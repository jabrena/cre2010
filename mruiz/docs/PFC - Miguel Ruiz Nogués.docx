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ED872D" w14:textId="77777777" w:rsidR="00F02BE5" w:rsidRPr="0075052A" w:rsidRDefault="00E87FDD" w:rsidP="00F02BE5">
      <w:pPr>
        <w:pStyle w:val="TDC1"/>
        <w:jc w:val="center"/>
      </w:pPr>
      <w:r w:rsidRPr="0075052A">
        <w:t xml:space="preserve"> </w:t>
      </w:r>
      <w:r w:rsidR="00F02BE5" w:rsidRPr="0075052A">
        <w:rPr>
          <w:noProof/>
        </w:rPr>
        <w:pict>
          <v:shapetype id="_x0000_t202" coordsize="21600,21600" o:spt="202" path="m,l,21600r21600,l21600,xe">
            <v:stroke joinstyle="miter"/>
            <v:path gradientshapeok="t" o:connecttype="rect"/>
          </v:shapetype>
          <v:shape id="_x0000_s1068" type="#_x0000_t202" style="position:absolute;left:0;text-align:left;margin-left:72.65pt;margin-top:-54pt;width:450pt;height:90.6pt;z-index:251667456;mso-position-horizontal-relative:text;mso-position-vertical-relative:text" filled="f" stroked="f">
            <v:textbox style="mso-next-textbox:#_x0000_s1068">
              <w:txbxContent>
                <w:p w14:paraId="62357497" w14:textId="77777777" w:rsidR="007A3478" w:rsidRPr="00872D01" w:rsidRDefault="007A3478" w:rsidP="00F02BE5">
                  <w:pPr>
                    <w:spacing w:line="240" w:lineRule="auto"/>
                    <w:jc w:val="center"/>
                    <w:rPr>
                      <w:b/>
                      <w:sz w:val="36"/>
                      <w:lang w:val="es-ES"/>
                    </w:rPr>
                  </w:pPr>
                  <w:r w:rsidRPr="00872D01">
                    <w:rPr>
                      <w:b/>
                      <w:sz w:val="36"/>
                      <w:lang w:val="es-ES"/>
                    </w:rPr>
                    <w:t>UNIVERSIDAD PONTIFICIA COMILLAS</w:t>
                  </w:r>
                </w:p>
                <w:p w14:paraId="37C6B71F" w14:textId="77777777" w:rsidR="007A3478" w:rsidRPr="00872D01" w:rsidRDefault="007A3478" w:rsidP="00F02BE5">
                  <w:pPr>
                    <w:spacing w:line="240" w:lineRule="auto"/>
                    <w:jc w:val="center"/>
                    <w:rPr>
                      <w:smallCaps/>
                      <w:sz w:val="36"/>
                      <w:lang w:val="es-ES"/>
                    </w:rPr>
                  </w:pPr>
                  <w:r w:rsidRPr="00872D01">
                    <w:rPr>
                      <w:smallCaps/>
                      <w:sz w:val="36"/>
                      <w:lang w:val="es-ES"/>
                    </w:rPr>
                    <w:t>Escuela Técnica Superior de Ingeniería (ICAI)</w:t>
                  </w:r>
                </w:p>
                <w:p w14:paraId="5D6BFA2D" w14:textId="77777777" w:rsidR="007A3478" w:rsidRPr="00872D01" w:rsidRDefault="007A3478" w:rsidP="00F02BE5">
                  <w:pPr>
                    <w:spacing w:line="240" w:lineRule="auto"/>
                    <w:jc w:val="center"/>
                    <w:rPr>
                      <w:smallCaps/>
                      <w:sz w:val="32"/>
                      <w:lang w:val="es-ES"/>
                    </w:rPr>
                  </w:pPr>
                  <w:r w:rsidRPr="00872D01">
                    <w:rPr>
                      <w:smallCaps/>
                      <w:sz w:val="32"/>
                      <w:lang w:val="es-ES"/>
                    </w:rPr>
                    <w:t>Ingeniero Técnico Informático</w:t>
                  </w:r>
                </w:p>
              </w:txbxContent>
            </v:textbox>
          </v:shape>
        </w:pict>
      </w:r>
      <w:r w:rsidR="00F02BE5" w:rsidRPr="0075052A">
        <w:t xml:space="preserve"> </w:t>
      </w:r>
    </w:p>
    <w:p w14:paraId="6367BE4F" w14:textId="77777777" w:rsidR="00F02BE5" w:rsidRPr="0075052A" w:rsidRDefault="00F02BE5" w:rsidP="00F02BE5">
      <w:pPr>
        <w:tabs>
          <w:tab w:val="left" w:pos="1440"/>
          <w:tab w:val="right" w:leader="dot" w:pos="7927"/>
        </w:tabs>
        <w:spacing w:before="120" w:after="0" w:line="360" w:lineRule="auto"/>
        <w:jc w:val="center"/>
        <w:rPr>
          <w:b/>
          <w:i/>
        </w:rPr>
      </w:pPr>
    </w:p>
    <w:p w14:paraId="1DFCCB5F" w14:textId="77777777" w:rsidR="00F02BE5" w:rsidRPr="0075052A" w:rsidRDefault="00F02BE5" w:rsidP="00F02BE5">
      <w:pPr>
        <w:tabs>
          <w:tab w:val="left" w:pos="1440"/>
          <w:tab w:val="right" w:leader="dot" w:pos="7927"/>
        </w:tabs>
        <w:spacing w:before="120" w:after="0" w:line="360" w:lineRule="auto"/>
        <w:jc w:val="center"/>
        <w:rPr>
          <w:b/>
          <w:i/>
        </w:rPr>
      </w:pPr>
      <w:r w:rsidRPr="0075052A">
        <w:rPr>
          <w:b/>
          <w:i/>
          <w:noProof/>
        </w:rPr>
        <w:drawing>
          <wp:anchor distT="0" distB="0" distL="114300" distR="114300" simplePos="0" relativeHeight="251666432" behindDoc="0" locked="0" layoutInCell="1" allowOverlap="1" wp14:editId="635062E1">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p>
    <w:p w14:paraId="0612B9DB" w14:textId="77777777" w:rsidR="00F02BE5" w:rsidRPr="0075052A" w:rsidRDefault="00F02BE5" w:rsidP="00F02BE5">
      <w:pPr>
        <w:spacing w:line="360" w:lineRule="auto"/>
      </w:pPr>
    </w:p>
    <w:p w14:paraId="1770BED5" w14:textId="77777777" w:rsidR="00F02BE5" w:rsidRPr="0075052A" w:rsidRDefault="00F02BE5" w:rsidP="00F02BE5">
      <w:pPr>
        <w:spacing w:line="360" w:lineRule="auto"/>
        <w:ind w:left="5387"/>
        <w:jc w:val="right"/>
      </w:pPr>
    </w:p>
    <w:p w14:paraId="5B55B4AA" w14:textId="77777777" w:rsidR="00F02BE5" w:rsidRPr="0075052A" w:rsidRDefault="00F02BE5" w:rsidP="00F02BE5">
      <w:pPr>
        <w:spacing w:line="360" w:lineRule="auto"/>
      </w:pPr>
      <w:r w:rsidRPr="0075052A">
        <w:rPr>
          <w:noProof/>
        </w:rPr>
        <w:pict>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126968FE" w14:textId="77777777" w:rsidR="007A3478" w:rsidRPr="00872D01" w:rsidRDefault="007A3478" w:rsidP="00F02BE5">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txbxContent>
            </v:textbox>
            <w10:wrap type="through"/>
          </v:shape>
        </w:pict>
      </w:r>
    </w:p>
    <w:p w14:paraId="0200BBF2" w14:textId="77777777" w:rsidR="00F02BE5" w:rsidRPr="0075052A" w:rsidRDefault="00F02BE5" w:rsidP="00F02BE5">
      <w:pPr>
        <w:spacing w:line="360" w:lineRule="auto"/>
        <w:ind w:left="-2552"/>
      </w:pPr>
    </w:p>
    <w:p w14:paraId="7136F2C0" w14:textId="77777777" w:rsidR="00F02BE5" w:rsidRPr="0075052A" w:rsidRDefault="00F02BE5" w:rsidP="00F02BE5">
      <w:pPr>
        <w:spacing w:line="360" w:lineRule="auto"/>
      </w:pPr>
    </w:p>
    <w:p w14:paraId="640BA6A9" w14:textId="77777777" w:rsidR="00F02BE5" w:rsidRPr="0075052A" w:rsidRDefault="00F02BE5" w:rsidP="00F02BE5">
      <w:pPr>
        <w:spacing w:line="360" w:lineRule="auto"/>
      </w:pPr>
    </w:p>
    <w:p w14:paraId="2E059C5A" w14:textId="77777777" w:rsidR="00F02BE5" w:rsidRPr="0075052A" w:rsidRDefault="00F02BE5" w:rsidP="00F02BE5">
      <w:pPr>
        <w:spacing w:line="360" w:lineRule="auto"/>
      </w:pPr>
    </w:p>
    <w:p w14:paraId="284C054F" w14:textId="77777777" w:rsidR="00F02BE5" w:rsidRPr="0075052A" w:rsidRDefault="00F02BE5" w:rsidP="00F02BE5">
      <w:pPr>
        <w:spacing w:line="360" w:lineRule="auto"/>
      </w:pPr>
    </w:p>
    <w:p w14:paraId="07746EA9" w14:textId="77777777" w:rsidR="00F02BE5" w:rsidRPr="0075052A" w:rsidRDefault="00F02BE5" w:rsidP="00F02BE5">
      <w:pPr>
        <w:spacing w:line="360" w:lineRule="auto"/>
      </w:pPr>
    </w:p>
    <w:p w14:paraId="18C5FD66" w14:textId="77777777" w:rsidR="00F02BE5" w:rsidRPr="0075052A" w:rsidRDefault="00F02BE5" w:rsidP="00F02BE5">
      <w:pPr>
        <w:spacing w:line="360" w:lineRule="auto"/>
      </w:pPr>
    </w:p>
    <w:p w14:paraId="7E96E7C6" w14:textId="77777777" w:rsidR="00F02BE5" w:rsidRPr="0075052A" w:rsidRDefault="00F02BE5" w:rsidP="00F02BE5">
      <w:pPr>
        <w:spacing w:line="360" w:lineRule="auto"/>
      </w:pPr>
    </w:p>
    <w:p w14:paraId="7E46A032" w14:textId="77777777" w:rsidR="00F02BE5" w:rsidRPr="0075052A" w:rsidRDefault="00F02BE5" w:rsidP="00F02BE5">
      <w:pPr>
        <w:spacing w:line="360" w:lineRule="auto"/>
      </w:pPr>
    </w:p>
    <w:p w14:paraId="767C955F" w14:textId="77777777" w:rsidR="00F02BE5" w:rsidRPr="0075052A" w:rsidRDefault="00F02BE5" w:rsidP="00F02BE5">
      <w:pPr>
        <w:spacing w:line="360" w:lineRule="auto"/>
      </w:pPr>
    </w:p>
    <w:p w14:paraId="247B5D6B" w14:textId="77777777" w:rsidR="00F02BE5" w:rsidRPr="0075052A" w:rsidRDefault="00F02BE5" w:rsidP="00F02BE5">
      <w:pPr>
        <w:spacing w:line="360" w:lineRule="auto"/>
      </w:pPr>
    </w:p>
    <w:p w14:paraId="545374DD" w14:textId="77777777" w:rsidR="00F02BE5" w:rsidRPr="0075052A" w:rsidRDefault="00F02BE5" w:rsidP="00F02BE5">
      <w:pPr>
        <w:spacing w:line="360" w:lineRule="auto"/>
      </w:pPr>
    </w:p>
    <w:p w14:paraId="20B73142" w14:textId="77777777" w:rsidR="00F02BE5" w:rsidRPr="0075052A" w:rsidRDefault="00F02BE5" w:rsidP="00F02BE5">
      <w:pPr>
        <w:spacing w:line="360" w:lineRule="auto"/>
      </w:pPr>
    </w:p>
    <w:p w14:paraId="2EE964D4" w14:textId="77777777" w:rsidR="00F02BE5" w:rsidRPr="0075052A" w:rsidRDefault="00F02BE5" w:rsidP="00F02BE5">
      <w:pPr>
        <w:spacing w:line="360" w:lineRule="auto"/>
        <w:ind w:left="7938" w:right="849" w:hanging="3118"/>
        <w:rPr>
          <w:sz w:val="32"/>
        </w:rPr>
      </w:pPr>
      <w:r w:rsidRPr="0075052A">
        <w:rPr>
          <w:sz w:val="46"/>
          <w:szCs w:val="46"/>
        </w:rPr>
        <w:t>Titulación:</w:t>
      </w:r>
      <w:r w:rsidRPr="0075052A">
        <w:t xml:space="preserve"> </w:t>
      </w:r>
      <w:r w:rsidRPr="0075052A">
        <w:rPr>
          <w:sz w:val="32"/>
        </w:rPr>
        <w:t>Ingeniería Técnica Informática en Gestión y Sistemas.</w:t>
      </w:r>
    </w:p>
    <w:p w14:paraId="4ACDE72A" w14:textId="77777777" w:rsidR="00F02BE5" w:rsidRPr="0075052A" w:rsidRDefault="00F02BE5" w:rsidP="00F02BE5">
      <w:pPr>
        <w:spacing w:line="360" w:lineRule="auto"/>
        <w:ind w:left="7938" w:right="849" w:hanging="3118"/>
        <w:rPr>
          <w:sz w:val="32"/>
        </w:rPr>
      </w:pPr>
      <w:r w:rsidRPr="0075052A">
        <w:rPr>
          <w:sz w:val="46"/>
          <w:szCs w:val="46"/>
        </w:rPr>
        <w:t xml:space="preserve">   Director:</w:t>
      </w:r>
      <w:r w:rsidRPr="0075052A">
        <w:t xml:space="preserve"> </w:t>
      </w:r>
      <w:r w:rsidRPr="0075052A">
        <w:rPr>
          <w:sz w:val="32"/>
        </w:rPr>
        <w:t xml:space="preserve">José Miguel </w:t>
      </w:r>
      <w:proofErr w:type="spellStart"/>
      <w:r w:rsidRPr="0075052A">
        <w:rPr>
          <w:sz w:val="32"/>
        </w:rPr>
        <w:t>Ordax</w:t>
      </w:r>
      <w:proofErr w:type="spellEnd"/>
      <w:r w:rsidRPr="0075052A">
        <w:rPr>
          <w:sz w:val="32"/>
        </w:rPr>
        <w:t xml:space="preserve"> </w:t>
      </w:r>
      <w:proofErr w:type="spellStart"/>
      <w:r w:rsidRPr="0075052A">
        <w:rPr>
          <w:sz w:val="32"/>
        </w:rPr>
        <w:t>Cassá</w:t>
      </w:r>
      <w:proofErr w:type="spellEnd"/>
      <w:r w:rsidRPr="0075052A">
        <w:rPr>
          <w:sz w:val="32"/>
        </w:rPr>
        <w:t>.</w:t>
      </w:r>
    </w:p>
    <w:p w14:paraId="560A72ED" w14:textId="5BF6B901" w:rsidR="00F02BE5" w:rsidRPr="0075052A" w:rsidRDefault="00F02BE5" w:rsidP="00F02BE5">
      <w:pPr>
        <w:spacing w:line="360" w:lineRule="auto"/>
        <w:ind w:right="849"/>
      </w:pPr>
      <w:r w:rsidRPr="0075052A">
        <w:tab/>
      </w:r>
      <w:r w:rsidRPr="0075052A">
        <w:tab/>
      </w:r>
      <w:r w:rsidRPr="0075052A">
        <w:tab/>
      </w:r>
      <w:r w:rsidRPr="0075052A">
        <w:tab/>
      </w:r>
      <w:r w:rsidRPr="0075052A">
        <w:tab/>
      </w:r>
      <w:r w:rsidRPr="0075052A">
        <w:tab/>
      </w:r>
      <w:r w:rsidRPr="0075052A">
        <w:tab/>
      </w:r>
      <w:r w:rsidRPr="0075052A">
        <w:tab/>
      </w:r>
      <w:r w:rsidRPr="0075052A">
        <w:tab/>
        <w:t xml:space="preserve">         </w:t>
      </w:r>
      <w:r w:rsidRPr="0075052A">
        <w:rPr>
          <w:sz w:val="32"/>
        </w:rPr>
        <w:t>Juan Antonio Breña Moral</w:t>
      </w:r>
    </w:p>
    <w:p w14:paraId="4CBDBDE7" w14:textId="1DEE3240" w:rsidR="008A17B1" w:rsidRPr="0075052A" w:rsidRDefault="00F02BE5" w:rsidP="00F02BE5">
      <w:pPr>
        <w:spacing w:line="360" w:lineRule="auto"/>
        <w:ind w:left="7938" w:right="849" w:hanging="3118"/>
        <w:rPr>
          <w:sz w:val="32"/>
        </w:rPr>
        <w:sectPr w:rsidR="008A17B1" w:rsidRPr="0075052A" w:rsidSect="00872D01">
          <w:headerReference w:type="default" r:id="rId10"/>
          <w:footerReference w:type="default" r:id="rId11"/>
          <w:pgSz w:w="11906" w:h="16838" w:code="9"/>
          <w:pgMar w:top="2325" w:right="0" w:bottom="1644" w:left="0" w:header="1077" w:footer="794" w:gutter="0"/>
          <w:pgNumType w:fmt="upperRoman" w:start="1"/>
          <w:cols w:space="720"/>
          <w:titlePg/>
          <w:docGrid w:linePitch="326"/>
        </w:sectPr>
      </w:pPr>
      <w:r w:rsidRPr="0075052A">
        <w:rPr>
          <w:sz w:val="46"/>
          <w:szCs w:val="46"/>
        </w:rPr>
        <w:t xml:space="preserve">   Alumno:</w:t>
      </w:r>
      <w:r w:rsidRPr="0075052A">
        <w:t xml:space="preserve"> </w:t>
      </w:r>
      <w:r w:rsidRPr="0075052A">
        <w:rPr>
          <w:sz w:val="32"/>
        </w:rPr>
        <w:t xml:space="preserve">Miguel Alfonso Ruiz </w:t>
      </w:r>
      <w:proofErr w:type="spellStart"/>
      <w:r w:rsidRPr="0075052A">
        <w:rPr>
          <w:sz w:val="32"/>
        </w:rPr>
        <w:t>Nogués</w:t>
      </w:r>
      <w:proofErr w:type="spellEnd"/>
      <w:r w:rsidRPr="0075052A">
        <w:rPr>
          <w:sz w:val="32"/>
        </w:rPr>
        <w:t>.</w:t>
      </w:r>
    </w:p>
    <w:p w14:paraId="26EE66CD" w14:textId="422C2037" w:rsidR="002A60DB" w:rsidRPr="0075052A" w:rsidRDefault="002A60DB" w:rsidP="0049249C"/>
    <w:p w14:paraId="26CA0606" w14:textId="77777777" w:rsidR="00F02BE5" w:rsidRPr="0075052A" w:rsidRDefault="002A60DB" w:rsidP="00F02BE5">
      <w:pPr>
        <w:widowControl w:val="0"/>
        <w:autoSpaceDE w:val="0"/>
        <w:autoSpaceDN w:val="0"/>
        <w:adjustRightInd w:val="0"/>
        <w:spacing w:before="0" w:after="0" w:line="320" w:lineRule="atLeast"/>
        <w:jc w:val="right"/>
        <w:rPr>
          <w:rFonts w:ascii="Arial" w:hAnsi="Arial" w:cs="Arial"/>
          <w:b/>
          <w:color w:val="262626"/>
          <w:sz w:val="26"/>
          <w:szCs w:val="26"/>
        </w:rPr>
      </w:pPr>
      <w:r w:rsidRPr="0075052A">
        <w:tab/>
      </w:r>
      <w:r w:rsidRPr="0075052A">
        <w:tab/>
      </w:r>
      <w:r w:rsidRPr="0075052A">
        <w:tab/>
      </w:r>
      <w:r w:rsidR="00F02BE5" w:rsidRPr="0075052A">
        <w:rPr>
          <w:rFonts w:ascii="Arial" w:hAnsi="Arial" w:cs="Arial"/>
          <w:b/>
          <w:color w:val="262626"/>
          <w:sz w:val="26"/>
          <w:szCs w:val="26"/>
        </w:rPr>
        <w:t>ACKNOWLEDGEMENT</w:t>
      </w:r>
    </w:p>
    <w:p w14:paraId="2F55D6A4" w14:textId="77777777" w:rsidR="00F02BE5" w:rsidRPr="0075052A" w:rsidRDefault="00F02BE5" w:rsidP="00F02BE5">
      <w:pPr>
        <w:widowControl w:val="0"/>
        <w:autoSpaceDE w:val="0"/>
        <w:autoSpaceDN w:val="0"/>
        <w:adjustRightInd w:val="0"/>
        <w:spacing w:before="0" w:after="0" w:line="320" w:lineRule="atLeast"/>
        <w:jc w:val="right"/>
        <w:rPr>
          <w:rFonts w:ascii="Arial" w:hAnsi="Arial" w:cs="Arial"/>
          <w:b/>
          <w:color w:val="262626"/>
          <w:sz w:val="26"/>
          <w:szCs w:val="26"/>
        </w:rPr>
      </w:pPr>
    </w:p>
    <w:p w14:paraId="0B182FD7" w14:textId="77777777" w:rsidR="00F02BE5" w:rsidRPr="0075052A" w:rsidRDefault="00F02BE5" w:rsidP="00F02BE5">
      <w:pPr>
        <w:widowControl w:val="0"/>
        <w:autoSpaceDE w:val="0"/>
        <w:autoSpaceDN w:val="0"/>
        <w:adjustRightInd w:val="0"/>
        <w:spacing w:before="0" w:after="0" w:line="320" w:lineRule="atLeast"/>
        <w:jc w:val="right"/>
        <w:rPr>
          <w:rFonts w:ascii="Arial" w:hAnsi="Arial" w:cs="Arial"/>
          <w:b/>
          <w:color w:val="262626"/>
          <w:sz w:val="26"/>
          <w:szCs w:val="26"/>
        </w:rPr>
      </w:pPr>
    </w:p>
    <w:p w14:paraId="39F011EA" w14:textId="77777777" w:rsidR="00F02BE5" w:rsidRPr="0075052A" w:rsidRDefault="00F02BE5" w:rsidP="00F02BE5">
      <w:pPr>
        <w:widowControl w:val="0"/>
        <w:autoSpaceDE w:val="0"/>
        <w:autoSpaceDN w:val="0"/>
        <w:adjustRightInd w:val="0"/>
        <w:spacing w:before="0" w:after="0" w:line="320" w:lineRule="atLeast"/>
        <w:jc w:val="right"/>
        <w:rPr>
          <w:rFonts w:ascii="Arial" w:hAnsi="Arial" w:cs="Arial"/>
          <w:color w:val="262626"/>
          <w:sz w:val="26"/>
          <w:szCs w:val="26"/>
        </w:rPr>
      </w:pPr>
    </w:p>
    <w:p w14:paraId="49EC0A6F" w14:textId="77777777" w:rsidR="00F02BE5" w:rsidRPr="0075052A"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rPr>
      </w:pPr>
      <w:r w:rsidRPr="0075052A">
        <w:rPr>
          <w:rFonts w:ascii="Arial" w:hAnsi="Arial" w:cs="Arial"/>
          <w:color w:val="262626"/>
          <w:sz w:val="26"/>
          <w:szCs w:val="26"/>
        </w:rPr>
        <w:t xml:space="preserve">I </w:t>
      </w:r>
      <w:proofErr w:type="spellStart"/>
      <w:r w:rsidRPr="0075052A">
        <w:rPr>
          <w:rFonts w:ascii="Arial" w:hAnsi="Arial" w:cs="Arial"/>
          <w:color w:val="262626"/>
          <w:sz w:val="26"/>
          <w:szCs w:val="26"/>
        </w:rPr>
        <w:t>wish</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to</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express</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my</w:t>
      </w:r>
      <w:proofErr w:type="spellEnd"/>
      <w:r w:rsidRPr="0075052A">
        <w:rPr>
          <w:rFonts w:ascii="Arial" w:hAnsi="Arial" w:cs="Arial"/>
          <w:color w:val="262626"/>
          <w:sz w:val="26"/>
          <w:szCs w:val="26"/>
        </w:rPr>
        <w:t xml:space="preserve"> sincere </w:t>
      </w:r>
      <w:proofErr w:type="spellStart"/>
      <w:r w:rsidRPr="0075052A">
        <w:rPr>
          <w:rFonts w:ascii="Arial" w:hAnsi="Arial" w:cs="Arial"/>
          <w:color w:val="262626"/>
          <w:sz w:val="26"/>
          <w:szCs w:val="26"/>
        </w:rPr>
        <w:t>gratitude</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to</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professor</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Rich</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Piking</w:t>
      </w:r>
      <w:proofErr w:type="spellEnd"/>
      <w:r w:rsidRPr="0075052A">
        <w:rPr>
          <w:rFonts w:ascii="Arial" w:hAnsi="Arial" w:cs="Arial"/>
          <w:color w:val="262626"/>
          <w:sz w:val="26"/>
          <w:szCs w:val="26"/>
        </w:rPr>
        <w:t xml:space="preserve"> and Vic </w:t>
      </w:r>
      <w:proofErr w:type="spellStart"/>
      <w:r w:rsidRPr="0075052A">
        <w:rPr>
          <w:rFonts w:ascii="Arial" w:hAnsi="Arial" w:cs="Arial"/>
          <w:color w:val="262626"/>
          <w:sz w:val="26"/>
          <w:szCs w:val="26"/>
        </w:rPr>
        <w:t>Grout</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for</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directing</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the</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project</w:t>
      </w:r>
      <w:proofErr w:type="spellEnd"/>
      <w:r w:rsidRPr="0075052A">
        <w:rPr>
          <w:rFonts w:ascii="Arial" w:hAnsi="Arial" w:cs="Arial"/>
          <w:color w:val="262626"/>
          <w:sz w:val="26"/>
          <w:szCs w:val="26"/>
        </w:rPr>
        <w:t xml:space="preserve">. </w:t>
      </w:r>
    </w:p>
    <w:p w14:paraId="7F5928A6" w14:textId="77777777" w:rsidR="00F02BE5" w:rsidRPr="0075052A" w:rsidRDefault="00F02BE5" w:rsidP="00F02BE5">
      <w:pPr>
        <w:widowControl w:val="0"/>
        <w:autoSpaceDE w:val="0"/>
        <w:autoSpaceDN w:val="0"/>
        <w:adjustRightInd w:val="0"/>
        <w:spacing w:before="0" w:after="0" w:line="320" w:lineRule="atLeast"/>
        <w:ind w:left="1701"/>
        <w:jc w:val="left"/>
        <w:rPr>
          <w:rFonts w:ascii="Arial" w:hAnsi="Arial" w:cs="Arial"/>
          <w:color w:val="262626"/>
          <w:sz w:val="26"/>
          <w:szCs w:val="26"/>
        </w:rPr>
      </w:pPr>
    </w:p>
    <w:p w14:paraId="1A7970D4" w14:textId="77777777" w:rsidR="00F02BE5" w:rsidRPr="0075052A"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rPr>
      </w:pPr>
      <w:r w:rsidRPr="0075052A">
        <w:rPr>
          <w:rFonts w:ascii="Arial" w:hAnsi="Arial" w:cs="Arial"/>
          <w:color w:val="262626"/>
          <w:sz w:val="26"/>
          <w:szCs w:val="26"/>
        </w:rPr>
        <w:t xml:space="preserve">I </w:t>
      </w:r>
      <w:proofErr w:type="spellStart"/>
      <w:r w:rsidRPr="0075052A">
        <w:rPr>
          <w:rFonts w:ascii="Arial" w:hAnsi="Arial" w:cs="Arial"/>
          <w:color w:val="262626"/>
          <w:sz w:val="26"/>
          <w:szCs w:val="26"/>
        </w:rPr>
        <w:t>would</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also</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like</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to</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special</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thanks</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to</w:t>
      </w:r>
      <w:proofErr w:type="spellEnd"/>
      <w:r w:rsidRPr="0075052A">
        <w:rPr>
          <w:rFonts w:ascii="Arial" w:hAnsi="Arial" w:cs="Arial"/>
          <w:color w:val="262626"/>
          <w:sz w:val="26"/>
          <w:szCs w:val="26"/>
        </w:rPr>
        <w:t xml:space="preserve"> Juan Antonio Breña Moral, </w:t>
      </w:r>
      <w:proofErr w:type="spellStart"/>
      <w:r w:rsidRPr="0075052A">
        <w:rPr>
          <w:rFonts w:ascii="Arial" w:hAnsi="Arial" w:cs="Arial"/>
          <w:color w:val="262626"/>
          <w:sz w:val="26"/>
          <w:szCs w:val="26"/>
        </w:rPr>
        <w:t>leJOS</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developer</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who</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helped</w:t>
      </w:r>
      <w:proofErr w:type="spellEnd"/>
      <w:r w:rsidRPr="0075052A">
        <w:rPr>
          <w:rFonts w:ascii="Arial" w:hAnsi="Arial" w:cs="Arial"/>
          <w:color w:val="262626"/>
          <w:sz w:val="26"/>
          <w:szCs w:val="26"/>
        </w:rPr>
        <w:t xml:space="preserve"> me </w:t>
      </w:r>
      <w:proofErr w:type="spellStart"/>
      <w:r w:rsidRPr="0075052A">
        <w:rPr>
          <w:rFonts w:ascii="Arial" w:hAnsi="Arial" w:cs="Arial"/>
          <w:color w:val="262626"/>
          <w:sz w:val="26"/>
          <w:szCs w:val="26"/>
        </w:rPr>
        <w:t>changing</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the</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scope</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for</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my</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project</w:t>
      </w:r>
      <w:proofErr w:type="spellEnd"/>
      <w:r w:rsidRPr="0075052A">
        <w:rPr>
          <w:rFonts w:ascii="Arial" w:hAnsi="Arial" w:cs="Arial"/>
          <w:color w:val="262626"/>
          <w:sz w:val="26"/>
          <w:szCs w:val="26"/>
        </w:rPr>
        <w:t xml:space="preserve">, in </w:t>
      </w:r>
      <w:proofErr w:type="spellStart"/>
      <w:r w:rsidRPr="0075052A">
        <w:rPr>
          <w:rFonts w:ascii="Arial" w:hAnsi="Arial" w:cs="Arial"/>
          <w:color w:val="262626"/>
          <w:sz w:val="26"/>
          <w:szCs w:val="26"/>
        </w:rPr>
        <w:t>order</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to</w:t>
      </w:r>
      <w:proofErr w:type="spellEnd"/>
      <w:r w:rsidRPr="0075052A">
        <w:rPr>
          <w:rFonts w:ascii="Arial" w:hAnsi="Arial" w:cs="Arial"/>
          <w:color w:val="262626"/>
          <w:sz w:val="26"/>
          <w:szCs w:val="26"/>
        </w:rPr>
        <w:t xml:space="preserve"> use </w:t>
      </w:r>
      <w:proofErr w:type="spellStart"/>
      <w:r w:rsidRPr="0075052A">
        <w:rPr>
          <w:rFonts w:ascii="Arial" w:hAnsi="Arial" w:cs="Arial"/>
          <w:color w:val="262626"/>
          <w:sz w:val="26"/>
          <w:szCs w:val="26"/>
        </w:rPr>
        <w:t>the</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latest</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technology</w:t>
      </w:r>
      <w:proofErr w:type="spellEnd"/>
      <w:r w:rsidRPr="0075052A">
        <w:rPr>
          <w:rFonts w:ascii="Arial" w:hAnsi="Arial" w:cs="Arial"/>
          <w:color w:val="262626"/>
          <w:sz w:val="26"/>
          <w:szCs w:val="26"/>
        </w:rPr>
        <w:t xml:space="preserve">. </w:t>
      </w:r>
    </w:p>
    <w:p w14:paraId="3FEA26B2" w14:textId="77777777" w:rsidR="00F02BE5" w:rsidRPr="0075052A"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rPr>
      </w:pPr>
    </w:p>
    <w:p w14:paraId="14DB3E8D" w14:textId="77777777" w:rsidR="00F02BE5" w:rsidRPr="0075052A"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rPr>
      </w:pPr>
      <w:proofErr w:type="spellStart"/>
      <w:r w:rsidRPr="0075052A">
        <w:rPr>
          <w:rFonts w:ascii="Arial" w:hAnsi="Arial" w:cs="Arial"/>
          <w:color w:val="262626"/>
          <w:sz w:val="26"/>
          <w:szCs w:val="26"/>
        </w:rPr>
        <w:t>Last</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but</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not</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least</w:t>
      </w:r>
      <w:proofErr w:type="spellEnd"/>
      <w:r w:rsidRPr="0075052A">
        <w:rPr>
          <w:rFonts w:ascii="Arial" w:hAnsi="Arial" w:cs="Arial"/>
          <w:color w:val="262626"/>
          <w:sz w:val="26"/>
          <w:szCs w:val="26"/>
        </w:rPr>
        <w:t xml:space="preserve"> I </w:t>
      </w:r>
      <w:proofErr w:type="spellStart"/>
      <w:r w:rsidRPr="0075052A">
        <w:rPr>
          <w:rFonts w:ascii="Arial" w:hAnsi="Arial" w:cs="Arial"/>
          <w:color w:val="262626"/>
          <w:sz w:val="26"/>
          <w:szCs w:val="26"/>
        </w:rPr>
        <w:t>wish</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to</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avail</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myself</w:t>
      </w:r>
      <w:proofErr w:type="spellEnd"/>
      <w:r w:rsidRPr="0075052A">
        <w:rPr>
          <w:rFonts w:ascii="Arial" w:hAnsi="Arial" w:cs="Arial"/>
          <w:color w:val="262626"/>
          <w:sz w:val="26"/>
          <w:szCs w:val="26"/>
        </w:rPr>
        <w:t xml:space="preserve"> of </w:t>
      </w:r>
      <w:proofErr w:type="spellStart"/>
      <w:r w:rsidRPr="0075052A">
        <w:rPr>
          <w:rFonts w:ascii="Arial" w:hAnsi="Arial" w:cs="Arial"/>
          <w:color w:val="262626"/>
          <w:sz w:val="26"/>
          <w:szCs w:val="26"/>
        </w:rPr>
        <w:t>this</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opportunity</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express</w:t>
      </w:r>
      <w:proofErr w:type="spellEnd"/>
      <w:r w:rsidRPr="0075052A">
        <w:rPr>
          <w:rFonts w:ascii="Arial" w:hAnsi="Arial" w:cs="Arial"/>
          <w:color w:val="262626"/>
          <w:sz w:val="26"/>
          <w:szCs w:val="26"/>
        </w:rPr>
        <w:t xml:space="preserve"> a </w:t>
      </w:r>
      <w:proofErr w:type="spellStart"/>
      <w:r w:rsidRPr="0075052A">
        <w:rPr>
          <w:rFonts w:ascii="Arial" w:hAnsi="Arial" w:cs="Arial"/>
          <w:color w:val="262626"/>
          <w:sz w:val="26"/>
          <w:szCs w:val="26"/>
        </w:rPr>
        <w:t>sense</w:t>
      </w:r>
      <w:proofErr w:type="spellEnd"/>
      <w:r w:rsidRPr="0075052A">
        <w:rPr>
          <w:rFonts w:ascii="Arial" w:hAnsi="Arial" w:cs="Arial"/>
          <w:color w:val="262626"/>
          <w:sz w:val="26"/>
          <w:szCs w:val="26"/>
        </w:rPr>
        <w:t xml:space="preserve"> of </w:t>
      </w:r>
      <w:proofErr w:type="spellStart"/>
      <w:r w:rsidRPr="0075052A">
        <w:rPr>
          <w:rFonts w:ascii="Arial" w:hAnsi="Arial" w:cs="Arial"/>
          <w:color w:val="262626"/>
          <w:sz w:val="26"/>
          <w:szCs w:val="26"/>
        </w:rPr>
        <w:t>gratitude</w:t>
      </w:r>
      <w:proofErr w:type="spellEnd"/>
      <w:r w:rsidRPr="0075052A">
        <w:rPr>
          <w:rFonts w:ascii="Arial" w:hAnsi="Arial" w:cs="Arial"/>
          <w:color w:val="262626"/>
          <w:sz w:val="26"/>
          <w:szCs w:val="26"/>
        </w:rPr>
        <w:t xml:space="preserve"> and </w:t>
      </w:r>
      <w:proofErr w:type="spellStart"/>
      <w:r w:rsidRPr="0075052A">
        <w:rPr>
          <w:rFonts w:ascii="Arial" w:hAnsi="Arial" w:cs="Arial"/>
          <w:color w:val="262626"/>
          <w:sz w:val="26"/>
          <w:szCs w:val="26"/>
        </w:rPr>
        <w:t>love</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to</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my</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friends</w:t>
      </w:r>
      <w:proofErr w:type="spellEnd"/>
      <w:r w:rsidRPr="0075052A">
        <w:rPr>
          <w:rFonts w:ascii="Arial" w:hAnsi="Arial" w:cs="Arial"/>
          <w:color w:val="262626"/>
          <w:sz w:val="26"/>
          <w:szCs w:val="26"/>
        </w:rPr>
        <w:t xml:space="preserve"> and </w:t>
      </w:r>
      <w:proofErr w:type="spellStart"/>
      <w:r w:rsidRPr="0075052A">
        <w:rPr>
          <w:rFonts w:ascii="Arial" w:hAnsi="Arial" w:cs="Arial"/>
          <w:color w:val="262626"/>
          <w:sz w:val="26"/>
          <w:szCs w:val="26"/>
        </w:rPr>
        <w:t>my</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beloved</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parents</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for</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their</w:t>
      </w:r>
      <w:proofErr w:type="spellEnd"/>
      <w:r w:rsidRPr="0075052A">
        <w:rPr>
          <w:rFonts w:ascii="Arial" w:hAnsi="Arial" w:cs="Arial"/>
          <w:color w:val="262626"/>
          <w:sz w:val="26"/>
          <w:szCs w:val="26"/>
        </w:rPr>
        <w:t xml:space="preserve"> manual </w:t>
      </w:r>
      <w:proofErr w:type="spellStart"/>
      <w:r w:rsidRPr="0075052A">
        <w:rPr>
          <w:rFonts w:ascii="Arial" w:hAnsi="Arial" w:cs="Arial"/>
          <w:color w:val="262626"/>
          <w:sz w:val="26"/>
          <w:szCs w:val="26"/>
        </w:rPr>
        <w:t>support</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strength</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help</w:t>
      </w:r>
      <w:proofErr w:type="spellEnd"/>
      <w:r w:rsidRPr="0075052A">
        <w:rPr>
          <w:rFonts w:ascii="Arial" w:hAnsi="Arial" w:cs="Arial"/>
          <w:color w:val="262626"/>
          <w:sz w:val="26"/>
          <w:szCs w:val="26"/>
        </w:rPr>
        <w:t xml:space="preserve"> and </w:t>
      </w:r>
      <w:proofErr w:type="spellStart"/>
      <w:r w:rsidRPr="0075052A">
        <w:rPr>
          <w:rFonts w:ascii="Arial" w:hAnsi="Arial" w:cs="Arial"/>
          <w:color w:val="262626"/>
          <w:sz w:val="26"/>
          <w:szCs w:val="26"/>
        </w:rPr>
        <w:t>for</w:t>
      </w:r>
      <w:proofErr w:type="spellEnd"/>
      <w:r w:rsidRPr="0075052A">
        <w:rPr>
          <w:rFonts w:ascii="Arial" w:hAnsi="Arial" w:cs="Arial"/>
          <w:color w:val="262626"/>
          <w:sz w:val="26"/>
          <w:szCs w:val="26"/>
        </w:rPr>
        <w:t xml:space="preserve"> </w:t>
      </w:r>
      <w:proofErr w:type="spellStart"/>
      <w:r w:rsidRPr="0075052A">
        <w:rPr>
          <w:rFonts w:ascii="Arial" w:hAnsi="Arial" w:cs="Arial"/>
          <w:color w:val="262626"/>
          <w:sz w:val="26"/>
          <w:szCs w:val="26"/>
        </w:rPr>
        <w:t>everything</w:t>
      </w:r>
      <w:proofErr w:type="spellEnd"/>
      <w:r w:rsidRPr="0075052A">
        <w:rPr>
          <w:rFonts w:ascii="Arial" w:hAnsi="Arial" w:cs="Arial"/>
          <w:color w:val="262626"/>
          <w:sz w:val="26"/>
          <w:szCs w:val="26"/>
        </w:rPr>
        <w:t>.</w:t>
      </w:r>
    </w:p>
    <w:p w14:paraId="39FB706E" w14:textId="77777777" w:rsidR="00F02BE5" w:rsidRPr="0075052A"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rPr>
      </w:pPr>
    </w:p>
    <w:p w14:paraId="7E14F131" w14:textId="77777777" w:rsidR="00F02BE5" w:rsidRPr="0075052A"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rPr>
      </w:pPr>
      <w:r w:rsidRPr="0075052A">
        <w:rPr>
          <w:rFonts w:ascii="Arial" w:hAnsi="Arial" w:cs="Arial"/>
          <w:color w:val="262626"/>
          <w:sz w:val="26"/>
          <w:szCs w:val="26"/>
        </w:rPr>
        <w:t>Wrexham</w:t>
      </w:r>
    </w:p>
    <w:p w14:paraId="0475DEB7" w14:textId="77777777" w:rsidR="00F02BE5" w:rsidRPr="0075052A"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rPr>
      </w:pPr>
    </w:p>
    <w:p w14:paraId="38EDB3F9" w14:textId="77777777" w:rsidR="00F02BE5" w:rsidRPr="0075052A" w:rsidRDefault="00F02BE5" w:rsidP="00F02BE5">
      <w:pPr>
        <w:ind w:left="1701"/>
        <w:jc w:val="right"/>
        <w:rPr>
          <w:color w:val="000000"/>
          <w:sz w:val="31"/>
          <w:szCs w:val="31"/>
        </w:rPr>
      </w:pPr>
      <w:r w:rsidRPr="0075052A">
        <w:rPr>
          <w:rFonts w:ascii="Arial" w:hAnsi="Arial" w:cs="Arial"/>
          <w:color w:val="262626"/>
          <w:sz w:val="26"/>
          <w:szCs w:val="26"/>
        </w:rPr>
        <w:t>30</w:t>
      </w:r>
      <w:r w:rsidRPr="0075052A">
        <w:rPr>
          <w:rFonts w:ascii="Arial" w:hAnsi="Arial" w:cs="Arial"/>
          <w:color w:val="262626"/>
          <w:sz w:val="26"/>
          <w:szCs w:val="26"/>
          <w:vertAlign w:val="superscript"/>
        </w:rPr>
        <w:t>th</w:t>
      </w:r>
      <w:r w:rsidRPr="0075052A">
        <w:rPr>
          <w:rFonts w:ascii="Arial" w:hAnsi="Arial" w:cs="Arial"/>
          <w:color w:val="262626"/>
          <w:sz w:val="26"/>
          <w:szCs w:val="26"/>
        </w:rPr>
        <w:t xml:space="preserve"> of </w:t>
      </w:r>
      <w:proofErr w:type="spellStart"/>
      <w:r w:rsidRPr="0075052A">
        <w:rPr>
          <w:rFonts w:ascii="Arial" w:hAnsi="Arial" w:cs="Arial"/>
          <w:color w:val="262626"/>
          <w:sz w:val="26"/>
          <w:szCs w:val="26"/>
        </w:rPr>
        <w:t>March</w:t>
      </w:r>
      <w:proofErr w:type="spellEnd"/>
      <w:r w:rsidRPr="0075052A">
        <w:rPr>
          <w:rFonts w:ascii="Arial" w:hAnsi="Arial" w:cs="Arial"/>
          <w:color w:val="262626"/>
          <w:sz w:val="26"/>
          <w:szCs w:val="26"/>
        </w:rPr>
        <w:t xml:space="preserve"> of 2011</w:t>
      </w:r>
    </w:p>
    <w:p w14:paraId="497BBD73" w14:textId="4FD48490" w:rsidR="009B499B" w:rsidRPr="0075052A" w:rsidRDefault="009B499B" w:rsidP="0049249C">
      <w:pPr>
        <w:sectPr w:rsidR="009B499B" w:rsidRPr="0075052A" w:rsidSect="002A60DB">
          <w:pgSz w:w="11906" w:h="16838" w:code="9"/>
          <w:pgMar w:top="2325" w:right="1558" w:bottom="1644" w:left="0" w:header="1077" w:footer="794" w:gutter="0"/>
          <w:pgNumType w:fmt="upperRoman" w:start="1"/>
          <w:cols w:space="720"/>
          <w:titlePg/>
          <w:docGrid w:linePitch="326"/>
        </w:sectPr>
      </w:pPr>
    </w:p>
    <w:p w14:paraId="160C76A0" w14:textId="77777777" w:rsidR="00ED26F3" w:rsidRPr="0075052A" w:rsidRDefault="00ED26F3" w:rsidP="00ED26F3">
      <w:pPr>
        <w:spacing w:line="360" w:lineRule="auto"/>
        <w:jc w:val="center"/>
        <w:rPr>
          <w:b/>
          <w:sz w:val="28"/>
          <w:szCs w:val="28"/>
        </w:rPr>
      </w:pPr>
      <w:r w:rsidRPr="0075052A">
        <w:rPr>
          <w:b/>
          <w:sz w:val="28"/>
          <w:szCs w:val="28"/>
        </w:rPr>
        <w:lastRenderedPageBreak/>
        <w:t>ESTUDIO TEÓRICO PRÁCTICO DE LA ROBÓTICA AL SERVICIO DE LA SOCIEDAD</w:t>
      </w:r>
    </w:p>
    <w:p w14:paraId="0E157869" w14:textId="77777777" w:rsidR="009B499B" w:rsidRPr="0075052A" w:rsidRDefault="009B499B" w:rsidP="00ED26F3">
      <w:pPr>
        <w:spacing w:line="360" w:lineRule="auto"/>
      </w:pPr>
    </w:p>
    <w:p w14:paraId="68B8FC27" w14:textId="77777777" w:rsidR="009B499B" w:rsidRPr="0075052A" w:rsidRDefault="009B499B" w:rsidP="00ED26F3">
      <w:pPr>
        <w:spacing w:line="360" w:lineRule="auto"/>
      </w:pPr>
    </w:p>
    <w:p w14:paraId="39B0D50C" w14:textId="77777777" w:rsidR="00ED26F3" w:rsidRPr="0075052A" w:rsidRDefault="00ED26F3" w:rsidP="00ED26F3">
      <w:pPr>
        <w:spacing w:line="360" w:lineRule="auto"/>
        <w:rPr>
          <w:b/>
        </w:rPr>
      </w:pPr>
      <w:r w:rsidRPr="0075052A">
        <w:rPr>
          <w:b/>
        </w:rPr>
        <w:t xml:space="preserve">Autor: Miguel Alfonso Ruiz </w:t>
      </w:r>
      <w:proofErr w:type="spellStart"/>
      <w:proofErr w:type="gramStart"/>
      <w:r w:rsidRPr="0075052A">
        <w:rPr>
          <w:b/>
        </w:rPr>
        <w:t>Nogués</w:t>
      </w:r>
      <w:proofErr w:type="spellEnd"/>
      <w:r w:rsidRPr="0075052A">
        <w:rPr>
          <w:b/>
          <w:vertAlign w:val="superscript"/>
        </w:rPr>
        <w:t>(</w:t>
      </w:r>
      <w:proofErr w:type="gramEnd"/>
      <w:r w:rsidRPr="0075052A">
        <w:rPr>
          <w:rStyle w:val="Refdenotaalpie"/>
        </w:rPr>
        <w:footnoteReference w:id="1"/>
      </w:r>
      <w:r w:rsidRPr="0075052A">
        <w:rPr>
          <w:b/>
          <w:vertAlign w:val="superscript"/>
        </w:rPr>
        <w:t>)</w:t>
      </w:r>
      <w:r w:rsidRPr="0075052A">
        <w:rPr>
          <w:b/>
        </w:rPr>
        <w:t>,</w:t>
      </w:r>
    </w:p>
    <w:p w14:paraId="0ACFB072" w14:textId="77777777" w:rsidR="00ED26F3" w:rsidRPr="0075052A" w:rsidRDefault="00ED26F3" w:rsidP="00ED26F3">
      <w:pPr>
        <w:spacing w:line="360" w:lineRule="auto"/>
        <w:rPr>
          <w:vertAlign w:val="superscript"/>
        </w:rPr>
      </w:pPr>
      <w:r w:rsidRPr="0075052A">
        <w:t xml:space="preserve">Directores: José Miguel </w:t>
      </w:r>
      <w:proofErr w:type="spellStart"/>
      <w:r w:rsidRPr="0075052A">
        <w:t>Ordax</w:t>
      </w:r>
      <w:proofErr w:type="spellEnd"/>
      <w:r w:rsidRPr="0075052A">
        <w:t xml:space="preserve"> </w:t>
      </w:r>
      <w:proofErr w:type="spellStart"/>
      <w:proofErr w:type="gramStart"/>
      <w:r w:rsidRPr="0075052A">
        <w:t>Cassá</w:t>
      </w:r>
      <w:proofErr w:type="spellEnd"/>
      <w:r w:rsidRPr="0075052A">
        <w:rPr>
          <w:vertAlign w:val="superscript"/>
        </w:rPr>
        <w:t>(</w:t>
      </w:r>
      <w:proofErr w:type="gramEnd"/>
      <w:r w:rsidRPr="0075052A">
        <w:rPr>
          <w:rStyle w:val="Refdenotaalpie"/>
        </w:rPr>
        <w:footnoteReference w:id="2"/>
      </w:r>
      <w:r w:rsidRPr="0075052A">
        <w:rPr>
          <w:vertAlign w:val="superscript"/>
        </w:rPr>
        <w:t>)</w:t>
      </w:r>
      <w:r w:rsidRPr="0075052A">
        <w:t>, Juan Antonio Breña Moral</w:t>
      </w:r>
      <w:r w:rsidRPr="0075052A">
        <w:rPr>
          <w:vertAlign w:val="superscript"/>
        </w:rPr>
        <w:t>(</w:t>
      </w:r>
      <w:r w:rsidRPr="0075052A">
        <w:rPr>
          <w:rStyle w:val="Refdenotaalpie"/>
        </w:rPr>
        <w:footnoteReference w:id="3"/>
      </w:r>
      <w:r w:rsidRPr="0075052A">
        <w:rPr>
          <w:vertAlign w:val="superscript"/>
        </w:rPr>
        <w:t>)</w:t>
      </w:r>
    </w:p>
    <w:p w14:paraId="46B3C90D" w14:textId="7D56477D" w:rsidR="009B499B" w:rsidRPr="0075052A" w:rsidRDefault="00ED26F3" w:rsidP="00ED26F3">
      <w:pPr>
        <w:spacing w:line="360" w:lineRule="auto"/>
      </w:pPr>
      <w:r w:rsidRPr="0075052A">
        <w:t>Entidad Colaboradora: ICAI – Universidad Pontificia Comillas.</w:t>
      </w:r>
    </w:p>
    <w:p w14:paraId="0B389001" w14:textId="77777777" w:rsidR="00ED26F3" w:rsidRPr="0075052A" w:rsidRDefault="00ED26F3" w:rsidP="00ED26F3">
      <w:pPr>
        <w:pStyle w:val="Textoindependiente2"/>
        <w:spacing w:line="360" w:lineRule="auto"/>
        <w:ind w:left="540" w:right="584"/>
        <w:rPr>
          <w:i/>
          <w:iCs/>
        </w:rPr>
      </w:pPr>
      <w:r w:rsidRPr="0075052A">
        <w:rPr>
          <w:b/>
          <w:bCs/>
        </w:rPr>
        <w:t xml:space="preserve">Resumen </w:t>
      </w:r>
    </w:p>
    <w:p w14:paraId="4098605A" w14:textId="0D973844" w:rsidR="009B499B" w:rsidRPr="0075052A" w:rsidRDefault="00ED26F3" w:rsidP="00ED26F3">
      <w:pPr>
        <w:spacing w:before="0" w:after="0" w:line="360" w:lineRule="auto"/>
        <w:ind w:left="567" w:right="991"/>
      </w:pPr>
      <w:r w:rsidRPr="0075052A">
        <w:t xml:space="preserve">La robótica es una combinación de ciencia y tecnología en vías de desarrollo que realiza diferentes tareas para ayudar al ser humano. Éste proyecto pretende </w:t>
      </w:r>
      <w:r w:rsidRPr="0075052A">
        <w:rPr>
          <w:b/>
          <w:i/>
        </w:rPr>
        <w:t>construir un prototipo robot capaz de ayudar y guiar a personas con discapacidad visual o móvil en diferentes entornos</w:t>
      </w:r>
      <w:r w:rsidRPr="0075052A">
        <w:rPr>
          <w:i/>
        </w:rPr>
        <w:t xml:space="preserve"> </w:t>
      </w:r>
      <w:r w:rsidRPr="0075052A">
        <w:t>y a un bajo coste para que sirva de ejemplo para centros escolares y universidades.</w:t>
      </w:r>
    </w:p>
    <w:p w14:paraId="72018EDA" w14:textId="77777777" w:rsidR="00ED26F3" w:rsidRPr="0075052A" w:rsidRDefault="00ED26F3" w:rsidP="00ED26F3">
      <w:pPr>
        <w:spacing w:before="0" w:after="0" w:line="360" w:lineRule="auto"/>
        <w:ind w:left="567" w:right="991"/>
      </w:pPr>
    </w:p>
    <w:p w14:paraId="2D19EAEE" w14:textId="77777777" w:rsidR="00ED26F3" w:rsidRPr="0075052A" w:rsidRDefault="00ED26F3" w:rsidP="00ED26F3">
      <w:pPr>
        <w:spacing w:line="360" w:lineRule="auto"/>
      </w:pPr>
      <w:r w:rsidRPr="0075052A">
        <w:rPr>
          <w:b/>
        </w:rPr>
        <w:t>Palabras Claves:</w:t>
      </w:r>
      <w:r w:rsidRPr="0075052A">
        <w:t xml:space="preserve"> Robótica, Java, </w:t>
      </w:r>
      <w:proofErr w:type="spellStart"/>
      <w:r w:rsidRPr="0075052A">
        <w:t>leJOS</w:t>
      </w:r>
      <w:proofErr w:type="spellEnd"/>
      <w:r w:rsidRPr="0075052A">
        <w:t xml:space="preserve">, </w:t>
      </w:r>
      <w:proofErr w:type="spellStart"/>
      <w:r w:rsidRPr="0075052A">
        <w:t>Behavior</w:t>
      </w:r>
      <w:proofErr w:type="spellEnd"/>
      <w:r w:rsidRPr="0075052A">
        <w:t xml:space="preserve"> </w:t>
      </w:r>
      <w:proofErr w:type="spellStart"/>
      <w:r w:rsidRPr="0075052A">
        <w:t>Programming</w:t>
      </w:r>
      <w:proofErr w:type="gramStart"/>
      <w:r w:rsidRPr="0075052A">
        <w:t>,FreeTTS</w:t>
      </w:r>
      <w:proofErr w:type="spellEnd"/>
      <w:proofErr w:type="gramEnd"/>
      <w:r w:rsidRPr="0075052A">
        <w:t>, Sphnix4.</w:t>
      </w:r>
    </w:p>
    <w:p w14:paraId="3480E5DB" w14:textId="77777777" w:rsidR="009B499B" w:rsidRPr="0075052A" w:rsidRDefault="009B499B" w:rsidP="00ED26F3">
      <w:pPr>
        <w:spacing w:line="360" w:lineRule="auto"/>
      </w:pPr>
    </w:p>
    <w:p w14:paraId="4FFEC492" w14:textId="4C323A45" w:rsidR="009B499B" w:rsidRPr="0075052A" w:rsidRDefault="009B499B" w:rsidP="00ED26F3">
      <w:pPr>
        <w:numPr>
          <w:ilvl w:val="0"/>
          <w:numId w:val="41"/>
        </w:numPr>
        <w:spacing w:line="360" w:lineRule="auto"/>
        <w:ind w:left="426"/>
        <w:rPr>
          <w:b/>
        </w:rPr>
      </w:pPr>
      <w:r w:rsidRPr="0075052A">
        <w:rPr>
          <w:b/>
        </w:rPr>
        <w:t>Introducción:</w:t>
      </w:r>
    </w:p>
    <w:p w14:paraId="7BC7EFD9" w14:textId="77777777" w:rsidR="009B499B" w:rsidRPr="0075052A" w:rsidRDefault="009B499B" w:rsidP="00ED26F3">
      <w:pPr>
        <w:spacing w:line="360" w:lineRule="auto"/>
      </w:pPr>
      <w:r w:rsidRPr="0075052A">
        <w:rPr>
          <w:sz w:val="22"/>
          <w:szCs w:val="22"/>
        </w:rPr>
        <w:tab/>
      </w:r>
      <w:r w:rsidRPr="0075052A">
        <w:t xml:space="preserve">La Organización Nacional de Ciegos de España </w:t>
      </w:r>
      <w:proofErr w:type="gramStart"/>
      <w:r w:rsidRPr="0075052A">
        <w:t>( ONCE</w:t>
      </w:r>
      <w:proofErr w:type="gramEnd"/>
      <w:r w:rsidRPr="0075052A">
        <w:t xml:space="preserve"> ) tiene un total de 69.934 de afiliados a 30 de junio de 2010. El 80% de los afiliados padecen deficiencia visual, es decir, son personas que mantienen un resto visual que, con las ayudas ópticas y electrónicas correspondientes, les resulta funcional o útil para </w:t>
      </w:r>
      <w:r w:rsidRPr="0075052A">
        <w:lastRenderedPageBreak/>
        <w:t>su vida diaria. El 20% restante de los afiliados, son personas que no ven nada en absoluto o solo perciben luz.</w:t>
      </w:r>
    </w:p>
    <w:p w14:paraId="40495DBB" w14:textId="77777777" w:rsidR="009B499B" w:rsidRPr="0075052A" w:rsidRDefault="009B499B" w:rsidP="00ED26F3">
      <w:pPr>
        <w:spacing w:line="360" w:lineRule="auto"/>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599D9930" w14:textId="77777777" w:rsidR="009B499B" w:rsidRPr="0075052A" w:rsidRDefault="009B499B" w:rsidP="00ED26F3">
      <w:pPr>
        <w:spacing w:line="360" w:lineRule="auto"/>
      </w:pPr>
      <w:r w:rsidRPr="0075052A">
        <w:tab/>
        <w:t xml:space="preserve">Hoy en día, en España, para adquirir un perro guía es necesario disponer de 10.000 euros aproximadamente, o apuntarse a una lista de entrega de la ONCE, con un tiempo medio de espera entre 5 y 7 años. </w:t>
      </w:r>
    </w:p>
    <w:p w14:paraId="0E0AA081" w14:textId="77777777" w:rsidR="009B499B" w:rsidRPr="0075052A" w:rsidRDefault="009B499B" w:rsidP="00ED26F3">
      <w:pPr>
        <w:spacing w:line="360" w:lineRule="auto"/>
      </w:pPr>
      <w:r w:rsidRPr="0075052A">
        <w:tab/>
        <w:t>Este proyecto propone una solución robótica que permita a personas con discapacidad visual realizar una compra en un supermercado.</w:t>
      </w:r>
    </w:p>
    <w:p w14:paraId="48BC3514" w14:textId="77777777" w:rsidR="009B499B" w:rsidRPr="0075052A" w:rsidRDefault="009B499B" w:rsidP="00ED26F3">
      <w:pPr>
        <w:spacing w:line="360" w:lineRule="auto"/>
      </w:pPr>
      <w:r w:rsidRPr="0075052A">
        <w:t>Objetivos del Proyecto:</w:t>
      </w:r>
    </w:p>
    <w:p w14:paraId="774D0D4A" w14:textId="77777777" w:rsidR="009B499B" w:rsidRPr="0075052A" w:rsidRDefault="009B499B" w:rsidP="00ED26F3">
      <w:pPr>
        <w:spacing w:line="360" w:lineRule="auto"/>
      </w:pPr>
      <w:r w:rsidRPr="0075052A">
        <w:tab/>
        <w:t>El proyecto persigue dos objetivos paralelos y claramente diferenciados:</w:t>
      </w:r>
    </w:p>
    <w:p w14:paraId="6203C598" w14:textId="77777777" w:rsidR="009B499B" w:rsidRPr="0075052A" w:rsidRDefault="009B499B" w:rsidP="00ED26F3">
      <w:pPr>
        <w:spacing w:line="360" w:lineRule="auto"/>
      </w:pPr>
      <w:r w:rsidRPr="0075052A">
        <w:tab/>
        <w:t>Por un lado persigue fomentar la robótica al servicio de la sociedad en Universidades y Centros Escolares mediante la utilización de software libre y hardware de bajo coste, también con la publicación de resultados, vídeos e imágenes en internet.</w:t>
      </w:r>
    </w:p>
    <w:p w14:paraId="45C03FD8" w14:textId="77777777" w:rsidR="009B499B" w:rsidRPr="0075052A" w:rsidRDefault="009B499B" w:rsidP="00ED26F3">
      <w:pPr>
        <w:spacing w:line="360" w:lineRule="auto"/>
      </w:pPr>
      <w:r w:rsidRPr="0075052A">
        <w:tab/>
        <w:t>Por otro lado el proyecto desarrolla un robot capaz de ayudar a personas con discapacidad visual a realizar la compra en un supermercado. La persona se comunica con el robot mediante voz indicándole que productos desea adquirir.</w:t>
      </w:r>
    </w:p>
    <w:p w14:paraId="7B5E2352" w14:textId="77777777" w:rsidR="009B499B" w:rsidRPr="0075052A" w:rsidRDefault="009B499B" w:rsidP="00ED26F3">
      <w:pPr>
        <w:spacing w:line="360" w:lineRule="auto"/>
      </w:pPr>
      <w:r w:rsidRPr="0075052A">
        <w:t xml:space="preserve">Método de Resolución: </w:t>
      </w:r>
    </w:p>
    <w:p w14:paraId="657E0988" w14:textId="77777777" w:rsidR="009B499B" w:rsidRPr="0075052A" w:rsidRDefault="009B499B" w:rsidP="00ED26F3">
      <w:pPr>
        <w:spacing w:line="360" w:lineRule="auto"/>
      </w:pPr>
      <w:r w:rsidRPr="0075052A">
        <w:t>El robot se desplaza sobre una superficie, que simula ser un centro comercial, dibujada con líneas negras que indican el camino del robot, y marcas que indican la situación de los productos.</w:t>
      </w:r>
    </w:p>
    <w:p w14:paraId="2F409347" w14:textId="77777777" w:rsidR="009B499B" w:rsidRPr="0075052A" w:rsidRDefault="009B499B" w:rsidP="00ED26F3">
      <w:pPr>
        <w:spacing w:line="360" w:lineRule="auto"/>
      </w:pPr>
    </w:p>
    <w:p w14:paraId="5B5EE1B5" w14:textId="77777777" w:rsidR="009B499B" w:rsidRPr="0075052A" w:rsidRDefault="009B499B" w:rsidP="00ED26F3">
      <w:pPr>
        <w:spacing w:line="360" w:lineRule="auto"/>
      </w:pPr>
      <w:r w:rsidRPr="0075052A">
        <w:t xml:space="preserve">El robot consta de 3 sensores de luz, dos de los cuales se utilizan para el camino (la línea de guiado), el tercero se utiliza para identificar las marcas de área de </w:t>
      </w:r>
      <w:r w:rsidRPr="0075052A">
        <w:lastRenderedPageBreak/>
        <w:t>producto, de esta forma el robot conoce su posición. Para desplazarse el robot utiliza dos motores capaces de generar una velocidad de 120 rpm.</w:t>
      </w:r>
    </w:p>
    <w:p w14:paraId="6205D191" w14:textId="77777777" w:rsidR="009B499B" w:rsidRPr="0075052A" w:rsidRDefault="009B499B" w:rsidP="00ED26F3">
      <w:pPr>
        <w:spacing w:line="360" w:lineRule="auto"/>
      </w:pPr>
    </w:p>
    <w:p w14:paraId="14458856" w14:textId="77777777" w:rsidR="009B499B" w:rsidRPr="0075052A" w:rsidRDefault="009B499B" w:rsidP="00ED26F3">
      <w:pPr>
        <w:spacing w:line="360" w:lineRule="auto"/>
      </w:pPr>
      <w:r w:rsidRPr="0075052A">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75052A">
        <w:t>to</w:t>
      </w:r>
      <w:proofErr w:type="spellEnd"/>
      <w:r w:rsidRPr="0075052A">
        <w:t xml:space="preserve"> </w:t>
      </w:r>
      <w:proofErr w:type="spellStart"/>
      <w:r w:rsidRPr="0075052A">
        <w:t>Speech</w:t>
      </w:r>
      <w:proofErr w:type="spellEnd"/>
      <w:r w:rsidRPr="0075052A">
        <w:t xml:space="preserve"> (</w:t>
      </w:r>
      <w:proofErr w:type="spellStart"/>
      <w:r w:rsidRPr="0075052A">
        <w:t>Sphinx</w:t>
      </w:r>
      <w:proofErr w:type="spellEnd"/>
      <w:r w:rsidRPr="0075052A">
        <w:t xml:space="preserve"> 4).</w:t>
      </w:r>
    </w:p>
    <w:p w14:paraId="4A8C0ADB" w14:textId="77777777" w:rsidR="009B499B" w:rsidRPr="0075052A" w:rsidRDefault="009B499B" w:rsidP="00ED26F3">
      <w:pPr>
        <w:spacing w:line="360" w:lineRule="auto"/>
      </w:pPr>
    </w:p>
    <w:p w14:paraId="79895590" w14:textId="77777777" w:rsidR="009B499B" w:rsidRPr="0075052A" w:rsidRDefault="009B499B" w:rsidP="00ED26F3">
      <w:pPr>
        <w:spacing w:line="360" w:lineRule="auto"/>
      </w:pPr>
      <w:r w:rsidRPr="0075052A">
        <w:t xml:space="preserve">El CPU del robot es una comunicación entre un </w:t>
      </w:r>
      <w:proofErr w:type="spellStart"/>
      <w:r w:rsidRPr="0075052A">
        <w:t>Brivk</w:t>
      </w:r>
      <w:proofErr w:type="spellEnd"/>
      <w:r w:rsidRPr="0075052A">
        <w:t xml:space="preserve"> NXT y un </w:t>
      </w:r>
      <w:proofErr w:type="spellStart"/>
      <w:r w:rsidRPr="0075052A">
        <w:t>netbook</w:t>
      </w:r>
      <w:proofErr w:type="spellEnd"/>
      <w:r w:rsidRPr="0075052A">
        <w:t xml:space="preserve">. El verdadero núcleo es el </w:t>
      </w:r>
      <w:proofErr w:type="spellStart"/>
      <w:r w:rsidRPr="0075052A">
        <w:t>netbook</w:t>
      </w:r>
      <w:proofErr w:type="spellEnd"/>
      <w:r w:rsidRPr="0075052A">
        <w:t xml:space="preserve">, que es quien procesa la comunicación por voz, y quien a través de conexión USB indica al </w:t>
      </w:r>
      <w:proofErr w:type="spellStart"/>
      <w:r w:rsidRPr="0075052A">
        <w:t>brick</w:t>
      </w:r>
      <w:proofErr w:type="spellEnd"/>
      <w:r w:rsidRPr="0075052A">
        <w:t xml:space="preserve"> recibe las lecturas de los sensores y controla los motores.</w:t>
      </w:r>
    </w:p>
    <w:p w14:paraId="24A465A2" w14:textId="77777777" w:rsidR="009B499B" w:rsidRPr="0075052A" w:rsidRDefault="009B499B" w:rsidP="00ED26F3">
      <w:pPr>
        <w:spacing w:line="360" w:lineRule="auto"/>
      </w:pPr>
    </w:p>
    <w:p w14:paraId="51DBB61E" w14:textId="77777777" w:rsidR="009B499B" w:rsidRPr="0075052A" w:rsidRDefault="009B499B" w:rsidP="00ED26F3">
      <w:pPr>
        <w:spacing w:line="360" w:lineRule="auto"/>
        <w:rPr>
          <w:lang w:eastAsia="en-US"/>
        </w:rPr>
      </w:pPr>
    </w:p>
    <w:p w14:paraId="74E67490" w14:textId="77777777" w:rsidR="009B499B" w:rsidRPr="0075052A" w:rsidRDefault="009B499B" w:rsidP="00A7238E">
      <w:pPr>
        <w:numPr>
          <w:ilvl w:val="0"/>
          <w:numId w:val="41"/>
        </w:numPr>
        <w:spacing w:line="360" w:lineRule="auto"/>
        <w:ind w:left="426"/>
        <w:rPr>
          <w:b/>
        </w:rPr>
      </w:pPr>
      <w:r w:rsidRPr="0075052A">
        <w:rPr>
          <w:b/>
        </w:rPr>
        <w:t>Resultados:</w:t>
      </w:r>
    </w:p>
    <w:p w14:paraId="2DD0CA56" w14:textId="05D43C8B" w:rsidR="00BF270C" w:rsidRPr="0075052A" w:rsidRDefault="00F135DC" w:rsidP="00ED26F3">
      <w:pPr>
        <w:spacing w:line="360" w:lineRule="auto"/>
      </w:pPr>
      <w:r w:rsidRPr="0075052A">
        <w:rPr>
          <w:noProof/>
        </w:rPr>
        <w:drawing>
          <wp:inline distT="0" distB="0" distL="0" distR="0" wp14:editId="7AB47684">
            <wp:extent cx="3970638" cy="2579030"/>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003" cy="258186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4812A615" w14:textId="77777777" w:rsidR="009B499B" w:rsidRPr="0075052A" w:rsidRDefault="009B499B" w:rsidP="00A7238E">
      <w:pPr>
        <w:numPr>
          <w:ilvl w:val="0"/>
          <w:numId w:val="41"/>
        </w:numPr>
        <w:spacing w:line="360" w:lineRule="auto"/>
        <w:rPr>
          <w:b/>
        </w:rPr>
      </w:pPr>
      <w:r w:rsidRPr="0075052A">
        <w:rPr>
          <w:b/>
        </w:rPr>
        <w:t>Conclusiones:</w:t>
      </w:r>
    </w:p>
    <w:p w14:paraId="0E7A5184" w14:textId="77777777" w:rsidR="009B499B" w:rsidRPr="0075052A" w:rsidRDefault="009B499B" w:rsidP="00A7238E">
      <w:pPr>
        <w:numPr>
          <w:ilvl w:val="0"/>
          <w:numId w:val="41"/>
        </w:numPr>
        <w:spacing w:line="360" w:lineRule="auto"/>
        <w:rPr>
          <w:b/>
        </w:rPr>
      </w:pPr>
      <w:r w:rsidRPr="0075052A">
        <w:rPr>
          <w:b/>
        </w:rPr>
        <w:t>Referencias:</w:t>
      </w:r>
    </w:p>
    <w:p w14:paraId="0595FF49" w14:textId="77777777" w:rsidR="009B499B" w:rsidRPr="0075052A" w:rsidRDefault="009B499B" w:rsidP="00ED26F3">
      <w:pPr>
        <w:numPr>
          <w:ilvl w:val="0"/>
          <w:numId w:val="34"/>
        </w:numPr>
        <w:spacing w:line="360" w:lineRule="auto"/>
      </w:pPr>
      <w:r w:rsidRPr="0075052A">
        <w:lastRenderedPageBreak/>
        <w:t xml:space="preserve">A. Autor, B. Autor, </w:t>
      </w:r>
      <w:r w:rsidRPr="0075052A">
        <w:rPr>
          <w:i/>
          <w:iCs/>
        </w:rPr>
        <w:t xml:space="preserve">Título de Libro, </w:t>
      </w:r>
      <w:r w:rsidRPr="0075052A">
        <w:t>Editorial, Lugar de Edición, (AÑO).</w:t>
      </w:r>
    </w:p>
    <w:p w14:paraId="666F4E30" w14:textId="77777777" w:rsidR="009B499B" w:rsidRPr="0075052A" w:rsidRDefault="009B499B" w:rsidP="00ED26F3">
      <w:pPr>
        <w:numPr>
          <w:ilvl w:val="0"/>
          <w:numId w:val="34"/>
        </w:numPr>
        <w:spacing w:line="360" w:lineRule="auto"/>
      </w:pPr>
      <w:r w:rsidRPr="0075052A">
        <w:t xml:space="preserve">H. Autor, N. Autor, </w:t>
      </w:r>
      <w:r w:rsidRPr="0075052A">
        <w:rPr>
          <w:i/>
          <w:iCs/>
        </w:rPr>
        <w:t xml:space="preserve">Abreviatura Revista, </w:t>
      </w:r>
      <w:r w:rsidRPr="0075052A">
        <w:rPr>
          <w:b/>
          <w:bCs/>
        </w:rPr>
        <w:t>Vol</w:t>
      </w:r>
      <w:proofErr w:type="gramStart"/>
      <w:r w:rsidRPr="0075052A">
        <w:rPr>
          <w:b/>
          <w:bCs/>
        </w:rPr>
        <w:t>.</w:t>
      </w:r>
      <w:r w:rsidRPr="0075052A">
        <w:t>(</w:t>
      </w:r>
      <w:proofErr w:type="gramEnd"/>
      <w:r w:rsidRPr="0075052A">
        <w:t>Número) (AÑO) primera página.</w:t>
      </w:r>
    </w:p>
    <w:p w14:paraId="571769E4" w14:textId="77777777" w:rsidR="009B499B" w:rsidRPr="0075052A" w:rsidRDefault="009B499B" w:rsidP="00ED26F3">
      <w:pPr>
        <w:numPr>
          <w:ilvl w:val="0"/>
          <w:numId w:val="34"/>
        </w:numPr>
        <w:spacing w:line="360" w:lineRule="auto"/>
      </w:pPr>
      <w:r w:rsidRPr="0075052A">
        <w:t xml:space="preserve">J. Autor, </w:t>
      </w:r>
      <w:r w:rsidRPr="0075052A">
        <w:rPr>
          <w:i/>
          <w:iCs/>
        </w:rPr>
        <w:t xml:space="preserve">Actas de Nombre del Congreso, </w:t>
      </w:r>
      <w:r w:rsidRPr="0075052A">
        <w:t>Ref. Comunicación, Lugar, (AÑO).</w:t>
      </w:r>
    </w:p>
    <w:p w14:paraId="38464398" w14:textId="77777777" w:rsidR="009B499B" w:rsidRPr="0075052A" w:rsidRDefault="009B499B" w:rsidP="00ED26F3">
      <w:pPr>
        <w:numPr>
          <w:ilvl w:val="0"/>
          <w:numId w:val="34"/>
        </w:numPr>
        <w:spacing w:line="360" w:lineRule="auto"/>
      </w:pPr>
      <w:r w:rsidRPr="0075052A">
        <w:t xml:space="preserve">Identificación de Norma, </w:t>
      </w:r>
      <w:r w:rsidRPr="0075052A">
        <w:rPr>
          <w:i/>
          <w:iCs/>
        </w:rPr>
        <w:t xml:space="preserve">Título de la Norma, </w:t>
      </w:r>
      <w:r w:rsidRPr="0075052A">
        <w:t>(AÑO).</w:t>
      </w:r>
    </w:p>
    <w:p w14:paraId="7A9BEA0B" w14:textId="77777777" w:rsidR="009B499B" w:rsidRPr="0075052A" w:rsidRDefault="009B499B" w:rsidP="0049249C"/>
    <w:p w14:paraId="12734B3A" w14:textId="354C418E" w:rsidR="00E87FDD" w:rsidRPr="0075052A" w:rsidRDefault="00E87FDD" w:rsidP="0049249C">
      <w:pPr>
        <w:sectPr w:rsidR="00E87FDD" w:rsidRPr="0075052A" w:rsidSect="009B499B">
          <w:pgSz w:w="11906" w:h="16838" w:code="9"/>
          <w:pgMar w:top="2325" w:right="1558" w:bottom="1644" w:left="2410" w:header="1077" w:footer="794" w:gutter="0"/>
          <w:pgNumType w:fmt="upperRoman" w:start="1"/>
          <w:cols w:space="720"/>
          <w:titlePg/>
          <w:docGrid w:linePitch="326"/>
        </w:sectPr>
      </w:pPr>
    </w:p>
    <w:p w14:paraId="6C19AA70" w14:textId="77777777" w:rsidR="00E87FDD" w:rsidRPr="0075052A" w:rsidRDefault="00E87FDD" w:rsidP="0049249C">
      <w:pPr>
        <w:pStyle w:val="TDC1"/>
      </w:pPr>
    </w:p>
    <w:p w14:paraId="2FAC77A2" w14:textId="77777777" w:rsidR="00E87FDD" w:rsidRPr="0075052A" w:rsidRDefault="00E87FDD" w:rsidP="0049249C">
      <w:pPr>
        <w:pStyle w:val="TDC1"/>
      </w:pPr>
      <w:r w:rsidRPr="0075052A">
        <w:t>Índice de la memoria</w:t>
      </w:r>
    </w:p>
    <w:p w14:paraId="06765FE4" w14:textId="77777777" w:rsidR="00E87FDD" w:rsidRPr="0075052A" w:rsidRDefault="00E87FDD" w:rsidP="0049249C">
      <w:pPr>
        <w:pStyle w:val="TDC1"/>
      </w:pPr>
    </w:p>
    <w:p w14:paraId="06495FBC" w14:textId="77777777" w:rsidR="00E87FDD" w:rsidRPr="0075052A" w:rsidRDefault="00E87FDD" w:rsidP="0049249C"/>
    <w:p w14:paraId="6BE3498C" w14:textId="77777777" w:rsidR="00086950" w:rsidRPr="0075052A" w:rsidRDefault="00A36DBA">
      <w:pPr>
        <w:pStyle w:val="TDC1"/>
        <w:rPr>
          <w:rFonts w:asciiTheme="minorHAnsi" w:eastAsiaTheme="minorEastAsia" w:hAnsiTheme="minorHAnsi" w:cstheme="minorBidi"/>
          <w:b w:val="0"/>
          <w:i w:val="0"/>
          <w:noProof/>
          <w:sz w:val="22"/>
          <w:szCs w:val="22"/>
        </w:rPr>
      </w:pPr>
      <w:r w:rsidRPr="0075052A">
        <w:fldChar w:fldCharType="begin"/>
      </w:r>
      <w:r w:rsidRPr="0075052A">
        <w:instrText xml:space="preserve"> TOC \o "1-6" </w:instrText>
      </w:r>
      <w:r w:rsidRPr="0075052A">
        <w:fldChar w:fldCharType="separate"/>
      </w:r>
      <w:r w:rsidR="00086950" w:rsidRPr="0075052A">
        <w:rPr>
          <w:noProof/>
        </w:rPr>
        <w:t>Parte I</w:t>
      </w:r>
      <w:r w:rsidR="00086950" w:rsidRPr="0075052A">
        <w:rPr>
          <w:rFonts w:asciiTheme="minorHAnsi" w:eastAsiaTheme="minorEastAsia" w:hAnsiTheme="minorHAnsi" w:cstheme="minorBidi"/>
          <w:b w:val="0"/>
          <w:i w:val="0"/>
          <w:noProof/>
          <w:sz w:val="22"/>
          <w:szCs w:val="22"/>
        </w:rPr>
        <w:tab/>
      </w:r>
      <w:r w:rsidR="00086950" w:rsidRPr="0075052A">
        <w:rPr>
          <w:noProof/>
        </w:rPr>
        <w:t>Memoria</w:t>
      </w:r>
      <w:r w:rsidR="00086950" w:rsidRPr="0075052A">
        <w:rPr>
          <w:noProof/>
        </w:rPr>
        <w:tab/>
      </w:r>
      <w:r w:rsidR="00086950" w:rsidRPr="0075052A">
        <w:rPr>
          <w:noProof/>
        </w:rPr>
        <w:fldChar w:fldCharType="begin"/>
      </w:r>
      <w:r w:rsidR="00086950" w:rsidRPr="0075052A">
        <w:rPr>
          <w:noProof/>
        </w:rPr>
        <w:instrText xml:space="preserve"> PAGEREF _Toc292664226 \h </w:instrText>
      </w:r>
      <w:r w:rsidR="00086950" w:rsidRPr="0075052A">
        <w:rPr>
          <w:noProof/>
        </w:rPr>
      </w:r>
      <w:r w:rsidR="00086950" w:rsidRPr="0075052A">
        <w:rPr>
          <w:noProof/>
        </w:rPr>
        <w:fldChar w:fldCharType="separate"/>
      </w:r>
      <w:r w:rsidR="00086950" w:rsidRPr="0075052A">
        <w:rPr>
          <w:noProof/>
        </w:rPr>
        <w:t>2</w:t>
      </w:r>
      <w:r w:rsidR="00086950" w:rsidRPr="0075052A">
        <w:rPr>
          <w:noProof/>
        </w:rPr>
        <w:fldChar w:fldCharType="end"/>
      </w:r>
    </w:p>
    <w:p w14:paraId="09897A5F"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Capítulo 1</w:t>
      </w:r>
      <w:r w:rsidRPr="0075052A">
        <w:rPr>
          <w:rFonts w:asciiTheme="minorHAnsi" w:eastAsiaTheme="minorEastAsia" w:hAnsiTheme="minorHAnsi" w:cstheme="minorBidi"/>
          <w:b w:val="0"/>
          <w:i w:val="0"/>
          <w:noProof/>
          <w:sz w:val="22"/>
          <w:szCs w:val="22"/>
        </w:rPr>
        <w:tab/>
      </w:r>
      <w:r w:rsidRPr="0075052A">
        <w:rPr>
          <w:noProof/>
        </w:rPr>
        <w:t>Introducción</w:t>
      </w:r>
      <w:r w:rsidRPr="0075052A">
        <w:rPr>
          <w:noProof/>
        </w:rPr>
        <w:tab/>
      </w:r>
      <w:r w:rsidRPr="0075052A">
        <w:rPr>
          <w:noProof/>
        </w:rPr>
        <w:fldChar w:fldCharType="begin"/>
      </w:r>
      <w:r w:rsidRPr="0075052A">
        <w:rPr>
          <w:noProof/>
        </w:rPr>
        <w:instrText xml:space="preserve"> PAGEREF _Toc292664227 \h </w:instrText>
      </w:r>
      <w:r w:rsidRPr="0075052A">
        <w:rPr>
          <w:noProof/>
        </w:rPr>
      </w:r>
      <w:r w:rsidRPr="0075052A">
        <w:rPr>
          <w:noProof/>
        </w:rPr>
        <w:fldChar w:fldCharType="separate"/>
      </w:r>
      <w:r w:rsidRPr="0075052A">
        <w:rPr>
          <w:noProof/>
        </w:rPr>
        <w:t>3</w:t>
      </w:r>
      <w:r w:rsidRPr="0075052A">
        <w:rPr>
          <w:noProof/>
        </w:rPr>
        <w:fldChar w:fldCharType="end"/>
      </w:r>
    </w:p>
    <w:p w14:paraId="7A284163"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1.1</w:t>
      </w:r>
      <w:r w:rsidRPr="0075052A">
        <w:rPr>
          <w:rFonts w:asciiTheme="minorHAnsi" w:eastAsiaTheme="minorEastAsia" w:hAnsiTheme="minorHAnsi" w:cstheme="minorBidi"/>
          <w:b w:val="0"/>
          <w:noProof/>
          <w:szCs w:val="22"/>
        </w:rPr>
        <w:tab/>
      </w:r>
      <w:r w:rsidRPr="0075052A">
        <w:rPr>
          <w:noProof/>
        </w:rPr>
        <w:t>Motivación del proyecto</w:t>
      </w:r>
      <w:r w:rsidRPr="0075052A">
        <w:rPr>
          <w:noProof/>
        </w:rPr>
        <w:tab/>
      </w:r>
      <w:r w:rsidRPr="0075052A">
        <w:rPr>
          <w:noProof/>
        </w:rPr>
        <w:fldChar w:fldCharType="begin"/>
      </w:r>
      <w:r w:rsidRPr="0075052A">
        <w:rPr>
          <w:noProof/>
        </w:rPr>
        <w:instrText xml:space="preserve"> PAGEREF _Toc292664228 \h </w:instrText>
      </w:r>
      <w:r w:rsidRPr="0075052A">
        <w:rPr>
          <w:noProof/>
        </w:rPr>
      </w:r>
      <w:r w:rsidRPr="0075052A">
        <w:rPr>
          <w:noProof/>
        </w:rPr>
        <w:fldChar w:fldCharType="separate"/>
      </w:r>
      <w:r w:rsidRPr="0075052A">
        <w:rPr>
          <w:noProof/>
        </w:rPr>
        <w:t>4</w:t>
      </w:r>
      <w:r w:rsidRPr="0075052A">
        <w:rPr>
          <w:noProof/>
        </w:rPr>
        <w:fldChar w:fldCharType="end"/>
      </w:r>
    </w:p>
    <w:p w14:paraId="7561599D"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1.2</w:t>
      </w:r>
      <w:r w:rsidRPr="0075052A">
        <w:rPr>
          <w:rFonts w:asciiTheme="minorHAnsi" w:eastAsiaTheme="minorEastAsia" w:hAnsiTheme="minorHAnsi" w:cstheme="minorBidi"/>
          <w:b w:val="0"/>
          <w:noProof/>
          <w:szCs w:val="22"/>
        </w:rPr>
        <w:tab/>
      </w:r>
      <w:r w:rsidRPr="0075052A">
        <w:rPr>
          <w:noProof/>
        </w:rPr>
        <w:t>Objetivos</w:t>
      </w:r>
      <w:r w:rsidRPr="0075052A">
        <w:rPr>
          <w:noProof/>
        </w:rPr>
        <w:tab/>
      </w:r>
      <w:r w:rsidRPr="0075052A">
        <w:rPr>
          <w:noProof/>
        </w:rPr>
        <w:fldChar w:fldCharType="begin"/>
      </w:r>
      <w:r w:rsidRPr="0075052A">
        <w:rPr>
          <w:noProof/>
        </w:rPr>
        <w:instrText xml:space="preserve"> PAGEREF _Toc292664229 \h </w:instrText>
      </w:r>
      <w:r w:rsidRPr="0075052A">
        <w:rPr>
          <w:noProof/>
        </w:rPr>
      </w:r>
      <w:r w:rsidRPr="0075052A">
        <w:rPr>
          <w:noProof/>
        </w:rPr>
        <w:fldChar w:fldCharType="separate"/>
      </w:r>
      <w:r w:rsidRPr="0075052A">
        <w:rPr>
          <w:noProof/>
        </w:rPr>
        <w:t>4</w:t>
      </w:r>
      <w:r w:rsidRPr="0075052A">
        <w:rPr>
          <w:noProof/>
        </w:rPr>
        <w:fldChar w:fldCharType="end"/>
      </w:r>
    </w:p>
    <w:p w14:paraId="32B7D68B"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1.3</w:t>
      </w:r>
      <w:r w:rsidRPr="0075052A">
        <w:rPr>
          <w:rFonts w:asciiTheme="minorHAnsi" w:eastAsiaTheme="minorEastAsia" w:hAnsiTheme="minorHAnsi" w:cstheme="minorBidi"/>
          <w:b w:val="0"/>
          <w:noProof/>
          <w:szCs w:val="22"/>
        </w:rPr>
        <w:tab/>
      </w:r>
      <w:r w:rsidRPr="0075052A">
        <w:rPr>
          <w:noProof/>
        </w:rPr>
        <w:t>Metodología / Solución desarrollada</w:t>
      </w:r>
      <w:r w:rsidRPr="0075052A">
        <w:rPr>
          <w:noProof/>
        </w:rPr>
        <w:tab/>
      </w:r>
      <w:r w:rsidRPr="0075052A">
        <w:rPr>
          <w:noProof/>
        </w:rPr>
        <w:fldChar w:fldCharType="begin"/>
      </w:r>
      <w:r w:rsidRPr="0075052A">
        <w:rPr>
          <w:noProof/>
        </w:rPr>
        <w:instrText xml:space="preserve"> PAGEREF _Toc292664230 \h </w:instrText>
      </w:r>
      <w:r w:rsidRPr="0075052A">
        <w:rPr>
          <w:noProof/>
        </w:rPr>
      </w:r>
      <w:r w:rsidRPr="0075052A">
        <w:rPr>
          <w:noProof/>
        </w:rPr>
        <w:fldChar w:fldCharType="separate"/>
      </w:r>
      <w:r w:rsidRPr="0075052A">
        <w:rPr>
          <w:noProof/>
        </w:rPr>
        <w:t>5</w:t>
      </w:r>
      <w:r w:rsidRPr="0075052A">
        <w:rPr>
          <w:noProof/>
        </w:rPr>
        <w:fldChar w:fldCharType="end"/>
      </w:r>
    </w:p>
    <w:p w14:paraId="51AE6BBC"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1.4</w:t>
      </w:r>
      <w:r w:rsidRPr="0075052A">
        <w:rPr>
          <w:rFonts w:asciiTheme="minorHAnsi" w:eastAsiaTheme="minorEastAsia" w:hAnsiTheme="minorHAnsi" w:cstheme="minorBidi"/>
          <w:b w:val="0"/>
          <w:noProof/>
          <w:szCs w:val="22"/>
        </w:rPr>
        <w:tab/>
      </w:r>
      <w:r w:rsidRPr="0075052A">
        <w:rPr>
          <w:noProof/>
        </w:rPr>
        <w:t>Recursos</w:t>
      </w:r>
      <w:r w:rsidRPr="0075052A">
        <w:rPr>
          <w:noProof/>
        </w:rPr>
        <w:tab/>
      </w:r>
      <w:r w:rsidRPr="0075052A">
        <w:rPr>
          <w:noProof/>
        </w:rPr>
        <w:fldChar w:fldCharType="begin"/>
      </w:r>
      <w:r w:rsidRPr="0075052A">
        <w:rPr>
          <w:noProof/>
        </w:rPr>
        <w:instrText xml:space="preserve"> PAGEREF _Toc292664231 \h </w:instrText>
      </w:r>
      <w:r w:rsidRPr="0075052A">
        <w:rPr>
          <w:noProof/>
        </w:rPr>
      </w:r>
      <w:r w:rsidRPr="0075052A">
        <w:rPr>
          <w:noProof/>
        </w:rPr>
        <w:fldChar w:fldCharType="separate"/>
      </w:r>
      <w:r w:rsidRPr="0075052A">
        <w:rPr>
          <w:noProof/>
        </w:rPr>
        <w:t>9</w:t>
      </w:r>
      <w:r w:rsidRPr="0075052A">
        <w:rPr>
          <w:noProof/>
        </w:rPr>
        <w:fldChar w:fldCharType="end"/>
      </w:r>
    </w:p>
    <w:p w14:paraId="2B67F1F3"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1.4.1 Técnicas</w:t>
      </w:r>
      <w:r w:rsidRPr="0075052A">
        <w:rPr>
          <w:noProof/>
        </w:rPr>
        <w:tab/>
      </w:r>
      <w:r w:rsidRPr="0075052A">
        <w:rPr>
          <w:noProof/>
        </w:rPr>
        <w:fldChar w:fldCharType="begin"/>
      </w:r>
      <w:r w:rsidRPr="0075052A">
        <w:rPr>
          <w:noProof/>
        </w:rPr>
        <w:instrText xml:space="preserve"> PAGEREF _Toc292664232 \h </w:instrText>
      </w:r>
      <w:r w:rsidRPr="0075052A">
        <w:rPr>
          <w:noProof/>
        </w:rPr>
      </w:r>
      <w:r w:rsidRPr="0075052A">
        <w:rPr>
          <w:noProof/>
        </w:rPr>
        <w:fldChar w:fldCharType="separate"/>
      </w:r>
      <w:r w:rsidRPr="0075052A">
        <w:rPr>
          <w:noProof/>
        </w:rPr>
        <w:t>9</w:t>
      </w:r>
      <w:r w:rsidRPr="0075052A">
        <w:rPr>
          <w:noProof/>
        </w:rPr>
        <w:fldChar w:fldCharType="end"/>
      </w:r>
    </w:p>
    <w:p w14:paraId="4DB9CB45"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1.4.1.1 Beavior Programming</w:t>
      </w:r>
      <w:r w:rsidRPr="0075052A">
        <w:rPr>
          <w:noProof/>
        </w:rPr>
        <w:tab/>
      </w:r>
      <w:r w:rsidRPr="0075052A">
        <w:rPr>
          <w:noProof/>
        </w:rPr>
        <w:fldChar w:fldCharType="begin"/>
      </w:r>
      <w:r w:rsidRPr="0075052A">
        <w:rPr>
          <w:noProof/>
        </w:rPr>
        <w:instrText xml:space="preserve"> PAGEREF _Toc292664233 \h </w:instrText>
      </w:r>
      <w:r w:rsidRPr="0075052A">
        <w:rPr>
          <w:noProof/>
        </w:rPr>
      </w:r>
      <w:r w:rsidRPr="0075052A">
        <w:rPr>
          <w:noProof/>
        </w:rPr>
        <w:fldChar w:fldCharType="separate"/>
      </w:r>
      <w:r w:rsidRPr="0075052A">
        <w:rPr>
          <w:noProof/>
        </w:rPr>
        <w:t>9</w:t>
      </w:r>
      <w:r w:rsidRPr="0075052A">
        <w:rPr>
          <w:noProof/>
        </w:rPr>
        <w:fldChar w:fldCharType="end"/>
      </w:r>
    </w:p>
    <w:p w14:paraId="6BB807A8" w14:textId="77777777" w:rsidR="00086950" w:rsidRPr="0075052A" w:rsidRDefault="00086950">
      <w:pPr>
        <w:pStyle w:val="TDC5"/>
        <w:tabs>
          <w:tab w:val="right" w:leader="dot" w:pos="7926"/>
        </w:tabs>
        <w:rPr>
          <w:rFonts w:asciiTheme="minorHAnsi" w:eastAsiaTheme="minorEastAsia" w:hAnsiTheme="minorHAnsi" w:cstheme="minorBidi"/>
          <w:noProof/>
          <w:sz w:val="22"/>
          <w:szCs w:val="22"/>
        </w:rPr>
      </w:pPr>
      <w:r w:rsidRPr="0075052A">
        <w:rPr>
          <w:noProof/>
        </w:rPr>
        <w:t>1.4.1.1.1 Behavior Programming en leJOS</w:t>
      </w:r>
      <w:r w:rsidRPr="0075052A">
        <w:rPr>
          <w:noProof/>
        </w:rPr>
        <w:tab/>
      </w:r>
      <w:r w:rsidRPr="0075052A">
        <w:rPr>
          <w:noProof/>
        </w:rPr>
        <w:fldChar w:fldCharType="begin"/>
      </w:r>
      <w:r w:rsidRPr="0075052A">
        <w:rPr>
          <w:noProof/>
        </w:rPr>
        <w:instrText xml:space="preserve"> PAGEREF _Toc292664234 \h </w:instrText>
      </w:r>
      <w:r w:rsidRPr="0075052A">
        <w:rPr>
          <w:noProof/>
        </w:rPr>
      </w:r>
      <w:r w:rsidRPr="0075052A">
        <w:rPr>
          <w:noProof/>
        </w:rPr>
        <w:fldChar w:fldCharType="separate"/>
      </w:r>
      <w:r w:rsidRPr="0075052A">
        <w:rPr>
          <w:noProof/>
        </w:rPr>
        <w:t>11</w:t>
      </w:r>
      <w:r w:rsidRPr="0075052A">
        <w:rPr>
          <w:noProof/>
        </w:rPr>
        <w:fldChar w:fldCharType="end"/>
      </w:r>
    </w:p>
    <w:p w14:paraId="0E0A9FF6"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1.4.2 Hardware</w:t>
      </w:r>
      <w:r w:rsidRPr="0075052A">
        <w:rPr>
          <w:noProof/>
        </w:rPr>
        <w:tab/>
      </w:r>
      <w:r w:rsidRPr="0075052A">
        <w:rPr>
          <w:noProof/>
        </w:rPr>
        <w:fldChar w:fldCharType="begin"/>
      </w:r>
      <w:r w:rsidRPr="0075052A">
        <w:rPr>
          <w:noProof/>
        </w:rPr>
        <w:instrText xml:space="preserve"> PAGEREF _Toc292664235 \h </w:instrText>
      </w:r>
      <w:r w:rsidRPr="0075052A">
        <w:rPr>
          <w:noProof/>
        </w:rPr>
      </w:r>
      <w:r w:rsidRPr="0075052A">
        <w:rPr>
          <w:noProof/>
        </w:rPr>
        <w:fldChar w:fldCharType="separate"/>
      </w:r>
      <w:r w:rsidRPr="0075052A">
        <w:rPr>
          <w:noProof/>
        </w:rPr>
        <w:t>13</w:t>
      </w:r>
      <w:r w:rsidRPr="0075052A">
        <w:rPr>
          <w:noProof/>
        </w:rPr>
        <w:fldChar w:fldCharType="end"/>
      </w:r>
    </w:p>
    <w:p w14:paraId="48A75172"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1.4.2.1 Lego NXT</w:t>
      </w:r>
      <w:r w:rsidRPr="0075052A">
        <w:rPr>
          <w:noProof/>
        </w:rPr>
        <w:tab/>
      </w:r>
      <w:r w:rsidRPr="0075052A">
        <w:rPr>
          <w:noProof/>
        </w:rPr>
        <w:fldChar w:fldCharType="begin"/>
      </w:r>
      <w:r w:rsidRPr="0075052A">
        <w:rPr>
          <w:noProof/>
        </w:rPr>
        <w:instrText xml:space="preserve"> PAGEREF _Toc292664236 \h </w:instrText>
      </w:r>
      <w:r w:rsidRPr="0075052A">
        <w:rPr>
          <w:noProof/>
        </w:rPr>
      </w:r>
      <w:r w:rsidRPr="0075052A">
        <w:rPr>
          <w:noProof/>
        </w:rPr>
        <w:fldChar w:fldCharType="separate"/>
      </w:r>
      <w:r w:rsidRPr="0075052A">
        <w:rPr>
          <w:noProof/>
        </w:rPr>
        <w:t>13</w:t>
      </w:r>
      <w:r w:rsidRPr="0075052A">
        <w:rPr>
          <w:noProof/>
        </w:rPr>
        <w:fldChar w:fldCharType="end"/>
      </w:r>
    </w:p>
    <w:p w14:paraId="55EC5B47"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1.4.2.2 Notebook Asus EEE  1005HA</w:t>
      </w:r>
      <w:r w:rsidRPr="0075052A">
        <w:rPr>
          <w:noProof/>
        </w:rPr>
        <w:tab/>
      </w:r>
      <w:r w:rsidRPr="0075052A">
        <w:rPr>
          <w:noProof/>
        </w:rPr>
        <w:fldChar w:fldCharType="begin"/>
      </w:r>
      <w:r w:rsidRPr="0075052A">
        <w:rPr>
          <w:noProof/>
        </w:rPr>
        <w:instrText xml:space="preserve"> PAGEREF _Toc292664237 \h </w:instrText>
      </w:r>
      <w:r w:rsidRPr="0075052A">
        <w:rPr>
          <w:noProof/>
        </w:rPr>
      </w:r>
      <w:r w:rsidRPr="0075052A">
        <w:rPr>
          <w:noProof/>
        </w:rPr>
        <w:fldChar w:fldCharType="separate"/>
      </w:r>
      <w:r w:rsidRPr="0075052A">
        <w:rPr>
          <w:noProof/>
        </w:rPr>
        <w:t>16</w:t>
      </w:r>
      <w:r w:rsidRPr="0075052A">
        <w:rPr>
          <w:noProof/>
        </w:rPr>
        <w:fldChar w:fldCharType="end"/>
      </w:r>
    </w:p>
    <w:p w14:paraId="67769CF7"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1.4.2.3 Bluetooth Headphones</w:t>
      </w:r>
      <w:r w:rsidRPr="0075052A">
        <w:rPr>
          <w:noProof/>
        </w:rPr>
        <w:tab/>
      </w:r>
      <w:r w:rsidRPr="0075052A">
        <w:rPr>
          <w:noProof/>
        </w:rPr>
        <w:fldChar w:fldCharType="begin"/>
      </w:r>
      <w:r w:rsidRPr="0075052A">
        <w:rPr>
          <w:noProof/>
        </w:rPr>
        <w:instrText xml:space="preserve"> PAGEREF _Toc292664238 \h </w:instrText>
      </w:r>
      <w:r w:rsidRPr="0075052A">
        <w:rPr>
          <w:noProof/>
        </w:rPr>
      </w:r>
      <w:r w:rsidRPr="0075052A">
        <w:rPr>
          <w:noProof/>
        </w:rPr>
        <w:fldChar w:fldCharType="separate"/>
      </w:r>
      <w:r w:rsidRPr="0075052A">
        <w:rPr>
          <w:noProof/>
        </w:rPr>
        <w:t>16</w:t>
      </w:r>
      <w:r w:rsidRPr="0075052A">
        <w:rPr>
          <w:noProof/>
        </w:rPr>
        <w:fldChar w:fldCharType="end"/>
      </w:r>
    </w:p>
    <w:p w14:paraId="4C709854"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1.4.3 Software</w:t>
      </w:r>
      <w:r w:rsidRPr="0075052A">
        <w:rPr>
          <w:noProof/>
        </w:rPr>
        <w:tab/>
      </w:r>
      <w:r w:rsidRPr="0075052A">
        <w:rPr>
          <w:noProof/>
        </w:rPr>
        <w:fldChar w:fldCharType="begin"/>
      </w:r>
      <w:r w:rsidRPr="0075052A">
        <w:rPr>
          <w:noProof/>
        </w:rPr>
        <w:instrText xml:space="preserve"> PAGEREF _Toc292664239 \h </w:instrText>
      </w:r>
      <w:r w:rsidRPr="0075052A">
        <w:rPr>
          <w:noProof/>
        </w:rPr>
      </w:r>
      <w:r w:rsidRPr="0075052A">
        <w:rPr>
          <w:noProof/>
        </w:rPr>
        <w:fldChar w:fldCharType="separate"/>
      </w:r>
      <w:r w:rsidRPr="0075052A">
        <w:rPr>
          <w:noProof/>
        </w:rPr>
        <w:t>17</w:t>
      </w:r>
      <w:r w:rsidRPr="0075052A">
        <w:rPr>
          <w:noProof/>
        </w:rPr>
        <w:fldChar w:fldCharType="end"/>
      </w:r>
    </w:p>
    <w:p w14:paraId="1690BE3D"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1.4.3.1 Ubuntu 10.04</w:t>
      </w:r>
      <w:r w:rsidRPr="0075052A">
        <w:rPr>
          <w:noProof/>
        </w:rPr>
        <w:tab/>
      </w:r>
      <w:r w:rsidRPr="0075052A">
        <w:rPr>
          <w:noProof/>
        </w:rPr>
        <w:fldChar w:fldCharType="begin"/>
      </w:r>
      <w:r w:rsidRPr="0075052A">
        <w:rPr>
          <w:noProof/>
        </w:rPr>
        <w:instrText xml:space="preserve"> PAGEREF _Toc292664240 \h </w:instrText>
      </w:r>
      <w:r w:rsidRPr="0075052A">
        <w:rPr>
          <w:noProof/>
        </w:rPr>
      </w:r>
      <w:r w:rsidRPr="0075052A">
        <w:rPr>
          <w:noProof/>
        </w:rPr>
        <w:fldChar w:fldCharType="separate"/>
      </w:r>
      <w:r w:rsidRPr="0075052A">
        <w:rPr>
          <w:noProof/>
        </w:rPr>
        <w:t>17</w:t>
      </w:r>
      <w:r w:rsidRPr="0075052A">
        <w:rPr>
          <w:noProof/>
        </w:rPr>
        <w:fldChar w:fldCharType="end"/>
      </w:r>
    </w:p>
    <w:p w14:paraId="49DED6F8"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1.4.3.2 Java:</w:t>
      </w:r>
      <w:r w:rsidRPr="0075052A">
        <w:rPr>
          <w:noProof/>
        </w:rPr>
        <w:tab/>
      </w:r>
      <w:r w:rsidRPr="0075052A">
        <w:rPr>
          <w:noProof/>
        </w:rPr>
        <w:fldChar w:fldCharType="begin"/>
      </w:r>
      <w:r w:rsidRPr="0075052A">
        <w:rPr>
          <w:noProof/>
        </w:rPr>
        <w:instrText xml:space="preserve"> PAGEREF _Toc292664241 \h </w:instrText>
      </w:r>
      <w:r w:rsidRPr="0075052A">
        <w:rPr>
          <w:noProof/>
        </w:rPr>
      </w:r>
      <w:r w:rsidRPr="0075052A">
        <w:rPr>
          <w:noProof/>
        </w:rPr>
        <w:fldChar w:fldCharType="separate"/>
      </w:r>
      <w:r w:rsidRPr="0075052A">
        <w:rPr>
          <w:noProof/>
        </w:rPr>
        <w:t>18</w:t>
      </w:r>
      <w:r w:rsidRPr="0075052A">
        <w:rPr>
          <w:noProof/>
        </w:rPr>
        <w:fldChar w:fldCharType="end"/>
      </w:r>
    </w:p>
    <w:p w14:paraId="04E9B367"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1.4.3.3 leJOS:</w:t>
      </w:r>
      <w:r w:rsidRPr="0075052A">
        <w:rPr>
          <w:noProof/>
        </w:rPr>
        <w:tab/>
      </w:r>
      <w:r w:rsidRPr="0075052A">
        <w:rPr>
          <w:noProof/>
        </w:rPr>
        <w:fldChar w:fldCharType="begin"/>
      </w:r>
      <w:r w:rsidRPr="0075052A">
        <w:rPr>
          <w:noProof/>
        </w:rPr>
        <w:instrText xml:space="preserve"> PAGEREF _Toc292664242 \h </w:instrText>
      </w:r>
      <w:r w:rsidRPr="0075052A">
        <w:rPr>
          <w:noProof/>
        </w:rPr>
      </w:r>
      <w:r w:rsidRPr="0075052A">
        <w:rPr>
          <w:noProof/>
        </w:rPr>
        <w:fldChar w:fldCharType="separate"/>
      </w:r>
      <w:r w:rsidRPr="0075052A">
        <w:rPr>
          <w:noProof/>
        </w:rPr>
        <w:t>19</w:t>
      </w:r>
      <w:r w:rsidRPr="0075052A">
        <w:rPr>
          <w:noProof/>
        </w:rPr>
        <w:fldChar w:fldCharType="end"/>
      </w:r>
    </w:p>
    <w:p w14:paraId="14941897"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1.4.3.4 Eclipse:</w:t>
      </w:r>
      <w:r w:rsidRPr="0075052A">
        <w:rPr>
          <w:noProof/>
        </w:rPr>
        <w:tab/>
      </w:r>
      <w:r w:rsidRPr="0075052A">
        <w:rPr>
          <w:noProof/>
        </w:rPr>
        <w:fldChar w:fldCharType="begin"/>
      </w:r>
      <w:r w:rsidRPr="0075052A">
        <w:rPr>
          <w:noProof/>
        </w:rPr>
        <w:instrText xml:space="preserve"> PAGEREF _Toc292664243 \h </w:instrText>
      </w:r>
      <w:r w:rsidRPr="0075052A">
        <w:rPr>
          <w:noProof/>
        </w:rPr>
      </w:r>
      <w:r w:rsidRPr="0075052A">
        <w:rPr>
          <w:noProof/>
        </w:rPr>
        <w:fldChar w:fldCharType="separate"/>
      </w:r>
      <w:r w:rsidRPr="0075052A">
        <w:rPr>
          <w:noProof/>
        </w:rPr>
        <w:t>19</w:t>
      </w:r>
      <w:r w:rsidRPr="0075052A">
        <w:rPr>
          <w:noProof/>
        </w:rPr>
        <w:fldChar w:fldCharType="end"/>
      </w:r>
    </w:p>
    <w:p w14:paraId="108005BE"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1.4.3.5 SubVersiones</w:t>
      </w:r>
      <w:r w:rsidRPr="0075052A">
        <w:rPr>
          <w:noProof/>
        </w:rPr>
        <w:tab/>
      </w:r>
      <w:r w:rsidRPr="0075052A">
        <w:rPr>
          <w:noProof/>
        </w:rPr>
        <w:fldChar w:fldCharType="begin"/>
      </w:r>
      <w:r w:rsidRPr="0075052A">
        <w:rPr>
          <w:noProof/>
        </w:rPr>
        <w:instrText xml:space="preserve"> PAGEREF _Toc292664244 \h </w:instrText>
      </w:r>
      <w:r w:rsidRPr="0075052A">
        <w:rPr>
          <w:noProof/>
        </w:rPr>
      </w:r>
      <w:r w:rsidRPr="0075052A">
        <w:rPr>
          <w:noProof/>
        </w:rPr>
        <w:fldChar w:fldCharType="separate"/>
      </w:r>
      <w:r w:rsidRPr="0075052A">
        <w:rPr>
          <w:noProof/>
        </w:rPr>
        <w:t>21</w:t>
      </w:r>
      <w:r w:rsidRPr="0075052A">
        <w:rPr>
          <w:noProof/>
        </w:rPr>
        <w:fldChar w:fldCharType="end"/>
      </w:r>
    </w:p>
    <w:p w14:paraId="1A68F5EF"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1.4.3.6 FreeTTS</w:t>
      </w:r>
      <w:r w:rsidRPr="0075052A">
        <w:rPr>
          <w:noProof/>
        </w:rPr>
        <w:tab/>
      </w:r>
      <w:r w:rsidRPr="0075052A">
        <w:rPr>
          <w:noProof/>
        </w:rPr>
        <w:fldChar w:fldCharType="begin"/>
      </w:r>
      <w:r w:rsidRPr="0075052A">
        <w:rPr>
          <w:noProof/>
        </w:rPr>
        <w:instrText xml:space="preserve"> PAGEREF _Toc292664245 \h </w:instrText>
      </w:r>
      <w:r w:rsidRPr="0075052A">
        <w:rPr>
          <w:noProof/>
        </w:rPr>
      </w:r>
      <w:r w:rsidRPr="0075052A">
        <w:rPr>
          <w:noProof/>
        </w:rPr>
        <w:fldChar w:fldCharType="separate"/>
      </w:r>
      <w:r w:rsidRPr="0075052A">
        <w:rPr>
          <w:noProof/>
        </w:rPr>
        <w:t>21</w:t>
      </w:r>
      <w:r w:rsidRPr="0075052A">
        <w:rPr>
          <w:noProof/>
        </w:rPr>
        <w:fldChar w:fldCharType="end"/>
      </w:r>
    </w:p>
    <w:p w14:paraId="47AF963C"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lastRenderedPageBreak/>
        <w:t>1.4.3.7 Sphinx 4</w:t>
      </w:r>
      <w:r w:rsidRPr="0075052A">
        <w:rPr>
          <w:noProof/>
        </w:rPr>
        <w:tab/>
      </w:r>
      <w:r w:rsidRPr="0075052A">
        <w:rPr>
          <w:noProof/>
        </w:rPr>
        <w:fldChar w:fldCharType="begin"/>
      </w:r>
      <w:r w:rsidRPr="0075052A">
        <w:rPr>
          <w:noProof/>
        </w:rPr>
        <w:instrText xml:space="preserve"> PAGEREF _Toc292664246 \h </w:instrText>
      </w:r>
      <w:r w:rsidRPr="0075052A">
        <w:rPr>
          <w:noProof/>
        </w:rPr>
      </w:r>
      <w:r w:rsidRPr="0075052A">
        <w:rPr>
          <w:noProof/>
        </w:rPr>
        <w:fldChar w:fldCharType="separate"/>
      </w:r>
      <w:r w:rsidRPr="0075052A">
        <w:rPr>
          <w:noProof/>
        </w:rPr>
        <w:t>21</w:t>
      </w:r>
      <w:r w:rsidRPr="0075052A">
        <w:rPr>
          <w:noProof/>
        </w:rPr>
        <w:fldChar w:fldCharType="end"/>
      </w:r>
    </w:p>
    <w:p w14:paraId="36234F6B"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Parte II</w:t>
      </w:r>
      <w:r w:rsidRPr="0075052A">
        <w:rPr>
          <w:rFonts w:asciiTheme="minorHAnsi" w:eastAsiaTheme="minorEastAsia" w:hAnsiTheme="minorHAnsi" w:cstheme="minorBidi"/>
          <w:b w:val="0"/>
          <w:i w:val="0"/>
          <w:noProof/>
          <w:sz w:val="22"/>
          <w:szCs w:val="22"/>
        </w:rPr>
        <w:tab/>
      </w:r>
      <w:r w:rsidRPr="0075052A">
        <w:rPr>
          <w:noProof/>
        </w:rPr>
        <w:t>Robótica</w:t>
      </w:r>
      <w:r w:rsidRPr="0075052A">
        <w:rPr>
          <w:noProof/>
        </w:rPr>
        <w:tab/>
      </w:r>
      <w:r w:rsidRPr="0075052A">
        <w:rPr>
          <w:noProof/>
        </w:rPr>
        <w:fldChar w:fldCharType="begin"/>
      </w:r>
      <w:r w:rsidRPr="0075052A">
        <w:rPr>
          <w:noProof/>
        </w:rPr>
        <w:instrText xml:space="preserve"> PAGEREF _Toc292664247 \h </w:instrText>
      </w:r>
      <w:r w:rsidRPr="0075052A">
        <w:rPr>
          <w:noProof/>
        </w:rPr>
      </w:r>
      <w:r w:rsidRPr="0075052A">
        <w:rPr>
          <w:noProof/>
        </w:rPr>
        <w:fldChar w:fldCharType="separate"/>
      </w:r>
      <w:r w:rsidRPr="0075052A">
        <w:rPr>
          <w:noProof/>
        </w:rPr>
        <w:t>23</w:t>
      </w:r>
      <w:r w:rsidRPr="0075052A">
        <w:rPr>
          <w:noProof/>
        </w:rPr>
        <w:fldChar w:fldCharType="end"/>
      </w:r>
    </w:p>
    <w:p w14:paraId="03AA8AA0"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Capítulo 1</w:t>
      </w:r>
      <w:r w:rsidRPr="0075052A">
        <w:rPr>
          <w:rFonts w:asciiTheme="minorHAnsi" w:eastAsiaTheme="minorEastAsia" w:hAnsiTheme="minorHAnsi" w:cstheme="minorBidi"/>
          <w:b w:val="0"/>
          <w:i w:val="0"/>
          <w:noProof/>
          <w:sz w:val="22"/>
          <w:szCs w:val="22"/>
        </w:rPr>
        <w:tab/>
      </w:r>
      <w:r w:rsidRPr="0075052A">
        <w:rPr>
          <w:noProof/>
        </w:rPr>
        <w:t>Introducción a la Robótica</w:t>
      </w:r>
      <w:r w:rsidRPr="0075052A">
        <w:rPr>
          <w:noProof/>
        </w:rPr>
        <w:tab/>
      </w:r>
      <w:r w:rsidRPr="0075052A">
        <w:rPr>
          <w:noProof/>
        </w:rPr>
        <w:fldChar w:fldCharType="begin"/>
      </w:r>
      <w:r w:rsidRPr="0075052A">
        <w:rPr>
          <w:noProof/>
        </w:rPr>
        <w:instrText xml:space="preserve"> PAGEREF _Toc292664248 \h </w:instrText>
      </w:r>
      <w:r w:rsidRPr="0075052A">
        <w:rPr>
          <w:noProof/>
        </w:rPr>
      </w:r>
      <w:r w:rsidRPr="0075052A">
        <w:rPr>
          <w:noProof/>
        </w:rPr>
        <w:fldChar w:fldCharType="separate"/>
      </w:r>
      <w:r w:rsidRPr="0075052A">
        <w:rPr>
          <w:noProof/>
        </w:rPr>
        <w:t>24</w:t>
      </w:r>
      <w:r w:rsidRPr="0075052A">
        <w:rPr>
          <w:noProof/>
        </w:rPr>
        <w:fldChar w:fldCharType="end"/>
      </w:r>
    </w:p>
    <w:p w14:paraId="4094CBEE"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1.1</w:t>
      </w:r>
      <w:r w:rsidRPr="0075052A">
        <w:rPr>
          <w:rFonts w:asciiTheme="minorHAnsi" w:eastAsiaTheme="minorEastAsia" w:hAnsiTheme="minorHAnsi" w:cstheme="minorBidi"/>
          <w:b w:val="0"/>
          <w:noProof/>
          <w:szCs w:val="22"/>
        </w:rPr>
        <w:tab/>
      </w:r>
      <w:r w:rsidRPr="0075052A">
        <w:rPr>
          <w:noProof/>
        </w:rPr>
        <w:t>Introducción</w:t>
      </w:r>
      <w:r w:rsidRPr="0075052A">
        <w:rPr>
          <w:noProof/>
        </w:rPr>
        <w:tab/>
      </w:r>
      <w:r w:rsidRPr="0075052A">
        <w:rPr>
          <w:noProof/>
        </w:rPr>
        <w:fldChar w:fldCharType="begin"/>
      </w:r>
      <w:r w:rsidRPr="0075052A">
        <w:rPr>
          <w:noProof/>
        </w:rPr>
        <w:instrText xml:space="preserve"> PAGEREF _Toc292664249 \h </w:instrText>
      </w:r>
      <w:r w:rsidRPr="0075052A">
        <w:rPr>
          <w:noProof/>
        </w:rPr>
      </w:r>
      <w:r w:rsidRPr="0075052A">
        <w:rPr>
          <w:noProof/>
        </w:rPr>
        <w:fldChar w:fldCharType="separate"/>
      </w:r>
      <w:r w:rsidRPr="0075052A">
        <w:rPr>
          <w:noProof/>
        </w:rPr>
        <w:t>24</w:t>
      </w:r>
      <w:r w:rsidRPr="0075052A">
        <w:rPr>
          <w:noProof/>
        </w:rPr>
        <w:fldChar w:fldCharType="end"/>
      </w:r>
    </w:p>
    <w:p w14:paraId="27603EF5"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1.2</w:t>
      </w:r>
      <w:r w:rsidRPr="0075052A">
        <w:rPr>
          <w:rFonts w:asciiTheme="minorHAnsi" w:eastAsiaTheme="minorEastAsia" w:hAnsiTheme="minorHAnsi" w:cstheme="minorBidi"/>
          <w:b w:val="0"/>
          <w:noProof/>
          <w:szCs w:val="22"/>
        </w:rPr>
        <w:tab/>
      </w:r>
      <w:r w:rsidRPr="0075052A">
        <w:rPr>
          <w:noProof/>
        </w:rPr>
        <w:t>Breve Historia de la Robótica</w:t>
      </w:r>
      <w:r w:rsidRPr="0075052A">
        <w:rPr>
          <w:noProof/>
        </w:rPr>
        <w:tab/>
      </w:r>
      <w:r w:rsidRPr="0075052A">
        <w:rPr>
          <w:noProof/>
        </w:rPr>
        <w:fldChar w:fldCharType="begin"/>
      </w:r>
      <w:r w:rsidRPr="0075052A">
        <w:rPr>
          <w:noProof/>
        </w:rPr>
        <w:instrText xml:space="preserve"> PAGEREF _Toc292664250 \h </w:instrText>
      </w:r>
      <w:r w:rsidRPr="0075052A">
        <w:rPr>
          <w:noProof/>
        </w:rPr>
      </w:r>
      <w:r w:rsidRPr="0075052A">
        <w:rPr>
          <w:noProof/>
        </w:rPr>
        <w:fldChar w:fldCharType="separate"/>
      </w:r>
      <w:r w:rsidRPr="0075052A">
        <w:rPr>
          <w:noProof/>
        </w:rPr>
        <w:t>24</w:t>
      </w:r>
      <w:r w:rsidRPr="0075052A">
        <w:rPr>
          <w:noProof/>
        </w:rPr>
        <w:fldChar w:fldCharType="end"/>
      </w:r>
    </w:p>
    <w:p w14:paraId="325BFA26"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1.3</w:t>
      </w:r>
      <w:r w:rsidRPr="0075052A">
        <w:rPr>
          <w:rFonts w:asciiTheme="minorHAnsi" w:eastAsiaTheme="minorEastAsia" w:hAnsiTheme="minorHAnsi" w:cstheme="minorBidi"/>
          <w:b w:val="0"/>
          <w:noProof/>
          <w:szCs w:val="22"/>
        </w:rPr>
        <w:tab/>
      </w:r>
      <w:r w:rsidRPr="0075052A">
        <w:rPr>
          <w:noProof/>
        </w:rPr>
        <w:t>Clasificación de Robots</w:t>
      </w:r>
      <w:r w:rsidRPr="0075052A">
        <w:rPr>
          <w:noProof/>
        </w:rPr>
        <w:tab/>
      </w:r>
      <w:r w:rsidRPr="0075052A">
        <w:rPr>
          <w:noProof/>
        </w:rPr>
        <w:fldChar w:fldCharType="begin"/>
      </w:r>
      <w:r w:rsidRPr="0075052A">
        <w:rPr>
          <w:noProof/>
        </w:rPr>
        <w:instrText xml:space="preserve"> PAGEREF _Toc292664251 \h </w:instrText>
      </w:r>
      <w:r w:rsidRPr="0075052A">
        <w:rPr>
          <w:noProof/>
        </w:rPr>
      </w:r>
      <w:r w:rsidRPr="0075052A">
        <w:rPr>
          <w:noProof/>
        </w:rPr>
        <w:fldChar w:fldCharType="separate"/>
      </w:r>
      <w:r w:rsidRPr="0075052A">
        <w:rPr>
          <w:noProof/>
        </w:rPr>
        <w:t>30</w:t>
      </w:r>
      <w:r w:rsidRPr="0075052A">
        <w:rPr>
          <w:noProof/>
        </w:rPr>
        <w:fldChar w:fldCharType="end"/>
      </w:r>
    </w:p>
    <w:p w14:paraId="0D983FAD"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1.3.1 Clasificación según su Generación:</w:t>
      </w:r>
      <w:r w:rsidRPr="0075052A">
        <w:rPr>
          <w:noProof/>
        </w:rPr>
        <w:tab/>
      </w:r>
      <w:r w:rsidRPr="0075052A">
        <w:rPr>
          <w:noProof/>
        </w:rPr>
        <w:fldChar w:fldCharType="begin"/>
      </w:r>
      <w:r w:rsidRPr="0075052A">
        <w:rPr>
          <w:noProof/>
        </w:rPr>
        <w:instrText xml:space="preserve"> PAGEREF _Toc292664252 \h </w:instrText>
      </w:r>
      <w:r w:rsidRPr="0075052A">
        <w:rPr>
          <w:noProof/>
        </w:rPr>
      </w:r>
      <w:r w:rsidRPr="0075052A">
        <w:rPr>
          <w:noProof/>
        </w:rPr>
        <w:fldChar w:fldCharType="separate"/>
      </w:r>
      <w:r w:rsidRPr="0075052A">
        <w:rPr>
          <w:noProof/>
        </w:rPr>
        <w:t>30</w:t>
      </w:r>
      <w:r w:rsidRPr="0075052A">
        <w:rPr>
          <w:noProof/>
        </w:rPr>
        <w:fldChar w:fldCharType="end"/>
      </w:r>
    </w:p>
    <w:p w14:paraId="24CF8858" w14:textId="77777777" w:rsidR="00086950" w:rsidRPr="0075052A" w:rsidRDefault="00086950">
      <w:pPr>
        <w:pStyle w:val="TDC4"/>
        <w:tabs>
          <w:tab w:val="left" w:pos="3250"/>
          <w:tab w:val="right" w:leader="dot" w:pos="7926"/>
        </w:tabs>
        <w:rPr>
          <w:rFonts w:asciiTheme="minorHAnsi" w:eastAsiaTheme="minorEastAsia" w:hAnsiTheme="minorHAnsi" w:cstheme="minorBidi"/>
          <w:noProof/>
          <w:sz w:val="22"/>
          <w:szCs w:val="22"/>
        </w:rPr>
      </w:pPr>
      <w:r w:rsidRPr="0075052A">
        <w:rPr>
          <w:noProof/>
        </w:rPr>
        <w:t xml:space="preserve">1.3.1.1 Primera Generación: </w:t>
      </w:r>
      <w:r w:rsidRPr="0075052A">
        <w:rPr>
          <w:rFonts w:asciiTheme="minorHAnsi" w:eastAsiaTheme="minorEastAsia" w:hAnsiTheme="minorHAnsi" w:cstheme="minorBidi"/>
          <w:noProof/>
          <w:sz w:val="22"/>
          <w:szCs w:val="22"/>
        </w:rPr>
        <w:tab/>
      </w:r>
      <w:r w:rsidRPr="0075052A">
        <w:rPr>
          <w:noProof/>
        </w:rPr>
        <w:t>Robots Play-Back.</w:t>
      </w:r>
      <w:r w:rsidRPr="0075052A">
        <w:rPr>
          <w:noProof/>
        </w:rPr>
        <w:tab/>
      </w:r>
      <w:r w:rsidRPr="0075052A">
        <w:rPr>
          <w:noProof/>
        </w:rPr>
        <w:fldChar w:fldCharType="begin"/>
      </w:r>
      <w:r w:rsidRPr="0075052A">
        <w:rPr>
          <w:noProof/>
        </w:rPr>
        <w:instrText xml:space="preserve"> PAGEREF _Toc292664253 \h </w:instrText>
      </w:r>
      <w:r w:rsidRPr="0075052A">
        <w:rPr>
          <w:noProof/>
        </w:rPr>
      </w:r>
      <w:r w:rsidRPr="0075052A">
        <w:rPr>
          <w:noProof/>
        </w:rPr>
        <w:fldChar w:fldCharType="separate"/>
      </w:r>
      <w:r w:rsidRPr="0075052A">
        <w:rPr>
          <w:noProof/>
        </w:rPr>
        <w:t>30</w:t>
      </w:r>
      <w:r w:rsidRPr="0075052A">
        <w:rPr>
          <w:noProof/>
        </w:rPr>
        <w:fldChar w:fldCharType="end"/>
      </w:r>
    </w:p>
    <w:p w14:paraId="48AE7029"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1.3.1.2 Segunda Generación: Robots Controlados por Sensores.</w:t>
      </w:r>
      <w:r w:rsidRPr="0075052A">
        <w:rPr>
          <w:noProof/>
        </w:rPr>
        <w:tab/>
      </w:r>
      <w:r w:rsidRPr="0075052A">
        <w:rPr>
          <w:noProof/>
        </w:rPr>
        <w:fldChar w:fldCharType="begin"/>
      </w:r>
      <w:r w:rsidRPr="0075052A">
        <w:rPr>
          <w:noProof/>
        </w:rPr>
        <w:instrText xml:space="preserve"> PAGEREF _Toc292664254 \h </w:instrText>
      </w:r>
      <w:r w:rsidRPr="0075052A">
        <w:rPr>
          <w:noProof/>
        </w:rPr>
      </w:r>
      <w:r w:rsidRPr="0075052A">
        <w:rPr>
          <w:noProof/>
        </w:rPr>
        <w:fldChar w:fldCharType="separate"/>
      </w:r>
      <w:r w:rsidRPr="0075052A">
        <w:rPr>
          <w:noProof/>
        </w:rPr>
        <w:t>33</w:t>
      </w:r>
      <w:r w:rsidRPr="0075052A">
        <w:rPr>
          <w:noProof/>
        </w:rPr>
        <w:fldChar w:fldCharType="end"/>
      </w:r>
    </w:p>
    <w:p w14:paraId="6711A6B7"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1.3.1.3 Tercera Generación: Robots Controlados por Visión.</w:t>
      </w:r>
      <w:r w:rsidRPr="0075052A">
        <w:rPr>
          <w:noProof/>
        </w:rPr>
        <w:tab/>
      </w:r>
      <w:r w:rsidRPr="0075052A">
        <w:rPr>
          <w:noProof/>
        </w:rPr>
        <w:fldChar w:fldCharType="begin"/>
      </w:r>
      <w:r w:rsidRPr="0075052A">
        <w:rPr>
          <w:noProof/>
        </w:rPr>
        <w:instrText xml:space="preserve"> PAGEREF _Toc292664255 \h </w:instrText>
      </w:r>
      <w:r w:rsidRPr="0075052A">
        <w:rPr>
          <w:noProof/>
        </w:rPr>
      </w:r>
      <w:r w:rsidRPr="0075052A">
        <w:rPr>
          <w:noProof/>
        </w:rPr>
        <w:fldChar w:fldCharType="separate"/>
      </w:r>
      <w:r w:rsidRPr="0075052A">
        <w:rPr>
          <w:noProof/>
        </w:rPr>
        <w:t>36</w:t>
      </w:r>
      <w:r w:rsidRPr="0075052A">
        <w:rPr>
          <w:noProof/>
        </w:rPr>
        <w:fldChar w:fldCharType="end"/>
      </w:r>
    </w:p>
    <w:p w14:paraId="2B35A1CF"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1.3.1.4 Cuarta Generación: Robots Controlados Adaptablemente.</w:t>
      </w:r>
      <w:r w:rsidRPr="0075052A">
        <w:rPr>
          <w:noProof/>
        </w:rPr>
        <w:tab/>
      </w:r>
      <w:r w:rsidRPr="0075052A">
        <w:rPr>
          <w:noProof/>
        </w:rPr>
        <w:fldChar w:fldCharType="begin"/>
      </w:r>
      <w:r w:rsidRPr="0075052A">
        <w:rPr>
          <w:noProof/>
        </w:rPr>
        <w:instrText xml:space="preserve"> PAGEREF _Toc292664256 \h </w:instrText>
      </w:r>
      <w:r w:rsidRPr="0075052A">
        <w:rPr>
          <w:noProof/>
        </w:rPr>
      </w:r>
      <w:r w:rsidRPr="0075052A">
        <w:rPr>
          <w:noProof/>
        </w:rPr>
        <w:fldChar w:fldCharType="separate"/>
      </w:r>
      <w:r w:rsidRPr="0075052A">
        <w:rPr>
          <w:noProof/>
        </w:rPr>
        <w:t>40</w:t>
      </w:r>
      <w:r w:rsidRPr="0075052A">
        <w:rPr>
          <w:noProof/>
        </w:rPr>
        <w:fldChar w:fldCharType="end"/>
      </w:r>
    </w:p>
    <w:p w14:paraId="438D482F"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1.3.1.5 Quinta Generación: Robots con Inteligencia Artificial.</w:t>
      </w:r>
      <w:r w:rsidRPr="0075052A">
        <w:rPr>
          <w:noProof/>
        </w:rPr>
        <w:tab/>
      </w:r>
      <w:r w:rsidRPr="0075052A">
        <w:rPr>
          <w:noProof/>
        </w:rPr>
        <w:fldChar w:fldCharType="begin"/>
      </w:r>
      <w:r w:rsidRPr="0075052A">
        <w:rPr>
          <w:noProof/>
        </w:rPr>
        <w:instrText xml:space="preserve"> PAGEREF _Toc292664257 \h </w:instrText>
      </w:r>
      <w:r w:rsidRPr="0075052A">
        <w:rPr>
          <w:noProof/>
        </w:rPr>
      </w:r>
      <w:r w:rsidRPr="0075052A">
        <w:rPr>
          <w:noProof/>
        </w:rPr>
        <w:fldChar w:fldCharType="separate"/>
      </w:r>
      <w:r w:rsidRPr="0075052A">
        <w:rPr>
          <w:noProof/>
        </w:rPr>
        <w:t>43</w:t>
      </w:r>
      <w:r w:rsidRPr="0075052A">
        <w:rPr>
          <w:noProof/>
        </w:rPr>
        <w:fldChar w:fldCharType="end"/>
      </w:r>
    </w:p>
    <w:p w14:paraId="1E16FF94"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Parte III</w:t>
      </w:r>
      <w:r w:rsidRPr="0075052A">
        <w:rPr>
          <w:rFonts w:asciiTheme="minorHAnsi" w:eastAsiaTheme="minorEastAsia" w:hAnsiTheme="minorHAnsi" w:cstheme="minorBidi"/>
          <w:b w:val="0"/>
          <w:i w:val="0"/>
          <w:noProof/>
          <w:sz w:val="22"/>
          <w:szCs w:val="22"/>
        </w:rPr>
        <w:tab/>
      </w:r>
      <w:r w:rsidRPr="0075052A">
        <w:rPr>
          <w:noProof/>
        </w:rPr>
        <w:t>El Problema</w:t>
      </w:r>
      <w:r w:rsidRPr="0075052A">
        <w:rPr>
          <w:noProof/>
        </w:rPr>
        <w:tab/>
      </w:r>
      <w:r w:rsidRPr="0075052A">
        <w:rPr>
          <w:noProof/>
        </w:rPr>
        <w:fldChar w:fldCharType="begin"/>
      </w:r>
      <w:r w:rsidRPr="0075052A">
        <w:rPr>
          <w:noProof/>
        </w:rPr>
        <w:instrText xml:space="preserve"> PAGEREF _Toc292664258 \h </w:instrText>
      </w:r>
      <w:r w:rsidRPr="0075052A">
        <w:rPr>
          <w:noProof/>
        </w:rPr>
      </w:r>
      <w:r w:rsidRPr="0075052A">
        <w:rPr>
          <w:noProof/>
        </w:rPr>
        <w:fldChar w:fldCharType="separate"/>
      </w:r>
      <w:r w:rsidRPr="0075052A">
        <w:rPr>
          <w:noProof/>
        </w:rPr>
        <w:t>44</w:t>
      </w:r>
      <w:r w:rsidRPr="0075052A">
        <w:rPr>
          <w:noProof/>
        </w:rPr>
        <w:fldChar w:fldCharType="end"/>
      </w:r>
    </w:p>
    <w:p w14:paraId="735795B2"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Capítulo 1</w:t>
      </w:r>
      <w:r w:rsidRPr="0075052A">
        <w:rPr>
          <w:rFonts w:asciiTheme="minorHAnsi" w:eastAsiaTheme="minorEastAsia" w:hAnsiTheme="minorHAnsi" w:cstheme="minorBidi"/>
          <w:b w:val="0"/>
          <w:i w:val="0"/>
          <w:noProof/>
          <w:sz w:val="22"/>
          <w:szCs w:val="22"/>
        </w:rPr>
        <w:tab/>
      </w:r>
      <w:r w:rsidRPr="0075052A">
        <w:rPr>
          <w:noProof/>
        </w:rPr>
        <w:t>Introducción</w:t>
      </w:r>
      <w:r w:rsidRPr="0075052A">
        <w:rPr>
          <w:noProof/>
        </w:rPr>
        <w:tab/>
      </w:r>
      <w:r w:rsidRPr="0075052A">
        <w:rPr>
          <w:noProof/>
        </w:rPr>
        <w:fldChar w:fldCharType="begin"/>
      </w:r>
      <w:r w:rsidRPr="0075052A">
        <w:rPr>
          <w:noProof/>
        </w:rPr>
        <w:instrText xml:space="preserve"> PAGEREF _Toc292664259 \h </w:instrText>
      </w:r>
      <w:r w:rsidRPr="0075052A">
        <w:rPr>
          <w:noProof/>
        </w:rPr>
      </w:r>
      <w:r w:rsidRPr="0075052A">
        <w:rPr>
          <w:noProof/>
        </w:rPr>
        <w:fldChar w:fldCharType="separate"/>
      </w:r>
      <w:r w:rsidRPr="0075052A">
        <w:rPr>
          <w:noProof/>
        </w:rPr>
        <w:t>45</w:t>
      </w:r>
      <w:r w:rsidRPr="0075052A">
        <w:rPr>
          <w:noProof/>
        </w:rPr>
        <w:fldChar w:fldCharType="end"/>
      </w:r>
    </w:p>
    <w:p w14:paraId="0216D211"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1.1</w:t>
      </w:r>
      <w:r w:rsidRPr="0075052A">
        <w:rPr>
          <w:rFonts w:asciiTheme="minorHAnsi" w:eastAsiaTheme="minorEastAsia" w:hAnsiTheme="minorHAnsi" w:cstheme="minorBidi"/>
          <w:b w:val="0"/>
          <w:noProof/>
          <w:szCs w:val="22"/>
        </w:rPr>
        <w:tab/>
      </w:r>
      <w:r w:rsidRPr="0075052A">
        <w:rPr>
          <w:noProof/>
        </w:rPr>
        <w:t>Planteamiento:</w:t>
      </w:r>
      <w:r w:rsidRPr="0075052A">
        <w:rPr>
          <w:noProof/>
        </w:rPr>
        <w:tab/>
      </w:r>
      <w:r w:rsidRPr="0075052A">
        <w:rPr>
          <w:noProof/>
        </w:rPr>
        <w:fldChar w:fldCharType="begin"/>
      </w:r>
      <w:r w:rsidRPr="0075052A">
        <w:rPr>
          <w:noProof/>
        </w:rPr>
        <w:instrText xml:space="preserve"> PAGEREF _Toc292664260 \h </w:instrText>
      </w:r>
      <w:r w:rsidRPr="0075052A">
        <w:rPr>
          <w:noProof/>
        </w:rPr>
      </w:r>
      <w:r w:rsidRPr="0075052A">
        <w:rPr>
          <w:noProof/>
        </w:rPr>
        <w:fldChar w:fldCharType="separate"/>
      </w:r>
      <w:r w:rsidRPr="0075052A">
        <w:rPr>
          <w:noProof/>
        </w:rPr>
        <w:t>45</w:t>
      </w:r>
      <w:r w:rsidRPr="0075052A">
        <w:rPr>
          <w:noProof/>
        </w:rPr>
        <w:fldChar w:fldCharType="end"/>
      </w:r>
    </w:p>
    <w:p w14:paraId="40858827"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1.2</w:t>
      </w:r>
      <w:r w:rsidRPr="0075052A">
        <w:rPr>
          <w:rFonts w:asciiTheme="minorHAnsi" w:eastAsiaTheme="minorEastAsia" w:hAnsiTheme="minorHAnsi" w:cstheme="minorBidi"/>
          <w:b w:val="0"/>
          <w:noProof/>
          <w:szCs w:val="22"/>
        </w:rPr>
        <w:tab/>
      </w:r>
      <w:r w:rsidRPr="0075052A">
        <w:rPr>
          <w:noProof/>
        </w:rPr>
        <w:t>TortuleBot</w:t>
      </w:r>
      <w:r w:rsidRPr="0075052A">
        <w:rPr>
          <w:noProof/>
        </w:rPr>
        <w:tab/>
      </w:r>
      <w:r w:rsidRPr="0075052A">
        <w:rPr>
          <w:noProof/>
        </w:rPr>
        <w:fldChar w:fldCharType="begin"/>
      </w:r>
      <w:r w:rsidRPr="0075052A">
        <w:rPr>
          <w:noProof/>
        </w:rPr>
        <w:instrText xml:space="preserve"> PAGEREF _Toc292664261 \h </w:instrText>
      </w:r>
      <w:r w:rsidRPr="0075052A">
        <w:rPr>
          <w:noProof/>
        </w:rPr>
      </w:r>
      <w:r w:rsidRPr="0075052A">
        <w:rPr>
          <w:noProof/>
        </w:rPr>
        <w:fldChar w:fldCharType="separate"/>
      </w:r>
      <w:r w:rsidRPr="0075052A">
        <w:rPr>
          <w:noProof/>
        </w:rPr>
        <w:t>45</w:t>
      </w:r>
      <w:r w:rsidRPr="0075052A">
        <w:rPr>
          <w:noProof/>
        </w:rPr>
        <w:fldChar w:fldCharType="end"/>
      </w:r>
    </w:p>
    <w:p w14:paraId="5DC51FED"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1.2.1 Software:</w:t>
      </w:r>
      <w:r w:rsidRPr="0075052A">
        <w:rPr>
          <w:noProof/>
        </w:rPr>
        <w:tab/>
      </w:r>
      <w:r w:rsidRPr="0075052A">
        <w:rPr>
          <w:noProof/>
        </w:rPr>
        <w:fldChar w:fldCharType="begin"/>
      </w:r>
      <w:r w:rsidRPr="0075052A">
        <w:rPr>
          <w:noProof/>
        </w:rPr>
        <w:instrText xml:space="preserve"> PAGEREF _Toc292664262 \h </w:instrText>
      </w:r>
      <w:r w:rsidRPr="0075052A">
        <w:rPr>
          <w:noProof/>
        </w:rPr>
      </w:r>
      <w:r w:rsidRPr="0075052A">
        <w:rPr>
          <w:noProof/>
        </w:rPr>
        <w:fldChar w:fldCharType="separate"/>
      </w:r>
      <w:r w:rsidRPr="0075052A">
        <w:rPr>
          <w:noProof/>
        </w:rPr>
        <w:t>45</w:t>
      </w:r>
      <w:r w:rsidRPr="0075052A">
        <w:rPr>
          <w:noProof/>
        </w:rPr>
        <w:fldChar w:fldCharType="end"/>
      </w:r>
    </w:p>
    <w:p w14:paraId="6E66BD2F"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1.2.2 Hardware</w:t>
      </w:r>
      <w:r w:rsidRPr="0075052A">
        <w:rPr>
          <w:noProof/>
        </w:rPr>
        <w:tab/>
      </w:r>
      <w:r w:rsidRPr="0075052A">
        <w:rPr>
          <w:noProof/>
        </w:rPr>
        <w:fldChar w:fldCharType="begin"/>
      </w:r>
      <w:r w:rsidRPr="0075052A">
        <w:rPr>
          <w:noProof/>
        </w:rPr>
        <w:instrText xml:space="preserve"> PAGEREF _Toc292664263 \h </w:instrText>
      </w:r>
      <w:r w:rsidRPr="0075052A">
        <w:rPr>
          <w:noProof/>
        </w:rPr>
      </w:r>
      <w:r w:rsidRPr="0075052A">
        <w:rPr>
          <w:noProof/>
        </w:rPr>
        <w:fldChar w:fldCharType="separate"/>
      </w:r>
      <w:r w:rsidRPr="0075052A">
        <w:rPr>
          <w:noProof/>
        </w:rPr>
        <w:t>46</w:t>
      </w:r>
      <w:r w:rsidRPr="0075052A">
        <w:rPr>
          <w:noProof/>
        </w:rPr>
        <w:fldChar w:fldCharType="end"/>
      </w:r>
    </w:p>
    <w:p w14:paraId="7674981A"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1.2.3 Conclusión</w:t>
      </w:r>
      <w:r w:rsidRPr="0075052A">
        <w:rPr>
          <w:noProof/>
        </w:rPr>
        <w:tab/>
      </w:r>
      <w:r w:rsidRPr="0075052A">
        <w:rPr>
          <w:noProof/>
        </w:rPr>
        <w:fldChar w:fldCharType="begin"/>
      </w:r>
      <w:r w:rsidRPr="0075052A">
        <w:rPr>
          <w:noProof/>
        </w:rPr>
        <w:instrText xml:space="preserve"> PAGEREF _Toc292664264 \h </w:instrText>
      </w:r>
      <w:r w:rsidRPr="0075052A">
        <w:rPr>
          <w:noProof/>
        </w:rPr>
      </w:r>
      <w:r w:rsidRPr="0075052A">
        <w:rPr>
          <w:noProof/>
        </w:rPr>
        <w:fldChar w:fldCharType="separate"/>
      </w:r>
      <w:r w:rsidRPr="0075052A">
        <w:rPr>
          <w:noProof/>
        </w:rPr>
        <w:t>47</w:t>
      </w:r>
      <w:r w:rsidRPr="0075052A">
        <w:rPr>
          <w:noProof/>
        </w:rPr>
        <w:fldChar w:fldCharType="end"/>
      </w:r>
    </w:p>
    <w:p w14:paraId="71FC0A2A"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Capítulo 2</w:t>
      </w:r>
      <w:r w:rsidRPr="0075052A">
        <w:rPr>
          <w:rFonts w:asciiTheme="minorHAnsi" w:eastAsiaTheme="minorEastAsia" w:hAnsiTheme="minorHAnsi" w:cstheme="minorBidi"/>
          <w:b w:val="0"/>
          <w:i w:val="0"/>
          <w:noProof/>
          <w:sz w:val="22"/>
          <w:szCs w:val="22"/>
        </w:rPr>
        <w:tab/>
      </w:r>
      <w:r w:rsidRPr="0075052A">
        <w:rPr>
          <w:noProof/>
        </w:rPr>
        <w:t>Solución</w:t>
      </w:r>
      <w:r w:rsidRPr="0075052A">
        <w:rPr>
          <w:noProof/>
        </w:rPr>
        <w:tab/>
      </w:r>
      <w:r w:rsidRPr="0075052A">
        <w:rPr>
          <w:noProof/>
        </w:rPr>
        <w:fldChar w:fldCharType="begin"/>
      </w:r>
      <w:r w:rsidRPr="0075052A">
        <w:rPr>
          <w:noProof/>
        </w:rPr>
        <w:instrText xml:space="preserve"> PAGEREF _Toc292664265 \h </w:instrText>
      </w:r>
      <w:r w:rsidRPr="0075052A">
        <w:rPr>
          <w:noProof/>
        </w:rPr>
      </w:r>
      <w:r w:rsidRPr="0075052A">
        <w:rPr>
          <w:noProof/>
        </w:rPr>
        <w:fldChar w:fldCharType="separate"/>
      </w:r>
      <w:r w:rsidRPr="0075052A">
        <w:rPr>
          <w:noProof/>
        </w:rPr>
        <w:t>49</w:t>
      </w:r>
      <w:r w:rsidRPr="0075052A">
        <w:rPr>
          <w:noProof/>
        </w:rPr>
        <w:fldChar w:fldCharType="end"/>
      </w:r>
    </w:p>
    <w:p w14:paraId="6D1EDCAC"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2.1</w:t>
      </w:r>
      <w:r w:rsidRPr="0075052A">
        <w:rPr>
          <w:rFonts w:asciiTheme="minorHAnsi" w:eastAsiaTheme="minorEastAsia" w:hAnsiTheme="minorHAnsi" w:cstheme="minorBidi"/>
          <w:b w:val="0"/>
          <w:noProof/>
          <w:szCs w:val="22"/>
        </w:rPr>
        <w:tab/>
      </w:r>
      <w:r w:rsidRPr="0075052A">
        <w:rPr>
          <w:noProof/>
        </w:rPr>
        <w:t>La plataforma del Robot</w:t>
      </w:r>
      <w:r w:rsidRPr="0075052A">
        <w:rPr>
          <w:noProof/>
        </w:rPr>
        <w:tab/>
      </w:r>
      <w:r w:rsidRPr="0075052A">
        <w:rPr>
          <w:noProof/>
        </w:rPr>
        <w:fldChar w:fldCharType="begin"/>
      </w:r>
      <w:r w:rsidRPr="0075052A">
        <w:rPr>
          <w:noProof/>
        </w:rPr>
        <w:instrText xml:space="preserve"> PAGEREF _Toc292664266 \h </w:instrText>
      </w:r>
      <w:r w:rsidRPr="0075052A">
        <w:rPr>
          <w:noProof/>
        </w:rPr>
      </w:r>
      <w:r w:rsidRPr="0075052A">
        <w:rPr>
          <w:noProof/>
        </w:rPr>
        <w:fldChar w:fldCharType="separate"/>
      </w:r>
      <w:r w:rsidRPr="0075052A">
        <w:rPr>
          <w:noProof/>
        </w:rPr>
        <w:t>49</w:t>
      </w:r>
      <w:r w:rsidRPr="0075052A">
        <w:rPr>
          <w:noProof/>
        </w:rPr>
        <w:fldChar w:fldCharType="end"/>
      </w:r>
    </w:p>
    <w:p w14:paraId="5404B695"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2.1.1 Netbook -</w:t>
      </w:r>
      <w:r w:rsidRPr="0075052A">
        <w:rPr>
          <w:noProof/>
        </w:rPr>
        <w:tab/>
      </w:r>
      <w:r w:rsidRPr="0075052A">
        <w:rPr>
          <w:noProof/>
        </w:rPr>
        <w:fldChar w:fldCharType="begin"/>
      </w:r>
      <w:r w:rsidRPr="0075052A">
        <w:rPr>
          <w:noProof/>
        </w:rPr>
        <w:instrText xml:space="preserve"> PAGEREF _Toc292664267 \h </w:instrText>
      </w:r>
      <w:r w:rsidRPr="0075052A">
        <w:rPr>
          <w:noProof/>
        </w:rPr>
      </w:r>
      <w:r w:rsidRPr="0075052A">
        <w:rPr>
          <w:noProof/>
        </w:rPr>
        <w:fldChar w:fldCharType="separate"/>
      </w:r>
      <w:r w:rsidRPr="0075052A">
        <w:rPr>
          <w:noProof/>
        </w:rPr>
        <w:t>5</w:t>
      </w:r>
      <w:r w:rsidRPr="0075052A">
        <w:rPr>
          <w:noProof/>
        </w:rPr>
        <w:t>0</w:t>
      </w:r>
      <w:r w:rsidRPr="0075052A">
        <w:rPr>
          <w:noProof/>
        </w:rPr>
        <w:fldChar w:fldCharType="end"/>
      </w:r>
    </w:p>
    <w:p w14:paraId="53DD54F5"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2.1.2 Ladrillo Inteligente:</w:t>
      </w:r>
      <w:r w:rsidRPr="0075052A">
        <w:rPr>
          <w:noProof/>
        </w:rPr>
        <w:tab/>
      </w:r>
      <w:r w:rsidRPr="0075052A">
        <w:rPr>
          <w:noProof/>
        </w:rPr>
        <w:fldChar w:fldCharType="begin"/>
      </w:r>
      <w:r w:rsidRPr="0075052A">
        <w:rPr>
          <w:noProof/>
        </w:rPr>
        <w:instrText xml:space="preserve"> PAGEREF _Toc292664268 \h </w:instrText>
      </w:r>
      <w:r w:rsidRPr="0075052A">
        <w:rPr>
          <w:noProof/>
        </w:rPr>
      </w:r>
      <w:r w:rsidRPr="0075052A">
        <w:rPr>
          <w:noProof/>
        </w:rPr>
        <w:fldChar w:fldCharType="separate"/>
      </w:r>
      <w:r w:rsidRPr="0075052A">
        <w:rPr>
          <w:noProof/>
        </w:rPr>
        <w:t>50</w:t>
      </w:r>
      <w:r w:rsidRPr="0075052A">
        <w:rPr>
          <w:noProof/>
        </w:rPr>
        <w:fldChar w:fldCharType="end"/>
      </w:r>
    </w:p>
    <w:p w14:paraId="6D112B3E"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lastRenderedPageBreak/>
        <w:t>2.1.3 Ultrasonic Sensor:</w:t>
      </w:r>
      <w:r w:rsidRPr="0075052A">
        <w:rPr>
          <w:noProof/>
        </w:rPr>
        <w:tab/>
      </w:r>
      <w:r w:rsidRPr="0075052A">
        <w:rPr>
          <w:noProof/>
        </w:rPr>
        <w:fldChar w:fldCharType="begin"/>
      </w:r>
      <w:r w:rsidRPr="0075052A">
        <w:rPr>
          <w:noProof/>
        </w:rPr>
        <w:instrText xml:space="preserve"> PAGEREF _Toc292664269 \h </w:instrText>
      </w:r>
      <w:r w:rsidRPr="0075052A">
        <w:rPr>
          <w:noProof/>
        </w:rPr>
      </w:r>
      <w:r w:rsidRPr="0075052A">
        <w:rPr>
          <w:noProof/>
        </w:rPr>
        <w:fldChar w:fldCharType="separate"/>
      </w:r>
      <w:r w:rsidRPr="0075052A">
        <w:rPr>
          <w:noProof/>
        </w:rPr>
        <w:t>53</w:t>
      </w:r>
      <w:r w:rsidRPr="0075052A">
        <w:rPr>
          <w:noProof/>
        </w:rPr>
        <w:fldChar w:fldCharType="end"/>
      </w:r>
    </w:p>
    <w:p w14:paraId="46B4ED79"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2.1.4 Color Sensor:</w:t>
      </w:r>
      <w:r w:rsidRPr="0075052A">
        <w:rPr>
          <w:noProof/>
        </w:rPr>
        <w:tab/>
      </w:r>
      <w:r w:rsidRPr="0075052A">
        <w:rPr>
          <w:noProof/>
        </w:rPr>
        <w:fldChar w:fldCharType="begin"/>
      </w:r>
      <w:r w:rsidRPr="0075052A">
        <w:rPr>
          <w:noProof/>
        </w:rPr>
        <w:instrText xml:space="preserve"> PAGEREF _Toc292664270 \h </w:instrText>
      </w:r>
      <w:r w:rsidRPr="0075052A">
        <w:rPr>
          <w:noProof/>
        </w:rPr>
      </w:r>
      <w:r w:rsidRPr="0075052A">
        <w:rPr>
          <w:noProof/>
        </w:rPr>
        <w:fldChar w:fldCharType="separate"/>
      </w:r>
      <w:r w:rsidRPr="0075052A">
        <w:rPr>
          <w:noProof/>
        </w:rPr>
        <w:t>56</w:t>
      </w:r>
      <w:r w:rsidRPr="0075052A">
        <w:rPr>
          <w:noProof/>
        </w:rPr>
        <w:fldChar w:fldCharType="end"/>
      </w:r>
    </w:p>
    <w:p w14:paraId="26070FDA" w14:textId="77777777" w:rsidR="00086950" w:rsidRPr="0075052A" w:rsidRDefault="00086950">
      <w:pPr>
        <w:pStyle w:val="TDC4"/>
        <w:tabs>
          <w:tab w:val="right" w:leader="dot" w:pos="7926"/>
        </w:tabs>
        <w:rPr>
          <w:rFonts w:asciiTheme="minorHAnsi" w:eastAsiaTheme="minorEastAsia" w:hAnsiTheme="minorHAnsi" w:cstheme="minorBidi"/>
          <w:noProof/>
          <w:sz w:val="22"/>
          <w:szCs w:val="22"/>
        </w:rPr>
      </w:pPr>
      <w:r w:rsidRPr="0075052A">
        <w:rPr>
          <w:noProof/>
        </w:rPr>
        <w:t>2.1.4.1 Motores:</w:t>
      </w:r>
      <w:r w:rsidRPr="0075052A">
        <w:rPr>
          <w:noProof/>
        </w:rPr>
        <w:tab/>
      </w:r>
      <w:r w:rsidRPr="0075052A">
        <w:rPr>
          <w:noProof/>
        </w:rPr>
        <w:fldChar w:fldCharType="begin"/>
      </w:r>
      <w:r w:rsidRPr="0075052A">
        <w:rPr>
          <w:noProof/>
        </w:rPr>
        <w:instrText xml:space="preserve"> PAGEREF _Toc292664271 \h </w:instrText>
      </w:r>
      <w:r w:rsidRPr="0075052A">
        <w:rPr>
          <w:noProof/>
        </w:rPr>
      </w:r>
      <w:r w:rsidRPr="0075052A">
        <w:rPr>
          <w:noProof/>
        </w:rPr>
        <w:fldChar w:fldCharType="separate"/>
      </w:r>
      <w:r w:rsidRPr="0075052A">
        <w:rPr>
          <w:noProof/>
        </w:rPr>
        <w:t>59</w:t>
      </w:r>
      <w:r w:rsidRPr="0075052A">
        <w:rPr>
          <w:noProof/>
        </w:rPr>
        <w:fldChar w:fldCharType="end"/>
      </w:r>
    </w:p>
    <w:p w14:paraId="77F7F050"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2.1.5 Chasis</w:t>
      </w:r>
      <w:r w:rsidRPr="0075052A">
        <w:rPr>
          <w:noProof/>
        </w:rPr>
        <w:tab/>
      </w:r>
      <w:r w:rsidRPr="0075052A">
        <w:rPr>
          <w:noProof/>
        </w:rPr>
        <w:fldChar w:fldCharType="begin"/>
      </w:r>
      <w:r w:rsidRPr="0075052A">
        <w:rPr>
          <w:noProof/>
        </w:rPr>
        <w:instrText xml:space="preserve"> PAGEREF _Toc292664272 \h </w:instrText>
      </w:r>
      <w:r w:rsidRPr="0075052A">
        <w:rPr>
          <w:noProof/>
        </w:rPr>
      </w:r>
      <w:r w:rsidRPr="0075052A">
        <w:rPr>
          <w:noProof/>
        </w:rPr>
        <w:fldChar w:fldCharType="separate"/>
      </w:r>
      <w:r w:rsidRPr="0075052A">
        <w:rPr>
          <w:noProof/>
        </w:rPr>
        <w:t>60</w:t>
      </w:r>
      <w:r w:rsidRPr="0075052A">
        <w:rPr>
          <w:noProof/>
        </w:rPr>
        <w:fldChar w:fldCharType="end"/>
      </w:r>
    </w:p>
    <w:p w14:paraId="7DCB3042"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2.2</w:t>
      </w:r>
      <w:r w:rsidRPr="0075052A">
        <w:rPr>
          <w:rFonts w:asciiTheme="minorHAnsi" w:eastAsiaTheme="minorEastAsia" w:hAnsiTheme="minorHAnsi" w:cstheme="minorBidi"/>
          <w:b w:val="0"/>
          <w:noProof/>
          <w:szCs w:val="22"/>
        </w:rPr>
        <w:tab/>
      </w:r>
      <w:r w:rsidRPr="0075052A">
        <w:rPr>
          <w:noProof/>
        </w:rPr>
        <w:t>La plataforma en el centro comercial</w:t>
      </w:r>
      <w:r w:rsidRPr="0075052A">
        <w:rPr>
          <w:noProof/>
        </w:rPr>
        <w:tab/>
      </w:r>
      <w:r w:rsidRPr="0075052A">
        <w:rPr>
          <w:noProof/>
        </w:rPr>
        <w:fldChar w:fldCharType="begin"/>
      </w:r>
      <w:r w:rsidRPr="0075052A">
        <w:rPr>
          <w:noProof/>
        </w:rPr>
        <w:instrText xml:space="preserve"> PAGEREF _Toc292664273 \h </w:instrText>
      </w:r>
      <w:r w:rsidRPr="0075052A">
        <w:rPr>
          <w:noProof/>
        </w:rPr>
      </w:r>
      <w:r w:rsidRPr="0075052A">
        <w:rPr>
          <w:noProof/>
        </w:rPr>
        <w:fldChar w:fldCharType="separate"/>
      </w:r>
      <w:r w:rsidRPr="0075052A">
        <w:rPr>
          <w:noProof/>
        </w:rPr>
        <w:t>61</w:t>
      </w:r>
      <w:r w:rsidRPr="0075052A">
        <w:rPr>
          <w:noProof/>
        </w:rPr>
        <w:fldChar w:fldCharType="end"/>
      </w:r>
    </w:p>
    <w:p w14:paraId="77075646"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2.3</w:t>
      </w:r>
      <w:r w:rsidRPr="0075052A">
        <w:rPr>
          <w:rFonts w:asciiTheme="minorHAnsi" w:eastAsiaTheme="minorEastAsia" w:hAnsiTheme="minorHAnsi" w:cstheme="minorBidi"/>
          <w:b w:val="0"/>
          <w:noProof/>
          <w:szCs w:val="22"/>
        </w:rPr>
        <w:tab/>
      </w:r>
      <w:r w:rsidRPr="0075052A">
        <w:rPr>
          <w:noProof/>
        </w:rPr>
        <w:t>La plataforma Software</w:t>
      </w:r>
      <w:r w:rsidRPr="0075052A">
        <w:rPr>
          <w:noProof/>
        </w:rPr>
        <w:tab/>
      </w:r>
      <w:r w:rsidRPr="0075052A">
        <w:rPr>
          <w:noProof/>
        </w:rPr>
        <w:fldChar w:fldCharType="begin"/>
      </w:r>
      <w:r w:rsidRPr="0075052A">
        <w:rPr>
          <w:noProof/>
        </w:rPr>
        <w:instrText xml:space="preserve"> PAGEREF _Toc292664274 \h </w:instrText>
      </w:r>
      <w:r w:rsidRPr="0075052A">
        <w:rPr>
          <w:noProof/>
        </w:rPr>
      </w:r>
      <w:r w:rsidRPr="0075052A">
        <w:rPr>
          <w:noProof/>
        </w:rPr>
        <w:fldChar w:fldCharType="separate"/>
      </w:r>
      <w:r w:rsidRPr="0075052A">
        <w:rPr>
          <w:noProof/>
        </w:rPr>
        <w:t>62</w:t>
      </w:r>
      <w:r w:rsidRPr="0075052A">
        <w:rPr>
          <w:noProof/>
        </w:rPr>
        <w:fldChar w:fldCharType="end"/>
      </w:r>
    </w:p>
    <w:p w14:paraId="6F85B6D6"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2.3.1 Diagrama UML</w:t>
      </w:r>
      <w:r w:rsidRPr="0075052A">
        <w:rPr>
          <w:noProof/>
        </w:rPr>
        <w:tab/>
      </w:r>
      <w:r w:rsidRPr="0075052A">
        <w:rPr>
          <w:noProof/>
        </w:rPr>
        <w:fldChar w:fldCharType="begin"/>
      </w:r>
      <w:r w:rsidRPr="0075052A">
        <w:rPr>
          <w:noProof/>
        </w:rPr>
        <w:instrText xml:space="preserve"> PAGEREF _Toc292664275 \h </w:instrText>
      </w:r>
      <w:r w:rsidRPr="0075052A">
        <w:rPr>
          <w:noProof/>
        </w:rPr>
      </w:r>
      <w:r w:rsidRPr="0075052A">
        <w:rPr>
          <w:noProof/>
        </w:rPr>
        <w:fldChar w:fldCharType="separate"/>
      </w:r>
      <w:r w:rsidRPr="0075052A">
        <w:rPr>
          <w:noProof/>
        </w:rPr>
        <w:t>62</w:t>
      </w:r>
      <w:r w:rsidRPr="0075052A">
        <w:rPr>
          <w:noProof/>
        </w:rPr>
        <w:fldChar w:fldCharType="end"/>
      </w:r>
    </w:p>
    <w:p w14:paraId="77C40FDF"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2.3.2 División de CPU:</w:t>
      </w:r>
      <w:r w:rsidRPr="0075052A">
        <w:rPr>
          <w:noProof/>
        </w:rPr>
        <w:tab/>
      </w:r>
      <w:r w:rsidRPr="0075052A">
        <w:rPr>
          <w:noProof/>
        </w:rPr>
        <w:fldChar w:fldCharType="begin"/>
      </w:r>
      <w:r w:rsidRPr="0075052A">
        <w:rPr>
          <w:noProof/>
        </w:rPr>
        <w:instrText xml:space="preserve"> PAGEREF _Toc292664276 \h </w:instrText>
      </w:r>
      <w:r w:rsidRPr="0075052A">
        <w:rPr>
          <w:noProof/>
        </w:rPr>
      </w:r>
      <w:r w:rsidRPr="0075052A">
        <w:rPr>
          <w:noProof/>
        </w:rPr>
        <w:fldChar w:fldCharType="separate"/>
      </w:r>
      <w:r w:rsidRPr="0075052A">
        <w:rPr>
          <w:noProof/>
        </w:rPr>
        <w:t>64</w:t>
      </w:r>
      <w:r w:rsidRPr="0075052A">
        <w:rPr>
          <w:noProof/>
        </w:rPr>
        <w:fldChar w:fldCharType="end"/>
      </w:r>
    </w:p>
    <w:p w14:paraId="37A1E003"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2.3.3 LineFollower</w:t>
      </w:r>
      <w:r w:rsidRPr="0075052A">
        <w:rPr>
          <w:noProof/>
        </w:rPr>
        <w:tab/>
      </w:r>
      <w:r w:rsidRPr="0075052A">
        <w:rPr>
          <w:noProof/>
        </w:rPr>
        <w:fldChar w:fldCharType="begin"/>
      </w:r>
      <w:r w:rsidRPr="0075052A">
        <w:rPr>
          <w:noProof/>
        </w:rPr>
        <w:instrText xml:space="preserve"> PAGEREF _Toc292664277 \h </w:instrText>
      </w:r>
      <w:r w:rsidRPr="0075052A">
        <w:rPr>
          <w:noProof/>
        </w:rPr>
      </w:r>
      <w:r w:rsidRPr="0075052A">
        <w:rPr>
          <w:noProof/>
        </w:rPr>
        <w:fldChar w:fldCharType="separate"/>
      </w:r>
      <w:r w:rsidRPr="0075052A">
        <w:rPr>
          <w:noProof/>
        </w:rPr>
        <w:t>65</w:t>
      </w:r>
      <w:r w:rsidRPr="0075052A">
        <w:rPr>
          <w:noProof/>
        </w:rPr>
        <w:fldChar w:fldCharType="end"/>
      </w:r>
    </w:p>
    <w:p w14:paraId="581BB29F"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2.3.4 Navegación</w:t>
      </w:r>
      <w:r w:rsidRPr="0075052A">
        <w:rPr>
          <w:noProof/>
        </w:rPr>
        <w:tab/>
      </w:r>
      <w:r w:rsidRPr="0075052A">
        <w:rPr>
          <w:noProof/>
        </w:rPr>
        <w:fldChar w:fldCharType="begin"/>
      </w:r>
      <w:r w:rsidRPr="0075052A">
        <w:rPr>
          <w:noProof/>
        </w:rPr>
        <w:instrText xml:space="preserve"> PAGEREF _Toc292664278 \h </w:instrText>
      </w:r>
      <w:r w:rsidRPr="0075052A">
        <w:rPr>
          <w:noProof/>
        </w:rPr>
      </w:r>
      <w:r w:rsidRPr="0075052A">
        <w:rPr>
          <w:noProof/>
        </w:rPr>
        <w:fldChar w:fldCharType="separate"/>
      </w:r>
      <w:r w:rsidRPr="0075052A">
        <w:rPr>
          <w:noProof/>
        </w:rPr>
        <w:t>67</w:t>
      </w:r>
      <w:r w:rsidRPr="0075052A">
        <w:rPr>
          <w:noProof/>
        </w:rPr>
        <w:fldChar w:fldCharType="end"/>
      </w:r>
    </w:p>
    <w:p w14:paraId="39A06E4E"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2.3.5 Representación del Entorno</w:t>
      </w:r>
      <w:r w:rsidRPr="0075052A">
        <w:rPr>
          <w:noProof/>
        </w:rPr>
        <w:tab/>
      </w:r>
      <w:r w:rsidRPr="0075052A">
        <w:rPr>
          <w:noProof/>
        </w:rPr>
        <w:fldChar w:fldCharType="begin"/>
      </w:r>
      <w:r w:rsidRPr="0075052A">
        <w:rPr>
          <w:noProof/>
        </w:rPr>
        <w:instrText xml:space="preserve"> PAGEREF _Toc292664279 \h </w:instrText>
      </w:r>
      <w:r w:rsidRPr="0075052A">
        <w:rPr>
          <w:noProof/>
        </w:rPr>
      </w:r>
      <w:r w:rsidRPr="0075052A">
        <w:rPr>
          <w:noProof/>
        </w:rPr>
        <w:fldChar w:fldCharType="separate"/>
      </w:r>
      <w:r w:rsidRPr="0075052A">
        <w:rPr>
          <w:noProof/>
        </w:rPr>
        <w:t>67</w:t>
      </w:r>
      <w:r w:rsidRPr="0075052A">
        <w:rPr>
          <w:noProof/>
        </w:rPr>
        <w:fldChar w:fldCharType="end"/>
      </w:r>
    </w:p>
    <w:p w14:paraId="5AB4796E"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2.4</w:t>
      </w:r>
      <w:r w:rsidRPr="0075052A">
        <w:rPr>
          <w:rFonts w:asciiTheme="minorHAnsi" w:eastAsiaTheme="minorEastAsia" w:hAnsiTheme="minorHAnsi" w:cstheme="minorBidi"/>
          <w:b w:val="0"/>
          <w:noProof/>
          <w:szCs w:val="22"/>
        </w:rPr>
        <w:tab/>
      </w:r>
      <w:r w:rsidRPr="0075052A">
        <w:rPr>
          <w:noProof/>
        </w:rPr>
        <w:t>Estudio Económico</w:t>
      </w:r>
      <w:r w:rsidRPr="0075052A">
        <w:rPr>
          <w:noProof/>
        </w:rPr>
        <w:tab/>
      </w:r>
      <w:r w:rsidRPr="0075052A">
        <w:rPr>
          <w:noProof/>
        </w:rPr>
        <w:fldChar w:fldCharType="begin"/>
      </w:r>
      <w:r w:rsidRPr="0075052A">
        <w:rPr>
          <w:noProof/>
        </w:rPr>
        <w:instrText xml:space="preserve"> PAGEREF _Toc292664280 \h </w:instrText>
      </w:r>
      <w:r w:rsidRPr="0075052A">
        <w:rPr>
          <w:noProof/>
        </w:rPr>
      </w:r>
      <w:r w:rsidRPr="0075052A">
        <w:rPr>
          <w:noProof/>
        </w:rPr>
        <w:fldChar w:fldCharType="separate"/>
      </w:r>
      <w:r w:rsidRPr="0075052A">
        <w:rPr>
          <w:noProof/>
        </w:rPr>
        <w:t>67</w:t>
      </w:r>
      <w:r w:rsidRPr="0075052A">
        <w:rPr>
          <w:noProof/>
        </w:rPr>
        <w:fldChar w:fldCharType="end"/>
      </w:r>
    </w:p>
    <w:p w14:paraId="58A35BA8"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Capítulo 3</w:t>
      </w:r>
      <w:r w:rsidRPr="0075052A">
        <w:rPr>
          <w:rFonts w:asciiTheme="minorHAnsi" w:eastAsiaTheme="minorEastAsia" w:hAnsiTheme="minorHAnsi" w:cstheme="minorBidi"/>
          <w:b w:val="0"/>
          <w:i w:val="0"/>
          <w:noProof/>
          <w:sz w:val="22"/>
          <w:szCs w:val="22"/>
        </w:rPr>
        <w:tab/>
      </w:r>
      <w:r w:rsidRPr="0075052A">
        <w:rPr>
          <w:noProof/>
        </w:rPr>
        <w:t>Valoración Final</w:t>
      </w:r>
      <w:r w:rsidRPr="0075052A">
        <w:rPr>
          <w:noProof/>
        </w:rPr>
        <w:tab/>
      </w:r>
      <w:r w:rsidRPr="0075052A">
        <w:rPr>
          <w:noProof/>
        </w:rPr>
        <w:fldChar w:fldCharType="begin"/>
      </w:r>
      <w:r w:rsidRPr="0075052A">
        <w:rPr>
          <w:noProof/>
        </w:rPr>
        <w:instrText xml:space="preserve"> PAGEREF _Toc292664281 \h </w:instrText>
      </w:r>
      <w:r w:rsidRPr="0075052A">
        <w:rPr>
          <w:noProof/>
        </w:rPr>
      </w:r>
      <w:r w:rsidRPr="0075052A">
        <w:rPr>
          <w:noProof/>
        </w:rPr>
        <w:fldChar w:fldCharType="separate"/>
      </w:r>
      <w:r w:rsidRPr="0075052A">
        <w:rPr>
          <w:noProof/>
        </w:rPr>
        <w:t>70</w:t>
      </w:r>
      <w:r w:rsidRPr="0075052A">
        <w:rPr>
          <w:noProof/>
        </w:rPr>
        <w:fldChar w:fldCharType="end"/>
      </w:r>
    </w:p>
    <w:p w14:paraId="0E002F0D"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3.1</w:t>
      </w:r>
      <w:r w:rsidRPr="0075052A">
        <w:rPr>
          <w:rFonts w:asciiTheme="minorHAnsi" w:eastAsiaTheme="minorEastAsia" w:hAnsiTheme="minorHAnsi" w:cstheme="minorBidi"/>
          <w:b w:val="0"/>
          <w:noProof/>
          <w:szCs w:val="22"/>
        </w:rPr>
        <w:tab/>
      </w:r>
      <w:r w:rsidRPr="0075052A">
        <w:rPr>
          <w:noProof/>
        </w:rPr>
        <w:t>Conclusiones</w:t>
      </w:r>
      <w:r w:rsidRPr="0075052A">
        <w:rPr>
          <w:noProof/>
        </w:rPr>
        <w:tab/>
      </w:r>
      <w:r w:rsidRPr="0075052A">
        <w:rPr>
          <w:noProof/>
        </w:rPr>
        <w:fldChar w:fldCharType="begin"/>
      </w:r>
      <w:r w:rsidRPr="0075052A">
        <w:rPr>
          <w:noProof/>
        </w:rPr>
        <w:instrText xml:space="preserve"> PAGEREF _Toc292664282 \h </w:instrText>
      </w:r>
      <w:r w:rsidRPr="0075052A">
        <w:rPr>
          <w:noProof/>
        </w:rPr>
      </w:r>
      <w:r w:rsidRPr="0075052A">
        <w:rPr>
          <w:noProof/>
        </w:rPr>
        <w:fldChar w:fldCharType="separate"/>
      </w:r>
      <w:r w:rsidRPr="0075052A">
        <w:rPr>
          <w:noProof/>
        </w:rPr>
        <w:t>70</w:t>
      </w:r>
      <w:r w:rsidRPr="0075052A">
        <w:rPr>
          <w:noProof/>
        </w:rPr>
        <w:fldChar w:fldCharType="end"/>
      </w:r>
    </w:p>
    <w:p w14:paraId="3819B23B"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3.2</w:t>
      </w:r>
      <w:r w:rsidRPr="0075052A">
        <w:rPr>
          <w:rFonts w:asciiTheme="minorHAnsi" w:eastAsiaTheme="minorEastAsia" w:hAnsiTheme="minorHAnsi" w:cstheme="minorBidi"/>
          <w:b w:val="0"/>
          <w:noProof/>
          <w:szCs w:val="22"/>
        </w:rPr>
        <w:tab/>
      </w:r>
      <w:r w:rsidRPr="0075052A">
        <w:rPr>
          <w:noProof/>
        </w:rPr>
        <w:t>Aspectos Negativos</w:t>
      </w:r>
      <w:r w:rsidRPr="0075052A">
        <w:rPr>
          <w:noProof/>
        </w:rPr>
        <w:tab/>
      </w:r>
      <w:r w:rsidRPr="0075052A">
        <w:rPr>
          <w:noProof/>
        </w:rPr>
        <w:fldChar w:fldCharType="begin"/>
      </w:r>
      <w:r w:rsidRPr="0075052A">
        <w:rPr>
          <w:noProof/>
        </w:rPr>
        <w:instrText xml:space="preserve"> PAGEREF _Toc292664283 \h </w:instrText>
      </w:r>
      <w:r w:rsidRPr="0075052A">
        <w:rPr>
          <w:noProof/>
        </w:rPr>
      </w:r>
      <w:r w:rsidRPr="0075052A">
        <w:rPr>
          <w:noProof/>
        </w:rPr>
        <w:fldChar w:fldCharType="separate"/>
      </w:r>
      <w:r w:rsidRPr="0075052A">
        <w:rPr>
          <w:noProof/>
        </w:rPr>
        <w:t>71</w:t>
      </w:r>
      <w:r w:rsidRPr="0075052A">
        <w:rPr>
          <w:noProof/>
        </w:rPr>
        <w:fldChar w:fldCharType="end"/>
      </w:r>
    </w:p>
    <w:p w14:paraId="4CD7573A"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3.3</w:t>
      </w:r>
      <w:r w:rsidRPr="0075052A">
        <w:rPr>
          <w:rFonts w:asciiTheme="minorHAnsi" w:eastAsiaTheme="minorEastAsia" w:hAnsiTheme="minorHAnsi" w:cstheme="minorBidi"/>
          <w:b w:val="0"/>
          <w:noProof/>
          <w:szCs w:val="22"/>
        </w:rPr>
        <w:tab/>
      </w:r>
      <w:r w:rsidRPr="0075052A">
        <w:rPr>
          <w:noProof/>
        </w:rPr>
        <w:t>Trabajos Futuros</w:t>
      </w:r>
      <w:r w:rsidRPr="0075052A">
        <w:rPr>
          <w:noProof/>
        </w:rPr>
        <w:tab/>
      </w:r>
      <w:r w:rsidRPr="0075052A">
        <w:rPr>
          <w:noProof/>
        </w:rPr>
        <w:fldChar w:fldCharType="begin"/>
      </w:r>
      <w:r w:rsidRPr="0075052A">
        <w:rPr>
          <w:noProof/>
        </w:rPr>
        <w:instrText xml:space="preserve"> PAGEREF _Toc292664284 \h </w:instrText>
      </w:r>
      <w:r w:rsidRPr="0075052A">
        <w:rPr>
          <w:noProof/>
        </w:rPr>
      </w:r>
      <w:r w:rsidRPr="0075052A">
        <w:rPr>
          <w:noProof/>
        </w:rPr>
        <w:fldChar w:fldCharType="separate"/>
      </w:r>
      <w:r w:rsidRPr="0075052A">
        <w:rPr>
          <w:noProof/>
        </w:rPr>
        <w:t>71</w:t>
      </w:r>
      <w:r w:rsidRPr="0075052A">
        <w:rPr>
          <w:noProof/>
        </w:rPr>
        <w:fldChar w:fldCharType="end"/>
      </w:r>
    </w:p>
    <w:p w14:paraId="7C3A2515"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3.3.1 Montecarlo</w:t>
      </w:r>
      <w:r w:rsidRPr="0075052A">
        <w:rPr>
          <w:noProof/>
        </w:rPr>
        <w:tab/>
      </w:r>
      <w:r w:rsidRPr="0075052A">
        <w:rPr>
          <w:noProof/>
        </w:rPr>
        <w:fldChar w:fldCharType="begin"/>
      </w:r>
      <w:r w:rsidRPr="0075052A">
        <w:rPr>
          <w:noProof/>
        </w:rPr>
        <w:instrText xml:space="preserve"> PAGEREF _Toc292664285 \h </w:instrText>
      </w:r>
      <w:r w:rsidRPr="0075052A">
        <w:rPr>
          <w:noProof/>
        </w:rPr>
      </w:r>
      <w:r w:rsidRPr="0075052A">
        <w:rPr>
          <w:noProof/>
        </w:rPr>
        <w:fldChar w:fldCharType="separate"/>
      </w:r>
      <w:r w:rsidRPr="0075052A">
        <w:rPr>
          <w:noProof/>
        </w:rPr>
        <w:t>71</w:t>
      </w:r>
      <w:r w:rsidRPr="0075052A">
        <w:rPr>
          <w:noProof/>
        </w:rPr>
        <w:fldChar w:fldCharType="end"/>
      </w:r>
    </w:p>
    <w:p w14:paraId="5DAD8EBD"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3.3.2 ROS</w:t>
      </w:r>
      <w:r w:rsidRPr="0075052A">
        <w:rPr>
          <w:noProof/>
        </w:rPr>
        <w:tab/>
      </w:r>
      <w:r w:rsidRPr="0075052A">
        <w:rPr>
          <w:noProof/>
        </w:rPr>
        <w:fldChar w:fldCharType="begin"/>
      </w:r>
      <w:r w:rsidRPr="0075052A">
        <w:rPr>
          <w:noProof/>
        </w:rPr>
        <w:instrText xml:space="preserve"> PAGEREF _Toc292664286 \h </w:instrText>
      </w:r>
      <w:r w:rsidRPr="0075052A">
        <w:rPr>
          <w:noProof/>
        </w:rPr>
      </w:r>
      <w:r w:rsidRPr="0075052A">
        <w:rPr>
          <w:noProof/>
        </w:rPr>
        <w:fldChar w:fldCharType="separate"/>
      </w:r>
      <w:r w:rsidRPr="0075052A">
        <w:rPr>
          <w:noProof/>
        </w:rPr>
        <w:t>71</w:t>
      </w:r>
      <w:r w:rsidRPr="0075052A">
        <w:rPr>
          <w:noProof/>
        </w:rPr>
        <w:fldChar w:fldCharType="end"/>
      </w:r>
    </w:p>
    <w:p w14:paraId="6649C917" w14:textId="77777777" w:rsidR="00086950" w:rsidRPr="0075052A" w:rsidRDefault="00086950">
      <w:pPr>
        <w:pStyle w:val="TDC3"/>
        <w:tabs>
          <w:tab w:val="right" w:leader="dot" w:pos="7926"/>
        </w:tabs>
        <w:rPr>
          <w:rFonts w:asciiTheme="minorHAnsi" w:eastAsiaTheme="minorEastAsia" w:hAnsiTheme="minorHAnsi" w:cstheme="minorBidi"/>
          <w:noProof/>
          <w:sz w:val="22"/>
          <w:szCs w:val="22"/>
        </w:rPr>
      </w:pPr>
      <w:r w:rsidRPr="0075052A">
        <w:rPr>
          <w:noProof/>
        </w:rPr>
        <w:t>3.3.3 Kinect</w:t>
      </w:r>
      <w:r w:rsidRPr="0075052A">
        <w:rPr>
          <w:noProof/>
        </w:rPr>
        <w:tab/>
      </w:r>
      <w:r w:rsidRPr="0075052A">
        <w:rPr>
          <w:noProof/>
        </w:rPr>
        <w:fldChar w:fldCharType="begin"/>
      </w:r>
      <w:r w:rsidRPr="0075052A">
        <w:rPr>
          <w:noProof/>
        </w:rPr>
        <w:instrText xml:space="preserve"> PAGEREF _Toc292664287 \h </w:instrText>
      </w:r>
      <w:r w:rsidRPr="0075052A">
        <w:rPr>
          <w:noProof/>
        </w:rPr>
      </w:r>
      <w:r w:rsidRPr="0075052A">
        <w:rPr>
          <w:noProof/>
        </w:rPr>
        <w:fldChar w:fldCharType="separate"/>
      </w:r>
      <w:r w:rsidRPr="0075052A">
        <w:rPr>
          <w:noProof/>
        </w:rPr>
        <w:t>72</w:t>
      </w:r>
      <w:r w:rsidRPr="0075052A">
        <w:rPr>
          <w:noProof/>
        </w:rPr>
        <w:fldChar w:fldCharType="end"/>
      </w:r>
    </w:p>
    <w:p w14:paraId="37B46ECB"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Capítulo 4</w:t>
      </w:r>
      <w:r w:rsidRPr="0075052A">
        <w:rPr>
          <w:rFonts w:asciiTheme="minorHAnsi" w:eastAsiaTheme="minorEastAsia" w:hAnsiTheme="minorHAnsi" w:cstheme="minorBidi"/>
          <w:b w:val="0"/>
          <w:i w:val="0"/>
          <w:noProof/>
          <w:sz w:val="22"/>
          <w:szCs w:val="22"/>
        </w:rPr>
        <w:tab/>
      </w:r>
      <w:r w:rsidRPr="0075052A">
        <w:rPr>
          <w:noProof/>
        </w:rPr>
        <w:t>Bibliografía</w:t>
      </w:r>
      <w:r w:rsidRPr="0075052A">
        <w:rPr>
          <w:noProof/>
        </w:rPr>
        <w:tab/>
      </w:r>
      <w:r w:rsidRPr="0075052A">
        <w:rPr>
          <w:noProof/>
        </w:rPr>
        <w:fldChar w:fldCharType="begin"/>
      </w:r>
      <w:r w:rsidRPr="0075052A">
        <w:rPr>
          <w:noProof/>
        </w:rPr>
        <w:instrText xml:space="preserve"> PAGEREF _Toc292664288 \h </w:instrText>
      </w:r>
      <w:r w:rsidRPr="0075052A">
        <w:rPr>
          <w:noProof/>
        </w:rPr>
      </w:r>
      <w:r w:rsidRPr="0075052A">
        <w:rPr>
          <w:noProof/>
        </w:rPr>
        <w:fldChar w:fldCharType="separate"/>
      </w:r>
      <w:r w:rsidRPr="0075052A">
        <w:rPr>
          <w:noProof/>
        </w:rPr>
        <w:t>73</w:t>
      </w:r>
      <w:r w:rsidRPr="0075052A">
        <w:rPr>
          <w:noProof/>
        </w:rPr>
        <w:fldChar w:fldCharType="end"/>
      </w:r>
    </w:p>
    <w:p w14:paraId="200B29C1"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Parte IV</w:t>
      </w:r>
      <w:r w:rsidRPr="0075052A">
        <w:rPr>
          <w:rFonts w:asciiTheme="minorHAnsi" w:eastAsiaTheme="minorEastAsia" w:hAnsiTheme="minorHAnsi" w:cstheme="minorBidi"/>
          <w:b w:val="0"/>
          <w:i w:val="0"/>
          <w:noProof/>
          <w:sz w:val="22"/>
          <w:szCs w:val="22"/>
        </w:rPr>
        <w:tab/>
      </w:r>
      <w:r w:rsidRPr="0075052A">
        <w:rPr>
          <w:noProof/>
        </w:rPr>
        <w:t>Anexos</w:t>
      </w:r>
      <w:r w:rsidRPr="0075052A">
        <w:rPr>
          <w:noProof/>
        </w:rPr>
        <w:tab/>
      </w:r>
      <w:r w:rsidRPr="0075052A">
        <w:rPr>
          <w:noProof/>
        </w:rPr>
        <w:fldChar w:fldCharType="begin"/>
      </w:r>
      <w:r w:rsidRPr="0075052A">
        <w:rPr>
          <w:noProof/>
        </w:rPr>
        <w:instrText xml:space="preserve"> PAGEREF _Toc292664289 \h </w:instrText>
      </w:r>
      <w:r w:rsidRPr="0075052A">
        <w:rPr>
          <w:noProof/>
        </w:rPr>
      </w:r>
      <w:r w:rsidRPr="0075052A">
        <w:rPr>
          <w:noProof/>
        </w:rPr>
        <w:fldChar w:fldCharType="separate"/>
      </w:r>
      <w:r w:rsidRPr="0075052A">
        <w:rPr>
          <w:noProof/>
        </w:rPr>
        <w:t>75</w:t>
      </w:r>
      <w:r w:rsidRPr="0075052A">
        <w:rPr>
          <w:noProof/>
        </w:rPr>
        <w:fldChar w:fldCharType="end"/>
      </w:r>
    </w:p>
    <w:p w14:paraId="674D99F1" w14:textId="77777777" w:rsidR="00086950" w:rsidRPr="0075052A" w:rsidRDefault="00086950">
      <w:pPr>
        <w:pStyle w:val="TDC1"/>
        <w:rPr>
          <w:rFonts w:asciiTheme="minorHAnsi" w:eastAsiaTheme="minorEastAsia" w:hAnsiTheme="minorHAnsi" w:cstheme="minorBidi"/>
          <w:b w:val="0"/>
          <w:i w:val="0"/>
          <w:noProof/>
          <w:sz w:val="22"/>
          <w:szCs w:val="22"/>
        </w:rPr>
      </w:pPr>
      <w:r w:rsidRPr="0075052A">
        <w:rPr>
          <w:noProof/>
        </w:rPr>
        <w:t>Capítulo 1</w:t>
      </w:r>
      <w:r w:rsidRPr="0075052A">
        <w:rPr>
          <w:rFonts w:asciiTheme="minorHAnsi" w:eastAsiaTheme="minorEastAsia" w:hAnsiTheme="minorHAnsi" w:cstheme="minorBidi"/>
          <w:b w:val="0"/>
          <w:i w:val="0"/>
          <w:noProof/>
          <w:sz w:val="22"/>
          <w:szCs w:val="22"/>
        </w:rPr>
        <w:tab/>
      </w:r>
      <w:r w:rsidRPr="0075052A">
        <w:rPr>
          <w:noProof/>
        </w:rPr>
        <w:t>Anexo A: Lista de Problemas</w:t>
      </w:r>
      <w:r w:rsidRPr="0075052A">
        <w:rPr>
          <w:noProof/>
        </w:rPr>
        <w:tab/>
      </w:r>
      <w:r w:rsidRPr="0075052A">
        <w:rPr>
          <w:noProof/>
        </w:rPr>
        <w:fldChar w:fldCharType="begin"/>
      </w:r>
      <w:r w:rsidRPr="0075052A">
        <w:rPr>
          <w:noProof/>
        </w:rPr>
        <w:instrText xml:space="preserve"> PAGEREF _Toc292664290 \h </w:instrText>
      </w:r>
      <w:r w:rsidRPr="0075052A">
        <w:rPr>
          <w:noProof/>
        </w:rPr>
      </w:r>
      <w:r w:rsidRPr="0075052A">
        <w:rPr>
          <w:noProof/>
        </w:rPr>
        <w:fldChar w:fldCharType="separate"/>
      </w:r>
      <w:r w:rsidRPr="0075052A">
        <w:rPr>
          <w:noProof/>
        </w:rPr>
        <w:t>76</w:t>
      </w:r>
      <w:r w:rsidRPr="0075052A">
        <w:rPr>
          <w:noProof/>
        </w:rPr>
        <w:fldChar w:fldCharType="end"/>
      </w:r>
    </w:p>
    <w:p w14:paraId="2717A1AC"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1.1</w:t>
      </w:r>
      <w:r w:rsidRPr="0075052A">
        <w:rPr>
          <w:rFonts w:asciiTheme="minorHAnsi" w:eastAsiaTheme="minorEastAsia" w:hAnsiTheme="minorHAnsi" w:cstheme="minorBidi"/>
          <w:b w:val="0"/>
          <w:noProof/>
          <w:szCs w:val="22"/>
        </w:rPr>
        <w:tab/>
      </w:r>
      <w:r w:rsidRPr="0075052A">
        <w:rPr>
          <w:noProof/>
        </w:rPr>
        <w:t>Problema 1: Instalar Java en Ubuntu</w:t>
      </w:r>
      <w:r w:rsidRPr="0075052A">
        <w:rPr>
          <w:noProof/>
        </w:rPr>
        <w:tab/>
      </w:r>
      <w:r w:rsidRPr="0075052A">
        <w:rPr>
          <w:noProof/>
        </w:rPr>
        <w:fldChar w:fldCharType="begin"/>
      </w:r>
      <w:r w:rsidRPr="0075052A">
        <w:rPr>
          <w:noProof/>
        </w:rPr>
        <w:instrText xml:space="preserve"> PAGEREF _Toc292664291 \h </w:instrText>
      </w:r>
      <w:r w:rsidRPr="0075052A">
        <w:rPr>
          <w:noProof/>
        </w:rPr>
      </w:r>
      <w:r w:rsidRPr="0075052A">
        <w:rPr>
          <w:noProof/>
        </w:rPr>
        <w:fldChar w:fldCharType="separate"/>
      </w:r>
      <w:r w:rsidRPr="0075052A">
        <w:rPr>
          <w:noProof/>
        </w:rPr>
        <w:t>76</w:t>
      </w:r>
      <w:r w:rsidRPr="0075052A">
        <w:rPr>
          <w:noProof/>
        </w:rPr>
        <w:fldChar w:fldCharType="end"/>
      </w:r>
    </w:p>
    <w:p w14:paraId="50A20545"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lastRenderedPageBreak/>
        <w:t>1.2</w:t>
      </w:r>
      <w:r w:rsidRPr="0075052A">
        <w:rPr>
          <w:rFonts w:asciiTheme="minorHAnsi" w:eastAsiaTheme="minorEastAsia" w:hAnsiTheme="minorHAnsi" w:cstheme="minorBidi"/>
          <w:b w:val="0"/>
          <w:noProof/>
          <w:szCs w:val="22"/>
        </w:rPr>
        <w:tab/>
      </w:r>
      <w:r w:rsidRPr="0075052A">
        <w:rPr>
          <w:noProof/>
        </w:rPr>
        <w:t>Problema 2: SAM-BA mode</w:t>
      </w:r>
      <w:r w:rsidRPr="0075052A">
        <w:rPr>
          <w:noProof/>
        </w:rPr>
        <w:tab/>
      </w:r>
      <w:r w:rsidRPr="0075052A">
        <w:rPr>
          <w:noProof/>
        </w:rPr>
        <w:fldChar w:fldCharType="begin"/>
      </w:r>
      <w:r w:rsidRPr="0075052A">
        <w:rPr>
          <w:noProof/>
        </w:rPr>
        <w:instrText xml:space="preserve"> PAGEREF _Toc292664292 \h </w:instrText>
      </w:r>
      <w:r w:rsidRPr="0075052A">
        <w:rPr>
          <w:noProof/>
        </w:rPr>
      </w:r>
      <w:r w:rsidRPr="0075052A">
        <w:rPr>
          <w:noProof/>
        </w:rPr>
        <w:fldChar w:fldCharType="separate"/>
      </w:r>
      <w:r w:rsidRPr="0075052A">
        <w:rPr>
          <w:noProof/>
        </w:rPr>
        <w:t>76</w:t>
      </w:r>
      <w:r w:rsidRPr="0075052A">
        <w:rPr>
          <w:noProof/>
        </w:rPr>
        <w:fldChar w:fldCharType="end"/>
      </w:r>
    </w:p>
    <w:p w14:paraId="72B11456"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1.3</w:t>
      </w:r>
      <w:r w:rsidRPr="0075052A">
        <w:rPr>
          <w:rFonts w:asciiTheme="minorHAnsi" w:eastAsiaTheme="minorEastAsia" w:hAnsiTheme="minorHAnsi" w:cstheme="minorBidi"/>
          <w:b w:val="0"/>
          <w:noProof/>
          <w:szCs w:val="22"/>
        </w:rPr>
        <w:tab/>
      </w:r>
      <w:r w:rsidRPr="0075052A">
        <w:rPr>
          <w:noProof/>
        </w:rPr>
        <w:t>Problema 3: Conexión USB</w:t>
      </w:r>
      <w:r w:rsidRPr="0075052A">
        <w:rPr>
          <w:noProof/>
        </w:rPr>
        <w:tab/>
      </w:r>
      <w:r w:rsidRPr="0075052A">
        <w:rPr>
          <w:noProof/>
        </w:rPr>
        <w:fldChar w:fldCharType="begin"/>
      </w:r>
      <w:r w:rsidRPr="0075052A">
        <w:rPr>
          <w:noProof/>
        </w:rPr>
        <w:instrText xml:space="preserve"> PAGEREF _Toc292664293 \h </w:instrText>
      </w:r>
      <w:r w:rsidRPr="0075052A">
        <w:rPr>
          <w:noProof/>
        </w:rPr>
      </w:r>
      <w:r w:rsidRPr="0075052A">
        <w:rPr>
          <w:noProof/>
        </w:rPr>
        <w:fldChar w:fldCharType="separate"/>
      </w:r>
      <w:r w:rsidRPr="0075052A">
        <w:rPr>
          <w:noProof/>
        </w:rPr>
        <w:t>77</w:t>
      </w:r>
      <w:r w:rsidRPr="0075052A">
        <w:rPr>
          <w:noProof/>
        </w:rPr>
        <w:fldChar w:fldCharType="end"/>
      </w:r>
    </w:p>
    <w:p w14:paraId="0E661324"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1.4</w:t>
      </w:r>
      <w:r w:rsidRPr="0075052A">
        <w:rPr>
          <w:rFonts w:asciiTheme="minorHAnsi" w:eastAsiaTheme="minorEastAsia" w:hAnsiTheme="minorHAnsi" w:cstheme="minorBidi"/>
          <w:b w:val="0"/>
          <w:noProof/>
          <w:szCs w:val="22"/>
        </w:rPr>
        <w:tab/>
      </w:r>
      <w:r w:rsidRPr="0075052A">
        <w:rPr>
          <w:noProof/>
        </w:rPr>
        <w:t>Problema 4: Sensor de Luz</w:t>
      </w:r>
      <w:r w:rsidRPr="0075052A">
        <w:rPr>
          <w:noProof/>
        </w:rPr>
        <w:tab/>
      </w:r>
      <w:r w:rsidRPr="0075052A">
        <w:rPr>
          <w:noProof/>
        </w:rPr>
        <w:fldChar w:fldCharType="begin"/>
      </w:r>
      <w:r w:rsidRPr="0075052A">
        <w:rPr>
          <w:noProof/>
        </w:rPr>
        <w:instrText xml:space="preserve"> PAGEREF _Toc292664294 \h </w:instrText>
      </w:r>
      <w:r w:rsidRPr="0075052A">
        <w:rPr>
          <w:noProof/>
        </w:rPr>
      </w:r>
      <w:r w:rsidRPr="0075052A">
        <w:rPr>
          <w:noProof/>
        </w:rPr>
        <w:fldChar w:fldCharType="separate"/>
      </w:r>
      <w:r w:rsidRPr="0075052A">
        <w:rPr>
          <w:noProof/>
        </w:rPr>
        <w:t>77</w:t>
      </w:r>
      <w:r w:rsidRPr="0075052A">
        <w:rPr>
          <w:noProof/>
        </w:rPr>
        <w:fldChar w:fldCharType="end"/>
      </w:r>
    </w:p>
    <w:p w14:paraId="7CF91521"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1.5</w:t>
      </w:r>
      <w:r w:rsidRPr="0075052A">
        <w:rPr>
          <w:rFonts w:asciiTheme="minorHAnsi" w:eastAsiaTheme="minorEastAsia" w:hAnsiTheme="minorHAnsi" w:cstheme="minorBidi"/>
          <w:b w:val="0"/>
          <w:noProof/>
          <w:szCs w:val="22"/>
        </w:rPr>
        <w:tab/>
      </w:r>
      <w:r w:rsidRPr="0075052A">
        <w:rPr>
          <w:noProof/>
        </w:rPr>
        <w:t>Problema 5: Estructura del Robot</w:t>
      </w:r>
      <w:r w:rsidRPr="0075052A">
        <w:rPr>
          <w:noProof/>
        </w:rPr>
        <w:tab/>
      </w:r>
      <w:r w:rsidRPr="0075052A">
        <w:rPr>
          <w:noProof/>
        </w:rPr>
        <w:fldChar w:fldCharType="begin"/>
      </w:r>
      <w:r w:rsidRPr="0075052A">
        <w:rPr>
          <w:noProof/>
        </w:rPr>
        <w:instrText xml:space="preserve"> PAGEREF _Toc292664295 \h </w:instrText>
      </w:r>
      <w:r w:rsidRPr="0075052A">
        <w:rPr>
          <w:noProof/>
        </w:rPr>
      </w:r>
      <w:r w:rsidRPr="0075052A">
        <w:rPr>
          <w:noProof/>
        </w:rPr>
        <w:fldChar w:fldCharType="separate"/>
      </w:r>
      <w:r w:rsidRPr="0075052A">
        <w:rPr>
          <w:noProof/>
        </w:rPr>
        <w:t>77</w:t>
      </w:r>
      <w:r w:rsidRPr="0075052A">
        <w:rPr>
          <w:noProof/>
        </w:rPr>
        <w:fldChar w:fldCharType="end"/>
      </w:r>
    </w:p>
    <w:p w14:paraId="7AAC9702" w14:textId="77777777" w:rsidR="00086950" w:rsidRPr="0075052A" w:rsidRDefault="00086950">
      <w:pPr>
        <w:pStyle w:val="TDC2"/>
        <w:tabs>
          <w:tab w:val="left" w:pos="960"/>
          <w:tab w:val="right" w:leader="dot" w:pos="7926"/>
        </w:tabs>
        <w:rPr>
          <w:rFonts w:asciiTheme="minorHAnsi" w:eastAsiaTheme="minorEastAsia" w:hAnsiTheme="minorHAnsi" w:cstheme="minorBidi"/>
          <w:b w:val="0"/>
          <w:noProof/>
          <w:szCs w:val="22"/>
        </w:rPr>
      </w:pPr>
      <w:r w:rsidRPr="0075052A">
        <w:rPr>
          <w:noProof/>
        </w:rPr>
        <w:t>1.6</w:t>
      </w:r>
      <w:r w:rsidRPr="0075052A">
        <w:rPr>
          <w:rFonts w:asciiTheme="minorHAnsi" w:eastAsiaTheme="minorEastAsia" w:hAnsiTheme="minorHAnsi" w:cstheme="minorBidi"/>
          <w:b w:val="0"/>
          <w:noProof/>
          <w:szCs w:val="22"/>
        </w:rPr>
        <w:tab/>
      </w:r>
      <w:r w:rsidRPr="0075052A">
        <w:rPr>
          <w:noProof/>
        </w:rPr>
        <w:t>Problema 6: Sensor de Marcas de Producto</w:t>
      </w:r>
      <w:r w:rsidRPr="0075052A">
        <w:rPr>
          <w:noProof/>
        </w:rPr>
        <w:tab/>
      </w:r>
      <w:r w:rsidRPr="0075052A">
        <w:rPr>
          <w:noProof/>
        </w:rPr>
        <w:fldChar w:fldCharType="begin"/>
      </w:r>
      <w:r w:rsidRPr="0075052A">
        <w:rPr>
          <w:noProof/>
        </w:rPr>
        <w:instrText xml:space="preserve"> PAGEREF _Toc292664296 \h </w:instrText>
      </w:r>
      <w:r w:rsidRPr="0075052A">
        <w:rPr>
          <w:noProof/>
        </w:rPr>
      </w:r>
      <w:r w:rsidRPr="0075052A">
        <w:rPr>
          <w:noProof/>
        </w:rPr>
        <w:fldChar w:fldCharType="separate"/>
      </w:r>
      <w:r w:rsidRPr="0075052A">
        <w:rPr>
          <w:noProof/>
        </w:rPr>
        <w:t>78</w:t>
      </w:r>
      <w:r w:rsidRPr="0075052A">
        <w:rPr>
          <w:noProof/>
        </w:rPr>
        <w:fldChar w:fldCharType="end"/>
      </w:r>
    </w:p>
    <w:p w14:paraId="15143D0E" w14:textId="18D4778A" w:rsidR="00E87FDD" w:rsidRPr="0075052A" w:rsidRDefault="00A36DBA" w:rsidP="0049249C">
      <w:r w:rsidRPr="0075052A">
        <w:fldChar w:fldCharType="end"/>
      </w:r>
    </w:p>
    <w:p w14:paraId="4476FD5B" w14:textId="77777777" w:rsidR="00E87FDD" w:rsidRPr="0075052A" w:rsidRDefault="00E87FDD" w:rsidP="0049249C">
      <w:pPr>
        <w:sectPr w:rsidR="00E87FDD" w:rsidRPr="0075052A" w:rsidSect="00872D01">
          <w:headerReference w:type="default" r:id="rId13"/>
          <w:footerReference w:type="default" r:id="rId14"/>
          <w:pgSz w:w="11906" w:h="16838" w:code="9"/>
          <w:pgMar w:top="2325" w:right="1418" w:bottom="1644" w:left="2552" w:header="1077" w:footer="794" w:gutter="0"/>
          <w:pgNumType w:fmt="upperRoman" w:start="1"/>
          <w:cols w:space="720"/>
          <w:docGrid w:linePitch="326"/>
        </w:sectPr>
      </w:pPr>
    </w:p>
    <w:p w14:paraId="23E25989" w14:textId="77777777" w:rsidR="00E87FDD" w:rsidRPr="0075052A" w:rsidRDefault="00E87FDD" w:rsidP="0049249C"/>
    <w:p w14:paraId="3D91AF91" w14:textId="77777777" w:rsidR="00E87FDD" w:rsidRPr="0075052A" w:rsidRDefault="00E87FDD" w:rsidP="0049249C"/>
    <w:p w14:paraId="19091C81" w14:textId="77777777" w:rsidR="00E87FDD" w:rsidRPr="0075052A" w:rsidRDefault="00E87FDD" w:rsidP="0049249C">
      <w:r w:rsidRPr="0075052A">
        <w:t>Índice de figuras</w:t>
      </w:r>
    </w:p>
    <w:p w14:paraId="0D9737A4" w14:textId="77777777" w:rsidR="00E87FDD" w:rsidRPr="0075052A" w:rsidRDefault="00E87FDD" w:rsidP="0049249C"/>
    <w:p w14:paraId="7D3E3995" w14:textId="77777777" w:rsidR="00E87FDD" w:rsidRPr="0075052A" w:rsidRDefault="00E87FDD" w:rsidP="0049249C"/>
    <w:p w14:paraId="2068A4D0" w14:textId="77777777" w:rsidR="00086950" w:rsidRPr="0075052A" w:rsidRDefault="00E87FDD">
      <w:pPr>
        <w:pStyle w:val="Tabladeilustraciones"/>
        <w:tabs>
          <w:tab w:val="right" w:leader="dot" w:pos="7926"/>
        </w:tabs>
        <w:rPr>
          <w:rFonts w:asciiTheme="minorHAnsi" w:eastAsiaTheme="minorEastAsia" w:hAnsiTheme="minorHAnsi" w:cstheme="minorBidi"/>
          <w:noProof/>
          <w:sz w:val="22"/>
          <w:szCs w:val="22"/>
        </w:rPr>
      </w:pPr>
      <w:r w:rsidRPr="0075052A">
        <w:rPr>
          <w:sz w:val="20"/>
          <w:szCs w:val="20"/>
        </w:rPr>
        <w:fldChar w:fldCharType="begin"/>
      </w:r>
      <w:r w:rsidRPr="0075052A">
        <w:rPr>
          <w:sz w:val="20"/>
          <w:szCs w:val="20"/>
        </w:rPr>
        <w:instrText xml:space="preserve"> TOC \h \z \c "Ilustración" </w:instrText>
      </w:r>
      <w:r w:rsidRPr="0075052A">
        <w:rPr>
          <w:sz w:val="20"/>
          <w:szCs w:val="20"/>
        </w:rPr>
        <w:fldChar w:fldCharType="separate"/>
      </w:r>
      <w:hyperlink w:anchor="_Toc292664297" w:history="1">
        <w:r w:rsidR="00086950" w:rsidRPr="0075052A">
          <w:rPr>
            <w:rStyle w:val="Hipervnculo"/>
            <w:noProof/>
          </w:rPr>
          <w:t>Ilustración 1: Fases del Proyecto</w:t>
        </w:r>
        <w:r w:rsidR="00086950" w:rsidRPr="0075052A">
          <w:rPr>
            <w:noProof/>
            <w:webHidden/>
          </w:rPr>
          <w:tab/>
        </w:r>
        <w:r w:rsidR="00086950" w:rsidRPr="0075052A">
          <w:rPr>
            <w:noProof/>
            <w:webHidden/>
          </w:rPr>
          <w:fldChar w:fldCharType="begin"/>
        </w:r>
        <w:r w:rsidR="00086950" w:rsidRPr="0075052A">
          <w:rPr>
            <w:noProof/>
            <w:webHidden/>
          </w:rPr>
          <w:instrText xml:space="preserve"> PAGEREF _Toc292664297 \h </w:instrText>
        </w:r>
        <w:r w:rsidR="00086950" w:rsidRPr="0075052A">
          <w:rPr>
            <w:noProof/>
            <w:webHidden/>
          </w:rPr>
        </w:r>
        <w:r w:rsidR="00086950" w:rsidRPr="0075052A">
          <w:rPr>
            <w:noProof/>
            <w:webHidden/>
          </w:rPr>
          <w:fldChar w:fldCharType="separate"/>
        </w:r>
        <w:r w:rsidR="00086950" w:rsidRPr="0075052A">
          <w:rPr>
            <w:noProof/>
            <w:webHidden/>
          </w:rPr>
          <w:t>6</w:t>
        </w:r>
        <w:r w:rsidR="00086950" w:rsidRPr="0075052A">
          <w:rPr>
            <w:noProof/>
            <w:webHidden/>
          </w:rPr>
          <w:fldChar w:fldCharType="end"/>
        </w:r>
      </w:hyperlink>
    </w:p>
    <w:p w14:paraId="698784CB"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298" w:history="1">
        <w:r w:rsidRPr="0075052A">
          <w:rPr>
            <w:rStyle w:val="Hipervnculo"/>
            <w:noProof/>
          </w:rPr>
          <w:t>Ilustración 3: Behavior Programming</w:t>
        </w:r>
        <w:r w:rsidRPr="0075052A">
          <w:rPr>
            <w:noProof/>
            <w:webHidden/>
          </w:rPr>
          <w:tab/>
        </w:r>
        <w:r w:rsidRPr="0075052A">
          <w:rPr>
            <w:noProof/>
            <w:webHidden/>
          </w:rPr>
          <w:fldChar w:fldCharType="begin"/>
        </w:r>
        <w:r w:rsidRPr="0075052A">
          <w:rPr>
            <w:noProof/>
            <w:webHidden/>
          </w:rPr>
          <w:instrText xml:space="preserve"> PAGEREF _Toc292664298 \h </w:instrText>
        </w:r>
        <w:r w:rsidRPr="0075052A">
          <w:rPr>
            <w:noProof/>
            <w:webHidden/>
          </w:rPr>
        </w:r>
        <w:r w:rsidRPr="0075052A">
          <w:rPr>
            <w:noProof/>
            <w:webHidden/>
          </w:rPr>
          <w:fldChar w:fldCharType="separate"/>
        </w:r>
        <w:r w:rsidRPr="0075052A">
          <w:rPr>
            <w:noProof/>
            <w:webHidden/>
          </w:rPr>
          <w:t>11</w:t>
        </w:r>
        <w:r w:rsidRPr="0075052A">
          <w:rPr>
            <w:noProof/>
            <w:webHidden/>
          </w:rPr>
          <w:fldChar w:fldCharType="end"/>
        </w:r>
      </w:hyperlink>
    </w:p>
    <w:p w14:paraId="0EFE59A8"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299" w:history="1">
        <w:r w:rsidRPr="0075052A">
          <w:rPr>
            <w:rStyle w:val="Hipervnculo"/>
            <w:noProof/>
          </w:rPr>
          <w:t>Ilustración 4: LEGO RXC.</w:t>
        </w:r>
        <w:r w:rsidRPr="0075052A">
          <w:rPr>
            <w:noProof/>
            <w:webHidden/>
          </w:rPr>
          <w:tab/>
        </w:r>
        <w:r w:rsidRPr="0075052A">
          <w:rPr>
            <w:noProof/>
            <w:webHidden/>
          </w:rPr>
          <w:fldChar w:fldCharType="begin"/>
        </w:r>
        <w:r w:rsidRPr="0075052A">
          <w:rPr>
            <w:noProof/>
            <w:webHidden/>
          </w:rPr>
          <w:instrText xml:space="preserve"> PAGEREF _Toc292664299 \h </w:instrText>
        </w:r>
        <w:r w:rsidRPr="0075052A">
          <w:rPr>
            <w:noProof/>
            <w:webHidden/>
          </w:rPr>
        </w:r>
        <w:r w:rsidRPr="0075052A">
          <w:rPr>
            <w:noProof/>
            <w:webHidden/>
          </w:rPr>
          <w:fldChar w:fldCharType="separate"/>
        </w:r>
        <w:r w:rsidRPr="0075052A">
          <w:rPr>
            <w:noProof/>
            <w:webHidden/>
          </w:rPr>
          <w:t>14</w:t>
        </w:r>
        <w:r w:rsidRPr="0075052A">
          <w:rPr>
            <w:noProof/>
            <w:webHidden/>
          </w:rPr>
          <w:fldChar w:fldCharType="end"/>
        </w:r>
      </w:hyperlink>
    </w:p>
    <w:p w14:paraId="4EC249D0"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00" w:history="1">
        <w:r w:rsidRPr="0075052A">
          <w:rPr>
            <w:rStyle w:val="Hipervnculo"/>
            <w:noProof/>
          </w:rPr>
          <w:t>Ilustración 5: TortleBot vision. http://www.youtube.com/watch?v=MOEjL8JDvd0</w:t>
        </w:r>
        <w:r w:rsidRPr="0075052A">
          <w:rPr>
            <w:noProof/>
            <w:webHidden/>
          </w:rPr>
          <w:tab/>
        </w:r>
        <w:r w:rsidRPr="0075052A">
          <w:rPr>
            <w:noProof/>
            <w:webHidden/>
          </w:rPr>
          <w:fldChar w:fldCharType="begin"/>
        </w:r>
        <w:r w:rsidRPr="0075052A">
          <w:rPr>
            <w:noProof/>
            <w:webHidden/>
          </w:rPr>
          <w:instrText xml:space="preserve"> PAGEREF _Toc292664300 \h </w:instrText>
        </w:r>
        <w:r w:rsidRPr="0075052A">
          <w:rPr>
            <w:noProof/>
            <w:webHidden/>
          </w:rPr>
        </w:r>
        <w:r w:rsidRPr="0075052A">
          <w:rPr>
            <w:noProof/>
            <w:webHidden/>
          </w:rPr>
          <w:fldChar w:fldCharType="separate"/>
        </w:r>
        <w:r w:rsidRPr="0075052A">
          <w:rPr>
            <w:noProof/>
            <w:webHidden/>
          </w:rPr>
          <w:t>46</w:t>
        </w:r>
        <w:r w:rsidRPr="0075052A">
          <w:rPr>
            <w:noProof/>
            <w:webHidden/>
          </w:rPr>
          <w:fldChar w:fldCharType="end"/>
        </w:r>
      </w:hyperlink>
    </w:p>
    <w:p w14:paraId="0E968ADB"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01" w:history="1">
        <w:r w:rsidRPr="0075052A">
          <w:rPr>
            <w:rStyle w:val="Hipervnculo"/>
            <w:noProof/>
          </w:rPr>
          <w:t>Ilustración 6: Hardware TurtleBot. [9]</w:t>
        </w:r>
        <w:r w:rsidRPr="0075052A">
          <w:rPr>
            <w:noProof/>
            <w:webHidden/>
          </w:rPr>
          <w:tab/>
        </w:r>
        <w:r w:rsidRPr="0075052A">
          <w:rPr>
            <w:noProof/>
            <w:webHidden/>
          </w:rPr>
          <w:fldChar w:fldCharType="begin"/>
        </w:r>
        <w:r w:rsidRPr="0075052A">
          <w:rPr>
            <w:noProof/>
            <w:webHidden/>
          </w:rPr>
          <w:instrText xml:space="preserve"> PAGEREF _Toc292664301 \h </w:instrText>
        </w:r>
        <w:r w:rsidRPr="0075052A">
          <w:rPr>
            <w:noProof/>
            <w:webHidden/>
          </w:rPr>
        </w:r>
        <w:r w:rsidRPr="0075052A">
          <w:rPr>
            <w:noProof/>
            <w:webHidden/>
          </w:rPr>
          <w:fldChar w:fldCharType="separate"/>
        </w:r>
        <w:r w:rsidRPr="0075052A">
          <w:rPr>
            <w:noProof/>
            <w:webHidden/>
          </w:rPr>
          <w:t>47</w:t>
        </w:r>
        <w:r w:rsidRPr="0075052A">
          <w:rPr>
            <w:noProof/>
            <w:webHidden/>
          </w:rPr>
          <w:fldChar w:fldCharType="end"/>
        </w:r>
      </w:hyperlink>
    </w:p>
    <w:p w14:paraId="4059A250"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02" w:history="1">
        <w:r w:rsidRPr="0075052A">
          <w:rPr>
            <w:rStyle w:val="Hipervnculo"/>
            <w:noProof/>
          </w:rPr>
          <w:t>Ilustración 7: Ladrillo Inteligente del NXT</w:t>
        </w:r>
        <w:r w:rsidRPr="0075052A">
          <w:rPr>
            <w:noProof/>
            <w:webHidden/>
          </w:rPr>
          <w:tab/>
        </w:r>
        <w:r w:rsidRPr="0075052A">
          <w:rPr>
            <w:noProof/>
            <w:webHidden/>
          </w:rPr>
          <w:fldChar w:fldCharType="begin"/>
        </w:r>
        <w:r w:rsidRPr="0075052A">
          <w:rPr>
            <w:noProof/>
            <w:webHidden/>
          </w:rPr>
          <w:instrText xml:space="preserve"> PAGEREF _Toc292664302 \h </w:instrText>
        </w:r>
        <w:r w:rsidRPr="0075052A">
          <w:rPr>
            <w:noProof/>
            <w:webHidden/>
          </w:rPr>
        </w:r>
        <w:r w:rsidRPr="0075052A">
          <w:rPr>
            <w:noProof/>
            <w:webHidden/>
          </w:rPr>
          <w:fldChar w:fldCharType="separate"/>
        </w:r>
        <w:r w:rsidRPr="0075052A">
          <w:rPr>
            <w:noProof/>
            <w:webHidden/>
          </w:rPr>
          <w:t>51</w:t>
        </w:r>
        <w:r w:rsidRPr="0075052A">
          <w:rPr>
            <w:noProof/>
            <w:webHidden/>
          </w:rPr>
          <w:fldChar w:fldCharType="end"/>
        </w:r>
      </w:hyperlink>
    </w:p>
    <w:p w14:paraId="49B4BE17"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03" w:history="1">
        <w:r w:rsidRPr="0075052A">
          <w:rPr>
            <w:rStyle w:val="Hipervnculo"/>
            <w:noProof/>
          </w:rPr>
          <w:t>Ilustración 8: Sensor de Ultrasonido.</w:t>
        </w:r>
        <w:r w:rsidRPr="0075052A">
          <w:rPr>
            <w:noProof/>
            <w:webHidden/>
          </w:rPr>
          <w:tab/>
        </w:r>
        <w:r w:rsidRPr="0075052A">
          <w:rPr>
            <w:noProof/>
            <w:webHidden/>
          </w:rPr>
          <w:fldChar w:fldCharType="begin"/>
        </w:r>
        <w:r w:rsidRPr="0075052A">
          <w:rPr>
            <w:noProof/>
            <w:webHidden/>
          </w:rPr>
          <w:instrText xml:space="preserve"> PAGEREF _Toc292664303 \h </w:instrText>
        </w:r>
        <w:r w:rsidRPr="0075052A">
          <w:rPr>
            <w:noProof/>
            <w:webHidden/>
          </w:rPr>
        </w:r>
        <w:r w:rsidRPr="0075052A">
          <w:rPr>
            <w:noProof/>
            <w:webHidden/>
          </w:rPr>
          <w:fldChar w:fldCharType="separate"/>
        </w:r>
        <w:r w:rsidRPr="0075052A">
          <w:rPr>
            <w:noProof/>
            <w:webHidden/>
          </w:rPr>
          <w:t>53</w:t>
        </w:r>
        <w:r w:rsidRPr="0075052A">
          <w:rPr>
            <w:noProof/>
            <w:webHidden/>
          </w:rPr>
          <w:fldChar w:fldCharType="end"/>
        </w:r>
      </w:hyperlink>
    </w:p>
    <w:p w14:paraId="35ED48D4"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04" w:history="1">
        <w:r w:rsidRPr="0075052A">
          <w:rPr>
            <w:rStyle w:val="Hipervnculo"/>
            <w:noProof/>
          </w:rPr>
          <w:t>Ilustración 9: Funcionamiento del Sensor de Ultrasonido.</w:t>
        </w:r>
        <w:r w:rsidRPr="0075052A">
          <w:rPr>
            <w:noProof/>
            <w:webHidden/>
          </w:rPr>
          <w:tab/>
        </w:r>
        <w:r w:rsidRPr="0075052A">
          <w:rPr>
            <w:noProof/>
            <w:webHidden/>
          </w:rPr>
          <w:fldChar w:fldCharType="begin"/>
        </w:r>
        <w:r w:rsidRPr="0075052A">
          <w:rPr>
            <w:noProof/>
            <w:webHidden/>
          </w:rPr>
          <w:instrText xml:space="preserve"> PAGEREF _Toc292664304 \h </w:instrText>
        </w:r>
        <w:r w:rsidRPr="0075052A">
          <w:rPr>
            <w:noProof/>
            <w:webHidden/>
          </w:rPr>
        </w:r>
        <w:r w:rsidRPr="0075052A">
          <w:rPr>
            <w:noProof/>
            <w:webHidden/>
          </w:rPr>
          <w:fldChar w:fldCharType="separate"/>
        </w:r>
        <w:r w:rsidRPr="0075052A">
          <w:rPr>
            <w:noProof/>
            <w:webHidden/>
          </w:rPr>
          <w:t>54</w:t>
        </w:r>
        <w:r w:rsidRPr="0075052A">
          <w:rPr>
            <w:noProof/>
            <w:webHidden/>
          </w:rPr>
          <w:fldChar w:fldCharType="end"/>
        </w:r>
      </w:hyperlink>
    </w:p>
    <w:p w14:paraId="6B0FCA00"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05" w:history="1">
        <w:r w:rsidRPr="0075052A">
          <w:rPr>
            <w:rStyle w:val="Hipervnculo"/>
            <w:noProof/>
          </w:rPr>
          <w:t>Ilustración 10 : Sensor Óptico.</w:t>
        </w:r>
        <w:r w:rsidRPr="0075052A">
          <w:rPr>
            <w:noProof/>
            <w:webHidden/>
          </w:rPr>
          <w:tab/>
        </w:r>
        <w:r w:rsidRPr="0075052A">
          <w:rPr>
            <w:noProof/>
            <w:webHidden/>
          </w:rPr>
          <w:fldChar w:fldCharType="begin"/>
        </w:r>
        <w:r w:rsidRPr="0075052A">
          <w:rPr>
            <w:noProof/>
            <w:webHidden/>
          </w:rPr>
          <w:instrText xml:space="preserve"> PAGEREF _Toc292664305 \h </w:instrText>
        </w:r>
        <w:r w:rsidRPr="0075052A">
          <w:rPr>
            <w:noProof/>
            <w:webHidden/>
          </w:rPr>
        </w:r>
        <w:r w:rsidRPr="0075052A">
          <w:rPr>
            <w:noProof/>
            <w:webHidden/>
          </w:rPr>
          <w:fldChar w:fldCharType="separate"/>
        </w:r>
        <w:r w:rsidRPr="0075052A">
          <w:rPr>
            <w:noProof/>
            <w:webHidden/>
          </w:rPr>
          <w:t>56</w:t>
        </w:r>
        <w:r w:rsidRPr="0075052A">
          <w:rPr>
            <w:noProof/>
            <w:webHidden/>
          </w:rPr>
          <w:fldChar w:fldCharType="end"/>
        </w:r>
      </w:hyperlink>
    </w:p>
    <w:p w14:paraId="57C54BCC"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06" w:history="1">
        <w:r w:rsidRPr="0075052A">
          <w:rPr>
            <w:rStyle w:val="Hipervnculo"/>
            <w:noProof/>
          </w:rPr>
          <w:t>Ilustración 11: Calibración de Light Sensor</w:t>
        </w:r>
        <w:r w:rsidRPr="0075052A">
          <w:rPr>
            <w:noProof/>
            <w:webHidden/>
          </w:rPr>
          <w:tab/>
        </w:r>
        <w:r w:rsidRPr="0075052A">
          <w:rPr>
            <w:noProof/>
            <w:webHidden/>
          </w:rPr>
          <w:fldChar w:fldCharType="begin"/>
        </w:r>
        <w:r w:rsidRPr="0075052A">
          <w:rPr>
            <w:noProof/>
            <w:webHidden/>
          </w:rPr>
          <w:instrText xml:space="preserve"> PAGEREF _Toc292664306 \h </w:instrText>
        </w:r>
        <w:r w:rsidRPr="0075052A">
          <w:rPr>
            <w:noProof/>
            <w:webHidden/>
          </w:rPr>
        </w:r>
        <w:r w:rsidRPr="0075052A">
          <w:rPr>
            <w:noProof/>
            <w:webHidden/>
          </w:rPr>
          <w:fldChar w:fldCharType="separate"/>
        </w:r>
        <w:r w:rsidRPr="0075052A">
          <w:rPr>
            <w:noProof/>
            <w:webHidden/>
          </w:rPr>
          <w:t>58</w:t>
        </w:r>
        <w:r w:rsidRPr="0075052A">
          <w:rPr>
            <w:noProof/>
            <w:webHidden/>
          </w:rPr>
          <w:fldChar w:fldCharType="end"/>
        </w:r>
      </w:hyperlink>
    </w:p>
    <w:p w14:paraId="46F9BD3B"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07" w:history="1">
        <w:r w:rsidRPr="0075052A">
          <w:rPr>
            <w:rStyle w:val="Hipervnculo"/>
            <w:noProof/>
          </w:rPr>
          <w:t>Ilustración 13: Material para la Plataforma del Supermercado</w:t>
        </w:r>
        <w:r w:rsidRPr="0075052A">
          <w:rPr>
            <w:noProof/>
            <w:webHidden/>
          </w:rPr>
          <w:tab/>
        </w:r>
        <w:r w:rsidRPr="0075052A">
          <w:rPr>
            <w:noProof/>
            <w:webHidden/>
          </w:rPr>
          <w:fldChar w:fldCharType="begin"/>
        </w:r>
        <w:r w:rsidRPr="0075052A">
          <w:rPr>
            <w:noProof/>
            <w:webHidden/>
          </w:rPr>
          <w:instrText xml:space="preserve"> PAGEREF _Toc292664307 \h </w:instrText>
        </w:r>
        <w:r w:rsidRPr="0075052A">
          <w:rPr>
            <w:noProof/>
            <w:webHidden/>
          </w:rPr>
        </w:r>
        <w:r w:rsidRPr="0075052A">
          <w:rPr>
            <w:noProof/>
            <w:webHidden/>
          </w:rPr>
          <w:fldChar w:fldCharType="separate"/>
        </w:r>
        <w:r w:rsidRPr="0075052A">
          <w:rPr>
            <w:noProof/>
            <w:webHidden/>
          </w:rPr>
          <w:t>61</w:t>
        </w:r>
        <w:r w:rsidRPr="0075052A">
          <w:rPr>
            <w:noProof/>
            <w:webHidden/>
          </w:rPr>
          <w:fldChar w:fldCharType="end"/>
        </w:r>
      </w:hyperlink>
    </w:p>
    <w:p w14:paraId="75DD5E64"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08" w:history="1">
        <w:r w:rsidRPr="0075052A">
          <w:rPr>
            <w:rStyle w:val="Hipervnculo"/>
            <w:noProof/>
          </w:rPr>
          <w:t>Ilustración 14: Comparación Algoritmo PID</w:t>
        </w:r>
        <w:r w:rsidRPr="0075052A">
          <w:rPr>
            <w:noProof/>
            <w:webHidden/>
          </w:rPr>
          <w:tab/>
        </w:r>
        <w:r w:rsidRPr="0075052A">
          <w:rPr>
            <w:noProof/>
            <w:webHidden/>
          </w:rPr>
          <w:fldChar w:fldCharType="begin"/>
        </w:r>
        <w:r w:rsidRPr="0075052A">
          <w:rPr>
            <w:noProof/>
            <w:webHidden/>
          </w:rPr>
          <w:instrText xml:space="preserve"> PAGEREF _Toc292664308 \h </w:instrText>
        </w:r>
        <w:r w:rsidRPr="0075052A">
          <w:rPr>
            <w:noProof/>
            <w:webHidden/>
          </w:rPr>
        </w:r>
        <w:r w:rsidRPr="0075052A">
          <w:rPr>
            <w:noProof/>
            <w:webHidden/>
          </w:rPr>
          <w:fldChar w:fldCharType="separate"/>
        </w:r>
        <w:r w:rsidRPr="0075052A">
          <w:rPr>
            <w:noProof/>
            <w:webHidden/>
          </w:rPr>
          <w:t>66</w:t>
        </w:r>
        <w:r w:rsidRPr="0075052A">
          <w:rPr>
            <w:noProof/>
            <w:webHidden/>
          </w:rPr>
          <w:fldChar w:fldCharType="end"/>
        </w:r>
      </w:hyperlink>
    </w:p>
    <w:p w14:paraId="487B19FD"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r:id="rId15" w:anchor="_Toc292664309" w:history="1">
        <w:r w:rsidRPr="0075052A">
          <w:rPr>
            <w:rStyle w:val="Hipervnculo"/>
            <w:noProof/>
          </w:rPr>
          <w:t>Ilustración 12: Motores del NXT</w:t>
        </w:r>
        <w:r w:rsidRPr="0075052A">
          <w:rPr>
            <w:noProof/>
            <w:webHidden/>
          </w:rPr>
          <w:tab/>
        </w:r>
        <w:r w:rsidRPr="0075052A">
          <w:rPr>
            <w:noProof/>
            <w:webHidden/>
          </w:rPr>
          <w:fldChar w:fldCharType="begin"/>
        </w:r>
        <w:r w:rsidRPr="0075052A">
          <w:rPr>
            <w:noProof/>
            <w:webHidden/>
          </w:rPr>
          <w:instrText xml:space="preserve"> PAGEREF _Toc292664309 \h </w:instrText>
        </w:r>
        <w:r w:rsidRPr="0075052A">
          <w:rPr>
            <w:noProof/>
            <w:webHidden/>
          </w:rPr>
        </w:r>
        <w:r w:rsidRPr="0075052A">
          <w:rPr>
            <w:noProof/>
            <w:webHidden/>
          </w:rPr>
          <w:fldChar w:fldCharType="separate"/>
        </w:r>
        <w:r w:rsidRPr="0075052A">
          <w:rPr>
            <w:noProof/>
            <w:webHidden/>
          </w:rPr>
          <w:t>59</w:t>
        </w:r>
        <w:r w:rsidRPr="0075052A">
          <w:rPr>
            <w:noProof/>
            <w:webHidden/>
          </w:rPr>
          <w:fldChar w:fldCharType="end"/>
        </w:r>
      </w:hyperlink>
    </w:p>
    <w:p w14:paraId="06C33753" w14:textId="77777777" w:rsidR="00E87FDD" w:rsidRPr="0075052A" w:rsidRDefault="00E87FDD" w:rsidP="0049249C">
      <w:pPr>
        <w:rPr>
          <w:sz w:val="22"/>
          <w:szCs w:val="22"/>
        </w:rPr>
      </w:pPr>
      <w:r w:rsidRPr="0075052A">
        <w:fldChar w:fldCharType="end"/>
      </w:r>
    </w:p>
    <w:p w14:paraId="0A2E2BBF" w14:textId="77777777" w:rsidR="00E87FDD" w:rsidRPr="0075052A" w:rsidRDefault="00E87FDD" w:rsidP="0049249C"/>
    <w:p w14:paraId="2850E188" w14:textId="77777777" w:rsidR="00E87FDD" w:rsidRPr="0075052A" w:rsidRDefault="00E87FDD" w:rsidP="0049249C">
      <w:pPr>
        <w:sectPr w:rsidR="00E87FDD" w:rsidRPr="0075052A">
          <w:headerReference w:type="default" r:id="rId16"/>
          <w:pgSz w:w="11906" w:h="16838" w:code="9"/>
          <w:pgMar w:top="2325" w:right="1418" w:bottom="1644" w:left="2552" w:header="1077" w:footer="794" w:gutter="0"/>
          <w:pgNumType w:fmt="upperRoman"/>
          <w:cols w:space="720"/>
          <w:docGrid w:linePitch="326"/>
        </w:sectPr>
      </w:pPr>
    </w:p>
    <w:p w14:paraId="41E8D926" w14:textId="77777777" w:rsidR="00E87FDD" w:rsidRPr="0075052A" w:rsidRDefault="00E87FDD" w:rsidP="0049249C"/>
    <w:p w14:paraId="1CDF703B" w14:textId="77777777" w:rsidR="00E87FDD" w:rsidRPr="0075052A" w:rsidRDefault="00E87FDD" w:rsidP="0049249C"/>
    <w:p w14:paraId="42E150B7" w14:textId="77777777" w:rsidR="00E87FDD" w:rsidRPr="0075052A" w:rsidRDefault="00E87FDD" w:rsidP="0049249C">
      <w:r w:rsidRPr="0075052A">
        <w:t>Índice de tablas</w:t>
      </w:r>
    </w:p>
    <w:p w14:paraId="58E248AE" w14:textId="77777777" w:rsidR="00E87FDD" w:rsidRPr="0075052A" w:rsidRDefault="00E87FDD" w:rsidP="0049249C"/>
    <w:p w14:paraId="7C0B30FF" w14:textId="77777777" w:rsidR="00E87FDD" w:rsidRPr="0075052A" w:rsidRDefault="00E87FDD" w:rsidP="0049249C"/>
    <w:p w14:paraId="54639528" w14:textId="77777777" w:rsidR="00E87FDD" w:rsidRPr="0075052A" w:rsidRDefault="00E87FDD" w:rsidP="0049249C"/>
    <w:p w14:paraId="691809AF" w14:textId="77777777" w:rsidR="00086950" w:rsidRPr="0075052A" w:rsidRDefault="00E87FDD">
      <w:pPr>
        <w:pStyle w:val="Tabladeilustraciones"/>
        <w:tabs>
          <w:tab w:val="right" w:leader="dot" w:pos="7926"/>
        </w:tabs>
        <w:rPr>
          <w:rFonts w:asciiTheme="minorHAnsi" w:eastAsiaTheme="minorEastAsia" w:hAnsiTheme="minorHAnsi" w:cstheme="minorBidi"/>
          <w:noProof/>
          <w:sz w:val="22"/>
          <w:szCs w:val="22"/>
        </w:rPr>
      </w:pPr>
      <w:r w:rsidRPr="0075052A">
        <w:rPr>
          <w:sz w:val="20"/>
        </w:rPr>
        <w:fldChar w:fldCharType="begin"/>
      </w:r>
      <w:r w:rsidRPr="0075052A">
        <w:rPr>
          <w:sz w:val="20"/>
        </w:rPr>
        <w:instrText xml:space="preserve"> TOC \h \z \c "Tabla" </w:instrText>
      </w:r>
      <w:r w:rsidRPr="0075052A">
        <w:rPr>
          <w:sz w:val="20"/>
        </w:rPr>
        <w:fldChar w:fldCharType="separate"/>
      </w:r>
      <w:hyperlink w:anchor="_Toc292664310" w:history="1">
        <w:r w:rsidR="00086950" w:rsidRPr="0075052A">
          <w:rPr>
            <w:rStyle w:val="Hipervnculo"/>
            <w:noProof/>
          </w:rPr>
          <w:t>Tabla 1: Resumen del Hardware del NXT</w:t>
        </w:r>
        <w:r w:rsidR="00086950" w:rsidRPr="0075052A">
          <w:rPr>
            <w:noProof/>
            <w:webHidden/>
          </w:rPr>
          <w:tab/>
        </w:r>
        <w:r w:rsidR="00086950" w:rsidRPr="0075052A">
          <w:rPr>
            <w:noProof/>
            <w:webHidden/>
          </w:rPr>
          <w:fldChar w:fldCharType="begin"/>
        </w:r>
        <w:r w:rsidR="00086950" w:rsidRPr="0075052A">
          <w:rPr>
            <w:noProof/>
            <w:webHidden/>
          </w:rPr>
          <w:instrText xml:space="preserve"> PAGEREF _Toc292664310 \h </w:instrText>
        </w:r>
        <w:r w:rsidR="00086950" w:rsidRPr="0075052A">
          <w:rPr>
            <w:noProof/>
            <w:webHidden/>
          </w:rPr>
        </w:r>
        <w:r w:rsidR="00086950" w:rsidRPr="0075052A">
          <w:rPr>
            <w:noProof/>
            <w:webHidden/>
          </w:rPr>
          <w:fldChar w:fldCharType="separate"/>
        </w:r>
        <w:r w:rsidR="00086950" w:rsidRPr="0075052A">
          <w:rPr>
            <w:noProof/>
            <w:webHidden/>
          </w:rPr>
          <w:t>53</w:t>
        </w:r>
        <w:r w:rsidR="00086950" w:rsidRPr="0075052A">
          <w:rPr>
            <w:noProof/>
            <w:webHidden/>
          </w:rPr>
          <w:fldChar w:fldCharType="end"/>
        </w:r>
      </w:hyperlink>
    </w:p>
    <w:p w14:paraId="5A386B4B" w14:textId="77777777" w:rsidR="00086950" w:rsidRPr="0075052A" w:rsidRDefault="00086950">
      <w:pPr>
        <w:pStyle w:val="Tabladeilustraciones"/>
        <w:tabs>
          <w:tab w:val="right" w:leader="dot" w:pos="7926"/>
        </w:tabs>
        <w:rPr>
          <w:rFonts w:asciiTheme="minorHAnsi" w:eastAsiaTheme="minorEastAsia" w:hAnsiTheme="minorHAnsi" w:cstheme="minorBidi"/>
          <w:noProof/>
          <w:sz w:val="22"/>
          <w:szCs w:val="22"/>
        </w:rPr>
      </w:pPr>
      <w:hyperlink w:anchor="_Toc292664311" w:history="1">
        <w:r w:rsidRPr="0075052A">
          <w:rPr>
            <w:rStyle w:val="Hipervnculo"/>
            <w:noProof/>
          </w:rPr>
          <w:t>Tabla 2: Métodos para la clase Motor</w:t>
        </w:r>
        <w:r w:rsidRPr="0075052A">
          <w:rPr>
            <w:noProof/>
            <w:webHidden/>
          </w:rPr>
          <w:tab/>
        </w:r>
        <w:r w:rsidRPr="0075052A">
          <w:rPr>
            <w:noProof/>
            <w:webHidden/>
          </w:rPr>
          <w:fldChar w:fldCharType="begin"/>
        </w:r>
        <w:r w:rsidRPr="0075052A">
          <w:rPr>
            <w:noProof/>
            <w:webHidden/>
          </w:rPr>
          <w:instrText xml:space="preserve"> PAGEREF _Toc292664311 \h </w:instrText>
        </w:r>
        <w:r w:rsidRPr="0075052A">
          <w:rPr>
            <w:noProof/>
            <w:webHidden/>
          </w:rPr>
        </w:r>
        <w:r w:rsidRPr="0075052A">
          <w:rPr>
            <w:noProof/>
            <w:webHidden/>
          </w:rPr>
          <w:fldChar w:fldCharType="separate"/>
        </w:r>
        <w:r w:rsidRPr="0075052A">
          <w:rPr>
            <w:noProof/>
            <w:webHidden/>
          </w:rPr>
          <w:t>60</w:t>
        </w:r>
        <w:r w:rsidRPr="0075052A">
          <w:rPr>
            <w:noProof/>
            <w:webHidden/>
          </w:rPr>
          <w:fldChar w:fldCharType="end"/>
        </w:r>
      </w:hyperlink>
    </w:p>
    <w:p w14:paraId="5198EFD6" w14:textId="77777777" w:rsidR="00E87FDD" w:rsidRPr="0075052A" w:rsidRDefault="00E87FDD" w:rsidP="0049249C">
      <w:pPr>
        <w:sectPr w:rsidR="00E87FDD" w:rsidRPr="0075052A">
          <w:headerReference w:type="default" r:id="rId17"/>
          <w:footerReference w:type="default" r:id="rId18"/>
          <w:pgSz w:w="11906" w:h="16838" w:code="9"/>
          <w:pgMar w:top="2325" w:right="1418" w:bottom="1644" w:left="2552" w:header="1077" w:footer="794" w:gutter="0"/>
          <w:pgNumType w:start="1"/>
          <w:cols w:space="720"/>
          <w:docGrid w:linePitch="326"/>
        </w:sectPr>
      </w:pPr>
      <w:r w:rsidRPr="0075052A">
        <w:fldChar w:fldCharType="end"/>
      </w:r>
    </w:p>
    <w:p w14:paraId="7335CA58" w14:textId="77777777" w:rsidR="00E87FDD" w:rsidRPr="0075052A" w:rsidRDefault="00E87FDD" w:rsidP="0049249C">
      <w:pPr>
        <w:pStyle w:val="Ttulo"/>
      </w:pPr>
      <w:bookmarkStart w:id="0" w:name="_Toc164138535"/>
      <w:r w:rsidRPr="0075052A">
        <w:lastRenderedPageBreak/>
        <w:t xml:space="preserve"> </w:t>
      </w:r>
      <w:bookmarkStart w:id="1" w:name="_Toc291664449"/>
      <w:bookmarkStart w:id="2" w:name="_Toc292664226"/>
      <w:r w:rsidRPr="0075052A">
        <w:t>Memoria</w:t>
      </w:r>
      <w:bookmarkEnd w:id="0"/>
      <w:bookmarkEnd w:id="1"/>
      <w:bookmarkEnd w:id="2"/>
    </w:p>
    <w:p w14:paraId="71A0777E" w14:textId="77777777" w:rsidR="00E87FDD" w:rsidRPr="0075052A" w:rsidRDefault="00E87FDD" w:rsidP="0049249C"/>
    <w:p w14:paraId="341521C6" w14:textId="77777777" w:rsidR="00E87FDD" w:rsidRPr="0075052A" w:rsidRDefault="00E87FDD" w:rsidP="0049249C">
      <w:pPr>
        <w:pStyle w:val="Ttulo1"/>
      </w:pPr>
      <w:bookmarkStart w:id="3" w:name="_Ref518720195"/>
      <w:bookmarkStart w:id="4" w:name="_Toc164138536"/>
      <w:bookmarkStart w:id="5" w:name="_Toc291664450"/>
      <w:bookmarkStart w:id="6" w:name="_Toc292664227"/>
      <w:r w:rsidRPr="0075052A">
        <w:lastRenderedPageBreak/>
        <w:t>Introducción</w:t>
      </w:r>
      <w:bookmarkEnd w:id="3"/>
      <w:bookmarkEnd w:id="4"/>
      <w:bookmarkEnd w:id="5"/>
      <w:bookmarkEnd w:id="6"/>
    </w:p>
    <w:p w14:paraId="29BD6C4B" w14:textId="77777777" w:rsidR="00E87FDD" w:rsidRPr="0075052A" w:rsidRDefault="00E87FDD" w:rsidP="0049249C">
      <w:pPr>
        <w:pStyle w:val="Normal-2"/>
      </w:pPr>
      <w:bookmarkStart w:id="7" w:name="_Toc164138538"/>
      <w:r w:rsidRPr="0075052A">
        <w:rPr>
          <w:color w:val="1F497D" w:themeColor="text2"/>
        </w:rPr>
        <w:tab/>
      </w:r>
      <w:r w:rsidRPr="0075052A">
        <w:t xml:space="preserve">La Organización Nacional de Ciegos de España </w:t>
      </w:r>
      <w:proofErr w:type="gramStart"/>
      <w:r w:rsidRPr="0075052A">
        <w:t>( ONCE</w:t>
      </w:r>
      <w:proofErr w:type="gramEnd"/>
      <w:r w:rsidRPr="0075052A">
        <w:t xml:space="preserv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62F03809" w14:textId="77777777" w:rsidR="00E87FDD" w:rsidRPr="0075052A" w:rsidRDefault="00E87FDD" w:rsidP="0049249C">
      <w:pPr>
        <w:pStyle w:val="Normal-2"/>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34A2935A" w14:textId="77777777" w:rsidR="00E87FDD" w:rsidRPr="0075052A" w:rsidRDefault="00E87FDD" w:rsidP="0049249C">
      <w:pPr>
        <w:pStyle w:val="Normal-2"/>
      </w:pPr>
      <w:r w:rsidRPr="0075052A">
        <w:rPr>
          <w:color w:val="1F497D" w:themeColor="text2"/>
        </w:rPr>
        <w:tab/>
      </w:r>
      <w:r w:rsidRPr="0075052A">
        <w:t xml:space="preserve">Hoy en día, en España, para adquirir un perro guía es necesario disponer de 10.000 euros aproximadamente, o apuntarse a una lista de entrega de la ONCE, con un tiempo medio de espera entre 5 y 7 años. </w:t>
      </w:r>
    </w:p>
    <w:p w14:paraId="5BFBB49E" w14:textId="77777777" w:rsidR="00E87FDD" w:rsidRPr="0075052A" w:rsidRDefault="00E87FDD" w:rsidP="0049249C">
      <w:pPr>
        <w:pStyle w:val="Normal-2"/>
      </w:pPr>
      <w:r w:rsidRPr="0075052A">
        <w:rPr>
          <w:color w:val="1F497D" w:themeColor="text2"/>
        </w:rPr>
        <w:tab/>
      </w:r>
      <w:r w:rsidRPr="0075052A">
        <w:t>Este proyecto, pretende proponer una solución complementaria a los perros guía, que ayude a la movilidad de personas con discapacidad visual en entornos cerrados como puede ser un supermercado, un cine, un aeropuerto, etc.</w:t>
      </w:r>
    </w:p>
    <w:p w14:paraId="624CF1D4" w14:textId="77777777" w:rsidR="00E87FDD" w:rsidRPr="0075052A" w:rsidRDefault="00E87FDD" w:rsidP="0049249C">
      <w:pPr>
        <w:pStyle w:val="Normal-2"/>
      </w:pPr>
      <w:r w:rsidRPr="0075052A">
        <w:rPr>
          <w:color w:val="1F497D" w:themeColor="text2"/>
        </w:rPr>
        <w:lastRenderedPageBreak/>
        <w:t xml:space="preserve"> </w:t>
      </w:r>
      <w:r w:rsidRPr="0075052A">
        <w:rPr>
          <w:color w:val="1F497D" w:themeColor="text2"/>
        </w:rPr>
        <w:tab/>
      </w:r>
      <w:r w:rsidRPr="0075052A">
        <w:t xml:space="preserve">Según las definiciones aportadas anteriormente se puede afirmar que una máquina programada capaz de guiar a una persona con ceguera en un entorno cerrado entra en la definición de robot. </w:t>
      </w:r>
    </w:p>
    <w:p w14:paraId="3CE64974" w14:textId="77777777" w:rsidR="00E87FDD" w:rsidRPr="0075052A" w:rsidRDefault="00E87FDD" w:rsidP="0049249C"/>
    <w:p w14:paraId="699CAF25" w14:textId="77777777" w:rsidR="00E87FDD" w:rsidRPr="0075052A" w:rsidRDefault="00E87FDD" w:rsidP="0049249C">
      <w:pPr>
        <w:pStyle w:val="Ttulo2"/>
      </w:pPr>
      <w:bookmarkStart w:id="8" w:name="_Toc291664451"/>
      <w:bookmarkStart w:id="9" w:name="_Toc292664228"/>
      <w:r w:rsidRPr="0075052A">
        <w:t>Motivación del proyecto</w:t>
      </w:r>
      <w:bookmarkEnd w:id="7"/>
      <w:bookmarkEnd w:id="8"/>
      <w:bookmarkEnd w:id="9"/>
    </w:p>
    <w:p w14:paraId="3AF80DA3" w14:textId="77777777" w:rsidR="00E87FDD" w:rsidRPr="0075052A" w:rsidRDefault="00E87FDD" w:rsidP="0049249C">
      <w:pPr>
        <w:rPr>
          <w:color w:val="FF0000"/>
        </w:rPr>
      </w:pPr>
      <w:r w:rsidRPr="0075052A">
        <w:rPr>
          <w:color w:val="FF0000"/>
        </w:rPr>
        <w:t>(A la vista de los trabajos ya hechos se puede saber cuál es la motivación del proyecto) (Aquí hay que vender el proyecto y responder a la pregunta ¿Por qué alguien puede querer comprar este proyecto?) (Si fueseis comerciales, aquí es donde hay que convencer al público)</w:t>
      </w:r>
    </w:p>
    <w:p w14:paraId="592FEEF8" w14:textId="77777777" w:rsidR="00E87FDD" w:rsidRPr="0075052A" w:rsidRDefault="00E87FDD" w:rsidP="0049249C">
      <w:pPr>
        <w:pStyle w:val="Ttulo2"/>
      </w:pPr>
      <w:bookmarkStart w:id="10" w:name="_Toc164138539"/>
      <w:bookmarkStart w:id="11" w:name="_Toc291664452"/>
      <w:bookmarkStart w:id="12" w:name="_Toc292664229"/>
      <w:r w:rsidRPr="0075052A">
        <w:t>Objetivos</w:t>
      </w:r>
      <w:bookmarkStart w:id="13" w:name="_Toc164138540"/>
      <w:bookmarkEnd w:id="10"/>
      <w:bookmarkEnd w:id="11"/>
      <w:bookmarkEnd w:id="12"/>
    </w:p>
    <w:p w14:paraId="1EEF883F" w14:textId="77777777" w:rsidR="00E87FDD" w:rsidRPr="0075052A" w:rsidRDefault="00E87FDD" w:rsidP="0049249C">
      <w:pPr>
        <w:pStyle w:val="Normal-2"/>
      </w:pPr>
      <w:r w:rsidRPr="0075052A">
        <w:t>El proyecto persigue dos objetivos paralelos claramente diferenciados:</w:t>
      </w:r>
    </w:p>
    <w:p w14:paraId="664A9ECB" w14:textId="77777777" w:rsidR="00E87FDD" w:rsidRPr="0075052A" w:rsidRDefault="00E87FDD" w:rsidP="0049249C">
      <w:pPr>
        <w:pStyle w:val="Normal-2"/>
        <w:numPr>
          <w:ilvl w:val="0"/>
          <w:numId w:val="13"/>
        </w:numPr>
      </w:pPr>
      <w:r w:rsidRPr="0075052A">
        <w:t>Fomentar la robótica al servicio de la sociedad:</w:t>
      </w:r>
    </w:p>
    <w:p w14:paraId="57BABDA4" w14:textId="77777777" w:rsidR="00E87FDD" w:rsidRPr="0075052A" w:rsidRDefault="00E87FDD" w:rsidP="0049249C">
      <w:pPr>
        <w:pStyle w:val="Normal-2"/>
      </w:pPr>
      <w:r w:rsidRPr="0075052A">
        <w:t>Entre los logros de la robótica se encuentra, la conquista de otros planeas, la sustitución de brazos y piernas, desactivación de bombas. Esto demuestra que la robótica brinda un sinfín de posibilidades.</w:t>
      </w:r>
    </w:p>
    <w:p w14:paraId="320A2BFF" w14:textId="3D23831B" w:rsidR="00E87FDD" w:rsidRPr="0075052A" w:rsidRDefault="00E87FDD" w:rsidP="0049249C">
      <w:pPr>
        <w:pStyle w:val="Normal-2"/>
      </w:pPr>
      <w:r w:rsidRPr="0075052A">
        <w:t>Según l</w:t>
      </w:r>
      <w:r w:rsidR="00746B0D" w:rsidRPr="0075052A">
        <w:t>a IFR (</w:t>
      </w:r>
      <w:r w:rsidRPr="0075052A">
        <w:t xml:space="preserve">International </w:t>
      </w:r>
      <w:proofErr w:type="spellStart"/>
      <w:r w:rsidRPr="0075052A">
        <w:t>Federation</w:t>
      </w:r>
      <w:proofErr w:type="spellEnd"/>
      <w:r w:rsidRPr="0075052A">
        <w:t xml:space="preserve"> of </w:t>
      </w:r>
      <w:proofErr w:type="spellStart"/>
      <w:r w:rsidRPr="0075052A">
        <w:t>Robotics</w:t>
      </w:r>
      <w:proofErr w:type="spellEnd"/>
      <w:r w:rsidRPr="0075052A">
        <w:t>) se prevé un incremento en las ventas de robots domésticos del 16,4 % entre 2010 y 2013.</w:t>
      </w:r>
    </w:p>
    <w:p w14:paraId="4B46B34C" w14:textId="77777777" w:rsidR="00E87FDD" w:rsidRPr="0075052A" w:rsidRDefault="00E87FDD" w:rsidP="0049249C">
      <w:pPr>
        <w:pStyle w:val="Normal-2"/>
      </w:pPr>
      <w:r w:rsidRPr="0075052A">
        <w:lastRenderedPageBreak/>
        <w:t>El incremento de las ventas demuestra un aumento del interés en la robótica de carácter doméstico, pero son muy pocas las universidades y centros escolares que tienen un departamento de robótica.</w:t>
      </w:r>
    </w:p>
    <w:p w14:paraId="72594665" w14:textId="77777777" w:rsidR="00E87FDD" w:rsidRPr="0075052A" w:rsidRDefault="00E87FDD" w:rsidP="0049249C">
      <w:pPr>
        <w:pStyle w:val="Normal-2"/>
      </w:pPr>
      <w:r w:rsidRPr="0075052A">
        <w:t xml:space="preserve">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w:t>
      </w:r>
      <w:proofErr w:type="spellStart"/>
      <w:r w:rsidRPr="0075052A">
        <w:t>Group</w:t>
      </w:r>
      <w:proofErr w:type="spellEnd"/>
      <w:r w:rsidRPr="0075052A">
        <w:t xml:space="preserve"> y el MIT.</w:t>
      </w:r>
    </w:p>
    <w:p w14:paraId="65EE7E16" w14:textId="77777777" w:rsidR="00E87FDD" w:rsidRPr="0075052A" w:rsidRDefault="00E87FDD" w:rsidP="0049249C">
      <w:pPr>
        <w:pStyle w:val="Normal-2"/>
      </w:pPr>
    </w:p>
    <w:p w14:paraId="0967F354" w14:textId="644ED448" w:rsidR="00E87FDD" w:rsidRPr="0075052A" w:rsidRDefault="00E87FDD" w:rsidP="0049249C">
      <w:pPr>
        <w:pStyle w:val="Normal-2"/>
        <w:numPr>
          <w:ilvl w:val="0"/>
          <w:numId w:val="13"/>
        </w:numPr>
      </w:pPr>
      <w:r w:rsidRPr="0075052A">
        <w:t>Crear un</w:t>
      </w:r>
      <w:r w:rsidR="00622583" w:rsidRPr="0075052A">
        <w:t xml:space="preserve"> prototipo de</w:t>
      </w:r>
      <w:r w:rsidRPr="0075052A">
        <w:t xml:space="preserve"> robot para guiar a personas ciegas a través de un supermercado.</w:t>
      </w:r>
    </w:p>
    <w:p w14:paraId="73EE8F1E" w14:textId="77777777" w:rsidR="00E87FDD" w:rsidRPr="0075052A" w:rsidRDefault="00E87FDD" w:rsidP="0049249C">
      <w:pPr>
        <w:pStyle w:val="Normal-2"/>
      </w:pPr>
      <w:r w:rsidRPr="0075052A">
        <w:t>Las personas con déficit visual son tan solo la punta del iceberg de las personas que tiene problemas de movilidad en diferentes entornos. El robot planteado, está enfocado en personas con déficit visual, pero pretende poder ser extrapolado a todas las personas con problemas de movilidad.</w:t>
      </w:r>
    </w:p>
    <w:p w14:paraId="21F5552E" w14:textId="77777777" w:rsidR="00E87FDD" w:rsidRPr="0075052A" w:rsidRDefault="00E87FDD" w:rsidP="0049249C"/>
    <w:p w14:paraId="5BD1931C" w14:textId="77777777" w:rsidR="00E87FDD" w:rsidRPr="0075052A" w:rsidRDefault="00E87FDD" w:rsidP="0049249C">
      <w:pPr>
        <w:pStyle w:val="Ttulo2"/>
      </w:pPr>
      <w:bookmarkStart w:id="14" w:name="_Toc291664453"/>
      <w:bookmarkStart w:id="15" w:name="_Toc292664230"/>
      <w:r w:rsidRPr="0075052A">
        <w:t>Metodología / Solución desarrollada</w:t>
      </w:r>
      <w:bookmarkEnd w:id="13"/>
      <w:bookmarkEnd w:id="14"/>
      <w:bookmarkEnd w:id="15"/>
    </w:p>
    <w:p w14:paraId="12058B5E" w14:textId="77777777" w:rsidR="00E87FDD" w:rsidRPr="0075052A" w:rsidRDefault="00E87FDD" w:rsidP="0049249C">
      <w:pPr>
        <w:pStyle w:val="Normal-2"/>
      </w:pPr>
      <w:r w:rsidRPr="0075052A">
        <w:t xml:space="preserve">El </w:t>
      </w:r>
      <w:r w:rsidRPr="0075052A">
        <w:rPr>
          <w:rStyle w:val="Normal-2Car"/>
        </w:rPr>
        <w:t>proyecto sigue</w:t>
      </w:r>
      <w:r w:rsidRPr="0075052A">
        <w:t xml:space="preserve"> un modelo de ingeniería del software denominado Modelo en Cascada. Este modelo está marcado por que la finalización de una fase </w:t>
      </w:r>
      <w:r w:rsidRPr="0075052A">
        <w:lastRenderedPageBreak/>
        <w:t>marca el comienzo de la siguiente, tomando como datos de entrada los datos de la fase anterior.</w:t>
      </w:r>
    </w:p>
    <w:p w14:paraId="79C041BA" w14:textId="77777777" w:rsidR="00E87FDD" w:rsidRPr="0075052A" w:rsidRDefault="00E87FDD" w:rsidP="00731D27">
      <w:pPr>
        <w:jc w:val="center"/>
      </w:pPr>
      <w:r w:rsidRPr="0075052A">
        <w:rPr>
          <w:noProof/>
        </w:rPr>
        <w:drawing>
          <wp:inline distT="0" distB="0" distL="0" distR="0" wp14:editId="5CC7FC02">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5FA67FB1" w14:textId="77777777" w:rsidR="00E87FDD" w:rsidRPr="0075052A" w:rsidRDefault="00E87FDD" w:rsidP="0049249C">
      <w:pPr>
        <w:pStyle w:val="Epgrafe"/>
      </w:pPr>
      <w:bookmarkStart w:id="16" w:name="_Toc292664297"/>
      <w:r w:rsidRPr="0075052A">
        <w:t xml:space="preserve">Ilustración </w:t>
      </w:r>
      <w:fldSimple w:instr=" SEQ Ilustración \* ARABIC ">
        <w:r w:rsidR="00F96D70" w:rsidRPr="0075052A">
          <w:rPr>
            <w:noProof/>
          </w:rPr>
          <w:t>1</w:t>
        </w:r>
      </w:fldSimple>
      <w:r w:rsidRPr="0075052A">
        <w:rPr>
          <w:noProof/>
        </w:rPr>
        <w:t>:</w:t>
      </w:r>
      <w:r w:rsidRPr="0075052A">
        <w:t xml:space="preserve"> Fases del Proyecto</w:t>
      </w:r>
      <w:bookmarkEnd w:id="16"/>
    </w:p>
    <w:p w14:paraId="117DA4B6" w14:textId="361A6C30" w:rsidR="00E87FDD" w:rsidRPr="0075052A" w:rsidRDefault="00E87FDD" w:rsidP="0049249C">
      <w:pPr>
        <w:numPr>
          <w:ilvl w:val="0"/>
          <w:numId w:val="39"/>
        </w:numPr>
      </w:pPr>
      <w:r w:rsidRPr="0075052A">
        <w:t>Estudios Previos:</w:t>
      </w:r>
    </w:p>
    <w:p w14:paraId="1C2493D1" w14:textId="76329CEA" w:rsidR="00E87FDD" w:rsidRPr="0075052A" w:rsidRDefault="00E87FDD" w:rsidP="0049249C">
      <w:r w:rsidRPr="0075052A">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75052A">
        <w:t>el prototipo, y poder indicar las técnicas y tecnologías más apropiadas para su implementación real</w:t>
      </w:r>
      <w:r w:rsidRPr="0075052A">
        <w:t>.</w:t>
      </w:r>
    </w:p>
    <w:p w14:paraId="42476728" w14:textId="77777777" w:rsidR="00E87FDD" w:rsidRPr="0075052A" w:rsidRDefault="00E87FDD" w:rsidP="0049249C">
      <w:r w:rsidRPr="0075052A">
        <w:t xml:space="preserve">     Identificación de Necesidades:</w:t>
      </w:r>
    </w:p>
    <w:p w14:paraId="484D4624" w14:textId="7C0684E8" w:rsidR="00E87FDD" w:rsidRPr="0075052A" w:rsidRDefault="00E87FDD" w:rsidP="0049249C">
      <w:r w:rsidRPr="0075052A">
        <w:tab/>
        <w:t>En esta fase se pretende comprender el entorno global del problema que queremos soluciona</w:t>
      </w:r>
      <w:r w:rsidR="00AB1E51" w:rsidRPr="0075052A">
        <w:t>r, para poder así elaborar una lista de requisitos generales del robot.</w:t>
      </w:r>
    </w:p>
    <w:p w14:paraId="5788C066" w14:textId="70BBBCB3" w:rsidR="00E87FDD" w:rsidRPr="0075052A" w:rsidRDefault="00E87FDD" w:rsidP="0049249C">
      <w:pPr>
        <w:numPr>
          <w:ilvl w:val="0"/>
          <w:numId w:val="39"/>
        </w:numPr>
      </w:pPr>
      <w:r w:rsidRPr="0075052A">
        <w:lastRenderedPageBreak/>
        <w:t>Análisis de Requisitos:</w:t>
      </w:r>
    </w:p>
    <w:p w14:paraId="3449E36B" w14:textId="42E4D778" w:rsidR="00E87FDD" w:rsidRPr="0075052A" w:rsidRDefault="00E87FDD" w:rsidP="0049249C">
      <w:r w:rsidRPr="0075052A">
        <w:tab/>
        <w:t xml:space="preserve">El objetivo de esta fase es alcanzar un conocimiento suficiente del robot, definiendo necesidades, problemas y requisitos. </w:t>
      </w:r>
      <w:r w:rsidR="00AB1E51" w:rsidRPr="0075052A">
        <w:t xml:space="preserve">Se estudiará a </w:t>
      </w:r>
      <w:proofErr w:type="spellStart"/>
      <w:r w:rsidR="00AB1E51" w:rsidRPr="0075052A">
        <w:t>TurtleBOT</w:t>
      </w:r>
      <w:proofErr w:type="spellEnd"/>
      <w:r w:rsidR="00AB1E51" w:rsidRPr="0075052A">
        <w:t>, un robot en estado de arte</w:t>
      </w:r>
      <w:r w:rsidR="002A31DF" w:rsidRPr="0075052A">
        <w:t xml:space="preserve"> que utiliza Microsoft </w:t>
      </w:r>
      <w:proofErr w:type="spellStart"/>
      <w:r w:rsidR="002A31DF" w:rsidRPr="0075052A">
        <w:t>Kinect</w:t>
      </w:r>
      <w:proofErr w:type="spellEnd"/>
      <w:r w:rsidR="002A31DF" w:rsidRPr="0075052A">
        <w:t xml:space="preserve"> como único sensor.</w:t>
      </w:r>
    </w:p>
    <w:p w14:paraId="11A65BF6" w14:textId="7CC0E549" w:rsidR="00E87FDD" w:rsidRPr="0075052A" w:rsidRDefault="00E87FDD" w:rsidP="0049249C">
      <w:pPr>
        <w:numPr>
          <w:ilvl w:val="0"/>
          <w:numId w:val="39"/>
        </w:numPr>
      </w:pPr>
      <w:r w:rsidRPr="0075052A">
        <w:t>Diseño de Arquitectura Técnica:</w:t>
      </w:r>
    </w:p>
    <w:p w14:paraId="3622A8E9" w14:textId="05F996A9" w:rsidR="00E87FDD" w:rsidRPr="0075052A" w:rsidRDefault="00E87FDD" w:rsidP="00731D27">
      <w:pPr>
        <w:ind w:firstLine="360"/>
      </w:pPr>
      <w:r w:rsidRPr="0075052A">
        <w:t xml:space="preserve">Tras el estudio de </w:t>
      </w:r>
      <w:r w:rsidR="002B10DE" w:rsidRPr="0075052A">
        <w:t>las tecnologías</w:t>
      </w:r>
      <w:r w:rsidR="002A31DF" w:rsidRPr="0075052A">
        <w:t xml:space="preserve"> existente</w:t>
      </w:r>
      <w:r w:rsidRPr="0075052A">
        <w:t>s para el desarrollo de robots se pretende escoger la más adecuada para la implantación.</w:t>
      </w:r>
    </w:p>
    <w:p w14:paraId="6AB6C37D" w14:textId="690583B4" w:rsidR="00E87FDD" w:rsidRPr="0075052A" w:rsidRDefault="00E87FDD" w:rsidP="0049249C">
      <w:pPr>
        <w:numPr>
          <w:ilvl w:val="0"/>
          <w:numId w:val="39"/>
        </w:numPr>
      </w:pPr>
      <w:r w:rsidRPr="0075052A">
        <w:t>Diseño:</w:t>
      </w:r>
    </w:p>
    <w:p w14:paraId="0076923E" w14:textId="77777777" w:rsidR="00E87FDD" w:rsidRPr="0075052A" w:rsidRDefault="00E87FDD" w:rsidP="0049249C">
      <w:r w:rsidRPr="0075052A">
        <w:tab/>
        <w:t xml:space="preserve">Consiste en obtener los últimos detalles necesarios para la programación del robot. </w:t>
      </w:r>
    </w:p>
    <w:p w14:paraId="5FD5035A" w14:textId="1392B50C" w:rsidR="00E87FDD" w:rsidRPr="0075052A" w:rsidRDefault="00E87FDD" w:rsidP="0049249C">
      <w:pPr>
        <w:numPr>
          <w:ilvl w:val="0"/>
          <w:numId w:val="39"/>
        </w:numPr>
      </w:pPr>
      <w:r w:rsidRPr="0075052A">
        <w:t>Programación:</w:t>
      </w:r>
    </w:p>
    <w:p w14:paraId="09EE81B2" w14:textId="77777777" w:rsidR="00E87FDD" w:rsidRPr="0075052A" w:rsidRDefault="00E87FDD" w:rsidP="0049249C">
      <w:r w:rsidRPr="0075052A">
        <w:tab/>
        <w:t>En esta fase se generará el código necesario para que el robot tenga las funciones definidas en las fases anteriores.</w:t>
      </w:r>
    </w:p>
    <w:p w14:paraId="1DF23B1F" w14:textId="712C4A28" w:rsidR="00E87FDD" w:rsidRPr="0075052A" w:rsidRDefault="00E87FDD" w:rsidP="0049249C">
      <w:pPr>
        <w:numPr>
          <w:ilvl w:val="0"/>
          <w:numId w:val="39"/>
        </w:numPr>
      </w:pPr>
      <w:r w:rsidRPr="0075052A">
        <w:t>Pruebas:</w:t>
      </w:r>
    </w:p>
    <w:p w14:paraId="70D2C33D" w14:textId="7E2F32CE" w:rsidR="00E87FDD" w:rsidRPr="0075052A" w:rsidRDefault="00E87FDD" w:rsidP="0049249C">
      <w:r w:rsidRPr="0075052A">
        <w:tab/>
        <w:t xml:space="preserve">Durante la programación se realizaran pruebas unitarias, pero una vez que el código esté terminado, se probará que el robot </w:t>
      </w:r>
      <w:r w:rsidR="002A31DF" w:rsidRPr="0075052A">
        <w:t>tenga</w:t>
      </w:r>
      <w:r w:rsidRPr="0075052A">
        <w:t xml:space="preserve"> la funcionalidad requerida.</w:t>
      </w:r>
    </w:p>
    <w:p w14:paraId="6098F717" w14:textId="579C3B1C" w:rsidR="00E87FDD" w:rsidRPr="0075052A" w:rsidRDefault="00E87FDD" w:rsidP="0049249C">
      <w:pPr>
        <w:numPr>
          <w:ilvl w:val="0"/>
          <w:numId w:val="39"/>
        </w:numPr>
      </w:pPr>
      <w:r w:rsidRPr="0075052A">
        <w:t>Implementación:</w:t>
      </w:r>
    </w:p>
    <w:p w14:paraId="674C17FA" w14:textId="77777777" w:rsidR="00E87FDD" w:rsidRPr="0075052A" w:rsidRDefault="00E87FDD" w:rsidP="0049249C">
      <w:r w:rsidRPr="0075052A">
        <w:tab/>
        <w:t>Se recreara un supermercado en miniatura para la demostración.</w:t>
      </w:r>
    </w:p>
    <w:p w14:paraId="64F75256" w14:textId="77777777" w:rsidR="00731D27" w:rsidRPr="0075052A" w:rsidRDefault="00731D27" w:rsidP="0049249C">
      <w:pPr>
        <w:sectPr w:rsidR="00731D27" w:rsidRPr="0075052A" w:rsidSect="00351F8D">
          <w:headerReference w:type="default" r:id="rId20"/>
          <w:footerReference w:type="default" r:id="rId21"/>
          <w:pgSz w:w="11906" w:h="16838" w:code="9"/>
          <w:pgMar w:top="2325" w:right="1418" w:bottom="1644" w:left="2552" w:header="1077" w:footer="794" w:gutter="0"/>
          <w:cols w:space="720"/>
          <w:docGrid w:linePitch="326"/>
        </w:sectPr>
      </w:pPr>
    </w:p>
    <w:p w14:paraId="54FC9696" w14:textId="6170086E" w:rsidR="00731D27" w:rsidRPr="0075052A" w:rsidRDefault="00731D27" w:rsidP="0049249C">
      <w:pPr>
        <w:sectPr w:rsidR="00731D27" w:rsidRPr="0075052A" w:rsidSect="00731D27">
          <w:pgSz w:w="16838" w:h="11906" w:orient="landscape" w:code="9"/>
          <w:pgMar w:top="2552" w:right="2325" w:bottom="1418" w:left="1644" w:header="1077" w:footer="794" w:gutter="0"/>
          <w:cols w:space="720"/>
          <w:docGrid w:linePitch="326"/>
        </w:sectPr>
      </w:pPr>
      <w:r w:rsidRPr="0075052A">
        <w:rPr>
          <w:noProof/>
        </w:rPr>
        <w:lastRenderedPageBreak/>
        <w:drawing>
          <wp:anchor distT="0" distB="0" distL="114300" distR="114300" simplePos="0" relativeHeight="251664384" behindDoc="0" locked="0" layoutInCell="1" allowOverlap="1" wp14:editId="1D169D85">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D40BDDD" w14:textId="7F1EA067" w:rsidR="00E87FDD" w:rsidRPr="0075052A" w:rsidRDefault="00E87FDD" w:rsidP="0049249C"/>
    <w:p w14:paraId="69449D12" w14:textId="77777777" w:rsidR="00E87FDD" w:rsidRPr="0075052A" w:rsidRDefault="00E87FDD" w:rsidP="0049249C">
      <w:pPr>
        <w:pStyle w:val="Ttulo2"/>
      </w:pPr>
      <w:bookmarkStart w:id="17" w:name="_Toc164138541"/>
      <w:bookmarkStart w:id="18" w:name="_Toc291664454"/>
      <w:bookmarkStart w:id="19" w:name="_Toc292664231"/>
      <w:r w:rsidRPr="0075052A">
        <w:t>Recursos</w:t>
      </w:r>
      <w:bookmarkEnd w:id="17"/>
      <w:bookmarkEnd w:id="18"/>
      <w:bookmarkEnd w:id="19"/>
    </w:p>
    <w:p w14:paraId="084A9F0C" w14:textId="77777777" w:rsidR="00E87FDD" w:rsidRPr="0075052A" w:rsidRDefault="00E87FDD" w:rsidP="0049249C">
      <w:pPr>
        <w:pStyle w:val="Ttulo3"/>
      </w:pPr>
      <w:bookmarkStart w:id="20" w:name="_Toc291664455"/>
      <w:bookmarkStart w:id="21" w:name="_Toc292664232"/>
      <w:r w:rsidRPr="0075052A">
        <w:t>Técnicas</w:t>
      </w:r>
      <w:bookmarkEnd w:id="20"/>
      <w:bookmarkEnd w:id="21"/>
    </w:p>
    <w:p w14:paraId="31C44B3A" w14:textId="77777777" w:rsidR="00E87FDD" w:rsidRPr="0075052A" w:rsidRDefault="00E87FDD" w:rsidP="0049249C">
      <w:pPr>
        <w:pStyle w:val="Ttulo4"/>
      </w:pPr>
      <w:bookmarkStart w:id="22" w:name="_Toc291664456"/>
      <w:bookmarkStart w:id="23" w:name="_Toc292664233"/>
      <w:proofErr w:type="spellStart"/>
      <w:r w:rsidRPr="0075052A">
        <w:t>Beavior</w:t>
      </w:r>
      <w:proofErr w:type="spellEnd"/>
      <w:r w:rsidRPr="0075052A">
        <w:t xml:space="preserve"> </w:t>
      </w:r>
      <w:proofErr w:type="spellStart"/>
      <w:r w:rsidRPr="0075052A">
        <w:t>Programming</w:t>
      </w:r>
      <w:bookmarkEnd w:id="22"/>
      <w:bookmarkEnd w:id="23"/>
      <w:proofErr w:type="spellEnd"/>
    </w:p>
    <w:p w14:paraId="5286CEEE" w14:textId="77777777" w:rsidR="00E87FDD" w:rsidRPr="0075052A" w:rsidRDefault="00E87FDD" w:rsidP="0049249C">
      <w:pPr>
        <w:pStyle w:val="Normal-2"/>
      </w:pPr>
      <w:r w:rsidRPr="0075052A">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requiere un poco más de planificación antes de ponerse a codificar, pero el resultado es notablemente más agradecido en cuanto a comprensión, y modificación se refiere.</w:t>
      </w:r>
    </w:p>
    <w:p w14:paraId="18BD58A7" w14:textId="77777777" w:rsidR="00E87FDD" w:rsidRPr="0075052A" w:rsidRDefault="00E87FDD" w:rsidP="0049249C">
      <w:pPr>
        <w:pStyle w:val="Normal-2"/>
      </w:pPr>
      <w:r w:rsidRPr="0075052A">
        <w:t xml:space="preserve">El concepto de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es proporcionar al robot un conjunto de comportamientos independientes a su objetivo, pero que en conjunto permitan al robot llevar a cabo sus tareas.</w:t>
      </w:r>
    </w:p>
    <w:p w14:paraId="32FED07E" w14:textId="739B7EAF" w:rsidR="00E87FDD" w:rsidRPr="0075052A" w:rsidRDefault="008A17B1" w:rsidP="0049249C">
      <w:pPr>
        <w:pStyle w:val="Normal-2"/>
      </w:pPr>
      <w:r w:rsidRPr="0075052A">
        <w:t>E</w:t>
      </w:r>
      <w:r w:rsidR="00E87FDD" w:rsidRPr="0075052A">
        <w:t xml:space="preserve">s una forma de programación en paralelo donde los </w:t>
      </w:r>
      <w:proofErr w:type="spellStart"/>
      <w:r w:rsidR="00E87FDD" w:rsidRPr="0075052A">
        <w:rPr>
          <w:i/>
        </w:rPr>
        <w:t>behaviors</w:t>
      </w:r>
      <w:proofErr w:type="spellEnd"/>
      <w:r w:rsidR="00E87FDD" w:rsidRPr="0075052A">
        <w:t xml:space="preserve">  (comportamientos) tienen sus propias metas, y compiten por el control del robot. Esto proporciona una plataforma de oportunidades que en última instancia llevan a cabo la tarea principal.</w:t>
      </w:r>
    </w:p>
    <w:p w14:paraId="749132BC" w14:textId="77777777" w:rsidR="00E87FDD" w:rsidRPr="0075052A" w:rsidRDefault="00E87FDD" w:rsidP="0049249C">
      <w:pPr>
        <w:pStyle w:val="Normal-2"/>
      </w:pPr>
      <w:r w:rsidRPr="0075052A">
        <w:lastRenderedPageBreak/>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015442A6" w14:textId="5C78386C" w:rsidR="00E87FDD" w:rsidRPr="0075052A" w:rsidRDefault="00E87FDD" w:rsidP="0049249C">
      <w:pPr>
        <w:pStyle w:val="Normal-2"/>
      </w:pPr>
      <w:r w:rsidRPr="0075052A">
        <w:t xml:space="preserve">La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proofErr w:type="spellStart"/>
      <w:r w:rsidRPr="0075052A">
        <w:rPr>
          <w:i/>
        </w:rPr>
        <w:t>behavior</w:t>
      </w:r>
      <w:proofErr w:type="spellEnd"/>
      <w:r w:rsidRPr="0075052A">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75052A">
        <w:t>consigue</w:t>
      </w:r>
      <w:r w:rsidRPr="0075052A">
        <w:t xml:space="preserve"> como resultado de que los </w:t>
      </w:r>
      <w:proofErr w:type="spellStart"/>
      <w:r w:rsidRPr="0075052A">
        <w:rPr>
          <w:i/>
        </w:rPr>
        <w:t>behavoir</w:t>
      </w:r>
      <w:proofErr w:type="spellEnd"/>
      <w:r w:rsidRPr="0075052A">
        <w:rPr>
          <w:i/>
        </w:rPr>
        <w:t xml:space="preserve"> </w:t>
      </w:r>
      <w:r w:rsidRPr="0075052A">
        <w:t>consigan sus fines de forma independiente. Si se construye correctamente, el robot parece pensar y tomar decisiones sobre su entorno para completar la tarea.</w:t>
      </w:r>
    </w:p>
    <w:p w14:paraId="188D8099" w14:textId="77777777" w:rsidR="00E87FDD" w:rsidRPr="0075052A" w:rsidRDefault="00E87FDD" w:rsidP="0049249C"/>
    <w:p w14:paraId="078B1A18" w14:textId="77777777" w:rsidR="00E87FDD" w:rsidRPr="0075052A" w:rsidRDefault="00E87FDD" w:rsidP="0049249C">
      <w:r w:rsidRPr="0075052A">
        <w:rPr>
          <w:noProof/>
        </w:rPr>
        <w:lastRenderedPageBreak/>
        <w:drawing>
          <wp:inline distT="0" distB="0" distL="0" distR="0" wp14:editId="15B4439A">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7E74C5A5" w14:textId="77777777" w:rsidR="00E87FDD" w:rsidRPr="0075052A" w:rsidRDefault="00E87FDD" w:rsidP="0049249C">
      <w:pPr>
        <w:pStyle w:val="Epgrafe"/>
      </w:pPr>
      <w:bookmarkStart w:id="24" w:name="_Toc292664298"/>
      <w:r w:rsidRPr="0075052A">
        <w:t xml:space="preserve">Ilustración </w:t>
      </w:r>
      <w:fldSimple w:instr=" SEQ Ilustración \* ARABIC ">
        <w:r w:rsidR="00F96D70" w:rsidRPr="0075052A">
          <w:rPr>
            <w:noProof/>
          </w:rPr>
          <w:t>3</w:t>
        </w:r>
      </w:fldSimple>
      <w:r w:rsidRPr="0075052A">
        <w:t xml:space="preserve">: </w:t>
      </w:r>
      <w:proofErr w:type="spellStart"/>
      <w:r w:rsidRPr="0075052A">
        <w:t>Behavior</w:t>
      </w:r>
      <w:proofErr w:type="spellEnd"/>
      <w:r w:rsidRPr="0075052A">
        <w:t xml:space="preserve"> </w:t>
      </w:r>
      <w:proofErr w:type="spellStart"/>
      <w:r w:rsidRPr="0075052A">
        <w:t>Programming</w:t>
      </w:r>
      <w:bookmarkEnd w:id="24"/>
      <w:proofErr w:type="spellEnd"/>
    </w:p>
    <w:p w14:paraId="60CF58F7" w14:textId="77777777" w:rsidR="00E87FDD" w:rsidRPr="0075052A" w:rsidRDefault="00E87FDD" w:rsidP="0049249C"/>
    <w:p w14:paraId="0D94F44B" w14:textId="77777777" w:rsidR="00E87FDD" w:rsidRPr="0075052A" w:rsidRDefault="00E87FDD" w:rsidP="0049249C">
      <w:pPr>
        <w:pStyle w:val="Ttulo5"/>
        <w:rPr>
          <w:lang w:val="es-ES_tradnl"/>
        </w:rPr>
      </w:pPr>
      <w:bookmarkStart w:id="25" w:name="_Toc291664457"/>
      <w:bookmarkStart w:id="26" w:name="_Toc292664234"/>
      <w:proofErr w:type="spellStart"/>
      <w:r w:rsidRPr="0075052A">
        <w:rPr>
          <w:lang w:val="es-ES_tradnl"/>
        </w:rPr>
        <w:t>Behavior</w:t>
      </w:r>
      <w:proofErr w:type="spellEnd"/>
      <w:r w:rsidRPr="0075052A">
        <w:rPr>
          <w:lang w:val="es-ES_tradnl"/>
        </w:rPr>
        <w:t xml:space="preserve"> </w:t>
      </w:r>
      <w:proofErr w:type="spellStart"/>
      <w:r w:rsidRPr="0075052A">
        <w:rPr>
          <w:lang w:val="es-ES_tradnl"/>
        </w:rPr>
        <w:t>Programming</w:t>
      </w:r>
      <w:proofErr w:type="spellEnd"/>
      <w:r w:rsidRPr="0075052A">
        <w:rPr>
          <w:lang w:val="es-ES_tradnl"/>
        </w:rPr>
        <w:t xml:space="preserve"> en </w:t>
      </w:r>
      <w:proofErr w:type="spellStart"/>
      <w:r w:rsidRPr="0075052A">
        <w:rPr>
          <w:lang w:val="es-ES_tradnl"/>
        </w:rPr>
        <w:t>leJOS</w:t>
      </w:r>
      <w:bookmarkEnd w:id="25"/>
      <w:bookmarkEnd w:id="26"/>
      <w:proofErr w:type="spellEnd"/>
    </w:p>
    <w:p w14:paraId="266C9EB0" w14:textId="77777777" w:rsidR="00E87FDD" w:rsidRPr="0075052A" w:rsidRDefault="00E87FDD" w:rsidP="0049249C">
      <w:pPr>
        <w:pStyle w:val="Normal-2"/>
      </w:pPr>
      <w:r w:rsidRPr="0075052A">
        <w:t xml:space="preserve">A la hora de realizar una programación basada en comportamientos en lejos, disponemos de una interfaz y una clase. La interfaz </w:t>
      </w:r>
      <w:proofErr w:type="spellStart"/>
      <w:r w:rsidRPr="0075052A">
        <w:rPr>
          <w:b/>
        </w:rPr>
        <w:t>Behavior</w:t>
      </w:r>
      <w:proofErr w:type="spellEnd"/>
      <w:r w:rsidRPr="0075052A">
        <w:t xml:space="preserve"> es muy genérica, puesto que los distintos </w:t>
      </w:r>
      <w:proofErr w:type="spellStart"/>
      <w:r w:rsidRPr="0075052A">
        <w:rPr>
          <w:i/>
        </w:rPr>
        <w:t>behaviors</w:t>
      </w:r>
      <w:proofErr w:type="spellEnd"/>
      <w:r w:rsidRPr="0075052A">
        <w:t xml:space="preserve"> que se pueden programar son muy variados.</w:t>
      </w:r>
    </w:p>
    <w:p w14:paraId="30109DAE" w14:textId="77777777" w:rsidR="00E87FDD" w:rsidRPr="0075052A" w:rsidRDefault="00E87FDD" w:rsidP="0049249C">
      <w:pPr>
        <w:pStyle w:val="Normal-2"/>
      </w:pPr>
      <w:r w:rsidRPr="0075052A">
        <w:t xml:space="preserve">Todas las clases e interfaces para la programación de comportamientos se encuentra en el paquete </w:t>
      </w:r>
      <w:proofErr w:type="spellStart"/>
      <w:r w:rsidRPr="0075052A">
        <w:t>lejos.subsumption</w:t>
      </w:r>
      <w:proofErr w:type="spellEnd"/>
      <w:r w:rsidRPr="0075052A">
        <w:t>.</w:t>
      </w:r>
    </w:p>
    <w:p w14:paraId="087DEA97" w14:textId="77777777" w:rsidR="00E87FDD" w:rsidRPr="0075052A" w:rsidRDefault="00E87FDD" w:rsidP="0049249C">
      <w:proofErr w:type="spellStart"/>
      <w:r w:rsidRPr="0075052A">
        <w:t>lejos.robotics.subsumption.Behavior</w:t>
      </w:r>
      <w:proofErr w:type="spellEnd"/>
      <w:r w:rsidRPr="0075052A">
        <w:t>:</w:t>
      </w:r>
    </w:p>
    <w:p w14:paraId="619D562E" w14:textId="77777777" w:rsidR="00E87FDD" w:rsidRPr="0075052A" w:rsidRDefault="00E87FDD" w:rsidP="0049249C">
      <w:pPr>
        <w:pStyle w:val="Normal-2"/>
      </w:pPr>
      <w:r w:rsidRPr="0075052A">
        <w:lastRenderedPageBreak/>
        <w:t xml:space="preserve">Según el api de </w:t>
      </w:r>
      <w:proofErr w:type="spellStart"/>
      <w:r w:rsidRPr="0075052A">
        <w:t>leJOS</w:t>
      </w:r>
      <w:proofErr w:type="spellEnd"/>
      <w:r w:rsidRPr="0075052A">
        <w:t xml:space="preserve"> el interfaz de </w:t>
      </w:r>
      <w:proofErr w:type="spellStart"/>
      <w:r w:rsidRPr="0075052A">
        <w:t>Behavior</w:t>
      </w:r>
      <w:proofErr w:type="spellEnd"/>
      <w:r w:rsidRPr="0075052A">
        <w:t xml:space="preserve"> representa un objeto que contiene un comportamiento específico que pertenece a un robot. Cada comportamiento debe definir tres cosas:</w:t>
      </w:r>
    </w:p>
    <w:p w14:paraId="6C000CCF" w14:textId="77777777" w:rsidR="00E87FDD" w:rsidRPr="0075052A" w:rsidRDefault="00E87FDD" w:rsidP="0049249C">
      <w:pPr>
        <w:pStyle w:val="Normal-2"/>
        <w:numPr>
          <w:ilvl w:val="0"/>
          <w:numId w:val="9"/>
        </w:numPr>
      </w:pPr>
      <w:r w:rsidRPr="0075052A">
        <w:t>Las circunstancias por las cuales éste comportamiento toma el control del robot.</w:t>
      </w:r>
    </w:p>
    <w:p w14:paraId="58F842D4" w14:textId="77777777" w:rsidR="00E87FDD" w:rsidRPr="0075052A" w:rsidRDefault="00E87FDD" w:rsidP="0049249C">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action</w:t>
      </w:r>
      <w:proofErr w:type="spellEnd"/>
      <w:r w:rsidRPr="0075052A">
        <w:rPr>
          <w:rStyle w:val="CodigoooCar"/>
          <w:lang w:val="es-ES_tradnl"/>
        </w:rPr>
        <w:t xml:space="preserve"> ()</w:t>
      </w:r>
    </w:p>
    <w:p w14:paraId="4728B2EE" w14:textId="77777777" w:rsidR="00E87FDD" w:rsidRPr="0075052A" w:rsidRDefault="00E87FDD" w:rsidP="0049249C">
      <w:pPr>
        <w:pStyle w:val="Normal-2"/>
        <w:numPr>
          <w:ilvl w:val="0"/>
          <w:numId w:val="9"/>
        </w:numPr>
      </w:pPr>
      <w:r w:rsidRPr="0075052A">
        <w:t>La acción que realiza el comportamiento cuando tiene el control del robot.</w:t>
      </w:r>
    </w:p>
    <w:p w14:paraId="7F652E39" w14:textId="77777777" w:rsidR="00E87FDD" w:rsidRPr="0075052A" w:rsidRDefault="00E87FDD" w:rsidP="0049249C">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supress</w:t>
      </w:r>
      <w:proofErr w:type="spellEnd"/>
      <w:r w:rsidRPr="0075052A">
        <w:rPr>
          <w:rStyle w:val="CodigoooCar"/>
          <w:lang w:val="es-ES_tradnl"/>
        </w:rPr>
        <w:t xml:space="preserve"> ()</w:t>
      </w:r>
    </w:p>
    <w:p w14:paraId="67AB31C6" w14:textId="77777777" w:rsidR="00E87FDD" w:rsidRPr="0075052A" w:rsidRDefault="00E87FDD" w:rsidP="0049249C">
      <w:pPr>
        <w:pStyle w:val="Normal-2"/>
        <w:numPr>
          <w:ilvl w:val="0"/>
          <w:numId w:val="9"/>
        </w:numPr>
      </w:pPr>
      <w:r w:rsidRPr="0075052A">
        <w:t>Las acciones que realiza el comportamiento cuando no tiene el control del robot.</w:t>
      </w:r>
    </w:p>
    <w:p w14:paraId="2DA15684" w14:textId="77777777" w:rsidR="00E87FDD" w:rsidRPr="0075052A" w:rsidRDefault="00E87FDD" w:rsidP="0049249C">
      <w:pPr>
        <w:pStyle w:val="Normal-2"/>
        <w:rPr>
          <w:rStyle w:val="CodigoooCar"/>
          <w:lang w:val="es-ES_tradnl"/>
        </w:rPr>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takeControl</w:t>
      </w:r>
      <w:proofErr w:type="spellEnd"/>
      <w:r w:rsidRPr="0075052A">
        <w:rPr>
          <w:rStyle w:val="CodigoooCar"/>
          <w:lang w:val="es-ES_tradnl"/>
        </w:rPr>
        <w:t xml:space="preserve"> ()</w:t>
      </w:r>
    </w:p>
    <w:p w14:paraId="2180DAC6" w14:textId="77777777" w:rsidR="00E87FDD" w:rsidRPr="0075052A" w:rsidRDefault="00E87FDD" w:rsidP="0049249C">
      <w:proofErr w:type="spellStart"/>
      <w:r w:rsidRPr="0075052A">
        <w:t>lejos.robotics.subsumption.Arbitrator</w:t>
      </w:r>
      <w:proofErr w:type="spellEnd"/>
      <w:r w:rsidRPr="0075052A">
        <w:t>:</w:t>
      </w:r>
    </w:p>
    <w:p w14:paraId="6755A915" w14:textId="77777777" w:rsidR="00E87FDD" w:rsidRPr="0075052A" w:rsidRDefault="00E87FDD" w:rsidP="0049249C">
      <w:pPr>
        <w:pStyle w:val="Normal-2"/>
      </w:pPr>
      <w:r w:rsidRPr="0075052A">
        <w:t xml:space="preserve">Cuando un objeto se crea una instancia </w:t>
      </w:r>
      <w:proofErr w:type="spellStart"/>
      <w:r w:rsidRPr="0075052A">
        <w:t>Arbitrator</w:t>
      </w:r>
      <w:proofErr w:type="spellEnd"/>
      <w:r w:rsidRPr="0075052A">
        <w:t xml:space="preserve">, se construye pasándole como parámetro una matriz de objetos </w:t>
      </w:r>
      <w:proofErr w:type="spellStart"/>
      <w:r w:rsidRPr="0075052A">
        <w:t>Behavior</w:t>
      </w:r>
      <w:proofErr w:type="spellEnd"/>
      <w:r w:rsidRPr="0075052A">
        <w:t xml:space="preserve">. Una vez creado el objeto, se llama al método </w:t>
      </w:r>
      <w:proofErr w:type="spellStart"/>
      <w:r w:rsidRPr="0075052A">
        <w:rPr>
          <w:rStyle w:val="CodigoooCar"/>
          <w:lang w:val="es-ES_tradnl"/>
        </w:rPr>
        <w:t>strat</w:t>
      </w:r>
      <w:proofErr w:type="spellEnd"/>
      <w:r w:rsidRPr="0075052A">
        <w:rPr>
          <w:rStyle w:val="CodigoooCar"/>
          <w:lang w:val="es-ES_tradnl"/>
        </w:rPr>
        <w:t xml:space="preserve"> ()</w:t>
      </w:r>
      <w:r w:rsidRPr="0075052A">
        <w:t xml:space="preserve"> que comienza a “arbitrar”, es decir, decidir qué </w:t>
      </w:r>
      <w:proofErr w:type="spellStart"/>
      <w:r w:rsidRPr="0075052A">
        <w:t>Behavior</w:t>
      </w:r>
      <w:proofErr w:type="spellEnd"/>
      <w:r w:rsidRPr="0075052A">
        <w:t xml:space="preserve"> deben estar activas. El objeto </w:t>
      </w:r>
      <w:proofErr w:type="spellStart"/>
      <w:r w:rsidRPr="0075052A">
        <w:t>Arbitrator</w:t>
      </w:r>
      <w:proofErr w:type="spellEnd"/>
      <w:r w:rsidRPr="0075052A">
        <w:t xml:space="preserve"> llama al método </w:t>
      </w:r>
      <w:proofErr w:type="spellStart"/>
      <w:r w:rsidRPr="0075052A">
        <w:rPr>
          <w:rStyle w:val="CodigoooCar"/>
          <w:lang w:val="es-ES_tradnl"/>
        </w:rPr>
        <w:t>TakeControl</w:t>
      </w:r>
      <w:proofErr w:type="spellEnd"/>
      <w:r w:rsidRPr="0075052A">
        <w:rPr>
          <w:rStyle w:val="CodigoooCar"/>
          <w:lang w:val="es-ES_tradnl"/>
        </w:rPr>
        <w:t xml:space="preserve"> ()</w:t>
      </w:r>
      <w:r w:rsidRPr="0075052A">
        <w:t xml:space="preserve"> en cada objeto </w:t>
      </w:r>
      <w:proofErr w:type="spellStart"/>
      <w:r w:rsidRPr="0075052A">
        <w:t>Behavior</w:t>
      </w:r>
      <w:proofErr w:type="spellEnd"/>
      <w:r w:rsidRPr="0075052A">
        <w:t xml:space="preserve">, empezando por el objeto con el número índice más alto en la matriz. El objeto </w:t>
      </w:r>
      <w:proofErr w:type="spellStart"/>
      <w:r w:rsidRPr="0075052A">
        <w:t>Arbitrator</w:t>
      </w:r>
      <w:proofErr w:type="spellEnd"/>
      <w:r w:rsidRPr="0075052A">
        <w:t xml:space="preserve"> realiza pasadas sobre los objetos </w:t>
      </w:r>
      <w:proofErr w:type="spellStart"/>
      <w:r w:rsidRPr="0075052A">
        <w:t>Behavior</w:t>
      </w:r>
      <w:proofErr w:type="spellEnd"/>
      <w:r w:rsidRPr="0075052A">
        <w:t xml:space="preserve">, hasta encontrar alguno que quiera tomar el control, es entonces cuando se ejecuta </w:t>
      </w:r>
      <w:r w:rsidRPr="0075052A">
        <w:lastRenderedPageBreak/>
        <w:t xml:space="preserve">el método </w:t>
      </w:r>
      <w:proofErr w:type="spellStart"/>
      <w:r w:rsidRPr="0075052A">
        <w:rPr>
          <w:rStyle w:val="CodigoooCar"/>
          <w:lang w:val="es-ES_tradnl"/>
        </w:rPr>
        <w:t>action</w:t>
      </w:r>
      <w:proofErr w:type="spellEnd"/>
      <w:r w:rsidRPr="0075052A">
        <w:rPr>
          <w:rStyle w:val="CodigoooCar"/>
          <w:lang w:val="es-ES_tradnl"/>
        </w:rPr>
        <w:t xml:space="preserve"> ()</w:t>
      </w:r>
      <w:r w:rsidRPr="0075052A">
        <w:t xml:space="preserve"> del objeto una única vez. Si dos objetos </w:t>
      </w:r>
      <w:proofErr w:type="spellStart"/>
      <w:r w:rsidRPr="0075052A">
        <w:t>Behavior</w:t>
      </w:r>
      <w:proofErr w:type="spellEnd"/>
      <w:r w:rsidRPr="0075052A">
        <w:t xml:space="preserve"> luchan por el control del robot, solo el de mayor índice lo obtendrá.</w:t>
      </w:r>
    </w:p>
    <w:p w14:paraId="5C446B96" w14:textId="77777777" w:rsidR="00E87FDD" w:rsidRPr="0075052A" w:rsidRDefault="00E87FDD" w:rsidP="0049249C">
      <w:pPr>
        <w:pStyle w:val="Normal-2"/>
      </w:pPr>
      <w:r w:rsidRPr="0075052A">
        <w:t>En resumen, ésta clase tiene tres responsabilidades:</w:t>
      </w:r>
    </w:p>
    <w:p w14:paraId="47E034FB" w14:textId="77777777" w:rsidR="00E87FDD" w:rsidRPr="0075052A" w:rsidRDefault="00E87FDD" w:rsidP="0049249C">
      <w:pPr>
        <w:pStyle w:val="Normal-2"/>
        <w:numPr>
          <w:ilvl w:val="0"/>
          <w:numId w:val="10"/>
        </w:numPr>
      </w:pPr>
      <w:r w:rsidRPr="0075052A">
        <w:t>Determinar el comportamiento de mayor prioridad intentando tomar el control del robot.</w:t>
      </w:r>
    </w:p>
    <w:p w14:paraId="7F5D52B4" w14:textId="77777777" w:rsidR="00E87FDD" w:rsidRPr="0075052A" w:rsidRDefault="00E87FDD" w:rsidP="0049249C">
      <w:pPr>
        <w:pStyle w:val="Normal-2"/>
        <w:numPr>
          <w:ilvl w:val="0"/>
          <w:numId w:val="10"/>
        </w:numPr>
      </w:pPr>
      <w:r w:rsidRPr="0075052A">
        <w:t>Sustituir el comportamiento activo si su prioridad es inferior al de otro solicitando el control.</w:t>
      </w:r>
    </w:p>
    <w:p w14:paraId="10BD2F8A" w14:textId="4A36BB7C" w:rsidR="00FD445A" w:rsidRPr="0075052A" w:rsidRDefault="00E87FDD" w:rsidP="0049249C">
      <w:pPr>
        <w:pStyle w:val="Normal-2"/>
        <w:rPr>
          <w:rFonts w:eastAsia="ヒラギノ角ゴ Pro W3"/>
        </w:rPr>
      </w:pPr>
      <w:r w:rsidRPr="0075052A">
        <w:t xml:space="preserve">Cabe destacar que solo se llamara al método </w:t>
      </w:r>
      <w:proofErr w:type="spellStart"/>
      <w:r w:rsidRPr="0075052A">
        <w:rPr>
          <w:rStyle w:val="CodigoooCar"/>
          <w:lang w:val="es-ES_tradnl"/>
        </w:rPr>
        <w:t>supress</w:t>
      </w:r>
      <w:proofErr w:type="spellEnd"/>
      <w:r w:rsidRPr="0075052A">
        <w:rPr>
          <w:rStyle w:val="CodigoooCar"/>
          <w:lang w:val="es-ES_tradnl"/>
        </w:rPr>
        <w:t xml:space="preserve"> ()</w:t>
      </w:r>
      <w:r w:rsidRPr="0075052A">
        <w:rPr>
          <w:rFonts w:eastAsia="ヒラギノ角ゴ Pro W3"/>
        </w:rPr>
        <w:t xml:space="preserve"> de aquel comportamiento cuyo método </w:t>
      </w:r>
      <w:proofErr w:type="spellStart"/>
      <w:r w:rsidRPr="0075052A">
        <w:rPr>
          <w:rStyle w:val="CodigoooCar"/>
          <w:lang w:val="es-ES_tradnl"/>
        </w:rPr>
        <w:t>action</w:t>
      </w:r>
      <w:proofErr w:type="spellEnd"/>
      <w:r w:rsidRPr="0075052A">
        <w:rPr>
          <w:rStyle w:val="CodigoooCar"/>
          <w:lang w:val="es-ES_tradnl"/>
        </w:rPr>
        <w:t xml:space="preserve"> ()</w:t>
      </w:r>
      <w:r w:rsidRPr="0075052A">
        <w:rPr>
          <w:rFonts w:eastAsia="ヒラギノ角ゴ Pro W3"/>
        </w:rPr>
        <w:t xml:space="preserve"> este en ejecución, terminado la ejecución de éste inmediatamente.</w:t>
      </w:r>
    </w:p>
    <w:p w14:paraId="794688CB" w14:textId="77777777" w:rsidR="00E87FDD" w:rsidRPr="0075052A" w:rsidRDefault="00E87FDD" w:rsidP="0049249C"/>
    <w:p w14:paraId="21FACC15" w14:textId="77777777" w:rsidR="00E87FDD" w:rsidRPr="0075052A" w:rsidRDefault="00E87FDD" w:rsidP="0049249C">
      <w:pPr>
        <w:pStyle w:val="Ttulo3"/>
      </w:pPr>
      <w:bookmarkStart w:id="27" w:name="_Toc291664458"/>
      <w:bookmarkStart w:id="28" w:name="_Toc292664235"/>
      <w:r w:rsidRPr="0075052A">
        <w:t>Hardware</w:t>
      </w:r>
      <w:bookmarkEnd w:id="27"/>
      <w:bookmarkEnd w:id="28"/>
    </w:p>
    <w:p w14:paraId="2D7410AE" w14:textId="77777777" w:rsidR="00E87FDD" w:rsidRPr="0075052A" w:rsidRDefault="00E87FDD" w:rsidP="0049249C">
      <w:pPr>
        <w:pStyle w:val="Ttulo4"/>
      </w:pPr>
      <w:r w:rsidRPr="0075052A">
        <w:t xml:space="preserve"> </w:t>
      </w:r>
      <w:bookmarkStart w:id="29" w:name="_Toc291664459"/>
      <w:bookmarkStart w:id="30" w:name="_Toc292664236"/>
      <w:r w:rsidRPr="0075052A">
        <w:t>Lego NXT</w:t>
      </w:r>
      <w:bookmarkEnd w:id="29"/>
      <w:bookmarkEnd w:id="30"/>
    </w:p>
    <w:p w14:paraId="58B0AEE3" w14:textId="77777777" w:rsidR="00E87FDD" w:rsidRPr="0075052A" w:rsidRDefault="00E87FDD" w:rsidP="0049249C">
      <w:pPr>
        <w:pStyle w:val="Normal-2"/>
      </w:pPr>
      <w:r w:rsidRPr="0075052A">
        <w:t xml:space="preserve"> Lego </w:t>
      </w:r>
      <w:proofErr w:type="spellStart"/>
      <w:r w:rsidRPr="0075052A">
        <w:t>Mindstorms</w:t>
      </w:r>
      <w:proofErr w:type="spellEnd"/>
      <w:r w:rsidRPr="0075052A">
        <w:t xml:space="preserve">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0D3225D7" w14:textId="77777777" w:rsidR="00E87FDD" w:rsidRPr="0075052A" w:rsidRDefault="00E87FDD" w:rsidP="0049249C">
      <w:pPr>
        <w:pStyle w:val="Normal-2"/>
      </w:pPr>
      <w:r w:rsidRPr="0075052A">
        <w:tab/>
      </w:r>
      <w:r w:rsidRPr="0075052A">
        <w:rPr>
          <w:rStyle w:val="Normal-2Car"/>
        </w:rPr>
        <w:t xml:space="preserve">De las investigaciones realizadas en el MIT nació el </w:t>
      </w:r>
      <w:proofErr w:type="spellStart"/>
      <w:r w:rsidRPr="0075052A">
        <w:rPr>
          <w:rStyle w:val="Normal-2Car"/>
          <w:rFonts w:eastAsia="ヒラギノ角ゴ Pro W3"/>
          <w:i/>
        </w:rPr>
        <w:t>Programmable</w:t>
      </w:r>
      <w:proofErr w:type="spellEnd"/>
      <w:r w:rsidRPr="0075052A">
        <w:rPr>
          <w:rStyle w:val="Normal-2Car"/>
          <w:rFonts w:eastAsia="ヒラギノ角ゴ Pro W3"/>
          <w:i/>
        </w:rPr>
        <w:t xml:space="preserve"> </w:t>
      </w:r>
      <w:proofErr w:type="spellStart"/>
      <w:r w:rsidRPr="0075052A">
        <w:rPr>
          <w:rStyle w:val="Normal-2Car"/>
          <w:rFonts w:eastAsia="ヒラギノ角ゴ Pro W3"/>
          <w:i/>
        </w:rPr>
        <w:t>Brick</w:t>
      </w:r>
      <w:proofErr w:type="spellEnd"/>
      <w:r w:rsidRPr="0075052A">
        <w:rPr>
          <w:rStyle w:val="Normal-2Car"/>
        </w:rPr>
        <w:t xml:space="preserve"> que LEGO transformó en lo que sería la primera generación de </w:t>
      </w:r>
      <w:proofErr w:type="spellStart"/>
      <w:r w:rsidRPr="0075052A">
        <w:rPr>
          <w:rStyle w:val="Normal-2Car"/>
        </w:rPr>
        <w:t>Mindstorms</w:t>
      </w:r>
      <w:proofErr w:type="spellEnd"/>
      <w:r w:rsidRPr="0075052A">
        <w:rPr>
          <w:rStyle w:val="Normal-2Car"/>
        </w:rPr>
        <w:t xml:space="preserve">, </w:t>
      </w:r>
      <w:r w:rsidRPr="0075052A">
        <w:rPr>
          <w:rStyle w:val="Normal-2Car"/>
        </w:rPr>
        <w:lastRenderedPageBreak/>
        <w:t>el RCX (</w:t>
      </w:r>
      <w:r w:rsidRPr="0075052A">
        <w:rPr>
          <w:rStyle w:val="Normal-2Car"/>
        </w:rPr>
        <w:fldChar w:fldCharType="begin"/>
      </w:r>
      <w:r w:rsidRPr="0075052A">
        <w:rPr>
          <w:rStyle w:val="Normal-2Car"/>
        </w:rPr>
        <w:instrText xml:space="preserve"> REF _Ref281240533 \h  \* MERGEFORMAT </w:instrText>
      </w:r>
      <w:r w:rsidRPr="0075052A">
        <w:rPr>
          <w:rStyle w:val="Normal-2Car"/>
        </w:rPr>
      </w:r>
      <w:r w:rsidRPr="0075052A">
        <w:rPr>
          <w:rStyle w:val="Normal-2Car"/>
        </w:rPr>
        <w:fldChar w:fldCharType="separate"/>
      </w:r>
      <w:r w:rsidR="00770DAD" w:rsidRPr="0075052A">
        <w:t xml:space="preserve">Ilustración </w:t>
      </w:r>
      <w:r w:rsidR="00770DAD" w:rsidRPr="0075052A">
        <w:rPr>
          <w:noProof/>
        </w:rPr>
        <w:t>4</w:t>
      </w:r>
      <w:r w:rsidR="00770DAD" w:rsidRPr="0075052A">
        <w:t>: LEGO RXC.</w:t>
      </w:r>
      <w:r w:rsidRPr="0075052A">
        <w:rPr>
          <w:rStyle w:val="Normal-2Car"/>
        </w:rPr>
        <w:fldChar w:fldCharType="end"/>
      </w:r>
      <w:r w:rsidRPr="0075052A">
        <w:rPr>
          <w:rStyle w:val="Normal-2Car"/>
        </w:rPr>
        <w:t xml:space="preserve">). Esta versión fue lanzada en septiembre de 1998 con un precio aproximado de 200 dólares. Los resultados superaron todas las expectativas; vendieron más </w:t>
      </w:r>
      <w:r w:rsidRPr="0075052A">
        <w:t>80.000 unidades en tres meses y se hicieron hueco en el mercado internacional de robótica.</w:t>
      </w:r>
    </w:p>
    <w:p w14:paraId="57E267BF" w14:textId="77777777" w:rsidR="00E87FDD" w:rsidRPr="0075052A" w:rsidRDefault="00E87FDD" w:rsidP="0049249C">
      <w:pPr>
        <w:pStyle w:val="Normal-2"/>
      </w:pPr>
      <w:r w:rsidRPr="0075052A">
        <w:rPr>
          <w:noProof/>
        </w:rPr>
        <w:drawing>
          <wp:inline distT="0" distB="0" distL="0" distR="0" wp14:editId="3F9231D4">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23B2DE89" w14:textId="77777777" w:rsidR="00E87FDD" w:rsidRPr="0075052A" w:rsidRDefault="00E87FDD" w:rsidP="0049249C">
      <w:pPr>
        <w:pStyle w:val="Normal-2"/>
      </w:pPr>
      <w:bookmarkStart w:id="31" w:name="_Ref281240533"/>
      <w:bookmarkStart w:id="32" w:name="_Toc292664299"/>
      <w:r w:rsidRPr="0075052A">
        <w:t xml:space="preserve">Ilustración </w:t>
      </w:r>
      <w:fldSimple w:instr=" SEQ Ilustración \* ARABIC ">
        <w:r w:rsidR="00F96D70" w:rsidRPr="0075052A">
          <w:rPr>
            <w:noProof/>
          </w:rPr>
          <w:t>4</w:t>
        </w:r>
      </w:fldSimple>
      <w:r w:rsidRPr="0075052A">
        <w:t>: LEGO RXC.</w:t>
      </w:r>
      <w:bookmarkEnd w:id="31"/>
      <w:bookmarkEnd w:id="32"/>
    </w:p>
    <w:p w14:paraId="200FE093" w14:textId="77777777" w:rsidR="00E87FDD" w:rsidRPr="0075052A" w:rsidRDefault="00E87FDD" w:rsidP="0049249C">
      <w:pPr>
        <w:pStyle w:val="Normal-2"/>
      </w:pPr>
    </w:p>
    <w:p w14:paraId="1C2720BA" w14:textId="77777777" w:rsidR="00E87FDD" w:rsidRPr="0075052A" w:rsidRDefault="00E87FDD" w:rsidP="0049249C">
      <w:pPr>
        <w:pStyle w:val="Normal-2"/>
      </w:pPr>
      <w:r w:rsidRPr="0075052A">
        <w:tab/>
        <w:t xml:space="preserve">Esta primera generación de </w:t>
      </w:r>
      <w:proofErr w:type="spellStart"/>
      <w:r w:rsidRPr="0075052A">
        <w:t>Mindstroms</w:t>
      </w:r>
      <w:proofErr w:type="spellEnd"/>
      <w:r w:rsidRPr="0075052A">
        <w:t xml:space="preserve">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como el bloque programable conservan la forma de los ladrillos característica de LEGO. </w:t>
      </w:r>
    </w:p>
    <w:p w14:paraId="241F3153" w14:textId="77777777" w:rsidR="00E87FDD" w:rsidRPr="0075052A" w:rsidRDefault="00E87FDD" w:rsidP="0049249C">
      <w:pPr>
        <w:pStyle w:val="Normal-2"/>
      </w:pPr>
      <w:r w:rsidRPr="0075052A">
        <w:tab/>
        <w:t xml:space="preserve">En 2004, debido a los malos resultados de LEGO en el año anterior, con pérdidas de unos 188 millones de euros, se difundió el rumor de que </w:t>
      </w:r>
      <w:r w:rsidRPr="0075052A">
        <w:lastRenderedPageBreak/>
        <w:t xml:space="preserve">iban a abandonar la línea </w:t>
      </w:r>
      <w:proofErr w:type="spellStart"/>
      <w:r w:rsidRPr="0075052A">
        <w:t>Mindstorms</w:t>
      </w:r>
      <w:proofErr w:type="spellEnd"/>
      <w:r w:rsidRPr="0075052A">
        <w:t xml:space="preserve"> y regresar a su mercado tradicional. Sin embargo, en enero de 2006, LEGO anunció el NXT, que comenzó a venderse en junio de ese año.</w:t>
      </w:r>
    </w:p>
    <w:p w14:paraId="5BB40801" w14:textId="77777777" w:rsidR="00E87FDD" w:rsidRPr="0075052A" w:rsidRDefault="00E87FDD" w:rsidP="0049249C">
      <w:pPr>
        <w:pStyle w:val="Normal-2"/>
      </w:pPr>
      <w:r w:rsidRPr="0075052A">
        <w:tab/>
        <w:t xml:space="preserve">La línea de productos </w:t>
      </w:r>
      <w:proofErr w:type="spellStart"/>
      <w:r w:rsidRPr="0075052A">
        <w:t>Mindstorms</w:t>
      </w:r>
      <w:proofErr w:type="spellEnd"/>
      <w:r w:rsidRPr="0075052A">
        <w:t xml:space="preserve">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w:t>
      </w:r>
      <w:proofErr w:type="spellStart"/>
      <w:r w:rsidRPr="0075052A">
        <w:t>Mindstorms</w:t>
      </w:r>
      <w:proofErr w:type="spellEnd"/>
      <w:r w:rsidRPr="0075052A">
        <w:t xml:space="preserve"> tiene un hueco considerable entre los entusiastas de la robótica de todas las edades y en todo el mundo.</w:t>
      </w:r>
    </w:p>
    <w:p w14:paraId="3F32AEE4" w14:textId="37106ACC" w:rsidR="00622583" w:rsidRPr="0075052A" w:rsidRDefault="00622583" w:rsidP="0049249C">
      <w:pPr>
        <w:pStyle w:val="Normal-2"/>
      </w:pPr>
      <w:r w:rsidRPr="0075052A">
        <w:t xml:space="preserve">Lego NXT ha </w:t>
      </w:r>
      <w:r w:rsidR="002A31DF" w:rsidRPr="0075052A">
        <w:t>sido</w:t>
      </w:r>
      <w:r w:rsidRPr="0075052A">
        <w:t xml:space="preserve"> escogido para este proyecto por la relación posibilidades-precio que ofrece. Es la plataforma ideal para realizar prototipos de robots.</w:t>
      </w:r>
    </w:p>
    <w:p w14:paraId="21BF8BAF" w14:textId="60F93A46" w:rsidR="00622583" w:rsidRPr="0075052A" w:rsidRDefault="00622583" w:rsidP="0049249C">
      <w:pPr>
        <w:pStyle w:val="Normal-2"/>
      </w:pPr>
      <w:r w:rsidRPr="0075052A">
        <w:t xml:space="preserve">Las </w:t>
      </w:r>
      <w:r w:rsidR="00FB5217" w:rsidRPr="0075052A">
        <w:t>desventajas</w:t>
      </w:r>
      <w:r w:rsidRPr="0075052A">
        <w:t xml:space="preserve"> que se han encontrado a la hora de hacer el prototipo </w:t>
      </w:r>
      <w:r w:rsidR="00FB5217" w:rsidRPr="0075052A">
        <w:t xml:space="preserve">con Lego </w:t>
      </w:r>
      <w:r w:rsidRPr="0075052A">
        <w:t>son</w:t>
      </w:r>
      <w:r w:rsidR="00FB5217" w:rsidRPr="0075052A">
        <w:t xml:space="preserve"> principalmente</w:t>
      </w:r>
      <w:r w:rsidRPr="0075052A">
        <w:t xml:space="preserve"> 2:</w:t>
      </w:r>
    </w:p>
    <w:p w14:paraId="74940EB3" w14:textId="58B6FAB6" w:rsidR="00622583" w:rsidRPr="0075052A" w:rsidRDefault="00622583" w:rsidP="0049249C">
      <w:pPr>
        <w:pStyle w:val="Normal-2"/>
        <w:numPr>
          <w:ilvl w:val="0"/>
          <w:numId w:val="27"/>
        </w:numPr>
      </w:pPr>
      <w:r w:rsidRPr="0075052A">
        <w:t xml:space="preserve">La plataforma creada por lego es </w:t>
      </w:r>
      <w:r w:rsidR="00FB5217" w:rsidRPr="0075052A">
        <w:t>débil</w:t>
      </w:r>
      <w:r w:rsidRPr="0075052A">
        <w:t xml:space="preserve">, y tiene problemas para sostener el peso del </w:t>
      </w:r>
      <w:proofErr w:type="spellStart"/>
      <w:r w:rsidR="002A31DF" w:rsidRPr="0075052A">
        <w:t>netbook</w:t>
      </w:r>
      <w:proofErr w:type="spellEnd"/>
      <w:r w:rsidRPr="0075052A">
        <w:t>.</w:t>
      </w:r>
    </w:p>
    <w:p w14:paraId="760A1C3A" w14:textId="7C386E8B" w:rsidR="00622583" w:rsidRPr="0075052A" w:rsidRDefault="00622583" w:rsidP="0049249C">
      <w:pPr>
        <w:pStyle w:val="Normal-2"/>
        <w:numPr>
          <w:ilvl w:val="0"/>
          <w:numId w:val="27"/>
        </w:numPr>
      </w:pPr>
      <w:r w:rsidRPr="0075052A">
        <w:t xml:space="preserve">El </w:t>
      </w:r>
      <w:proofErr w:type="spellStart"/>
      <w:r w:rsidRPr="0075052A">
        <w:t>brick</w:t>
      </w:r>
      <w:proofErr w:type="spellEnd"/>
      <w:r w:rsidRPr="0075052A">
        <w:t xml:space="preserve"> no tiene la potencia de procesamiento necesaria para </w:t>
      </w:r>
      <w:proofErr w:type="spellStart"/>
      <w:r w:rsidRPr="0075052A">
        <w:t>Sphinx</w:t>
      </w:r>
      <w:proofErr w:type="spellEnd"/>
      <w:r w:rsidRPr="0075052A">
        <w:t xml:space="preserve"> 4, por lo que se procedió a instalar un </w:t>
      </w:r>
      <w:proofErr w:type="spellStart"/>
      <w:r w:rsidRPr="0075052A">
        <w:t>netbook</w:t>
      </w:r>
      <w:proofErr w:type="spellEnd"/>
      <w:r w:rsidRPr="0075052A">
        <w:t xml:space="preserve"> que por sus </w:t>
      </w:r>
      <w:proofErr w:type="spellStart"/>
      <w:r w:rsidRPr="0075052A">
        <w:t>caracterísitcas</w:t>
      </w:r>
      <w:proofErr w:type="spellEnd"/>
      <w:r w:rsidRPr="0075052A">
        <w:t xml:space="preserve"> de procesamiento se convirtió en el procesador principal.</w:t>
      </w:r>
    </w:p>
    <w:p w14:paraId="2EED0DBF" w14:textId="77777777" w:rsidR="00622583" w:rsidRPr="0075052A" w:rsidRDefault="00622583" w:rsidP="0049249C">
      <w:pPr>
        <w:pStyle w:val="Normal-2"/>
      </w:pPr>
    </w:p>
    <w:p w14:paraId="24A3F9D0" w14:textId="0667FD23" w:rsidR="00E87FDD" w:rsidRPr="0075052A" w:rsidRDefault="00E87FDD" w:rsidP="0049249C">
      <w:pPr>
        <w:pStyle w:val="Ttulo4"/>
      </w:pPr>
      <w:bookmarkStart w:id="33" w:name="_Toc291664460"/>
      <w:bookmarkStart w:id="34" w:name="_Toc292664237"/>
      <w:r w:rsidRPr="0075052A">
        <w:lastRenderedPageBreak/>
        <w:t xml:space="preserve">Notebook </w:t>
      </w:r>
      <w:proofErr w:type="spellStart"/>
      <w:r w:rsidRPr="0075052A">
        <w:t>Asus</w:t>
      </w:r>
      <w:proofErr w:type="spellEnd"/>
      <w:r w:rsidR="00622583" w:rsidRPr="0075052A">
        <w:t xml:space="preserve"> EEE </w:t>
      </w:r>
      <w:r w:rsidRPr="0075052A">
        <w:t xml:space="preserve"> 1005HA</w:t>
      </w:r>
      <w:bookmarkEnd w:id="33"/>
      <w:bookmarkEnd w:id="34"/>
    </w:p>
    <w:p w14:paraId="26AD4717" w14:textId="2E884F92" w:rsidR="00622583" w:rsidRPr="0075052A" w:rsidRDefault="00622583" w:rsidP="0049249C">
      <w:pPr>
        <w:pStyle w:val="Normal-2"/>
      </w:pPr>
      <w:r w:rsidRPr="0075052A">
        <w:t xml:space="preserve">El </w:t>
      </w:r>
      <w:proofErr w:type="spellStart"/>
      <w:r w:rsidRPr="0075052A">
        <w:t>netbook</w:t>
      </w:r>
      <w:proofErr w:type="spellEnd"/>
      <w:r w:rsidRPr="0075052A">
        <w:t xml:space="preserve"> es el verdadero centro de procesamiento del robot, encargándose de la comunicación por voz, y ejecutando el código.</w:t>
      </w:r>
    </w:p>
    <w:p w14:paraId="1A637603" w14:textId="6AA99460" w:rsidR="00E87FDD" w:rsidRPr="0075052A" w:rsidRDefault="00622583" w:rsidP="0049249C">
      <w:pPr>
        <w:pStyle w:val="Normal-2"/>
      </w:pPr>
      <w:r w:rsidRPr="0075052A">
        <w:t xml:space="preserve">El programa se ejecuta en el ordenador y se comunica a con el </w:t>
      </w:r>
      <w:proofErr w:type="spellStart"/>
      <w:r w:rsidRPr="0075052A">
        <w:t>brick</w:t>
      </w:r>
      <w:proofErr w:type="spellEnd"/>
      <w:r w:rsidRPr="0075052A">
        <w:t xml:space="preserve"> a través de conexión USB. </w:t>
      </w:r>
      <w:r w:rsidR="00E87FDD" w:rsidRPr="0075052A">
        <w:t xml:space="preserve">Cuando el robot llega a una determinada posición, se conecta a internet a través del notebook y realiza una consulta a la base de datos y a continuación transfiere los datos a la persona a través del </w:t>
      </w:r>
      <w:proofErr w:type="spellStart"/>
      <w:r w:rsidR="00E87FDD" w:rsidRPr="0075052A">
        <w:t>headphone</w:t>
      </w:r>
      <w:proofErr w:type="spellEnd"/>
      <w:r w:rsidR="00E87FDD" w:rsidRPr="0075052A">
        <w:t>.</w:t>
      </w:r>
    </w:p>
    <w:p w14:paraId="74B30443" w14:textId="77777777" w:rsidR="00E87FDD" w:rsidRPr="0075052A" w:rsidRDefault="00E87FDD" w:rsidP="0049249C"/>
    <w:p w14:paraId="12B780DE" w14:textId="77777777" w:rsidR="00E87FDD" w:rsidRPr="0075052A" w:rsidRDefault="00E87FDD" w:rsidP="0049249C">
      <w:pPr>
        <w:pStyle w:val="Ttulo4"/>
      </w:pPr>
      <w:bookmarkStart w:id="35" w:name="_Toc291664461"/>
      <w:bookmarkStart w:id="36" w:name="_Toc292664238"/>
      <w:r w:rsidRPr="0075052A">
        <w:t xml:space="preserve">Bluetooth </w:t>
      </w:r>
      <w:proofErr w:type="spellStart"/>
      <w:r w:rsidRPr="0075052A">
        <w:t>Headphones</w:t>
      </w:r>
      <w:bookmarkEnd w:id="35"/>
      <w:bookmarkEnd w:id="36"/>
      <w:proofErr w:type="spellEnd"/>
    </w:p>
    <w:p w14:paraId="24D78850" w14:textId="77777777" w:rsidR="00E87FDD" w:rsidRPr="0075052A" w:rsidRDefault="00E87FDD" w:rsidP="0049249C">
      <w:pPr>
        <w:pStyle w:val="Normal-2"/>
      </w:pPr>
      <w:r w:rsidRPr="0075052A">
        <w:t xml:space="preserve">Los </w:t>
      </w:r>
      <w:proofErr w:type="spellStart"/>
      <w:r w:rsidRPr="0075052A">
        <w:t>headphones</w:t>
      </w:r>
      <w:proofErr w:type="spellEnd"/>
      <w:r w:rsidRPr="0075052A">
        <w:t xml:space="preserve"> son usados por la persona con déficit visual para comunicarse con el robot. Éstos se comunican con el notebook mediante Bluetooth.</w:t>
      </w:r>
    </w:p>
    <w:p w14:paraId="78595C92" w14:textId="605C9051" w:rsidR="005163A1" w:rsidRPr="0075052A" w:rsidRDefault="005163A1" w:rsidP="0049249C">
      <w:pPr>
        <w:pStyle w:val="Normal-2"/>
      </w:pPr>
      <w:r w:rsidRPr="0075052A">
        <w:t xml:space="preserve">En una primera instancia se escogió para la comunicación oral el sensor de sonido de lego, pero luego se cambió a los </w:t>
      </w:r>
      <w:proofErr w:type="spellStart"/>
      <w:r w:rsidRPr="0075052A">
        <w:t>headphones</w:t>
      </w:r>
      <w:proofErr w:type="spellEnd"/>
      <w:r w:rsidRPr="0075052A">
        <w:t xml:space="preserve"> para acercar el micrófono a la boca del individuo lo máximo posible, esto evita la lectura de ruidos innecesarios.</w:t>
      </w:r>
    </w:p>
    <w:p w14:paraId="6C988F71" w14:textId="33C3C495" w:rsidR="005163A1" w:rsidRPr="0075052A" w:rsidRDefault="00E87FDD" w:rsidP="0049249C">
      <w:pPr>
        <w:pStyle w:val="Normal-2"/>
      </w:pPr>
      <w:r w:rsidRPr="0075052A">
        <w:t xml:space="preserve">La comunicación Bluetooth y USB en lejos, se realiza con el paquete </w:t>
      </w:r>
      <w:proofErr w:type="spellStart"/>
      <w:r w:rsidRPr="0075052A">
        <w:t>lejos.pc.comm</w:t>
      </w:r>
      <w:proofErr w:type="spellEnd"/>
      <w:r w:rsidRPr="0075052A">
        <w:t>.</w:t>
      </w:r>
    </w:p>
    <w:p w14:paraId="21FAD662" w14:textId="77777777" w:rsidR="00E87FDD" w:rsidRPr="0075052A" w:rsidRDefault="00E87FDD" w:rsidP="0049249C"/>
    <w:p w14:paraId="2EFF4019" w14:textId="77777777" w:rsidR="00E87FDD" w:rsidRPr="0075052A" w:rsidRDefault="00E87FDD" w:rsidP="0049249C">
      <w:pPr>
        <w:pStyle w:val="Ttulo3"/>
      </w:pPr>
      <w:bookmarkStart w:id="37" w:name="_Toc291664462"/>
      <w:bookmarkStart w:id="38" w:name="_Toc292664239"/>
      <w:r w:rsidRPr="0075052A">
        <w:lastRenderedPageBreak/>
        <w:t>Software</w:t>
      </w:r>
      <w:bookmarkEnd w:id="37"/>
      <w:bookmarkEnd w:id="38"/>
    </w:p>
    <w:p w14:paraId="7F5C884F" w14:textId="3B1D5BC6" w:rsidR="00E87FDD" w:rsidRPr="0075052A" w:rsidRDefault="00E87FDD" w:rsidP="0049249C">
      <w:pPr>
        <w:pStyle w:val="Ttulo4"/>
      </w:pPr>
      <w:bookmarkStart w:id="39" w:name="_Toc291664463"/>
      <w:bookmarkStart w:id="40" w:name="_Toc292664240"/>
      <w:r w:rsidRPr="0075052A">
        <w:t>Ubuntu 10.04</w:t>
      </w:r>
      <w:bookmarkEnd w:id="39"/>
      <w:bookmarkEnd w:id="40"/>
    </w:p>
    <w:p w14:paraId="0BAAAF57" w14:textId="11916659" w:rsidR="002A31DF" w:rsidRPr="0075052A" w:rsidRDefault="002A31DF" w:rsidP="0049249C">
      <w:pPr>
        <w:pStyle w:val="Normal-2"/>
      </w:pPr>
      <w:r w:rsidRPr="0075052A">
        <w:t xml:space="preserve">Ubuntu 10.04 también conocido como Lucid </w:t>
      </w:r>
      <w:proofErr w:type="spellStart"/>
      <w:r w:rsidRPr="0075052A">
        <w:t>Lynx</w:t>
      </w:r>
      <w:proofErr w:type="spellEnd"/>
      <w:r w:rsidRPr="0075052A">
        <w:t xml:space="preserve">, es una versión LTS (Long </w:t>
      </w:r>
      <w:proofErr w:type="spellStart"/>
      <w:r w:rsidRPr="0075052A">
        <w:t>Term</w:t>
      </w:r>
      <w:proofErr w:type="spellEnd"/>
      <w:r w:rsidRPr="0075052A">
        <w:t xml:space="preserve"> </w:t>
      </w:r>
      <w:proofErr w:type="spellStart"/>
      <w:r w:rsidRPr="0075052A">
        <w:t>Support</w:t>
      </w:r>
      <w:proofErr w:type="spellEnd"/>
      <w:r w:rsidRPr="0075052A">
        <w:t xml:space="preserve">) lo que supone que desde </w:t>
      </w:r>
      <w:r w:rsidR="006D57A6" w:rsidRPr="0075052A">
        <w:t>su lanzamiento el 29 de Abril de 2010 hasta pasados tres años estará bajo soporte técnico.</w:t>
      </w:r>
    </w:p>
    <w:p w14:paraId="12101F27" w14:textId="26E84901" w:rsidR="006D57A6" w:rsidRPr="0075052A" w:rsidRDefault="006D57A6" w:rsidP="0049249C">
      <w:pPr>
        <w:pStyle w:val="Normal-2"/>
      </w:pPr>
      <w:r w:rsidRPr="0075052A">
        <w:t>Los requisitos mínimos de instalación son:</w:t>
      </w:r>
    </w:p>
    <w:p w14:paraId="38456FA0" w14:textId="5D7A25C7" w:rsidR="006D57A6" w:rsidRPr="0075052A" w:rsidRDefault="006D57A6" w:rsidP="0049249C">
      <w:pPr>
        <w:pStyle w:val="Normal-2"/>
        <w:numPr>
          <w:ilvl w:val="0"/>
          <w:numId w:val="37"/>
        </w:numPr>
      </w:pPr>
      <w:r w:rsidRPr="0075052A">
        <w:t>Procesador 1GHz x86.</w:t>
      </w:r>
    </w:p>
    <w:p w14:paraId="320825E6" w14:textId="14DF6BE3" w:rsidR="006D57A6" w:rsidRPr="0075052A" w:rsidRDefault="006D57A6" w:rsidP="0049249C">
      <w:pPr>
        <w:pStyle w:val="Normal-2"/>
        <w:numPr>
          <w:ilvl w:val="0"/>
          <w:numId w:val="37"/>
        </w:numPr>
      </w:pPr>
      <w:r w:rsidRPr="0075052A">
        <w:t xml:space="preserve">Memoria RAM: 512 </w:t>
      </w:r>
      <w:proofErr w:type="spellStart"/>
      <w:r w:rsidRPr="0075052A">
        <w:t>mb</w:t>
      </w:r>
      <w:proofErr w:type="spellEnd"/>
      <w:r w:rsidRPr="0075052A">
        <w:t>.</w:t>
      </w:r>
    </w:p>
    <w:p w14:paraId="01890E40" w14:textId="5A3AA6EF" w:rsidR="006D57A6" w:rsidRPr="0075052A" w:rsidRDefault="006D57A6" w:rsidP="0049249C">
      <w:pPr>
        <w:pStyle w:val="Normal-2"/>
        <w:numPr>
          <w:ilvl w:val="0"/>
          <w:numId w:val="37"/>
        </w:numPr>
      </w:pPr>
      <w:r w:rsidRPr="0075052A">
        <w:t>Disco duro: 5 GB.</w:t>
      </w:r>
    </w:p>
    <w:p w14:paraId="36103995" w14:textId="2CC65AA8" w:rsidR="00FB5217" w:rsidRPr="0075052A" w:rsidRDefault="006D57A6" w:rsidP="0049249C">
      <w:pPr>
        <w:pStyle w:val="Normal-2"/>
      </w:pPr>
      <w:r w:rsidRPr="0075052A">
        <w:t>Linux fue escogido entre otros sistemas operativos por tres grandes motivos; De cara a los objetivos</w:t>
      </w:r>
      <w:r w:rsidR="00844F2E" w:rsidRPr="0075052A">
        <w:t xml:space="preserve">, Linux es un sistema operativo de código abierto, que no supone un gasto. Por otro lado, la conexión entre el </w:t>
      </w:r>
      <w:proofErr w:type="spellStart"/>
      <w:r w:rsidR="00844F2E" w:rsidRPr="0075052A">
        <w:t>netbook</w:t>
      </w:r>
      <w:proofErr w:type="spellEnd"/>
      <w:r w:rsidR="00844F2E" w:rsidRPr="0075052A">
        <w:t xml:space="preserve"> y el NXT </w:t>
      </w:r>
      <w:proofErr w:type="spellStart"/>
      <w:r w:rsidR="00844F2E" w:rsidRPr="0075052A">
        <w:t>Brick</w:t>
      </w:r>
      <w:proofErr w:type="spellEnd"/>
      <w:r w:rsidR="00844F2E" w:rsidRPr="0075052A">
        <w:t xml:space="preserve">, se realiza con </w:t>
      </w:r>
      <w:proofErr w:type="spellStart"/>
      <w:r w:rsidR="00844F2E" w:rsidRPr="0075052A">
        <w:t>pc.comms</w:t>
      </w:r>
      <w:proofErr w:type="spellEnd"/>
      <w:r w:rsidR="00844F2E" w:rsidRPr="0075052A">
        <w:t>, y a la hora de dar permisos sobre el USB en Windows plantea problemas. Por último Linux es un sistema operativo estudiado en la universidad, que además es utilizado por muchas de las grandes empresas de hoy en día como Google, HP, Dell, etc.</w:t>
      </w:r>
    </w:p>
    <w:p w14:paraId="1BE634F0" w14:textId="2EC071CA" w:rsidR="00E87FDD" w:rsidRPr="0075052A" w:rsidRDefault="00E87FDD" w:rsidP="0049249C">
      <w:pPr>
        <w:pStyle w:val="Normal-2"/>
      </w:pPr>
      <w:r w:rsidRPr="0075052A">
        <w:t xml:space="preserve">Para instalar Ubuntu se ha utilizado </w:t>
      </w:r>
      <w:proofErr w:type="spellStart"/>
      <w:r w:rsidRPr="0075052A">
        <w:t>Unetbootin</w:t>
      </w:r>
      <w:proofErr w:type="spellEnd"/>
      <w:r w:rsidRPr="0075052A">
        <w:t xml:space="preserve"> (</w:t>
      </w:r>
      <w:hyperlink r:id="rId25" w:history="1">
        <w:r w:rsidRPr="0075052A">
          <w:rPr>
            <w:rStyle w:val="Hipervnculo"/>
            <w:rFonts w:ascii="TimesNewRomanPSMT" w:hAnsi="TimesNewRomanPSMT" w:cs="TimesNewRomanPSMT"/>
          </w:rPr>
          <w:t>http://unetbootin.sourceforge.net/</w:t>
        </w:r>
      </w:hyperlink>
      <w:r w:rsidRPr="0075052A">
        <w:t>), éste programa pe</w:t>
      </w:r>
      <w:r w:rsidR="00622583" w:rsidRPr="0075052A">
        <w:t>rmite instalar Ubuntu desde USB de forma gratuita.</w:t>
      </w:r>
    </w:p>
    <w:p w14:paraId="6989A6F0" w14:textId="77777777" w:rsidR="00E87FDD" w:rsidRPr="0075052A" w:rsidRDefault="00E87FDD" w:rsidP="0049249C"/>
    <w:p w14:paraId="60D63787" w14:textId="77777777" w:rsidR="00E87FDD" w:rsidRPr="0075052A" w:rsidRDefault="00E87FDD" w:rsidP="0049249C"/>
    <w:p w14:paraId="151D16EE" w14:textId="77777777" w:rsidR="00E87FDD" w:rsidRPr="0075052A" w:rsidRDefault="00E87FDD" w:rsidP="0049249C">
      <w:pPr>
        <w:pStyle w:val="Ttulo4"/>
      </w:pPr>
      <w:bookmarkStart w:id="41" w:name="_Toc291664464"/>
      <w:bookmarkStart w:id="42" w:name="_Toc292664241"/>
      <w:r w:rsidRPr="0075052A">
        <w:t>Java:</w:t>
      </w:r>
      <w:bookmarkEnd w:id="41"/>
      <w:bookmarkEnd w:id="42"/>
    </w:p>
    <w:p w14:paraId="1805569F" w14:textId="77777777" w:rsidR="00E87FDD" w:rsidRPr="0075052A" w:rsidRDefault="00E87FDD" w:rsidP="0049249C">
      <w:pPr>
        <w:pStyle w:val="Normal-2"/>
      </w:pPr>
      <w:r w:rsidRPr="0075052A">
        <w:t xml:space="preserve">En 1999,  un equipo de ingenieros de </w:t>
      </w:r>
      <w:proofErr w:type="spellStart"/>
      <w:r w:rsidRPr="0075052A">
        <w:t>Sun</w:t>
      </w:r>
      <w:proofErr w:type="spellEnd"/>
      <w:r w:rsidRPr="0075052A">
        <w:t xml:space="preserve"> Microsystems  conocido como el “Green </w:t>
      </w:r>
      <w:proofErr w:type="spellStart"/>
      <w:r w:rsidRPr="0075052A">
        <w:t>Team</w:t>
      </w:r>
      <w:proofErr w:type="spellEnd"/>
      <w:r w:rsidRPr="0075052A">
        <w:t>” tuvo la idea de unificar los dispositivos digitales para el consumo y los ordenadores. El desarrollo de la idea terminó en la creación de  un lenguaje para la programación de microsistemas.</w:t>
      </w:r>
    </w:p>
    <w:p w14:paraId="1FD8C10B" w14:textId="77777777" w:rsidR="00E87FDD" w:rsidRPr="0075052A" w:rsidRDefault="00E87FDD" w:rsidP="0049249C">
      <w:pPr>
        <w:pStyle w:val="Normal-2"/>
      </w:pPr>
      <w:r w:rsidRPr="0075052A">
        <w:t xml:space="preserve">En 1995 el equipo liderado por James </w:t>
      </w:r>
      <w:proofErr w:type="spellStart"/>
      <w:r w:rsidRPr="0075052A">
        <w:t>Gosling</w:t>
      </w:r>
      <w:proofErr w:type="spellEnd"/>
      <w:r w:rsidRPr="0075052A">
        <w:t xml:space="preserve"> presentó Java con una nueva orientación hacia internet.</w:t>
      </w:r>
    </w:p>
    <w:p w14:paraId="6FD335F3" w14:textId="128982CF" w:rsidR="00622583" w:rsidRPr="0075052A" w:rsidRDefault="00622583" w:rsidP="0049249C">
      <w:pPr>
        <w:pStyle w:val="Normal-2"/>
      </w:pPr>
      <w:r w:rsidRPr="0075052A">
        <w:t>Java se ha escogido para este proyecto, entre otros lenguaje de programación como C/C++ y ensamblador, por ser el lenguaje de programación orientado a objetos más utilizado.</w:t>
      </w:r>
    </w:p>
    <w:p w14:paraId="46170224" w14:textId="77777777" w:rsidR="00E87FDD" w:rsidRPr="0075052A" w:rsidRDefault="00E87FDD" w:rsidP="0049249C">
      <w:pPr>
        <w:pStyle w:val="Normal-2"/>
      </w:pPr>
      <w:r w:rsidRPr="0075052A">
        <w:t>Para instalar java en Ubuntu es necesario escribir tres líneas en el terminal:</w:t>
      </w:r>
    </w:p>
    <w:p w14:paraId="7BBA008E" w14:textId="77777777" w:rsidR="00E87FDD" w:rsidRPr="0075052A" w:rsidRDefault="00E87FDD" w:rsidP="00E87FDD">
      <w:pPr>
        <w:pStyle w:val="Codigooo"/>
        <w:rPr>
          <w:lang w:val="es-ES_tradnl"/>
        </w:rPr>
      </w:pPr>
      <w:proofErr w:type="gramStart"/>
      <w:r w:rsidRPr="0075052A">
        <w:rPr>
          <w:lang w:val="es-ES_tradnl"/>
        </w:rPr>
        <w:t>1.sudo</w:t>
      </w:r>
      <w:proofErr w:type="gramEnd"/>
      <w:r w:rsidRPr="0075052A">
        <w:rPr>
          <w:lang w:val="es-ES_tradnl"/>
        </w:rPr>
        <w:t xml:space="preserve"> </w:t>
      </w:r>
      <w:proofErr w:type="spellStart"/>
      <w:r w:rsidRPr="0075052A">
        <w:rPr>
          <w:lang w:val="es-ES_tradnl"/>
        </w:rPr>
        <w:t>add-apt-repository</w:t>
      </w:r>
      <w:proofErr w:type="spellEnd"/>
      <w:r w:rsidRPr="0075052A">
        <w:rPr>
          <w:lang w:val="es-ES_tradnl"/>
        </w:rPr>
        <w:t xml:space="preserve"> "</w:t>
      </w:r>
      <w:proofErr w:type="spellStart"/>
      <w:r w:rsidRPr="0075052A">
        <w:rPr>
          <w:lang w:val="es-ES_tradnl"/>
        </w:rPr>
        <w:t>deb</w:t>
      </w:r>
      <w:proofErr w:type="spellEnd"/>
      <w:r w:rsidRPr="0075052A">
        <w:rPr>
          <w:lang w:val="es-ES_tradnl"/>
        </w:rPr>
        <w:t xml:space="preserve"> http://archive.canonical.com/   </w:t>
      </w:r>
    </w:p>
    <w:p w14:paraId="29B453DA" w14:textId="77777777" w:rsidR="00E87FDD" w:rsidRPr="0075052A" w:rsidRDefault="00E87FDD" w:rsidP="00E87FDD">
      <w:pPr>
        <w:pStyle w:val="Codigooo"/>
        <w:rPr>
          <w:lang w:val="es-ES_tradnl"/>
        </w:rPr>
      </w:pPr>
      <w:r w:rsidRPr="0075052A">
        <w:rPr>
          <w:lang w:val="es-ES_tradnl"/>
        </w:rPr>
        <w:t xml:space="preserve">     </w:t>
      </w:r>
      <w:proofErr w:type="gramStart"/>
      <w:r w:rsidRPr="0075052A">
        <w:rPr>
          <w:lang w:val="es-ES_tradnl"/>
        </w:rPr>
        <w:t>lucid</w:t>
      </w:r>
      <w:proofErr w:type="gramEnd"/>
      <w:r w:rsidRPr="0075052A">
        <w:rPr>
          <w:lang w:val="es-ES_tradnl"/>
        </w:rPr>
        <w:t xml:space="preserve"> </w:t>
      </w:r>
      <w:proofErr w:type="spellStart"/>
      <w:r w:rsidRPr="0075052A">
        <w:rPr>
          <w:lang w:val="es-ES_tradnl"/>
        </w:rPr>
        <w:t>partner</w:t>
      </w:r>
      <w:proofErr w:type="spellEnd"/>
      <w:r w:rsidRPr="0075052A">
        <w:rPr>
          <w:lang w:val="es-ES_tradnl"/>
        </w:rPr>
        <w:t>"</w:t>
      </w:r>
    </w:p>
    <w:p w14:paraId="0601AD3D" w14:textId="77777777" w:rsidR="00E87FDD" w:rsidRPr="0075052A" w:rsidRDefault="00E87FDD" w:rsidP="00E87FDD">
      <w:pPr>
        <w:pStyle w:val="Codigooo"/>
        <w:rPr>
          <w:lang w:val="es-ES_tradnl"/>
        </w:rPr>
      </w:pPr>
      <w:proofErr w:type="gramStart"/>
      <w:r w:rsidRPr="0075052A">
        <w:rPr>
          <w:lang w:val="es-ES_tradnl"/>
        </w:rPr>
        <w:t>2.sudo</w:t>
      </w:r>
      <w:proofErr w:type="gramEnd"/>
      <w:r w:rsidRPr="0075052A">
        <w:rPr>
          <w:lang w:val="es-ES_tradnl"/>
        </w:rPr>
        <w:t xml:space="preserve">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update</w:t>
      </w:r>
      <w:proofErr w:type="spellEnd"/>
    </w:p>
    <w:p w14:paraId="095FA4E0" w14:textId="77777777" w:rsidR="00E87FDD" w:rsidRPr="0075052A" w:rsidRDefault="00E87FDD" w:rsidP="00E87FDD">
      <w:pPr>
        <w:pStyle w:val="Codigooo"/>
        <w:rPr>
          <w:lang w:val="es-ES_tradnl"/>
        </w:rPr>
      </w:pPr>
      <w:proofErr w:type="gramStart"/>
      <w:r w:rsidRPr="0075052A">
        <w:rPr>
          <w:lang w:val="es-ES_tradnl"/>
        </w:rPr>
        <w:t>3.sudo</w:t>
      </w:r>
      <w:proofErr w:type="gramEnd"/>
      <w:r w:rsidRPr="0075052A">
        <w:rPr>
          <w:lang w:val="es-ES_tradnl"/>
        </w:rPr>
        <w:t xml:space="preserve">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install</w:t>
      </w:r>
      <w:proofErr w:type="spellEnd"/>
      <w:r w:rsidRPr="0075052A">
        <w:rPr>
          <w:lang w:val="es-ES_tradnl"/>
        </w:rPr>
        <w:t xml:space="preserve"> sun-java6-jdk</w:t>
      </w:r>
    </w:p>
    <w:p w14:paraId="7B96D6F2" w14:textId="64B1DF8C" w:rsidR="00E87FDD" w:rsidRPr="0075052A" w:rsidRDefault="00E87FDD" w:rsidP="0049249C">
      <w:pPr>
        <w:pStyle w:val="Normal-2"/>
      </w:pPr>
      <w:r w:rsidRPr="0075052A">
        <w:t xml:space="preserve">La primera línea añade el repositorio desde donde vamos a descargar java al fichero </w:t>
      </w:r>
      <w:proofErr w:type="spellStart"/>
      <w:r w:rsidRPr="0075052A">
        <w:t>source.list</w:t>
      </w:r>
      <w:proofErr w:type="spellEnd"/>
      <w:r w:rsidRPr="0075052A">
        <w:t xml:space="preserve">, que es donde se encuentra la lista de repositorios, a continuación actualizamos y por último se instala java 6. </w:t>
      </w:r>
    </w:p>
    <w:p w14:paraId="64C103D6" w14:textId="77777777" w:rsidR="00E87FDD" w:rsidRPr="0075052A" w:rsidRDefault="00E87FDD" w:rsidP="0049249C">
      <w:pPr>
        <w:pStyle w:val="Ttulo4"/>
      </w:pPr>
      <w:bookmarkStart w:id="43" w:name="_Toc291664465"/>
      <w:bookmarkStart w:id="44" w:name="_Toc292664242"/>
      <w:proofErr w:type="spellStart"/>
      <w:proofErr w:type="gramStart"/>
      <w:r w:rsidRPr="0075052A">
        <w:lastRenderedPageBreak/>
        <w:t>leJOS</w:t>
      </w:r>
      <w:proofErr w:type="spellEnd"/>
      <w:proofErr w:type="gramEnd"/>
      <w:r w:rsidRPr="0075052A">
        <w:t>:</w:t>
      </w:r>
      <w:bookmarkEnd w:id="43"/>
      <w:bookmarkEnd w:id="44"/>
      <w:r w:rsidRPr="0075052A">
        <w:t xml:space="preserve"> </w:t>
      </w:r>
    </w:p>
    <w:p w14:paraId="5BBD27BF" w14:textId="77777777" w:rsidR="00E87FDD" w:rsidRPr="0075052A" w:rsidRDefault="00E87FDD" w:rsidP="0049249C">
      <w:pPr>
        <w:pStyle w:val="Normal-2"/>
      </w:pPr>
      <w:r w:rsidRPr="0075052A">
        <w:t xml:space="preserve">Lejos es un sistema operativo pequeño basado en Java que ha sido adaptado a Lego </w:t>
      </w:r>
      <w:proofErr w:type="spellStart"/>
      <w:r w:rsidRPr="0075052A">
        <w:t>Mindstorms</w:t>
      </w:r>
      <w:proofErr w:type="spellEnd"/>
      <w:r w:rsidRPr="0075052A">
        <w:t xml:space="preserve">. Éste consiste en reemplazar el software de lego NXT por el de una JVM </w:t>
      </w:r>
      <w:proofErr w:type="gramStart"/>
      <w:r w:rsidRPr="0075052A">
        <w:t>( Java</w:t>
      </w:r>
      <w:proofErr w:type="gramEnd"/>
      <w:r w:rsidRPr="0075052A">
        <w:t xml:space="preserve"> Virtual Machine). </w:t>
      </w:r>
      <w:proofErr w:type="spellStart"/>
      <w:proofErr w:type="gramStart"/>
      <w:r w:rsidRPr="0075052A">
        <w:t>leJOS</w:t>
      </w:r>
      <w:proofErr w:type="spellEnd"/>
      <w:proofErr w:type="gramEnd"/>
      <w:r w:rsidRPr="0075052A">
        <w:t xml:space="preserve"> también es de código abierto.</w:t>
      </w:r>
    </w:p>
    <w:p w14:paraId="02AA9FA9" w14:textId="77777777" w:rsidR="00E87FDD" w:rsidRPr="0075052A" w:rsidRDefault="00E87FDD" w:rsidP="0049249C">
      <w:pPr>
        <w:pStyle w:val="Normal-2"/>
      </w:pPr>
      <w:r w:rsidRPr="0075052A">
        <w:t xml:space="preserve">La librería clases.jar contiene el API de </w:t>
      </w:r>
      <w:proofErr w:type="spellStart"/>
      <w:r w:rsidRPr="0075052A">
        <w:t>leJOS</w:t>
      </w:r>
      <w:proofErr w:type="spellEnd"/>
      <w:r w:rsidRPr="0075052A">
        <w:t xml:space="preserve">, que a su vez se encuentra en la página oficial de </w:t>
      </w:r>
      <w:proofErr w:type="spellStart"/>
      <w:r w:rsidRPr="0075052A">
        <w:t>leJOS</w:t>
      </w:r>
      <w:proofErr w:type="spellEnd"/>
      <w:r w:rsidRPr="0075052A">
        <w:t xml:space="preserve"> </w:t>
      </w:r>
      <w:r w:rsidRPr="0075052A">
        <w:fldChar w:fldCharType="begin"/>
      </w:r>
      <w:r w:rsidRPr="0075052A">
        <w:instrText xml:space="preserve"> PAGEREF _Ref291582847 \h </w:instrText>
      </w:r>
      <w:r w:rsidRPr="0075052A">
        <w:fldChar w:fldCharType="separate"/>
      </w:r>
      <w:r w:rsidR="00770DAD" w:rsidRPr="0075052A">
        <w:rPr>
          <w:b/>
          <w:bCs/>
          <w:noProof/>
        </w:rPr>
        <w:t>¡Error! Marcador no definido.</w:t>
      </w:r>
      <w:r w:rsidRPr="0075052A">
        <w:fldChar w:fldCharType="end"/>
      </w:r>
      <w:r w:rsidRPr="0075052A">
        <w:t>.</w:t>
      </w:r>
    </w:p>
    <w:p w14:paraId="27DA1093" w14:textId="75E11205" w:rsidR="00622583" w:rsidRPr="0075052A" w:rsidRDefault="00622583" w:rsidP="0049249C">
      <w:pPr>
        <w:pStyle w:val="Normal-2"/>
      </w:pPr>
      <w:proofErr w:type="spellStart"/>
      <w:proofErr w:type="gramStart"/>
      <w:r w:rsidRPr="0075052A">
        <w:t>leJOS</w:t>
      </w:r>
      <w:proofErr w:type="spellEnd"/>
      <w:proofErr w:type="gramEnd"/>
      <w:r w:rsidRPr="0075052A">
        <w:t xml:space="preserve"> se escogió para este proyecto entre </w:t>
      </w:r>
      <w:proofErr w:type="spellStart"/>
      <w:r w:rsidRPr="0075052A">
        <w:t>RobotC</w:t>
      </w:r>
      <w:proofErr w:type="spellEnd"/>
      <w:r w:rsidRPr="0075052A">
        <w:t xml:space="preserve">, NXC, NBC, NQC y </w:t>
      </w:r>
      <w:proofErr w:type="spellStart"/>
      <w:r w:rsidRPr="0075052A">
        <w:t>RoboLAB</w:t>
      </w:r>
      <w:proofErr w:type="spellEnd"/>
      <w:r w:rsidRPr="0075052A">
        <w:t xml:space="preserve">, por </w:t>
      </w:r>
      <w:r w:rsidR="00FB5217" w:rsidRPr="0075052A">
        <w:t>ser el único que utiliza Java como lenguaje de programación.</w:t>
      </w:r>
    </w:p>
    <w:p w14:paraId="66BBBEA1" w14:textId="77777777" w:rsidR="00E87FDD" w:rsidRPr="0075052A" w:rsidRDefault="00E87FDD" w:rsidP="0049249C">
      <w:pPr>
        <w:pStyle w:val="Normal-2"/>
      </w:pPr>
      <w:r w:rsidRPr="0075052A">
        <w:t xml:space="preserve">Para instalar </w:t>
      </w:r>
      <w:proofErr w:type="spellStart"/>
      <w:r w:rsidRPr="0075052A">
        <w:t>leJOS</w:t>
      </w:r>
      <w:proofErr w:type="spellEnd"/>
      <w:r w:rsidRPr="0075052A">
        <w:t xml:space="preserve"> en Ubuntu se realizan los siguientes pasos:</w:t>
      </w:r>
    </w:p>
    <w:p w14:paraId="4B8D1516" w14:textId="77777777" w:rsidR="00E87FDD" w:rsidRPr="0075052A" w:rsidRDefault="00E87FDD" w:rsidP="0049249C">
      <w:pPr>
        <w:pStyle w:val="Normal-2"/>
        <w:numPr>
          <w:ilvl w:val="0"/>
          <w:numId w:val="16"/>
        </w:numPr>
      </w:pPr>
      <w:r w:rsidRPr="0075052A">
        <w:t xml:space="preserve">Ubicación del software </w:t>
      </w:r>
      <w:proofErr w:type="spellStart"/>
      <w:r w:rsidRPr="0075052A">
        <w:t>leJOS</w:t>
      </w:r>
      <w:proofErr w:type="spellEnd"/>
      <w:r w:rsidRPr="0075052A">
        <w:t xml:space="preserve"> en ruta.</w:t>
      </w:r>
    </w:p>
    <w:p w14:paraId="7E6EBB5D" w14:textId="77777777" w:rsidR="00E87FDD" w:rsidRPr="0075052A" w:rsidRDefault="00E87FDD" w:rsidP="0049249C">
      <w:pPr>
        <w:pStyle w:val="Normal-2"/>
        <w:numPr>
          <w:ilvl w:val="0"/>
          <w:numId w:val="16"/>
        </w:numPr>
      </w:pPr>
      <w:r w:rsidRPr="0075052A">
        <w:t>Compilación del proyecto.</w:t>
      </w:r>
    </w:p>
    <w:p w14:paraId="7916DED6" w14:textId="77777777" w:rsidR="00E87FDD" w:rsidRPr="0075052A" w:rsidRDefault="00E87FDD" w:rsidP="0049249C">
      <w:pPr>
        <w:pStyle w:val="Normal-2"/>
        <w:numPr>
          <w:ilvl w:val="0"/>
          <w:numId w:val="16"/>
        </w:numPr>
      </w:pPr>
      <w:r w:rsidRPr="0075052A">
        <w:t>Habilitar permisos USB.</w:t>
      </w:r>
    </w:p>
    <w:p w14:paraId="7D6FA1EA" w14:textId="77777777" w:rsidR="00E87FDD" w:rsidRPr="0075052A" w:rsidRDefault="00E87FDD" w:rsidP="0049249C">
      <w:pPr>
        <w:pStyle w:val="Normal-2"/>
        <w:numPr>
          <w:ilvl w:val="0"/>
          <w:numId w:val="16"/>
        </w:numPr>
      </w:pPr>
      <w:r w:rsidRPr="0075052A">
        <w:t>Configuración de variables.</w:t>
      </w:r>
    </w:p>
    <w:p w14:paraId="3EA376AF" w14:textId="77777777" w:rsidR="00E87FDD" w:rsidRPr="0075052A" w:rsidRDefault="00E87FDD" w:rsidP="0049249C">
      <w:pPr>
        <w:pStyle w:val="Normal-2"/>
      </w:pPr>
      <w:r w:rsidRPr="0075052A">
        <w:t xml:space="preserve">Para más detalle consultar la guía de instalación de Juan Antonio Breña Moral </w:t>
      </w:r>
      <w:r w:rsidRPr="0075052A">
        <w:fldChar w:fldCharType="begin"/>
      </w:r>
      <w:r w:rsidRPr="0075052A">
        <w:instrText xml:space="preserve"> PAGEREF _Ref291585087 \h </w:instrText>
      </w:r>
      <w:r w:rsidRPr="0075052A">
        <w:fldChar w:fldCharType="separate"/>
      </w:r>
      <w:r w:rsidR="00770DAD" w:rsidRPr="0075052A">
        <w:rPr>
          <w:noProof/>
        </w:rPr>
        <w:t>66</w:t>
      </w:r>
      <w:r w:rsidRPr="0075052A">
        <w:fldChar w:fldCharType="end"/>
      </w:r>
      <w:r w:rsidRPr="0075052A">
        <w:t>.</w:t>
      </w:r>
    </w:p>
    <w:p w14:paraId="2A2C117A" w14:textId="195710DE" w:rsidR="00E87FDD" w:rsidRPr="0075052A" w:rsidRDefault="00E87FDD" w:rsidP="0049249C">
      <w:pPr>
        <w:pStyle w:val="Ttulo4"/>
      </w:pPr>
      <w:bookmarkStart w:id="45" w:name="_Toc291664466"/>
      <w:bookmarkStart w:id="46" w:name="_Toc292664243"/>
      <w:r w:rsidRPr="0075052A">
        <w:t>Eclipse:</w:t>
      </w:r>
      <w:bookmarkEnd w:id="45"/>
      <w:bookmarkEnd w:id="46"/>
      <w:r w:rsidRPr="0075052A">
        <w:t xml:space="preserve"> </w:t>
      </w:r>
    </w:p>
    <w:p w14:paraId="77A73CE0" w14:textId="77777777" w:rsidR="00E87FDD" w:rsidRPr="0075052A" w:rsidRDefault="00E87FDD" w:rsidP="0049249C">
      <w:pPr>
        <w:pStyle w:val="Normal-2"/>
      </w:pPr>
      <w:r w:rsidRPr="0075052A">
        <w:t xml:space="preserve">El Proyecto Eclipse fue creado originalmente por IBM en noviembre de 2001 y apoyado por un consorcio de proveedores de software. Hoy en día, la </w:t>
      </w:r>
      <w:r w:rsidRPr="0075052A">
        <w:lastRenderedPageBreak/>
        <w:t xml:space="preserve">comunidad Eclipse se compone de individuos y organizaciones de una sección transversal de la industria del software. </w:t>
      </w:r>
    </w:p>
    <w:p w14:paraId="65D7491F" w14:textId="77777777" w:rsidR="00E87FDD" w:rsidRPr="0075052A" w:rsidRDefault="00E87FDD" w:rsidP="0049249C">
      <w:pPr>
        <w:pStyle w:val="Normal-2"/>
      </w:pPr>
    </w:p>
    <w:p w14:paraId="0F1D0BE6" w14:textId="77777777" w:rsidR="00E87FDD" w:rsidRPr="0075052A" w:rsidRDefault="00E87FDD" w:rsidP="0049249C">
      <w:pPr>
        <w:pStyle w:val="Normal-2"/>
      </w:pPr>
      <w:r w:rsidRPr="0075052A">
        <w:t xml:space="preserve">En general, la Fundación Eclipse ofrece cuatro servicios a la comunidad: </w:t>
      </w:r>
    </w:p>
    <w:p w14:paraId="685E1DAA" w14:textId="77777777" w:rsidR="00E87FDD" w:rsidRPr="0075052A" w:rsidRDefault="00E87FDD" w:rsidP="0049249C">
      <w:pPr>
        <w:pStyle w:val="Normal-2"/>
      </w:pPr>
      <w:r w:rsidRPr="0075052A">
        <w:t xml:space="preserve">1) Infraestructura de TI, </w:t>
      </w:r>
    </w:p>
    <w:p w14:paraId="7DA4FBEA" w14:textId="77777777" w:rsidR="00E87FDD" w:rsidRPr="0075052A" w:rsidRDefault="00E87FDD" w:rsidP="0049249C">
      <w:pPr>
        <w:pStyle w:val="Normal-2"/>
      </w:pPr>
      <w:r w:rsidRPr="0075052A">
        <w:t xml:space="preserve">2) gestión de la PI, </w:t>
      </w:r>
    </w:p>
    <w:p w14:paraId="3D613532" w14:textId="77777777" w:rsidR="00E87FDD" w:rsidRPr="0075052A" w:rsidRDefault="00E87FDD" w:rsidP="0049249C">
      <w:pPr>
        <w:pStyle w:val="Normal-2"/>
      </w:pPr>
      <w:r w:rsidRPr="0075052A">
        <w:t xml:space="preserve">3) Proceso de Desarrollo, y </w:t>
      </w:r>
    </w:p>
    <w:p w14:paraId="55429C4D" w14:textId="77777777" w:rsidR="00E87FDD" w:rsidRPr="0075052A" w:rsidRDefault="00E87FDD" w:rsidP="0049249C">
      <w:pPr>
        <w:pStyle w:val="Normal-2"/>
      </w:pPr>
      <w:r w:rsidRPr="0075052A">
        <w:t xml:space="preserve">4) Desarrollo de Ecosistemas. </w:t>
      </w:r>
    </w:p>
    <w:p w14:paraId="77730757" w14:textId="655F0CFE" w:rsidR="00E87FDD" w:rsidRPr="0075052A" w:rsidRDefault="00E87FDD" w:rsidP="0049249C">
      <w:pPr>
        <w:pStyle w:val="Normal-2"/>
      </w:pPr>
      <w:r w:rsidRPr="0075052A">
        <w:t xml:space="preserve">En nuestro proyecto, Eclipse es el entorno de programación escogido por su compatibilidad con </w:t>
      </w:r>
      <w:proofErr w:type="spellStart"/>
      <w:r w:rsidRPr="0075052A">
        <w:t>leJOS</w:t>
      </w:r>
      <w:proofErr w:type="spellEnd"/>
      <w:r w:rsidR="002E695A" w:rsidRPr="0075052A">
        <w:t xml:space="preserve">, por ser de código abierto y por ser el de mayor contenido en internet en cuanto a relación con </w:t>
      </w:r>
      <w:proofErr w:type="spellStart"/>
      <w:r w:rsidR="002E695A" w:rsidRPr="0075052A">
        <w:t>leJOS</w:t>
      </w:r>
      <w:proofErr w:type="spellEnd"/>
      <w:r w:rsidR="002E695A" w:rsidRPr="0075052A">
        <w:t xml:space="preserve"> se refiere.</w:t>
      </w:r>
    </w:p>
    <w:p w14:paraId="12ED9EDA" w14:textId="77777777" w:rsidR="00E87FDD" w:rsidRPr="0075052A" w:rsidRDefault="00E87FDD" w:rsidP="0049249C">
      <w:pPr>
        <w:pStyle w:val="Normal-2"/>
      </w:pPr>
      <w:r w:rsidRPr="0075052A">
        <w:t xml:space="preserve">Para instalar eclipse en Ubuntu se puede hacer de diferentes maneras, la más sencilla es escribir </w:t>
      </w:r>
      <w:r w:rsidRPr="0075052A">
        <w:rPr>
          <w:rStyle w:val="CodigoooCar"/>
          <w:lang w:val="es-ES_tradnl"/>
        </w:rPr>
        <w:t xml:space="preserve">sudo </w:t>
      </w:r>
      <w:proofErr w:type="spellStart"/>
      <w:r w:rsidRPr="0075052A">
        <w:rPr>
          <w:rStyle w:val="CodigoooCar"/>
          <w:lang w:val="es-ES_tradnl"/>
        </w:rPr>
        <w:t>apt-get</w:t>
      </w:r>
      <w:proofErr w:type="spellEnd"/>
      <w:r w:rsidRPr="0075052A">
        <w:rPr>
          <w:rStyle w:val="CodigoooCar"/>
          <w:lang w:val="es-ES_tradnl"/>
        </w:rPr>
        <w:t xml:space="preserve"> </w:t>
      </w:r>
      <w:proofErr w:type="spellStart"/>
      <w:r w:rsidRPr="0075052A">
        <w:rPr>
          <w:rStyle w:val="CodigoooCar"/>
          <w:lang w:val="es-ES_tradnl"/>
        </w:rPr>
        <w:t>install</w:t>
      </w:r>
      <w:proofErr w:type="spellEnd"/>
      <w:r w:rsidRPr="0075052A">
        <w:rPr>
          <w:rStyle w:val="CodigoooCar"/>
          <w:lang w:val="es-ES_tradnl"/>
        </w:rPr>
        <w:t xml:space="preserve"> eclipse</w:t>
      </w:r>
      <w:r w:rsidRPr="0075052A">
        <w:t xml:space="preserve"> en el terminal.</w:t>
      </w:r>
    </w:p>
    <w:p w14:paraId="40F3C99E" w14:textId="77777777" w:rsidR="00E87FDD" w:rsidRPr="0075052A" w:rsidRDefault="00E87FDD" w:rsidP="0049249C">
      <w:pPr>
        <w:pStyle w:val="Normal-2"/>
      </w:pPr>
      <w:r w:rsidRPr="0075052A">
        <w:t xml:space="preserve">Una vez instalado </w:t>
      </w:r>
      <w:proofErr w:type="spellStart"/>
      <w:r w:rsidRPr="0075052A">
        <w:t>leJOS</w:t>
      </w:r>
      <w:proofErr w:type="spellEnd"/>
      <w:r w:rsidRPr="0075052A">
        <w:t xml:space="preserve">, y eclipse en Ubuntu, tan solo quedan dos pasos para poder utilizar eclipse para compilar y descargar en el </w:t>
      </w:r>
      <w:proofErr w:type="spellStart"/>
      <w:r w:rsidRPr="0075052A">
        <w:t>brick</w:t>
      </w:r>
      <w:proofErr w:type="spellEnd"/>
      <w:r w:rsidRPr="0075052A">
        <w:t xml:space="preserve"> los programas:</w:t>
      </w:r>
    </w:p>
    <w:p w14:paraId="638A839E" w14:textId="77777777" w:rsidR="00E87FDD" w:rsidRPr="0075052A" w:rsidRDefault="00E87FDD" w:rsidP="0049249C">
      <w:pPr>
        <w:pStyle w:val="Normal-2"/>
        <w:numPr>
          <w:ilvl w:val="0"/>
          <w:numId w:val="14"/>
        </w:numPr>
      </w:pPr>
      <w:r w:rsidRPr="0075052A">
        <w:t>Importar las librerías:</w:t>
      </w:r>
    </w:p>
    <w:p w14:paraId="53E840B4" w14:textId="77777777" w:rsidR="00E87FDD" w:rsidRPr="0075052A" w:rsidRDefault="00E87FDD" w:rsidP="0049249C">
      <w:pPr>
        <w:pStyle w:val="Normal-2"/>
      </w:pPr>
      <w:r w:rsidRPr="0075052A">
        <w:t xml:space="preserve">Para los programas que se realizan para que ser ejecutados desde el </w:t>
      </w:r>
      <w:proofErr w:type="spellStart"/>
      <w:r w:rsidRPr="0075052A">
        <w:t>brick</w:t>
      </w:r>
      <w:proofErr w:type="spellEnd"/>
      <w:r w:rsidRPr="0075052A">
        <w:t xml:space="preserve">, es necesario importar el archivo clases.jar al proyecto. Mientras que para los programas que se van a ejecutar en el notebook, y que se van a comunicar a través </w:t>
      </w:r>
      <w:r w:rsidRPr="0075052A">
        <w:lastRenderedPageBreak/>
        <w:t xml:space="preserve">de USB o Bluetooth con el </w:t>
      </w:r>
      <w:proofErr w:type="spellStart"/>
      <w:r w:rsidRPr="0075052A">
        <w:t>brick</w:t>
      </w:r>
      <w:proofErr w:type="spellEnd"/>
      <w:r w:rsidRPr="0075052A">
        <w:t xml:space="preserve">, es necesario importar bluecove-2.1.0.jar, bluecove-gpl-2-1-0.jar </w:t>
      </w:r>
      <w:proofErr w:type="gramStart"/>
      <w:r w:rsidRPr="0075052A">
        <w:t>( para</w:t>
      </w:r>
      <w:proofErr w:type="gramEnd"/>
      <w:r w:rsidRPr="0075052A">
        <w:t xml:space="preserve"> las comunicaciones por </w:t>
      </w:r>
      <w:proofErr w:type="spellStart"/>
      <w:r w:rsidRPr="0075052A">
        <w:t>bluetooth</w:t>
      </w:r>
      <w:proofErr w:type="spellEnd"/>
      <w:r w:rsidRPr="0075052A">
        <w:t>), y pccomm.jar.</w:t>
      </w:r>
    </w:p>
    <w:p w14:paraId="10072058" w14:textId="77777777" w:rsidR="00E87FDD" w:rsidRPr="0075052A" w:rsidRDefault="00E87FDD" w:rsidP="0049249C">
      <w:pPr>
        <w:pStyle w:val="Normal-2"/>
        <w:numPr>
          <w:ilvl w:val="0"/>
          <w:numId w:val="14"/>
        </w:numPr>
      </w:pPr>
      <w:r w:rsidRPr="0075052A">
        <w:t>Crear los botones para Compilar y Descargar:</w:t>
      </w:r>
    </w:p>
    <w:p w14:paraId="06BC9811" w14:textId="77CA65AB" w:rsidR="00E87FDD" w:rsidRPr="0075052A" w:rsidRDefault="00E87FDD" w:rsidP="0049249C">
      <w:pPr>
        <w:pStyle w:val="Normal-2"/>
      </w:pPr>
      <w:r w:rsidRPr="0075052A">
        <w:t xml:space="preserve">El último paso es crear los botones para que no sea necesario compilar y descargar el programa a través de comandos. El botón Compilar hace referencia al comando </w:t>
      </w:r>
      <w:proofErr w:type="spellStart"/>
      <w:r w:rsidRPr="0075052A">
        <w:rPr>
          <w:rStyle w:val="CodigoooCar"/>
          <w:lang w:val="es-ES_tradnl"/>
        </w:rPr>
        <w:t>nxjc</w:t>
      </w:r>
      <w:proofErr w:type="spellEnd"/>
      <w:r w:rsidRPr="0075052A">
        <w:rPr>
          <w:rFonts w:eastAsia="ヒラギノ角ゴ Pro W3"/>
        </w:rPr>
        <w:t xml:space="preserve">, mientras que el botón de Descargar hace referencia al comando </w:t>
      </w:r>
      <w:proofErr w:type="spellStart"/>
      <w:r w:rsidRPr="0075052A">
        <w:rPr>
          <w:rStyle w:val="CodigoooCar"/>
          <w:lang w:val="es-ES_tradnl"/>
        </w:rPr>
        <w:t>nxj</w:t>
      </w:r>
      <w:proofErr w:type="spellEnd"/>
      <w:r w:rsidRPr="0075052A">
        <w:rPr>
          <w:rFonts w:eastAsia="ヒラギノ角ゴ Pro W3"/>
        </w:rPr>
        <w:t>.</w:t>
      </w:r>
    </w:p>
    <w:p w14:paraId="0C22873D" w14:textId="77777777" w:rsidR="00E87FDD" w:rsidRPr="0075052A" w:rsidRDefault="00E87FDD" w:rsidP="0049249C">
      <w:pPr>
        <w:pStyle w:val="Ttulo4"/>
      </w:pPr>
      <w:bookmarkStart w:id="47" w:name="_Toc291664467"/>
      <w:bookmarkStart w:id="48" w:name="_Toc292664244"/>
      <w:proofErr w:type="spellStart"/>
      <w:r w:rsidRPr="0075052A">
        <w:t>SubVersiones</w:t>
      </w:r>
      <w:bookmarkEnd w:id="47"/>
      <w:bookmarkEnd w:id="48"/>
      <w:proofErr w:type="spellEnd"/>
    </w:p>
    <w:p w14:paraId="2AAB4D21" w14:textId="6BB2C982" w:rsidR="00FB5217" w:rsidRPr="0075052A" w:rsidRDefault="00FB5217" w:rsidP="0049249C">
      <w:pPr>
        <w:pStyle w:val="Normal-2"/>
      </w:pPr>
      <w:proofErr w:type="spellStart"/>
      <w:r w:rsidRPr="0075052A">
        <w:t>SubVersiones</w:t>
      </w:r>
      <w:proofErr w:type="spellEnd"/>
      <w:r w:rsidRPr="0075052A">
        <w:t xml:space="preserve"> nos permite llevar un seguimiento de los cambios en los ficheros de código fuente del proyecto.</w:t>
      </w:r>
    </w:p>
    <w:p w14:paraId="28C18C9B" w14:textId="14F6893D" w:rsidR="00986F4A" w:rsidRPr="0075052A" w:rsidRDefault="00986F4A" w:rsidP="0049249C">
      <w:pPr>
        <w:pStyle w:val="Normal-2"/>
      </w:pPr>
      <w:r w:rsidRPr="0075052A">
        <w:t xml:space="preserve">Para el proyecto se ha utilizado </w:t>
      </w:r>
      <w:proofErr w:type="spellStart"/>
      <w:r w:rsidRPr="0075052A">
        <w:t>RapidSVN</w:t>
      </w:r>
      <w:proofErr w:type="spellEnd"/>
      <w:r w:rsidRPr="0075052A">
        <w:t xml:space="preserve"> por ser de libre distribución, y por ser un interfaz gráfico.</w:t>
      </w:r>
    </w:p>
    <w:p w14:paraId="23AAF871" w14:textId="3B9DF792" w:rsidR="00E87FDD" w:rsidRPr="0075052A" w:rsidRDefault="00B760A9" w:rsidP="0049249C">
      <w:pPr>
        <w:pStyle w:val="Ttulo4"/>
      </w:pPr>
      <w:bookmarkStart w:id="49" w:name="_Toc292664245"/>
      <w:proofErr w:type="spellStart"/>
      <w:r w:rsidRPr="0075052A">
        <w:t>FreeTTS</w:t>
      </w:r>
      <w:bookmarkEnd w:id="49"/>
      <w:proofErr w:type="spellEnd"/>
    </w:p>
    <w:p w14:paraId="7109D340" w14:textId="77777777" w:rsidR="00E87FDD" w:rsidRPr="0075052A" w:rsidRDefault="00E87FDD" w:rsidP="0049249C">
      <w:pPr>
        <w:pStyle w:val="Ttulo4"/>
      </w:pPr>
      <w:bookmarkStart w:id="50" w:name="_Toc291664469"/>
      <w:bookmarkStart w:id="51" w:name="_Toc292664246"/>
      <w:proofErr w:type="spellStart"/>
      <w:r w:rsidRPr="0075052A">
        <w:t>Sphinx</w:t>
      </w:r>
      <w:proofErr w:type="spellEnd"/>
      <w:r w:rsidRPr="0075052A">
        <w:t xml:space="preserve"> 4</w:t>
      </w:r>
      <w:bookmarkEnd w:id="50"/>
      <w:bookmarkEnd w:id="51"/>
    </w:p>
    <w:p w14:paraId="06737889" w14:textId="77777777" w:rsidR="000C343D" w:rsidRPr="0075052A" w:rsidRDefault="000C343D" w:rsidP="0049249C"/>
    <w:p w14:paraId="58C132D1" w14:textId="0F0B7448" w:rsidR="000C343D" w:rsidRPr="0075052A" w:rsidRDefault="000C343D" w:rsidP="0049249C">
      <w:hyperlink r:id="rId26" w:history="1">
        <w:r w:rsidRPr="0075052A">
          <w:rPr>
            <w:rStyle w:val="Hipervnculo"/>
            <w:color w:val="FF0000"/>
          </w:rPr>
          <w:t>http://www.google.es/imgres?imgurl=http://cmusphinx.sourceforge.net/sphinx4/doc-files/architecture.gif&amp;imgrefurl=http://cmusphinx.sourceforge.net/sphinx4/&amp;usg=__SXOZKPaag3GKATN6EN9fGvF-</w:t>
        </w:r>
        <w:r w:rsidRPr="0075052A">
          <w:rPr>
            <w:rStyle w:val="Hipervnculo"/>
            <w:color w:val="FF0000"/>
          </w:rPr>
          <w:lastRenderedPageBreak/>
          <w:t>uRY=&amp;h=340&amp;w=400&amp;sz=7&amp;hl=es&amp;start=0&amp;sig2=yTPxA-jXqn7kI6jCOwu3kA&amp;zoom=1&amp;tbnid=-iVUwc7lJFxFXM:&amp;tbnh=161&amp;tbnw=189&amp;ei=9ZrFTfOBBo_KtAbToKiXDw&amp;prev=/search%3Fq%3DSphinx%2B4%26um%3D1%26hl%3Des%26biw%3D1280%26bih%3D866%26tbm%3Disch&amp;um=1&amp;itbs=1&amp;iact=rc&amp;page=1&amp;ndsp=24&amp;ved=1t:429,r:0,s:0&amp;tx=102&amp;ty=28</w:t>
        </w:r>
      </w:hyperlink>
    </w:p>
    <w:p w14:paraId="39AB2BCA" w14:textId="77777777" w:rsidR="00E87FDD" w:rsidRPr="0075052A" w:rsidRDefault="00E87FDD" w:rsidP="0049249C">
      <w:pPr>
        <w:pStyle w:val="Ttulo"/>
      </w:pPr>
      <w:bookmarkStart w:id="52" w:name="_Toc291664471"/>
      <w:bookmarkStart w:id="53" w:name="_Toc292664247"/>
      <w:r w:rsidRPr="0075052A">
        <w:lastRenderedPageBreak/>
        <w:t>Robótica</w:t>
      </w:r>
      <w:bookmarkEnd w:id="52"/>
      <w:bookmarkEnd w:id="53"/>
    </w:p>
    <w:p w14:paraId="76BBBB26" w14:textId="77777777" w:rsidR="00E87FDD" w:rsidRPr="0075052A" w:rsidRDefault="00E87FDD" w:rsidP="0049249C">
      <w:pPr>
        <w:pStyle w:val="Ttulo1"/>
      </w:pPr>
      <w:bookmarkStart w:id="54" w:name="_Toc291664472"/>
      <w:bookmarkStart w:id="55" w:name="_Toc292664248"/>
      <w:r w:rsidRPr="0075052A">
        <w:lastRenderedPageBreak/>
        <w:t>Introducción a la Robótica</w:t>
      </w:r>
      <w:bookmarkEnd w:id="54"/>
      <w:bookmarkEnd w:id="55"/>
    </w:p>
    <w:p w14:paraId="1B0787AF" w14:textId="77777777" w:rsidR="00E87FDD" w:rsidRPr="0075052A" w:rsidRDefault="00E87FDD" w:rsidP="0049249C">
      <w:pPr>
        <w:pStyle w:val="Ttulo2"/>
      </w:pPr>
      <w:bookmarkStart w:id="56" w:name="_Toc164138543"/>
      <w:bookmarkStart w:id="57" w:name="_Toc291664473"/>
      <w:bookmarkStart w:id="58" w:name="_Toc292664249"/>
      <w:r w:rsidRPr="0075052A">
        <w:t>Introducción</w:t>
      </w:r>
      <w:bookmarkEnd w:id="56"/>
      <w:bookmarkEnd w:id="57"/>
      <w:bookmarkEnd w:id="58"/>
    </w:p>
    <w:p w14:paraId="0AED0730" w14:textId="77777777" w:rsidR="00E87FDD" w:rsidRPr="0075052A" w:rsidRDefault="00E87FDD" w:rsidP="0049249C">
      <w:pPr>
        <w:pStyle w:val="Normal-2"/>
      </w:pPr>
      <w:r w:rsidRPr="0075052A">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42398245" w14:textId="77777777" w:rsidR="00E87FDD" w:rsidRPr="0075052A" w:rsidRDefault="00E87FDD" w:rsidP="0049249C">
      <w:pPr>
        <w:pStyle w:val="Normal-2"/>
      </w:pPr>
      <w:r w:rsidRPr="0075052A">
        <w:tab/>
        <w:t>La Real Academia Española (RAE) define el robot como: “</w:t>
      </w:r>
      <w:r w:rsidRPr="0075052A">
        <w:rPr>
          <w:rFonts w:eastAsia="Arial Unicode MS"/>
        </w:rPr>
        <w:t>Máquina o ingenio electrónico programable, capaz de manipular objetos y realizar operaciones antes reservadas solo a las personas”. [</w:t>
      </w:r>
      <w:hyperlink w:anchor="_Bibliografía" w:history="1">
        <w:r w:rsidRPr="0075052A">
          <w:rPr>
            <w:rStyle w:val="Hipervnculo"/>
            <w:rFonts w:eastAsia="Arial Unicode MS" w:cs="Helvetica"/>
            <w:color w:val="auto"/>
            <w:u w:val="none"/>
          </w:rPr>
          <w:t>2</w:t>
        </w:r>
      </w:hyperlink>
      <w:r w:rsidRPr="0075052A">
        <w:rPr>
          <w:rFonts w:eastAsia="Arial Unicode MS"/>
        </w:rPr>
        <w:t>]</w:t>
      </w:r>
    </w:p>
    <w:p w14:paraId="334775FF" w14:textId="77777777" w:rsidR="00E87FDD" w:rsidRPr="0075052A" w:rsidRDefault="00E87FDD" w:rsidP="0049249C">
      <w:pPr>
        <w:pStyle w:val="Ttulo2"/>
      </w:pPr>
      <w:bookmarkStart w:id="59" w:name="_Toc291664474"/>
      <w:bookmarkStart w:id="60" w:name="_Toc292664250"/>
      <w:r w:rsidRPr="0075052A">
        <w:t>Breve Historia de la Robótica</w:t>
      </w:r>
      <w:bookmarkEnd w:id="59"/>
      <w:bookmarkEnd w:id="60"/>
    </w:p>
    <w:p w14:paraId="578684D0" w14:textId="6CA37331" w:rsidR="00E87FDD" w:rsidRPr="0075052A" w:rsidRDefault="00E87FDD" w:rsidP="00F57539">
      <w:pPr>
        <w:pStyle w:val="Normal-2"/>
        <w:ind w:left="851" w:hanging="851"/>
      </w:pPr>
      <w:r w:rsidRPr="0075052A">
        <w:t>1495 - En 1950 se encontraron unos bocetos de un guerrero mecánico con forma humana  que fueron diseñados por Leonardo Da Vinci</w:t>
      </w:r>
      <w:r w:rsidR="00844F2E" w:rsidRPr="0075052A">
        <w:t xml:space="preserve"> </w:t>
      </w:r>
      <w:r w:rsidRPr="0075052A">
        <w:t>en 1495. El “robot” que Leonardo diseño tenía la capacidad de imitar algunos movimientos humanos como sentarse, mover los brazos, mover el cuello, y corregir automáticamente la mandíbula.</w:t>
      </w:r>
    </w:p>
    <w:p w14:paraId="5EA1FCD9" w14:textId="77777777" w:rsidR="00E87FDD" w:rsidRPr="0075052A" w:rsidRDefault="00E87FDD" w:rsidP="00F57539">
      <w:pPr>
        <w:pStyle w:val="Normal-2"/>
        <w:ind w:left="851" w:hanging="851"/>
      </w:pPr>
    </w:p>
    <w:p w14:paraId="076DF025" w14:textId="77777777" w:rsidR="00E87FDD" w:rsidRPr="0075052A" w:rsidRDefault="00E87FDD" w:rsidP="00F57539">
      <w:pPr>
        <w:pStyle w:val="Normal-2"/>
        <w:ind w:left="851" w:hanging="851"/>
      </w:pPr>
    </w:p>
    <w:p w14:paraId="1FA270B8" w14:textId="77777777" w:rsidR="00E87FDD" w:rsidRPr="0075052A" w:rsidRDefault="00E87FDD" w:rsidP="00F57539">
      <w:pPr>
        <w:pStyle w:val="Normal-2"/>
        <w:ind w:left="851" w:hanging="851"/>
      </w:pPr>
      <w:r w:rsidRPr="0075052A">
        <w:t>1921- La palabra “robot” viene de la palabra croata “</w:t>
      </w:r>
      <w:proofErr w:type="spellStart"/>
      <w:r w:rsidRPr="0075052A">
        <w:t>robota</w:t>
      </w:r>
      <w:proofErr w:type="spellEnd"/>
      <w:r w:rsidRPr="0075052A">
        <w:t>” que en checo significa “Trabajo forzado” “</w:t>
      </w:r>
      <w:proofErr w:type="spellStart"/>
      <w:r w:rsidRPr="0075052A">
        <w:t>Exclavitud</w:t>
      </w:r>
      <w:proofErr w:type="spellEnd"/>
      <w:r w:rsidRPr="0075052A">
        <w:t xml:space="preserve">”. Esta palabra fue utilizada por primera vez para referirse a humanos mecánicos por </w:t>
      </w:r>
      <w:proofErr w:type="spellStart"/>
      <w:r w:rsidRPr="0075052A">
        <w:t>Karel</w:t>
      </w:r>
      <w:proofErr w:type="spellEnd"/>
      <w:r w:rsidRPr="0075052A">
        <w:t xml:space="preserve"> </w:t>
      </w:r>
      <w:proofErr w:type="spellStart"/>
      <w:r w:rsidRPr="0075052A">
        <w:t>Capek</w:t>
      </w:r>
      <w:proofErr w:type="spellEnd"/>
      <w:r w:rsidRPr="0075052A">
        <w:t xml:space="preserve"> en su obra </w:t>
      </w:r>
      <w:proofErr w:type="spellStart"/>
      <w:r w:rsidRPr="0075052A">
        <w:t>Rossum`s</w:t>
      </w:r>
      <w:proofErr w:type="spellEnd"/>
      <w:r w:rsidRPr="0075052A">
        <w:t xml:space="preserve"> Universal Robots (R.U.R).</w:t>
      </w:r>
    </w:p>
    <w:p w14:paraId="47300FC3" w14:textId="77777777" w:rsidR="00E87FDD" w:rsidRPr="0075052A" w:rsidRDefault="00E87FDD" w:rsidP="00F57539">
      <w:pPr>
        <w:pStyle w:val="Normal-2"/>
        <w:ind w:left="851" w:hanging="851"/>
      </w:pPr>
      <w:r w:rsidRPr="0075052A">
        <w:t xml:space="preserve">1942 - Isaac </w:t>
      </w:r>
      <w:proofErr w:type="spellStart"/>
      <w:r w:rsidRPr="0075052A">
        <w:t>Asimov</w:t>
      </w:r>
      <w:proofErr w:type="spellEnd"/>
      <w:r w:rsidRPr="0075052A">
        <w:t xml:space="preserve"> escribe las tres leyes de la robótica:</w:t>
      </w:r>
    </w:p>
    <w:p w14:paraId="19D9830F" w14:textId="77777777" w:rsidR="00E87FDD" w:rsidRPr="0075052A" w:rsidRDefault="00E87FDD" w:rsidP="00F57539">
      <w:pPr>
        <w:pStyle w:val="Normal-2"/>
        <w:ind w:left="851" w:hanging="142"/>
      </w:pPr>
      <w:r w:rsidRPr="0075052A">
        <w:t xml:space="preserve"> </w:t>
      </w:r>
      <w:proofErr w:type="gramStart"/>
      <w:r w:rsidRPr="0075052A">
        <w:t>“ 1</w:t>
      </w:r>
      <w:proofErr w:type="gramEnd"/>
      <w:r w:rsidRPr="0075052A">
        <w:t xml:space="preserve">. A robot </w:t>
      </w:r>
      <w:proofErr w:type="spellStart"/>
      <w:r w:rsidRPr="0075052A">
        <w:t>may</w:t>
      </w:r>
      <w:proofErr w:type="spellEnd"/>
      <w:r w:rsidRPr="0075052A">
        <w:t xml:space="preserve"> </w:t>
      </w:r>
      <w:proofErr w:type="spellStart"/>
      <w:r w:rsidRPr="0075052A">
        <w:t>not</w:t>
      </w:r>
      <w:proofErr w:type="spellEnd"/>
      <w:r w:rsidRPr="0075052A">
        <w:t xml:space="preserve"> </w:t>
      </w:r>
      <w:proofErr w:type="spellStart"/>
      <w:r w:rsidRPr="0075052A">
        <w:t>injure</w:t>
      </w:r>
      <w:proofErr w:type="spellEnd"/>
      <w:r w:rsidRPr="0075052A">
        <w:t xml:space="preserve"> a human </w:t>
      </w:r>
      <w:proofErr w:type="spellStart"/>
      <w:r w:rsidRPr="0075052A">
        <w:t>being</w:t>
      </w:r>
      <w:proofErr w:type="spellEnd"/>
      <w:r w:rsidRPr="0075052A">
        <w:t xml:space="preserve"> </w:t>
      </w:r>
      <w:proofErr w:type="spellStart"/>
      <w:r w:rsidRPr="0075052A">
        <w:t>or</w:t>
      </w:r>
      <w:proofErr w:type="spellEnd"/>
      <w:r w:rsidRPr="0075052A">
        <w:t xml:space="preserve">, </w:t>
      </w:r>
      <w:proofErr w:type="spellStart"/>
      <w:r w:rsidRPr="0075052A">
        <w:t>through</w:t>
      </w:r>
      <w:proofErr w:type="spellEnd"/>
      <w:r w:rsidRPr="0075052A">
        <w:t xml:space="preserve"> </w:t>
      </w:r>
      <w:proofErr w:type="spellStart"/>
      <w:r w:rsidRPr="0075052A">
        <w:t>inaction</w:t>
      </w:r>
      <w:proofErr w:type="spellEnd"/>
      <w:r w:rsidRPr="0075052A">
        <w:t xml:space="preserve">, </w:t>
      </w:r>
      <w:proofErr w:type="spellStart"/>
      <w:r w:rsidRPr="0075052A">
        <w:t>allow</w:t>
      </w:r>
      <w:proofErr w:type="spellEnd"/>
      <w:r w:rsidRPr="0075052A">
        <w:t xml:space="preserve"> a human </w:t>
      </w:r>
      <w:proofErr w:type="spellStart"/>
      <w:r w:rsidRPr="0075052A">
        <w:t>being</w:t>
      </w:r>
      <w:proofErr w:type="spellEnd"/>
      <w:r w:rsidRPr="0075052A">
        <w:t xml:space="preserve"> </w:t>
      </w:r>
      <w:proofErr w:type="spellStart"/>
      <w:r w:rsidRPr="0075052A">
        <w:t>to</w:t>
      </w:r>
      <w:proofErr w:type="spellEnd"/>
      <w:r w:rsidRPr="0075052A">
        <w:t xml:space="preserve"> come </w:t>
      </w:r>
      <w:proofErr w:type="spellStart"/>
      <w:r w:rsidRPr="0075052A">
        <w:t>to</w:t>
      </w:r>
      <w:proofErr w:type="spellEnd"/>
      <w:r w:rsidRPr="0075052A">
        <w:t xml:space="preserve"> </w:t>
      </w:r>
      <w:proofErr w:type="spellStart"/>
      <w:r w:rsidRPr="0075052A">
        <w:t>harm</w:t>
      </w:r>
      <w:proofErr w:type="spellEnd"/>
      <w:r w:rsidRPr="0075052A">
        <w:t>.</w:t>
      </w:r>
    </w:p>
    <w:p w14:paraId="48859A69" w14:textId="77777777" w:rsidR="00E87FDD" w:rsidRPr="0075052A" w:rsidRDefault="00E87FDD" w:rsidP="00F57539">
      <w:pPr>
        <w:pStyle w:val="Normal-2"/>
        <w:ind w:left="851" w:hanging="142"/>
      </w:pPr>
      <w:r w:rsidRPr="0075052A">
        <w:t xml:space="preserve">   2. A robot </w:t>
      </w:r>
      <w:proofErr w:type="spellStart"/>
      <w:r w:rsidRPr="0075052A">
        <w:t>must</w:t>
      </w:r>
      <w:proofErr w:type="spellEnd"/>
      <w:r w:rsidRPr="0075052A">
        <w:t xml:space="preserve"> </w:t>
      </w:r>
      <w:proofErr w:type="spellStart"/>
      <w:r w:rsidRPr="0075052A">
        <w:t>obey</w:t>
      </w:r>
      <w:proofErr w:type="spellEnd"/>
      <w:r w:rsidRPr="0075052A">
        <w:t xml:space="preserve"> </w:t>
      </w:r>
      <w:proofErr w:type="spellStart"/>
      <w:r w:rsidRPr="0075052A">
        <w:t>any</w:t>
      </w:r>
      <w:proofErr w:type="spellEnd"/>
      <w:r w:rsidRPr="0075052A">
        <w:t xml:space="preserve"> </w:t>
      </w:r>
      <w:proofErr w:type="spellStart"/>
      <w:r w:rsidRPr="0075052A">
        <w:t>orders</w:t>
      </w:r>
      <w:proofErr w:type="spellEnd"/>
      <w:r w:rsidRPr="0075052A">
        <w:t xml:space="preserve"> </w:t>
      </w:r>
      <w:proofErr w:type="spellStart"/>
      <w:r w:rsidRPr="0075052A">
        <w:t>given</w:t>
      </w:r>
      <w:proofErr w:type="spellEnd"/>
      <w:r w:rsidRPr="0075052A">
        <w:t xml:space="preserve"> </w:t>
      </w:r>
      <w:proofErr w:type="spellStart"/>
      <w:r w:rsidRPr="0075052A">
        <w:t>to</w:t>
      </w:r>
      <w:proofErr w:type="spellEnd"/>
      <w:r w:rsidRPr="0075052A">
        <w:t xml:space="preserve"> </w:t>
      </w:r>
      <w:proofErr w:type="spellStart"/>
      <w:r w:rsidRPr="0075052A">
        <w:t>it</w:t>
      </w:r>
      <w:proofErr w:type="spellEnd"/>
      <w:r w:rsidRPr="0075052A">
        <w:t xml:space="preserve"> </w:t>
      </w:r>
      <w:proofErr w:type="spellStart"/>
      <w:r w:rsidRPr="0075052A">
        <w:t>by</w:t>
      </w:r>
      <w:proofErr w:type="spellEnd"/>
      <w:r w:rsidRPr="0075052A">
        <w:t xml:space="preserve"> human </w:t>
      </w:r>
      <w:proofErr w:type="spellStart"/>
      <w:r w:rsidRPr="0075052A">
        <w:t>beings</w:t>
      </w:r>
      <w:proofErr w:type="spellEnd"/>
      <w:r w:rsidRPr="0075052A">
        <w:t xml:space="preserve">, </w:t>
      </w:r>
      <w:proofErr w:type="spellStart"/>
      <w:r w:rsidRPr="0075052A">
        <w:t>except</w:t>
      </w:r>
      <w:proofErr w:type="spellEnd"/>
      <w:r w:rsidRPr="0075052A">
        <w:t xml:space="preserve"> </w:t>
      </w:r>
      <w:proofErr w:type="spellStart"/>
      <w:r w:rsidRPr="0075052A">
        <w:t>where</w:t>
      </w:r>
      <w:proofErr w:type="spellEnd"/>
      <w:r w:rsidRPr="0075052A">
        <w:t xml:space="preserve"> </w:t>
      </w:r>
      <w:proofErr w:type="spellStart"/>
      <w:r w:rsidRPr="0075052A">
        <w:t>such</w:t>
      </w:r>
      <w:proofErr w:type="spellEnd"/>
      <w:r w:rsidRPr="0075052A">
        <w:t xml:space="preserve"> </w:t>
      </w:r>
      <w:proofErr w:type="spellStart"/>
      <w:r w:rsidRPr="0075052A">
        <w:t>orders</w:t>
      </w:r>
      <w:proofErr w:type="spellEnd"/>
      <w:r w:rsidRPr="0075052A">
        <w:t xml:space="preserve"> </w:t>
      </w:r>
      <w:proofErr w:type="spellStart"/>
      <w:r w:rsidRPr="0075052A">
        <w:t>would</w:t>
      </w:r>
      <w:proofErr w:type="spellEnd"/>
      <w:r w:rsidRPr="0075052A">
        <w:t xml:space="preserve"> </w:t>
      </w:r>
      <w:proofErr w:type="spellStart"/>
      <w:r w:rsidRPr="0075052A">
        <w:t>conflict</w:t>
      </w:r>
      <w:proofErr w:type="spellEnd"/>
      <w:r w:rsidRPr="0075052A">
        <w:t xml:space="preserve"> </w:t>
      </w:r>
      <w:proofErr w:type="spellStart"/>
      <w:r w:rsidRPr="0075052A">
        <w:t>with</w:t>
      </w:r>
      <w:proofErr w:type="spellEnd"/>
      <w:r w:rsidRPr="0075052A">
        <w:t xml:space="preserve"> </w:t>
      </w:r>
      <w:proofErr w:type="spellStart"/>
      <w:r w:rsidRPr="0075052A">
        <w:t>the</w:t>
      </w:r>
      <w:proofErr w:type="spellEnd"/>
      <w:r w:rsidRPr="0075052A">
        <w:t xml:space="preserve"> </w:t>
      </w:r>
      <w:proofErr w:type="spellStart"/>
      <w:r w:rsidRPr="0075052A">
        <w:t>First</w:t>
      </w:r>
      <w:proofErr w:type="spellEnd"/>
      <w:r w:rsidRPr="0075052A">
        <w:t xml:space="preserve"> </w:t>
      </w:r>
      <w:proofErr w:type="spellStart"/>
      <w:r w:rsidRPr="0075052A">
        <w:t>Law</w:t>
      </w:r>
      <w:proofErr w:type="spellEnd"/>
      <w:r w:rsidRPr="0075052A">
        <w:t>.</w:t>
      </w:r>
    </w:p>
    <w:p w14:paraId="48817E51" w14:textId="77777777" w:rsidR="00E87FDD" w:rsidRPr="0075052A" w:rsidRDefault="00E87FDD" w:rsidP="00F57539">
      <w:pPr>
        <w:pStyle w:val="Normal-2"/>
        <w:ind w:left="851" w:hanging="142"/>
      </w:pPr>
      <w:r w:rsidRPr="0075052A">
        <w:t xml:space="preserve">   3. A robot </w:t>
      </w:r>
      <w:proofErr w:type="spellStart"/>
      <w:r w:rsidRPr="0075052A">
        <w:t>must</w:t>
      </w:r>
      <w:proofErr w:type="spellEnd"/>
      <w:r w:rsidRPr="0075052A">
        <w:t xml:space="preserve"> </w:t>
      </w:r>
      <w:proofErr w:type="spellStart"/>
      <w:r w:rsidRPr="0075052A">
        <w:t>protect</w:t>
      </w:r>
      <w:proofErr w:type="spellEnd"/>
      <w:r w:rsidRPr="0075052A">
        <w:t xml:space="preserve"> </w:t>
      </w:r>
      <w:proofErr w:type="spellStart"/>
      <w:r w:rsidRPr="0075052A">
        <w:t>its</w:t>
      </w:r>
      <w:proofErr w:type="spellEnd"/>
      <w:r w:rsidRPr="0075052A">
        <w:t xml:space="preserve"> </w:t>
      </w:r>
      <w:proofErr w:type="spellStart"/>
      <w:r w:rsidRPr="0075052A">
        <w:t>own</w:t>
      </w:r>
      <w:proofErr w:type="spellEnd"/>
      <w:r w:rsidRPr="0075052A">
        <w:t xml:space="preserve"> </w:t>
      </w:r>
      <w:proofErr w:type="spellStart"/>
      <w:r w:rsidRPr="0075052A">
        <w:t>existence</w:t>
      </w:r>
      <w:proofErr w:type="spellEnd"/>
      <w:r w:rsidRPr="0075052A">
        <w:t xml:space="preserve"> as </w:t>
      </w:r>
      <w:proofErr w:type="spellStart"/>
      <w:r w:rsidRPr="0075052A">
        <w:t>long</w:t>
      </w:r>
      <w:proofErr w:type="spellEnd"/>
      <w:r w:rsidRPr="0075052A">
        <w:t xml:space="preserve"> as </w:t>
      </w:r>
      <w:proofErr w:type="spellStart"/>
      <w:r w:rsidRPr="0075052A">
        <w:t>such</w:t>
      </w:r>
      <w:proofErr w:type="spellEnd"/>
      <w:r w:rsidRPr="0075052A">
        <w:t xml:space="preserve"> </w:t>
      </w:r>
      <w:proofErr w:type="spellStart"/>
      <w:r w:rsidRPr="0075052A">
        <w:t>protection</w:t>
      </w:r>
      <w:proofErr w:type="spellEnd"/>
      <w:r w:rsidRPr="0075052A">
        <w:t xml:space="preserve"> </w:t>
      </w:r>
      <w:proofErr w:type="spellStart"/>
      <w:r w:rsidRPr="0075052A">
        <w:t>does</w:t>
      </w:r>
      <w:proofErr w:type="spellEnd"/>
      <w:r w:rsidRPr="0075052A">
        <w:t xml:space="preserve"> </w:t>
      </w:r>
      <w:proofErr w:type="spellStart"/>
      <w:r w:rsidRPr="0075052A">
        <w:t>not</w:t>
      </w:r>
      <w:proofErr w:type="spellEnd"/>
      <w:r w:rsidRPr="0075052A">
        <w:t xml:space="preserve"> </w:t>
      </w:r>
      <w:proofErr w:type="spellStart"/>
      <w:r w:rsidRPr="0075052A">
        <w:t>conflict</w:t>
      </w:r>
      <w:proofErr w:type="spellEnd"/>
      <w:r w:rsidRPr="0075052A">
        <w:t xml:space="preserve"> </w:t>
      </w:r>
      <w:proofErr w:type="spellStart"/>
      <w:r w:rsidRPr="0075052A">
        <w:t>with</w:t>
      </w:r>
      <w:proofErr w:type="spellEnd"/>
      <w:r w:rsidRPr="0075052A">
        <w:t xml:space="preserve"> </w:t>
      </w:r>
      <w:proofErr w:type="spellStart"/>
      <w:r w:rsidRPr="0075052A">
        <w:t>the</w:t>
      </w:r>
      <w:proofErr w:type="spellEnd"/>
      <w:r w:rsidRPr="0075052A">
        <w:t xml:space="preserve"> </w:t>
      </w:r>
      <w:proofErr w:type="spellStart"/>
      <w:r w:rsidRPr="0075052A">
        <w:t>First</w:t>
      </w:r>
      <w:proofErr w:type="spellEnd"/>
      <w:r w:rsidRPr="0075052A">
        <w:t xml:space="preserve"> </w:t>
      </w:r>
      <w:proofErr w:type="spellStart"/>
      <w:r w:rsidRPr="0075052A">
        <w:t>or</w:t>
      </w:r>
      <w:proofErr w:type="spellEnd"/>
      <w:r w:rsidRPr="0075052A">
        <w:t xml:space="preserve"> </w:t>
      </w:r>
      <w:proofErr w:type="spellStart"/>
      <w:r w:rsidRPr="0075052A">
        <w:t>Second</w:t>
      </w:r>
      <w:proofErr w:type="spellEnd"/>
      <w:r w:rsidRPr="0075052A">
        <w:t xml:space="preserve"> </w:t>
      </w:r>
      <w:proofErr w:type="spellStart"/>
      <w:r w:rsidRPr="0075052A">
        <w:t>Law</w:t>
      </w:r>
      <w:proofErr w:type="spellEnd"/>
      <w:r w:rsidRPr="0075052A">
        <w:t xml:space="preserve">” </w:t>
      </w:r>
    </w:p>
    <w:p w14:paraId="2AD7D0E7" w14:textId="163CE8C0" w:rsidR="00E87FDD" w:rsidRPr="0075052A" w:rsidRDefault="00E87FDD" w:rsidP="00F57539">
      <w:pPr>
        <w:pStyle w:val="Normal-2"/>
        <w:ind w:left="851" w:hanging="851"/>
      </w:pPr>
      <w:r w:rsidRPr="0075052A">
        <w:t xml:space="preserve">1954 - </w:t>
      </w:r>
      <w:r w:rsidR="00E03064" w:rsidRPr="0075052A">
        <w:t xml:space="preserve"> </w:t>
      </w:r>
      <w:r w:rsidRPr="0075052A">
        <w:t xml:space="preserve">George </w:t>
      </w:r>
      <w:proofErr w:type="spellStart"/>
      <w:r w:rsidRPr="0075052A">
        <w:t>Devol</w:t>
      </w:r>
      <w:proofErr w:type="spellEnd"/>
      <w:r w:rsidRPr="0075052A">
        <w:t>, pide la patente para el primer robot programado.</w:t>
      </w:r>
    </w:p>
    <w:p w14:paraId="2E31595E" w14:textId="77777777" w:rsidR="00E87FDD" w:rsidRPr="0075052A" w:rsidRDefault="00E87FDD" w:rsidP="00F57539">
      <w:pPr>
        <w:pStyle w:val="Normal-2"/>
        <w:ind w:left="851" w:hanging="851"/>
      </w:pPr>
      <w:r w:rsidRPr="0075052A">
        <w:t xml:space="preserve">1956 - George </w:t>
      </w:r>
      <w:proofErr w:type="spellStart"/>
      <w:r w:rsidRPr="0075052A">
        <w:t>Devol</w:t>
      </w:r>
      <w:proofErr w:type="spellEnd"/>
      <w:r w:rsidRPr="0075052A">
        <w:t xml:space="preserve"> y Joseph </w:t>
      </w:r>
      <w:proofErr w:type="spellStart"/>
      <w:r w:rsidRPr="0075052A">
        <w:t>Engelberge</w:t>
      </w:r>
      <w:proofErr w:type="spellEnd"/>
      <w:r w:rsidRPr="0075052A">
        <w:t xml:space="preserve"> fundan la primera empresa de la historia dedicada exclusivamente a la fabricación de robot.</w:t>
      </w:r>
    </w:p>
    <w:p w14:paraId="0AE43260" w14:textId="77777777" w:rsidR="00E87FDD" w:rsidRPr="0075052A" w:rsidRDefault="00E87FDD" w:rsidP="00F57539">
      <w:pPr>
        <w:pStyle w:val="Normal-2"/>
        <w:ind w:left="851" w:hanging="142"/>
      </w:pPr>
      <w:r w:rsidRPr="0075052A">
        <w:t xml:space="preserve">- Edmund C. Berkeley crea </w:t>
      </w:r>
      <w:proofErr w:type="spellStart"/>
      <w:r w:rsidRPr="0075052A">
        <w:t>Squee</w:t>
      </w:r>
      <w:proofErr w:type="spellEnd"/>
      <w:r w:rsidRPr="0075052A">
        <w:t xml:space="preserve"> </w:t>
      </w:r>
      <w:proofErr w:type="gramStart"/>
      <w:r w:rsidRPr="0075052A">
        <w:t>“ el</w:t>
      </w:r>
      <w:proofErr w:type="gramEnd"/>
      <w:r w:rsidRPr="0075052A">
        <w:t xml:space="preserve"> robot ardilla” que con cuatro sensores, era capaz de localizar una luz y recoger una pelota.</w:t>
      </w:r>
    </w:p>
    <w:p w14:paraId="6F6D3BED" w14:textId="77777777" w:rsidR="00E87FDD" w:rsidRPr="0075052A" w:rsidRDefault="00E87FDD" w:rsidP="00F57539">
      <w:pPr>
        <w:pStyle w:val="Normal-2"/>
        <w:ind w:left="851" w:hanging="851"/>
      </w:pPr>
    </w:p>
    <w:p w14:paraId="4CA0F5FF" w14:textId="77777777" w:rsidR="00E87FDD" w:rsidRPr="0075052A" w:rsidRDefault="00E87FDD" w:rsidP="00F57539">
      <w:pPr>
        <w:pStyle w:val="Normal-2"/>
        <w:ind w:left="851" w:hanging="851"/>
      </w:pPr>
      <w:r w:rsidRPr="0075052A">
        <w:lastRenderedPageBreak/>
        <w:t xml:space="preserve">1959 -  John McCarthy y Marvin </w:t>
      </w:r>
      <w:proofErr w:type="spellStart"/>
      <w:r w:rsidRPr="0075052A">
        <w:t>Minsky</w:t>
      </w:r>
      <w:proofErr w:type="spellEnd"/>
      <w:r w:rsidRPr="0075052A">
        <w:t xml:space="preserve"> ponen en marcha un laboratorio de inteligencia artificial en  el Instituto de Tecnología de Massachusetts (MIT).</w:t>
      </w:r>
    </w:p>
    <w:p w14:paraId="5D303144" w14:textId="7045BBC7" w:rsidR="00E87FDD" w:rsidRPr="0075052A" w:rsidRDefault="00E03064" w:rsidP="00F57539">
      <w:pPr>
        <w:pStyle w:val="Normal-2"/>
        <w:ind w:left="851" w:hanging="851"/>
      </w:pPr>
      <w:r w:rsidRPr="0075052A">
        <w:t xml:space="preserve">1961 - </w:t>
      </w:r>
      <w:r w:rsidR="00E87FDD" w:rsidRPr="0075052A">
        <w:t>Heinrich Ernst desarrolla el  “MH-1”, un brazo mecánico controlado manualmente, en el MIT.</w:t>
      </w:r>
    </w:p>
    <w:p w14:paraId="1CDED54C" w14:textId="77777777" w:rsidR="00E87FDD" w:rsidRPr="0075052A" w:rsidRDefault="00E87FDD" w:rsidP="00F57539">
      <w:pPr>
        <w:pStyle w:val="Normal-2"/>
        <w:ind w:left="851" w:hanging="142"/>
      </w:pPr>
      <w:r w:rsidRPr="0075052A">
        <w:t xml:space="preserve">-  General Motors instala el primer robot creado por </w:t>
      </w:r>
      <w:proofErr w:type="spellStart"/>
      <w:r w:rsidRPr="0075052A">
        <w:t>Unimation</w:t>
      </w:r>
      <w:proofErr w:type="spellEnd"/>
      <w:r w:rsidRPr="0075052A">
        <w:t xml:space="preserve"> en su planta de fabricación de New Jersey, USA. </w:t>
      </w:r>
    </w:p>
    <w:p w14:paraId="2161FF4B" w14:textId="692D2EF9" w:rsidR="00E87FDD" w:rsidRPr="0075052A" w:rsidRDefault="00E87FDD" w:rsidP="00F57539">
      <w:pPr>
        <w:pStyle w:val="Normal-2"/>
        <w:ind w:left="851" w:hanging="851"/>
      </w:pPr>
      <w:r w:rsidRPr="0075052A">
        <w:t xml:space="preserve">1963 - Rancho Los Amigos Hospital  (California) diseña el primer brazo mecánico controlado por ordenador. Fue diseñado para ayudar a personas </w:t>
      </w:r>
      <w:r w:rsidR="00746B0D" w:rsidRPr="0075052A">
        <w:t>minusválidas</w:t>
      </w:r>
      <w:r w:rsidRPr="0075052A">
        <w:t xml:space="preserve">. </w:t>
      </w:r>
    </w:p>
    <w:p w14:paraId="5301F71C" w14:textId="77777777" w:rsidR="00E87FDD" w:rsidRPr="0075052A" w:rsidRDefault="00E87FDD" w:rsidP="00F57539">
      <w:pPr>
        <w:pStyle w:val="Normal-2"/>
        <w:ind w:left="851" w:hanging="851"/>
      </w:pPr>
      <w:r w:rsidRPr="0075052A">
        <w:t xml:space="preserve">1966 - Joseph </w:t>
      </w:r>
      <w:proofErr w:type="spellStart"/>
      <w:r w:rsidRPr="0075052A">
        <w:t>Weizenbaum</w:t>
      </w:r>
      <w:proofErr w:type="spellEnd"/>
      <w:r w:rsidRPr="0075052A">
        <w:t xml:space="preserve">  crea en el MIT el primer programa con inteligencia artificial, fue bautizado con el nombre de Eliza.</w:t>
      </w:r>
    </w:p>
    <w:p w14:paraId="0D71BD80" w14:textId="77777777" w:rsidR="00E87FDD" w:rsidRPr="0075052A" w:rsidRDefault="00E87FDD" w:rsidP="00F57539">
      <w:pPr>
        <w:pStyle w:val="Normal-2"/>
        <w:ind w:left="851" w:hanging="142"/>
      </w:pPr>
      <w:r w:rsidRPr="0075052A">
        <w:t xml:space="preserve">- El Instituto de Investigación de Stanford, crea el primer robot capaz de reaccionar sobre su entorno. </w:t>
      </w:r>
    </w:p>
    <w:p w14:paraId="39657D1E" w14:textId="77777777" w:rsidR="00E87FDD" w:rsidRPr="0075052A" w:rsidRDefault="00E87FDD" w:rsidP="00F57539">
      <w:pPr>
        <w:pStyle w:val="Normal-2"/>
        <w:ind w:left="851" w:hanging="851"/>
      </w:pPr>
      <w:r w:rsidRPr="0075052A">
        <w:t xml:space="preserve">1967 - Richard </w:t>
      </w:r>
      <w:proofErr w:type="spellStart"/>
      <w:r w:rsidRPr="0075052A">
        <w:t>Greenblatt</w:t>
      </w:r>
      <w:proofErr w:type="spellEnd"/>
      <w:r w:rsidRPr="0075052A">
        <w:t xml:space="preserve"> escribe un programa capaz de jugar al ajedrez.</w:t>
      </w:r>
    </w:p>
    <w:p w14:paraId="057DACE9" w14:textId="6BCFD29C" w:rsidR="00E87FDD" w:rsidRPr="0075052A" w:rsidRDefault="00E87FDD" w:rsidP="00F57539">
      <w:pPr>
        <w:pStyle w:val="Normal-2"/>
        <w:numPr>
          <w:ilvl w:val="0"/>
          <w:numId w:val="37"/>
        </w:numPr>
        <w:ind w:left="851" w:hanging="142"/>
      </w:pPr>
      <w:proofErr w:type="spellStart"/>
      <w:r w:rsidRPr="0075052A">
        <w:t>Japon</w:t>
      </w:r>
      <w:proofErr w:type="spellEnd"/>
      <w:r w:rsidRPr="0075052A">
        <w:t xml:space="preserve"> importa su primer robot.</w:t>
      </w:r>
    </w:p>
    <w:p w14:paraId="415F2549" w14:textId="77777777" w:rsidR="00E87FDD" w:rsidRPr="0075052A" w:rsidRDefault="00E87FDD" w:rsidP="00F57539">
      <w:pPr>
        <w:pStyle w:val="Normal-2"/>
        <w:ind w:left="851" w:hanging="851"/>
      </w:pPr>
      <w:r w:rsidRPr="0075052A">
        <w:t xml:space="preserve">1968 - Kawasaki patenta el robot hidráulico diseñado por </w:t>
      </w:r>
      <w:proofErr w:type="spellStart"/>
      <w:r w:rsidRPr="0075052A">
        <w:t>Unimation</w:t>
      </w:r>
      <w:proofErr w:type="spellEnd"/>
      <w:r w:rsidRPr="0075052A">
        <w:t xml:space="preserve"> y empieza la producción en Japón.</w:t>
      </w:r>
    </w:p>
    <w:p w14:paraId="7A2635A9" w14:textId="77777777" w:rsidR="00E87FDD" w:rsidRPr="0075052A" w:rsidRDefault="00E87FDD" w:rsidP="00F57539">
      <w:pPr>
        <w:pStyle w:val="Normal-2"/>
        <w:ind w:left="851" w:hanging="851"/>
      </w:pPr>
      <w:r w:rsidRPr="0075052A">
        <w:t xml:space="preserve">1969 – </w:t>
      </w:r>
      <w:proofErr w:type="spellStart"/>
      <w:r w:rsidRPr="0075052A">
        <w:t>Victor</w:t>
      </w:r>
      <w:proofErr w:type="spellEnd"/>
      <w:r w:rsidRPr="0075052A">
        <w:t xml:space="preserve"> </w:t>
      </w:r>
      <w:proofErr w:type="spellStart"/>
      <w:r w:rsidRPr="0075052A">
        <w:t>Scheinman</w:t>
      </w:r>
      <w:proofErr w:type="spellEnd"/>
      <w:r w:rsidRPr="0075052A">
        <w:t xml:space="preserve">, profesor de Ingeniería mecánica de la Universidad de Stanford, crea el “Stanford </w:t>
      </w:r>
      <w:proofErr w:type="spellStart"/>
      <w:r w:rsidRPr="0075052A">
        <w:t>Arm</w:t>
      </w:r>
      <w:proofErr w:type="spellEnd"/>
      <w:r w:rsidRPr="0075052A">
        <w:t>”.</w:t>
      </w:r>
    </w:p>
    <w:p w14:paraId="26E593ED" w14:textId="77777777" w:rsidR="00E87FDD" w:rsidRPr="0075052A" w:rsidRDefault="00E87FDD" w:rsidP="00F57539">
      <w:pPr>
        <w:pStyle w:val="Normal-2"/>
        <w:ind w:left="851" w:hanging="851"/>
      </w:pPr>
      <w:r w:rsidRPr="0075052A">
        <w:lastRenderedPageBreak/>
        <w:t xml:space="preserve">1970 – </w:t>
      </w:r>
      <w:proofErr w:type="spellStart"/>
      <w:r w:rsidRPr="0075052A">
        <w:t>Shakey</w:t>
      </w:r>
      <w:proofErr w:type="spellEnd"/>
      <w:r w:rsidRPr="0075052A">
        <w:t xml:space="preserve">, un robot creado en </w:t>
      </w:r>
      <w:proofErr w:type="spellStart"/>
      <w:r w:rsidRPr="0075052A">
        <w:t>Menlo</w:t>
      </w:r>
      <w:proofErr w:type="spellEnd"/>
      <w:r w:rsidRPr="0075052A">
        <w:t xml:space="preserve"> Park USA, es presentado como el primer robot móvil controlado por inteligencia artificial capaz de ver y evitar obstáculos.</w:t>
      </w:r>
    </w:p>
    <w:p w14:paraId="5068A491" w14:textId="77777777" w:rsidR="00E87FDD" w:rsidRPr="0075052A" w:rsidRDefault="00E87FDD" w:rsidP="00F57539">
      <w:pPr>
        <w:pStyle w:val="Normal-2"/>
        <w:ind w:left="851" w:hanging="142"/>
      </w:pPr>
      <w:r w:rsidRPr="0075052A">
        <w:t xml:space="preserve">- </w:t>
      </w:r>
      <w:proofErr w:type="spellStart"/>
      <w:r w:rsidRPr="0075052A">
        <w:t>Stanfor</w:t>
      </w:r>
      <w:proofErr w:type="spellEnd"/>
      <w:r w:rsidRPr="0075052A">
        <w:t xml:space="preserve"> </w:t>
      </w:r>
      <w:proofErr w:type="spellStart"/>
      <w:r w:rsidRPr="0075052A">
        <w:t>University</w:t>
      </w:r>
      <w:proofErr w:type="spellEnd"/>
      <w:r w:rsidRPr="0075052A">
        <w:t xml:space="preserve"> produce “Stanford </w:t>
      </w:r>
      <w:proofErr w:type="spellStart"/>
      <w:r w:rsidRPr="0075052A">
        <w:t>Cart</w:t>
      </w:r>
      <w:proofErr w:type="spellEnd"/>
      <w:r w:rsidRPr="0075052A">
        <w:t xml:space="preserve">”, un sigue líneas que puede ser controlado desde un ordenador usando radio-comunicaciones. </w:t>
      </w:r>
    </w:p>
    <w:p w14:paraId="16D9E5B6" w14:textId="674753EA" w:rsidR="00033E00" w:rsidRPr="0075052A" w:rsidRDefault="00033E00" w:rsidP="00F57539">
      <w:pPr>
        <w:pStyle w:val="Normal-2"/>
        <w:ind w:left="851" w:hanging="851"/>
      </w:pPr>
      <w:r w:rsidRPr="0075052A">
        <w:t>1973 – El departamento de IA de la Universidad de Edimburgo presenta Freddy II, un robot capaz de montar objetos de forma automática a partir de un montón de piezas.</w:t>
      </w:r>
    </w:p>
    <w:p w14:paraId="53AE373A" w14:textId="1C112293" w:rsidR="00E87FDD" w:rsidRPr="0075052A" w:rsidRDefault="00033E00" w:rsidP="00F57539">
      <w:pPr>
        <w:pStyle w:val="Normal-2"/>
        <w:numPr>
          <w:ilvl w:val="0"/>
          <w:numId w:val="24"/>
        </w:numPr>
        <w:ind w:left="851" w:hanging="284"/>
      </w:pPr>
      <w:r w:rsidRPr="0075052A">
        <w:t xml:space="preserve">   Cincinnati </w:t>
      </w:r>
      <w:proofErr w:type="spellStart"/>
      <w:r w:rsidRPr="0075052A">
        <w:t>Milacron</w:t>
      </w:r>
      <w:proofErr w:type="spellEnd"/>
      <w:r w:rsidRPr="0075052A">
        <w:t xml:space="preserve"> </w:t>
      </w:r>
      <w:proofErr w:type="spellStart"/>
      <w:r w:rsidRPr="0075052A">
        <w:t>Corporation</w:t>
      </w:r>
      <w:proofErr w:type="spellEnd"/>
      <w:r w:rsidRPr="0075052A">
        <w:t xml:space="preserve"> lanza el primer robot controlado por una minicomputadora.</w:t>
      </w:r>
    </w:p>
    <w:p w14:paraId="24B3C0C2" w14:textId="5C79CA57" w:rsidR="00844F2E" w:rsidRPr="0075052A" w:rsidRDefault="00844F2E" w:rsidP="00F57539">
      <w:pPr>
        <w:pStyle w:val="Normal-2"/>
        <w:ind w:left="851" w:hanging="851"/>
      </w:pPr>
      <w:r w:rsidRPr="0075052A">
        <w:t xml:space="preserve">1975 – Víctor </w:t>
      </w:r>
      <w:proofErr w:type="spellStart"/>
      <w:r w:rsidRPr="0075052A">
        <w:t>Scheinman</w:t>
      </w:r>
      <w:proofErr w:type="spellEnd"/>
      <w:r w:rsidRPr="0075052A">
        <w:t xml:space="preserve"> desarrolla el </w:t>
      </w:r>
      <w:r w:rsidR="00C3076B" w:rsidRPr="0075052A">
        <w:t xml:space="preserve">Universal </w:t>
      </w:r>
      <w:proofErr w:type="spellStart"/>
      <w:r w:rsidR="00C3076B" w:rsidRPr="0075052A">
        <w:t>Manipulation</w:t>
      </w:r>
      <w:proofErr w:type="spellEnd"/>
      <w:r w:rsidR="00C3076B" w:rsidRPr="0075052A">
        <w:t xml:space="preserve"> </w:t>
      </w:r>
      <w:proofErr w:type="spellStart"/>
      <w:r w:rsidR="00C3076B" w:rsidRPr="0075052A">
        <w:t>Arm</w:t>
      </w:r>
      <w:proofErr w:type="spellEnd"/>
      <w:r w:rsidRPr="0075052A">
        <w:t xml:space="preserve"> (Puma), </w:t>
      </w:r>
      <w:r w:rsidR="00C3076B" w:rsidRPr="0075052A">
        <w:t>cuyo uso es para robots industriales.</w:t>
      </w:r>
    </w:p>
    <w:p w14:paraId="32003FC8" w14:textId="68B57493" w:rsidR="00844F2E" w:rsidRPr="0075052A" w:rsidRDefault="00C3076B" w:rsidP="00F57539">
      <w:pPr>
        <w:pStyle w:val="Normal-2"/>
        <w:ind w:left="851" w:hanging="851"/>
      </w:pPr>
      <w:r w:rsidRPr="0075052A">
        <w:t>1977 – ASEA, una empresa de robots europea, ofrece dos tamaños de robot según su potencia eléctrica. Ambos robots utilizan un controlador de microprocesador para la programación y operación.</w:t>
      </w:r>
    </w:p>
    <w:p w14:paraId="75BF3433" w14:textId="0A25C9B8" w:rsidR="00C3076B" w:rsidRPr="0075052A" w:rsidRDefault="00C3076B" w:rsidP="00F57539">
      <w:pPr>
        <w:pStyle w:val="Normal-2"/>
        <w:ind w:left="851" w:hanging="851"/>
      </w:pPr>
      <w:r w:rsidRPr="0075052A">
        <w:t xml:space="preserve">1979 – Se establece el Instituto de Robótica en la universidad de Carnegie </w:t>
      </w:r>
      <w:proofErr w:type="spellStart"/>
      <w:r w:rsidRPr="0075052A">
        <w:t>Mellon</w:t>
      </w:r>
      <w:proofErr w:type="spellEnd"/>
      <w:r w:rsidRPr="0075052A">
        <w:t xml:space="preserve">. Posteriormente desarrollarán Sphinx4 y </w:t>
      </w:r>
      <w:proofErr w:type="spellStart"/>
      <w:r w:rsidRPr="0075052A">
        <w:t>FreeTTS</w:t>
      </w:r>
      <w:proofErr w:type="spellEnd"/>
      <w:r w:rsidRPr="0075052A">
        <w:t xml:space="preserve"> que serán usados en el proyecto.</w:t>
      </w:r>
    </w:p>
    <w:p w14:paraId="19067214" w14:textId="591FAE0E" w:rsidR="00C3076B" w:rsidRPr="0075052A" w:rsidRDefault="00C3076B" w:rsidP="00F57539">
      <w:pPr>
        <w:pStyle w:val="Normal-2"/>
        <w:ind w:left="851" w:hanging="851"/>
      </w:pPr>
      <w:r w:rsidRPr="0075052A">
        <w:t xml:space="preserve">1981 – </w:t>
      </w:r>
      <w:proofErr w:type="spellStart"/>
      <w:r w:rsidRPr="0075052A">
        <w:t>Takeo</w:t>
      </w:r>
      <w:proofErr w:type="spellEnd"/>
      <w:r w:rsidRPr="0075052A">
        <w:t xml:space="preserve"> </w:t>
      </w:r>
      <w:proofErr w:type="spellStart"/>
      <w:r w:rsidRPr="0075052A">
        <w:t>Kanade</w:t>
      </w:r>
      <w:proofErr w:type="spellEnd"/>
      <w:r w:rsidRPr="0075052A">
        <w:t xml:space="preserve"> construye el brazo de accionamiento directo. Es el primero en tener los motores instalados directamente en las articulaciones del </w:t>
      </w:r>
      <w:r w:rsidRPr="0075052A">
        <w:lastRenderedPageBreak/>
        <w:t>brazo. Este desarrollo hace que sea más rápido y más preciso que los anteriores brazos.</w:t>
      </w:r>
    </w:p>
    <w:p w14:paraId="6DABB282" w14:textId="2EF3D7A8" w:rsidR="00E7213F" w:rsidRPr="0075052A" w:rsidRDefault="00E7213F" w:rsidP="00F57539">
      <w:pPr>
        <w:pStyle w:val="Normal-2"/>
        <w:ind w:left="851" w:hanging="851"/>
      </w:pPr>
      <w:r w:rsidRPr="0075052A">
        <w:t xml:space="preserve">1982 – </w:t>
      </w:r>
      <w:proofErr w:type="spellStart"/>
      <w:r w:rsidRPr="0075052A">
        <w:t>Fanuc</w:t>
      </w:r>
      <w:proofErr w:type="spellEnd"/>
      <w:r w:rsidRPr="0075052A">
        <w:t xml:space="preserve"> de Japón y General Motors crean una empresa conjunta: GM </w:t>
      </w:r>
      <w:proofErr w:type="spellStart"/>
      <w:r w:rsidRPr="0075052A">
        <w:t>Fanuc</w:t>
      </w:r>
      <w:proofErr w:type="spellEnd"/>
      <w:r w:rsidRPr="0075052A">
        <w:t>, dedicada a la construcción de robots para Norte América.</w:t>
      </w:r>
    </w:p>
    <w:p w14:paraId="5BA50300" w14:textId="24ADD348" w:rsidR="00E7213F" w:rsidRPr="0075052A" w:rsidRDefault="00E7213F" w:rsidP="00F57539">
      <w:pPr>
        <w:pStyle w:val="Normal-2"/>
        <w:ind w:left="851" w:hanging="851"/>
      </w:pPr>
      <w:r w:rsidRPr="0075052A">
        <w:t xml:space="preserve">1984 – Joseph </w:t>
      </w:r>
      <w:proofErr w:type="spellStart"/>
      <w:r w:rsidRPr="0075052A">
        <w:t>Engelberger</w:t>
      </w:r>
      <w:proofErr w:type="spellEnd"/>
      <w:r w:rsidRPr="0075052A">
        <w:t xml:space="preserve"> inicia la “Transición </w:t>
      </w:r>
      <w:proofErr w:type="spellStart"/>
      <w:r w:rsidRPr="0075052A">
        <w:t>Tobótica</w:t>
      </w:r>
      <w:proofErr w:type="spellEnd"/>
      <w:r w:rsidRPr="0075052A">
        <w:t>” para desarrollar robots de servicio.</w:t>
      </w:r>
    </w:p>
    <w:p w14:paraId="233DBD9C" w14:textId="6CA3749D" w:rsidR="00E7213F" w:rsidRPr="0075052A" w:rsidRDefault="00E7213F" w:rsidP="00F57539">
      <w:pPr>
        <w:pStyle w:val="Normal-2"/>
        <w:ind w:left="851" w:hanging="851"/>
      </w:pPr>
      <w:r w:rsidRPr="0075052A">
        <w:t xml:space="preserve">1986 – Lego </w:t>
      </w:r>
      <w:proofErr w:type="spellStart"/>
      <w:r w:rsidRPr="0075052A">
        <w:t>Group</w:t>
      </w:r>
      <w:proofErr w:type="spellEnd"/>
      <w:r w:rsidRPr="0075052A">
        <w:t xml:space="preserve"> y el Instituto de Tecnología de Massachusetts (MIT) firman un contrato por el cual, Lego financia las investigaciones de MIT a cambio de obtener ideas para sus productos.</w:t>
      </w:r>
    </w:p>
    <w:p w14:paraId="2B57D571" w14:textId="7CAA530A" w:rsidR="00220D65" w:rsidRPr="0075052A" w:rsidRDefault="00220D65" w:rsidP="00F57539">
      <w:pPr>
        <w:pStyle w:val="Normal-2"/>
        <w:numPr>
          <w:ilvl w:val="0"/>
          <w:numId w:val="24"/>
        </w:numPr>
        <w:ind w:left="851" w:hanging="142"/>
      </w:pPr>
      <w:r w:rsidRPr="0075052A">
        <w:t xml:space="preserve">   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D40AAE2" w14:textId="3E0A9544" w:rsidR="00220D65" w:rsidRPr="0075052A" w:rsidRDefault="00220D65" w:rsidP="00F57539">
      <w:pPr>
        <w:pStyle w:val="Normal-2"/>
        <w:ind w:left="851" w:hanging="851"/>
      </w:pPr>
      <w:r w:rsidRPr="0075052A">
        <w:t xml:space="preserve">1989 – Se presenta </w:t>
      </w:r>
      <w:proofErr w:type="spellStart"/>
      <w:r w:rsidRPr="0075052A">
        <w:t>Genghis</w:t>
      </w:r>
      <w:proofErr w:type="spellEnd"/>
      <w:r w:rsidRPr="0075052A">
        <w:t>, un robot creado en el MIT capaz de caminar.</w:t>
      </w:r>
    </w:p>
    <w:p w14:paraId="4A251BAF" w14:textId="37AF9EDD" w:rsidR="00220D65" w:rsidRPr="0075052A" w:rsidRDefault="00220D65" w:rsidP="00F57539">
      <w:pPr>
        <w:pStyle w:val="Normal-2"/>
        <w:numPr>
          <w:ilvl w:val="0"/>
          <w:numId w:val="24"/>
        </w:numPr>
        <w:ind w:left="851" w:hanging="142"/>
      </w:pPr>
      <w:r w:rsidRPr="0075052A">
        <w:t xml:space="preserve">   El Dr. Seymour </w:t>
      </w:r>
      <w:proofErr w:type="spellStart"/>
      <w:r w:rsidRPr="0075052A">
        <w:t>Papert</w:t>
      </w:r>
      <w:proofErr w:type="spellEnd"/>
      <w:r w:rsidRPr="0075052A">
        <w:t xml:space="preserve"> se convierte en el profesor de Investigación del Aprendizaje de LEGO.</w:t>
      </w:r>
    </w:p>
    <w:p w14:paraId="39B75AD9" w14:textId="415C13F2" w:rsidR="00220D65" w:rsidRPr="0075052A" w:rsidRDefault="00220D65" w:rsidP="00F57539">
      <w:pPr>
        <w:pStyle w:val="Normal-2"/>
        <w:ind w:left="851" w:hanging="851"/>
      </w:pPr>
      <w:r w:rsidRPr="0075052A">
        <w:t xml:space="preserve">1993 – </w:t>
      </w:r>
      <w:proofErr w:type="spellStart"/>
      <w:r w:rsidRPr="0075052A">
        <w:t>Seiko</w:t>
      </w:r>
      <w:proofErr w:type="spellEnd"/>
      <w:r w:rsidRPr="0075052A">
        <w:t xml:space="preserve"> Epson desarrolla un robot llamado Monsieur, el robot más pequeño del mundo, certificado por el Libro </w:t>
      </w:r>
      <w:proofErr w:type="spellStart"/>
      <w:r w:rsidRPr="0075052A">
        <w:t>Guinness</w:t>
      </w:r>
      <w:proofErr w:type="spellEnd"/>
      <w:r w:rsidRPr="0075052A">
        <w:t xml:space="preserve"> de los Récords.</w:t>
      </w:r>
    </w:p>
    <w:p w14:paraId="5085B4C3" w14:textId="74058A7E" w:rsidR="002E7CD3" w:rsidRPr="0075052A" w:rsidRDefault="002E7CD3" w:rsidP="00F57539">
      <w:pPr>
        <w:pStyle w:val="Normal-2"/>
        <w:ind w:left="851" w:hanging="851"/>
      </w:pPr>
      <w:r w:rsidRPr="0075052A">
        <w:lastRenderedPageBreak/>
        <w:t xml:space="preserve">1995 – Se crea </w:t>
      </w:r>
      <w:proofErr w:type="spellStart"/>
      <w:r w:rsidRPr="0075052A">
        <w:t>Intuitive</w:t>
      </w:r>
      <w:proofErr w:type="spellEnd"/>
      <w:r w:rsidRPr="0075052A">
        <w:t xml:space="preserve"> </w:t>
      </w:r>
      <w:proofErr w:type="spellStart"/>
      <w:r w:rsidRPr="0075052A">
        <w:t>Surgical</w:t>
      </w:r>
      <w:proofErr w:type="spellEnd"/>
      <w:r w:rsidRPr="0075052A">
        <w:t xml:space="preserve"> formada por Fred </w:t>
      </w:r>
      <w:proofErr w:type="spellStart"/>
      <w:r w:rsidRPr="0075052A">
        <w:t>Moll</w:t>
      </w:r>
      <w:proofErr w:type="spellEnd"/>
      <w:r w:rsidRPr="0075052A">
        <w:t xml:space="preserve">, </w:t>
      </w:r>
      <w:proofErr w:type="spellStart"/>
      <w:r w:rsidRPr="0075052A">
        <w:t>Younge</w:t>
      </w:r>
      <w:proofErr w:type="spellEnd"/>
      <w:r w:rsidRPr="0075052A">
        <w:t xml:space="preserve"> </w:t>
      </w:r>
      <w:proofErr w:type="spellStart"/>
      <w:r w:rsidRPr="0075052A">
        <w:t>Rob</w:t>
      </w:r>
      <w:proofErr w:type="spellEnd"/>
      <w:r w:rsidRPr="0075052A">
        <w:t xml:space="preserve"> y John Freud. Con objetivo de diseñar y comercializar sistemas robóticos quirúrgicos. </w:t>
      </w:r>
    </w:p>
    <w:p w14:paraId="56F131E2" w14:textId="47A09180" w:rsidR="002E7CD3" w:rsidRPr="0075052A" w:rsidRDefault="002E7CD3" w:rsidP="00F57539">
      <w:pPr>
        <w:pStyle w:val="Normal-2"/>
        <w:ind w:left="851" w:hanging="851"/>
      </w:pPr>
      <w:r w:rsidRPr="0075052A">
        <w:t xml:space="preserve">1998 – LEGO lanza su primera invención robótica </w:t>
      </w:r>
      <w:proofErr w:type="spellStart"/>
      <w:r w:rsidRPr="0075052A">
        <w:t>SystemTM</w:t>
      </w:r>
      <w:proofErr w:type="spellEnd"/>
      <w:r w:rsidRPr="0075052A">
        <w:t xml:space="preserve"> 1.0. </w:t>
      </w:r>
      <w:r w:rsidR="00876A2C" w:rsidRPr="0075052A">
        <w:t>Lego renombra el producto a MINDESTORMS.</w:t>
      </w:r>
    </w:p>
    <w:p w14:paraId="314FA171" w14:textId="226DAD57" w:rsidR="002E7CD3" w:rsidRPr="0075052A" w:rsidRDefault="00876A2C" w:rsidP="00F57539">
      <w:pPr>
        <w:pStyle w:val="Normal-2"/>
        <w:numPr>
          <w:ilvl w:val="0"/>
          <w:numId w:val="24"/>
        </w:numPr>
        <w:ind w:left="851" w:hanging="142"/>
      </w:pPr>
      <w:r w:rsidRPr="0075052A">
        <w:t xml:space="preserve">   </w:t>
      </w:r>
      <w:proofErr w:type="spellStart"/>
      <w:r w:rsidRPr="0075052A">
        <w:t>Breazeal</w:t>
      </w:r>
      <w:proofErr w:type="spellEnd"/>
      <w:r w:rsidRPr="0075052A">
        <w:t xml:space="preserve"> Cynthia comienza en el MIT a trabajar en el robot </w:t>
      </w:r>
      <w:proofErr w:type="spellStart"/>
      <w:r w:rsidRPr="0075052A">
        <w:t>Kismet</w:t>
      </w:r>
      <w:proofErr w:type="spellEnd"/>
      <w:r w:rsidRPr="0075052A">
        <w:t>, que pueden imitar los estados emocionales de un bebé.</w:t>
      </w:r>
    </w:p>
    <w:p w14:paraId="255AC336" w14:textId="129D12D2" w:rsidR="00876A2C" w:rsidRPr="0075052A" w:rsidRDefault="00876A2C" w:rsidP="00F57539">
      <w:pPr>
        <w:pStyle w:val="Normal-2"/>
        <w:ind w:left="851" w:hanging="851"/>
      </w:pPr>
      <w:r w:rsidRPr="0075052A">
        <w:t>1999 – Lego lanza “</w:t>
      </w:r>
      <w:proofErr w:type="spellStart"/>
      <w:r w:rsidRPr="0075052A">
        <w:t>The</w:t>
      </w:r>
      <w:proofErr w:type="spellEnd"/>
      <w:r w:rsidRPr="0075052A">
        <w:t xml:space="preserve"> </w:t>
      </w:r>
      <w:proofErr w:type="spellStart"/>
      <w:r w:rsidRPr="0075052A">
        <w:t>Robotics</w:t>
      </w:r>
      <w:proofErr w:type="spellEnd"/>
      <w:r w:rsidRPr="0075052A">
        <w:t xml:space="preserve"> </w:t>
      </w:r>
      <w:proofErr w:type="spellStart"/>
      <w:r w:rsidRPr="0075052A">
        <w:t>Discovery</w:t>
      </w:r>
      <w:proofErr w:type="spellEnd"/>
      <w:r w:rsidRPr="0075052A">
        <w:t xml:space="preserve"> Set”</w:t>
      </w:r>
      <w:r w:rsidR="004C5C5A" w:rsidRPr="0075052A">
        <w:t>.</w:t>
      </w:r>
    </w:p>
    <w:p w14:paraId="139F034E" w14:textId="5CB097C0" w:rsidR="002E7CD3" w:rsidRPr="0075052A" w:rsidRDefault="004C5C5A" w:rsidP="00F57539">
      <w:pPr>
        <w:pStyle w:val="Normal-2"/>
        <w:ind w:left="851" w:hanging="851"/>
      </w:pPr>
      <w:r w:rsidRPr="0075052A">
        <w:t>2000 – Honda estrena un nuevo robot humanoide ASIMO.</w:t>
      </w:r>
    </w:p>
    <w:p w14:paraId="406D19F8" w14:textId="481ED8B5" w:rsidR="004C5C5A" w:rsidRPr="0075052A" w:rsidRDefault="004C5C5A" w:rsidP="00F57539">
      <w:pPr>
        <w:pStyle w:val="Normal-2"/>
        <w:numPr>
          <w:ilvl w:val="0"/>
          <w:numId w:val="24"/>
        </w:numPr>
        <w:ind w:left="851" w:hanging="142"/>
      </w:pPr>
      <w:r w:rsidRPr="0075052A">
        <w:t xml:space="preserve"> LEGO lanza el MINDSTORMS </w:t>
      </w:r>
      <w:proofErr w:type="spellStart"/>
      <w:r w:rsidRPr="0075052A">
        <w:t>Robotics</w:t>
      </w:r>
      <w:proofErr w:type="spellEnd"/>
      <w:r w:rsidRPr="0075052A">
        <w:t xml:space="preserve"> </w:t>
      </w:r>
      <w:proofErr w:type="spellStart"/>
      <w:r w:rsidRPr="0075052A">
        <w:t>Invention</w:t>
      </w:r>
      <w:proofErr w:type="spellEnd"/>
      <w:r w:rsidRPr="0075052A">
        <w:t xml:space="preserve"> System2.0.</w:t>
      </w:r>
    </w:p>
    <w:p w14:paraId="0E91794A" w14:textId="4355D0B6" w:rsidR="004C5C5A" w:rsidRPr="0075052A" w:rsidRDefault="004D7E3A" w:rsidP="00F57539">
      <w:pPr>
        <w:pStyle w:val="Normal-2"/>
        <w:ind w:left="851" w:hanging="851"/>
      </w:pPr>
      <w:r w:rsidRPr="0075052A">
        <w:t>2001</w:t>
      </w:r>
      <w:r w:rsidR="004C5C5A" w:rsidRPr="0075052A">
        <w:t xml:space="preserve"> – LEGO lanza MINDSTORMS </w:t>
      </w:r>
      <w:proofErr w:type="spellStart"/>
      <w:r w:rsidR="004C5C5A" w:rsidRPr="0075052A">
        <w:t>Ultimate</w:t>
      </w:r>
      <w:proofErr w:type="spellEnd"/>
      <w:r w:rsidR="004C5C5A" w:rsidRPr="0075052A">
        <w:t xml:space="preserve"> </w:t>
      </w:r>
      <w:proofErr w:type="spellStart"/>
      <w:r w:rsidR="004C5C5A" w:rsidRPr="0075052A">
        <w:t>Builder's</w:t>
      </w:r>
      <w:proofErr w:type="spellEnd"/>
      <w:r w:rsidR="004C5C5A" w:rsidRPr="0075052A">
        <w:t xml:space="preserve"> Set.</w:t>
      </w:r>
    </w:p>
    <w:p w14:paraId="7327BE9E" w14:textId="77777777" w:rsidR="004C5C5A" w:rsidRPr="0075052A" w:rsidRDefault="004C5C5A" w:rsidP="0049249C">
      <w:pPr>
        <w:pStyle w:val="Normal-2"/>
      </w:pPr>
    </w:p>
    <w:p w14:paraId="626C67DA" w14:textId="77777777" w:rsidR="004C5C5A" w:rsidRPr="0075052A" w:rsidRDefault="004C5C5A" w:rsidP="0049249C">
      <w:pPr>
        <w:pStyle w:val="Normal-2"/>
      </w:pPr>
    </w:p>
    <w:p w14:paraId="370D28EC" w14:textId="77777777" w:rsidR="00220D65" w:rsidRPr="0075052A" w:rsidRDefault="00220D65" w:rsidP="0049249C">
      <w:pPr>
        <w:pStyle w:val="Normal-2"/>
      </w:pPr>
    </w:p>
    <w:p w14:paraId="13DAA060" w14:textId="77777777" w:rsidR="00E7213F" w:rsidRPr="0075052A" w:rsidRDefault="00E7213F" w:rsidP="0049249C">
      <w:pPr>
        <w:pStyle w:val="Normal-2"/>
      </w:pPr>
    </w:p>
    <w:p w14:paraId="49717333" w14:textId="77777777" w:rsidR="00C3076B" w:rsidRPr="0075052A" w:rsidRDefault="00C3076B" w:rsidP="0049249C">
      <w:pPr>
        <w:pStyle w:val="Normal-2"/>
      </w:pPr>
    </w:p>
    <w:p w14:paraId="5D899F9C" w14:textId="77777777" w:rsidR="00E87FDD" w:rsidRPr="0075052A" w:rsidRDefault="00E87FDD" w:rsidP="0049249C">
      <w:pPr>
        <w:pStyle w:val="Ttulo2"/>
      </w:pPr>
      <w:bookmarkStart w:id="61" w:name="_Toc291664475"/>
      <w:bookmarkStart w:id="62" w:name="_Toc292664251"/>
      <w:r w:rsidRPr="0075052A">
        <w:lastRenderedPageBreak/>
        <w:t>Clasificación de Robots</w:t>
      </w:r>
      <w:bookmarkEnd w:id="61"/>
      <w:bookmarkEnd w:id="62"/>
      <w:r w:rsidRPr="0075052A">
        <w:t xml:space="preserve"> </w:t>
      </w:r>
    </w:p>
    <w:p w14:paraId="03BD00F6" w14:textId="77777777" w:rsidR="00E87FDD" w:rsidRPr="0075052A" w:rsidRDefault="00E87FDD" w:rsidP="0049249C">
      <w:pPr>
        <w:pStyle w:val="Normal-2"/>
      </w:pPr>
      <w:r w:rsidRPr="0075052A">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04DA9651" w14:textId="77777777" w:rsidR="00E87FDD" w:rsidRPr="0075052A" w:rsidRDefault="00E87FDD" w:rsidP="0049249C">
      <w:pPr>
        <w:pStyle w:val="Normal-2"/>
        <w:numPr>
          <w:ilvl w:val="0"/>
          <w:numId w:val="7"/>
        </w:numPr>
      </w:pPr>
      <w:r w:rsidRPr="0075052A">
        <w:t>según su arquitectura.</w:t>
      </w:r>
    </w:p>
    <w:p w14:paraId="50C556B3" w14:textId="77777777" w:rsidR="00E87FDD" w:rsidRPr="0075052A" w:rsidRDefault="00E87FDD" w:rsidP="0049249C">
      <w:pPr>
        <w:pStyle w:val="Normal-2"/>
        <w:numPr>
          <w:ilvl w:val="0"/>
          <w:numId w:val="7"/>
        </w:numPr>
      </w:pPr>
      <w:r w:rsidRPr="0075052A">
        <w:t>según su generación.</w:t>
      </w:r>
    </w:p>
    <w:p w14:paraId="3D9BF07D" w14:textId="77777777" w:rsidR="00E87FDD" w:rsidRPr="0075052A" w:rsidRDefault="00E87FDD" w:rsidP="0049249C">
      <w:pPr>
        <w:pStyle w:val="Normal-2"/>
        <w:numPr>
          <w:ilvl w:val="0"/>
          <w:numId w:val="7"/>
        </w:numPr>
      </w:pPr>
      <w:r w:rsidRPr="0075052A">
        <w:t>según su nivel de inteligencia.</w:t>
      </w:r>
    </w:p>
    <w:p w14:paraId="2265AE9F" w14:textId="77777777" w:rsidR="00E87FDD" w:rsidRPr="0075052A" w:rsidRDefault="00E87FDD" w:rsidP="0049249C">
      <w:pPr>
        <w:pStyle w:val="Normal-2"/>
        <w:numPr>
          <w:ilvl w:val="0"/>
          <w:numId w:val="7"/>
        </w:numPr>
      </w:pPr>
      <w:r w:rsidRPr="0075052A">
        <w:t>según su nivel de control.</w:t>
      </w:r>
    </w:p>
    <w:p w14:paraId="31E8E0FB" w14:textId="77777777" w:rsidR="00E87FDD" w:rsidRPr="0075052A" w:rsidRDefault="00E87FDD" w:rsidP="0049249C">
      <w:pPr>
        <w:pStyle w:val="Normal-2"/>
        <w:numPr>
          <w:ilvl w:val="0"/>
          <w:numId w:val="7"/>
        </w:numPr>
      </w:pPr>
      <w:r w:rsidRPr="0075052A">
        <w:t>Según su nivel de programación.</w:t>
      </w:r>
    </w:p>
    <w:p w14:paraId="4E0BC125" w14:textId="77777777" w:rsidR="00E87FDD" w:rsidRPr="0075052A" w:rsidRDefault="00E87FDD" w:rsidP="0049249C">
      <w:pPr>
        <w:pStyle w:val="Ttulo3"/>
      </w:pPr>
      <w:bookmarkStart w:id="63" w:name="_Toc291664476"/>
      <w:bookmarkStart w:id="64" w:name="_Toc292664252"/>
      <w:r w:rsidRPr="0075052A">
        <w:t>Clasificación según su Generación:</w:t>
      </w:r>
      <w:bookmarkEnd w:id="63"/>
      <w:bookmarkEnd w:id="64"/>
      <w:r w:rsidRPr="0075052A">
        <w:t xml:space="preserve"> </w:t>
      </w:r>
    </w:p>
    <w:p w14:paraId="33FD789E" w14:textId="77777777" w:rsidR="00E87FDD" w:rsidRPr="0075052A" w:rsidRDefault="00E87FDD" w:rsidP="0049249C">
      <w:pPr>
        <w:pStyle w:val="Ttulo4"/>
      </w:pPr>
      <w:bookmarkStart w:id="65" w:name="_Toc291664477"/>
      <w:bookmarkStart w:id="66" w:name="_Toc292664253"/>
      <w:r w:rsidRPr="0075052A">
        <w:t xml:space="preserve">Primera Generación: </w:t>
      </w:r>
      <w:r w:rsidRPr="0075052A">
        <w:tab/>
        <w:t>Robots Play-Back.</w:t>
      </w:r>
      <w:bookmarkEnd w:id="65"/>
      <w:bookmarkEnd w:id="66"/>
    </w:p>
    <w:p w14:paraId="1E090683" w14:textId="77777777" w:rsidR="00E87FDD" w:rsidRPr="0075052A" w:rsidRDefault="00E87FDD" w:rsidP="0049249C">
      <w:pPr>
        <w:pStyle w:val="Normal-2"/>
      </w:pPr>
      <w:r w:rsidRPr="0075052A">
        <w:t xml:space="preserve">Los robots de primera generación empezaron en un mundo construido por y para seres humanos, por lo que éstos </w:t>
      </w:r>
      <w:proofErr w:type="gramStart"/>
      <w:r w:rsidRPr="0075052A">
        <w:t>tendía</w:t>
      </w:r>
      <w:proofErr w:type="gramEnd"/>
      <w:r w:rsidRPr="0075052A">
        <w:t xml:space="preserve"> a parecerse a humanos. El tamaño, la forma, la fuerza, debían ser lo más semejante posible al de los humanos para que la movilidad por dicho mundo resultara más exitosa. El robot de generación, debía ser eficiente en terreno plano, puesto que la mayoría de tareas suceden aquí, pero también deben ser seguro en escaleras y en terreno irregular para que no </w:t>
      </w:r>
      <w:proofErr w:type="gramStart"/>
      <w:r w:rsidRPr="0075052A">
        <w:lastRenderedPageBreak/>
        <w:t>quedarse</w:t>
      </w:r>
      <w:proofErr w:type="gramEnd"/>
      <w:r w:rsidRPr="0075052A">
        <w:t xml:space="preserve"> atrapados en una “isla”. También debía ser capaz de manipular objetos cotidianos, y encontrarlos</w:t>
      </w:r>
      <w:proofErr w:type="gramStart"/>
      <w:r w:rsidRPr="0075052A">
        <w:t>..</w:t>
      </w:r>
      <w:proofErr w:type="gramEnd"/>
      <w:r w:rsidRPr="0075052A">
        <w:t xml:space="preserve"> Los componentes de esta máquina existen en laboratorios de todo el mundo, y sugerir directrices para un diseño práctico de esta década. </w:t>
      </w:r>
    </w:p>
    <w:p w14:paraId="5B4BA382" w14:textId="77777777" w:rsidR="00E87FDD" w:rsidRPr="0075052A" w:rsidRDefault="00E87FDD" w:rsidP="0049249C">
      <w:pPr>
        <w:pStyle w:val="Normal-2"/>
      </w:pPr>
    </w:p>
    <w:p w14:paraId="7FCC9CD9" w14:textId="77777777" w:rsidR="00E87FDD" w:rsidRPr="0075052A" w:rsidRDefault="00E87FDD" w:rsidP="0049249C">
      <w:pPr>
        <w:pStyle w:val="Normal-2"/>
        <w:rPr>
          <w:color w:val="FF0000"/>
        </w:rPr>
      </w:pPr>
      <w:r w:rsidRPr="0075052A">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objetos en particular, y planificar y controlar los movimientos del brazo. </w:t>
      </w:r>
      <w:r w:rsidRPr="0075052A">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w:t>
      </w:r>
      <w:proofErr w:type="gramStart"/>
      <w:r w:rsidRPr="0075052A">
        <w:rPr>
          <w:color w:val="FF0000"/>
        </w:rPr>
        <w:t>obtenidos</w:t>
      </w:r>
      <w:proofErr w:type="gramEnd"/>
      <w:r w:rsidRPr="0075052A">
        <w:rPr>
          <w:color w:val="FF0000"/>
        </w:rPr>
        <w:t xml:space="preserve"> a través de redes de alta velocidad - se organizan los conceptos básicos para realizar tareas útiles. </w:t>
      </w:r>
    </w:p>
    <w:p w14:paraId="67AA1CE0" w14:textId="77777777" w:rsidR="00E87FDD" w:rsidRPr="0075052A" w:rsidRDefault="00E87FDD" w:rsidP="0049249C">
      <w:pPr>
        <w:pStyle w:val="Normal-2"/>
      </w:pPr>
    </w:p>
    <w:p w14:paraId="0422BAE2" w14:textId="77777777" w:rsidR="00E87FDD" w:rsidRPr="0075052A" w:rsidRDefault="00E87FDD" w:rsidP="0049249C">
      <w:pPr>
        <w:pStyle w:val="Normal-2"/>
        <w:rPr>
          <w:color w:val="FF0000"/>
        </w:rPr>
      </w:pPr>
      <w:r w:rsidRPr="0075052A">
        <w:rPr>
          <w:color w:val="FF0000"/>
        </w:rPr>
        <w:t xml:space="preserve">Los robots universales encontrarán sus primeros usos en las fábricas, almacenes y oficinas, donde será más versátil que la vieja generación de robots que reemplazan. Debido a su amplitud de aplicación, su número debe crecer rápidamente, y sus costos disminuyen. Con el tiempo llegarán a ser lo </w:t>
      </w:r>
      <w:r w:rsidRPr="0075052A">
        <w:rPr>
          <w:color w:val="FF0000"/>
        </w:rPr>
        <w:lastRenderedPageBreak/>
        <w:t xml:space="preserve">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3682D18" w14:textId="77777777" w:rsidR="00E87FDD" w:rsidRPr="0075052A" w:rsidRDefault="00E87FDD" w:rsidP="0049249C">
      <w:pPr>
        <w:pStyle w:val="Normal-2"/>
        <w:rPr>
          <w:color w:val="FF0000"/>
        </w:rPr>
      </w:pPr>
    </w:p>
    <w:p w14:paraId="0E96C604" w14:textId="77777777" w:rsidR="00E87FDD" w:rsidRPr="0075052A" w:rsidRDefault="00E87FDD" w:rsidP="0049249C">
      <w:pPr>
        <w:pStyle w:val="Normal-2"/>
        <w:rPr>
          <w:color w:val="FF0000"/>
        </w:rPr>
      </w:pPr>
      <w:r w:rsidRPr="0075052A">
        <w:rPr>
          <w:color w:val="FF0000"/>
        </w:rPr>
        <w:t xml:space="preserve">Al igual que con las computadoras, algunas aplicaciones de los robots sorprender a sus fabricantes. </w:t>
      </w:r>
      <w:proofErr w:type="gramStart"/>
      <w:r w:rsidRPr="0075052A">
        <w:rPr>
          <w:color w:val="FF0000"/>
        </w:rPr>
        <w:t>programas</w:t>
      </w:r>
      <w:proofErr w:type="gramEnd"/>
      <w:r w:rsidRPr="0075052A">
        <w:rPr>
          <w:color w:val="FF0000"/>
        </w:rPr>
        <w:t xml:space="preserve">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desarrollados a través de programas de aprendizaje en supercomputadoras (con cerca de 100.000 MIPS). Con el tiempo, una creciente biblioteca de módulos </w:t>
      </w:r>
      <w:proofErr w:type="spellStart"/>
      <w:r w:rsidRPr="0075052A">
        <w:rPr>
          <w:color w:val="FF0000"/>
        </w:rPr>
        <w:t>subtarea</w:t>
      </w:r>
      <w:proofErr w:type="spellEnd"/>
      <w:r w:rsidRPr="0075052A">
        <w:rPr>
          <w:color w:val="FF0000"/>
        </w:rPr>
        <w:t xml:space="preserve"> puede facilitar la construcción de nuevos programas. </w:t>
      </w:r>
    </w:p>
    <w:p w14:paraId="49374831" w14:textId="77777777" w:rsidR="00E87FDD" w:rsidRPr="0075052A" w:rsidRDefault="00E87FDD" w:rsidP="0049249C">
      <w:pPr>
        <w:pStyle w:val="Normal-2"/>
        <w:rPr>
          <w:color w:val="FF0000"/>
        </w:rPr>
      </w:pPr>
    </w:p>
    <w:p w14:paraId="68D9573D" w14:textId="77777777" w:rsidR="00E87FDD" w:rsidRPr="0075052A" w:rsidRDefault="00E87FDD" w:rsidP="0049249C">
      <w:pPr>
        <w:pStyle w:val="Normal-2"/>
        <w:rPr>
          <w:color w:val="FF0000"/>
        </w:rPr>
      </w:pPr>
      <w:r w:rsidRPr="0075052A">
        <w:rPr>
          <w:color w:val="FF0000"/>
        </w:rPr>
        <w:lastRenderedPageBreak/>
        <w:t>Un robot de primera generación tienen el poder del cerebro de un reptil, pero la mayoría de los programas de aplicación será tan dificultades para cumplir con sus funciones principales que van a dotar al robot con la personalidad de una lavadora.</w:t>
      </w:r>
    </w:p>
    <w:p w14:paraId="74F4BE63" w14:textId="77777777" w:rsidR="00E87FDD" w:rsidRPr="0075052A" w:rsidRDefault="00E87FDD" w:rsidP="0049249C"/>
    <w:p w14:paraId="6C38C623" w14:textId="77777777" w:rsidR="00E87FDD" w:rsidRPr="0075052A" w:rsidRDefault="00E87FDD" w:rsidP="0049249C">
      <w:pPr>
        <w:pStyle w:val="Ttulo4"/>
      </w:pPr>
      <w:bookmarkStart w:id="67" w:name="_Toc291664478"/>
      <w:bookmarkStart w:id="68" w:name="_Toc292664254"/>
      <w:r w:rsidRPr="0075052A">
        <w:t>Segunda Generación: Robots Controlados por Sensores.</w:t>
      </w:r>
      <w:bookmarkEnd w:id="67"/>
      <w:bookmarkEnd w:id="68"/>
    </w:p>
    <w:p w14:paraId="59161563" w14:textId="77777777" w:rsidR="00E87FDD" w:rsidRPr="0075052A" w:rsidRDefault="00E87FDD" w:rsidP="0049249C">
      <w:pPr>
        <w:pStyle w:val="Normal-2"/>
        <w:rPr>
          <w:color w:val="FF0000"/>
        </w:rPr>
      </w:pPr>
      <w:r w:rsidRPr="0075052A">
        <w:rPr>
          <w:color w:val="FF0000"/>
        </w:rPr>
        <w:t>Robots de primera generación serán esclavos rígidos a los programas inflexible, implacable en la búsqueda de sus tareas - o repetir sus errores. Sus programas contendrá los resultados del 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una nueva programación, probablemente de los proveedores de software original.</w:t>
      </w:r>
    </w:p>
    <w:p w14:paraId="3F3F6DBA" w14:textId="77777777" w:rsidR="00E87FDD" w:rsidRPr="0075052A" w:rsidRDefault="00E87FDD" w:rsidP="0049249C">
      <w:pPr>
        <w:pStyle w:val="Normal-2"/>
        <w:rPr>
          <w:color w:val="FF0000"/>
        </w:rPr>
      </w:pPr>
    </w:p>
    <w:p w14:paraId="7F614E96" w14:textId="77777777" w:rsidR="00E87FDD" w:rsidRPr="0075052A" w:rsidRDefault="00E87FDD" w:rsidP="0049249C">
      <w:pPr>
        <w:pStyle w:val="Normal-2"/>
        <w:rPr>
          <w:color w:val="FF0000"/>
        </w:rPr>
      </w:pPr>
      <w:r w:rsidRPr="0075052A">
        <w:rPr>
          <w:color w:val="FF0000"/>
        </w:rPr>
        <w:t xml:space="preserve">Robots de segunda generación, con treinta veces la potencia de procesamiento, será más flexible, ya que pueden hacer algo de a bordo de aprendizaje. La idea fundamental en el aprendizaje adaptativo es "cerrar el círculo" en el comportamiento: evaluar el efecto de cada acción en un contexto </w:t>
      </w:r>
      <w:r w:rsidRPr="0075052A">
        <w:rPr>
          <w:color w:val="FF0000"/>
        </w:rPr>
        <w:lastRenderedPageBreak/>
        <w:t>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muchas técnicas como el aprendizaje, la creación de nuevas habilidades - y las trampas nuevas.</w:t>
      </w:r>
    </w:p>
    <w:p w14:paraId="5310BE69" w14:textId="77777777" w:rsidR="00E87FDD" w:rsidRPr="0075052A" w:rsidRDefault="00E87FDD" w:rsidP="0049249C">
      <w:pPr>
        <w:pStyle w:val="Normal-2"/>
        <w:rPr>
          <w:color w:val="FF0000"/>
        </w:rPr>
      </w:pPr>
    </w:p>
    <w:p w14:paraId="4465ADF7" w14:textId="77777777" w:rsidR="00E87FDD" w:rsidRPr="0075052A" w:rsidRDefault="00E87FDD" w:rsidP="0049249C">
      <w:pPr>
        <w:pStyle w:val="Normal-2"/>
        <w:rPr>
          <w:color w:val="FF0000"/>
        </w:rPr>
      </w:pPr>
      <w:r w:rsidRPr="0075052A">
        <w:rPr>
          <w:color w:val="FF0000"/>
        </w:rPr>
        <w:t xml:space="preserve">Si un robot de primera generación que trabajan en su cocina se mete en problemas - por ejemplo, en su defecto para completar un paso clave porque una parte del espacio de trabajo es torpemente pequeño - tiene la opción de abandonar la tarea, el cambio de su entorno, o de alguna manera la obtención de alteración de software que realiza el paso problemática de una manera diferente. Un robot de segunda generación se </w:t>
      </w:r>
      <w:proofErr w:type="gramStart"/>
      <w:r w:rsidRPr="0075052A">
        <w:rPr>
          <w:color w:val="FF0000"/>
        </w:rPr>
        <w:t>realizan</w:t>
      </w:r>
      <w:proofErr w:type="gramEnd"/>
      <w:r w:rsidRPr="0075052A">
        <w:rPr>
          <w:color w:val="FF0000"/>
        </w:rPr>
        <w:t xml:space="preserve"> una serie de falsos comienzos, pero lo más probable será encontrar su propia solución, adaptarse a su hogar 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w:t>
      </w:r>
      <w:r w:rsidRPr="0075052A">
        <w:rPr>
          <w:color w:val="FF0000"/>
        </w:rPr>
        <w:lastRenderedPageBreak/>
        <w:t>acondicionamiento puede, en tiempo, censurar un programa de aplicación completa, si diera resultados negativos.</w:t>
      </w:r>
    </w:p>
    <w:p w14:paraId="0BCFC52F" w14:textId="77777777" w:rsidR="00E87FDD" w:rsidRPr="0075052A" w:rsidRDefault="00E87FDD" w:rsidP="0049249C">
      <w:pPr>
        <w:pStyle w:val="Normal-2"/>
        <w:rPr>
          <w:color w:val="FF0000"/>
        </w:rPr>
      </w:pPr>
    </w:p>
    <w:p w14:paraId="3CCC577E" w14:textId="77777777" w:rsidR="00E87FDD" w:rsidRPr="0075052A" w:rsidRDefault="00E87FDD" w:rsidP="0049249C">
      <w:pPr>
        <w:pStyle w:val="Normal-2"/>
        <w:rPr>
          <w:color w:val="FF0000"/>
        </w:rPr>
      </w:pPr>
      <w:r w:rsidRPr="0075052A">
        <w:rPr>
          <w:color w:val="FF0000"/>
        </w:rPr>
        <w:t>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posible evaluar suites particular por ponerlas en práctica en los robots - la prueba de fuego en todo caso - pero eso sería una manera lenta y peligrosa para tamizar un gran número de candidatos en bruto - algunos sin duda se comportan de forma inesperada que podrían dañar el robot, o incluso poner en peligro los probadores.</w:t>
      </w:r>
    </w:p>
    <w:p w14:paraId="06455831" w14:textId="77777777" w:rsidR="00E87FDD" w:rsidRPr="0075052A" w:rsidRDefault="00E87FDD" w:rsidP="0049249C">
      <w:pPr>
        <w:pStyle w:val="Normal-2"/>
        <w:rPr>
          <w:color w:val="FF0000"/>
        </w:rPr>
      </w:pPr>
    </w:p>
    <w:p w14:paraId="2D54F3FE" w14:textId="77777777" w:rsidR="00E87FDD" w:rsidRPr="0075052A" w:rsidRDefault="00E87FDD" w:rsidP="0049249C">
      <w:pPr>
        <w:pStyle w:val="Normal-2"/>
        <w:rPr>
          <w:color w:val="FF0000"/>
        </w:rPr>
      </w:pPr>
      <w:r w:rsidRPr="0075052A">
        <w:rPr>
          <w:color w:val="FF0000"/>
        </w:rPr>
        <w:t xml:space="preserve">Más rápido y más seguro proyecciones iniciales que se podría hacer en simulaciones con superordenadores fábrica de robots en acción. Para ser de valor, simulaciones tendría que ser buenos modelos, predecir con exactitud las cosas tales como la probabilidad de que un apretón dado puede levantar un objeto determinado, o que un módulo de visión puede encontrar algo que se da en el </w:t>
      </w:r>
      <w:r w:rsidRPr="0075052A">
        <w:rPr>
          <w:color w:val="FF0000"/>
        </w:rPr>
        <w:lastRenderedPageBreak/>
        <w:t>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diversas interacciones básicas (los llamamos primitivas interacción), en lo que equivale a una versión robótica de la física del sentido común.</w:t>
      </w:r>
    </w:p>
    <w:p w14:paraId="2F2126D9" w14:textId="77777777" w:rsidR="00E87FDD" w:rsidRPr="0075052A" w:rsidRDefault="00E87FDD" w:rsidP="0049249C"/>
    <w:p w14:paraId="25DC28ED" w14:textId="77777777" w:rsidR="00E87FDD" w:rsidRPr="0075052A" w:rsidRDefault="00E87FDD" w:rsidP="0049249C">
      <w:pPr>
        <w:pStyle w:val="Ttulo4"/>
      </w:pPr>
      <w:bookmarkStart w:id="69" w:name="_Toc291664479"/>
      <w:bookmarkStart w:id="70" w:name="_Toc292664255"/>
      <w:r w:rsidRPr="0075052A">
        <w:t>Tercera Generación: Robots Controlados por Visión.</w:t>
      </w:r>
      <w:bookmarkEnd w:id="69"/>
      <w:bookmarkEnd w:id="70"/>
    </w:p>
    <w:p w14:paraId="0A1ADAA0" w14:textId="77777777" w:rsidR="00E87FDD" w:rsidRPr="0075052A" w:rsidRDefault="00E87FDD" w:rsidP="0049249C">
      <w:pPr>
        <w:pStyle w:val="Normal-2"/>
        <w:rPr>
          <w:color w:val="FF0000"/>
        </w:rPr>
      </w:pPr>
      <w:proofErr w:type="gramStart"/>
      <w:r w:rsidRPr="0075052A">
        <w:rPr>
          <w:color w:val="FF0000"/>
        </w:rPr>
        <w:t>robots</w:t>
      </w:r>
      <w:proofErr w:type="gramEnd"/>
      <w:r w:rsidRPr="0075052A">
        <w:rPr>
          <w:color w:val="FF0000"/>
        </w:rPr>
        <w:t xml:space="preserve"> de adaptación de segunda generación se encuentran puestos de trabajo en todas partes, y puede ser la industria más grande en la tierra. Sin embargo, enseñándoles nuevas habilidades, ya sea por escrito </w:t>
      </w:r>
      <w:proofErr w:type="spellStart"/>
      <w:r w:rsidRPr="0075052A">
        <w:rPr>
          <w:color w:val="FF0000"/>
        </w:rPr>
        <w:t>oa</w:t>
      </w:r>
      <w:proofErr w:type="spellEnd"/>
      <w:r w:rsidRPr="0075052A">
        <w:rPr>
          <w:color w:val="FF0000"/>
        </w:rPr>
        <w:t xml:space="preserve"> través de programas de formación, va a ser muy tedioso. Una tercera generación de robots universales, con ordenadores de a 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w:t>
      </w:r>
      <w:r w:rsidRPr="0075052A">
        <w:rPr>
          <w:color w:val="FF0000"/>
        </w:rPr>
        <w:lastRenderedPageBreak/>
        <w:t xml:space="preserve">generación de un robot será mejorado e instalado directamente a bordo de la próxima generación, y una vez más las nuevas oportunidades y nuevos problemas surgen voluntad. </w:t>
      </w:r>
    </w:p>
    <w:p w14:paraId="4341ED63" w14:textId="77777777" w:rsidR="00E87FDD" w:rsidRPr="0075052A" w:rsidRDefault="00E87FDD" w:rsidP="0049249C">
      <w:pPr>
        <w:pStyle w:val="Normal-2"/>
        <w:rPr>
          <w:color w:val="FF0000"/>
        </w:rPr>
      </w:pPr>
    </w:p>
    <w:p w14:paraId="533CD0D2" w14:textId="77777777" w:rsidR="00E87FDD" w:rsidRPr="0075052A" w:rsidRDefault="00E87FDD" w:rsidP="0049249C">
      <w:pPr>
        <w:pStyle w:val="Normal-2"/>
        <w:rPr>
          <w:color w:val="FF0000"/>
        </w:rPr>
      </w:pPr>
      <w:r w:rsidRPr="0075052A">
        <w:rPr>
          <w:color w:val="FF0000"/>
        </w:rPr>
        <w:t xml:space="preserve">Con un simulador de a bordo, se hace posible que un robot para mantener una cuenta corriente de los acontecimientos reales pasa a su 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w:t>
      </w:r>
      <w:proofErr w:type="gramStart"/>
      <w:r w:rsidRPr="0075052A">
        <w:rPr>
          <w:color w:val="FF0000"/>
        </w:rPr>
        <w:t>Algunas primitivas</w:t>
      </w:r>
      <w:proofErr w:type="gramEnd"/>
      <w:r w:rsidRPr="0075052A">
        <w:rPr>
          <w:color w:val="FF0000"/>
        </w:rPr>
        <w:t xml:space="preserve"> percepción puede estar siendo desarrollado para simuladores de fábrica de segunda generación, para ayudar a automatizar el tedioso trabajo de crear simulaciones de áreas de trabajo del robot, sino un esfuerzo adicional para llenar los vacíos y sistematizar ellos seguramente será necesario para prepararlos para su uso totalmente automático la tercera generación. Percepción </w:t>
      </w:r>
      <w:proofErr w:type="gramStart"/>
      <w:r w:rsidRPr="0075052A">
        <w:rPr>
          <w:color w:val="FF0000"/>
        </w:rPr>
        <w:t>primitivas</w:t>
      </w:r>
      <w:proofErr w:type="gramEnd"/>
      <w:r w:rsidRPr="0075052A">
        <w:rPr>
          <w:color w:val="FF0000"/>
        </w:rPr>
        <w:t xml:space="preserve"> permitirá mapa tridimensional de un robot de una habitación que se transforma en un modelo de trabajo, ya que cada objeto es identificado y vinculado con sus primitivas interacción adecuada. </w:t>
      </w:r>
    </w:p>
    <w:p w14:paraId="5F23EAAB" w14:textId="77777777" w:rsidR="00E87FDD" w:rsidRPr="0075052A" w:rsidRDefault="00E87FDD" w:rsidP="0049249C">
      <w:pPr>
        <w:pStyle w:val="Normal-2"/>
        <w:rPr>
          <w:color w:val="FF0000"/>
        </w:rPr>
      </w:pPr>
    </w:p>
    <w:p w14:paraId="7FEE8EEA" w14:textId="77777777" w:rsidR="00E87FDD" w:rsidRPr="0075052A" w:rsidRDefault="00E87FDD" w:rsidP="0049249C">
      <w:pPr>
        <w:pStyle w:val="Normal-2"/>
        <w:rPr>
          <w:color w:val="FF0000"/>
        </w:rPr>
      </w:pPr>
      <w:r w:rsidRPr="0075052A">
        <w:rPr>
          <w:color w:val="FF0000"/>
        </w:rPr>
        <w:lastRenderedPageBreak/>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si la simulación predice que va a salir mal - una especie de conciencia. En una 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7DED9D51" w14:textId="77777777" w:rsidR="00E87FDD" w:rsidRPr="0075052A" w:rsidRDefault="00E87FDD" w:rsidP="0049249C">
      <w:pPr>
        <w:pStyle w:val="Normal-2"/>
        <w:rPr>
          <w:color w:val="FF0000"/>
        </w:rPr>
      </w:pPr>
    </w:p>
    <w:p w14:paraId="1FB92570" w14:textId="77777777" w:rsidR="00E87FDD" w:rsidRPr="0075052A" w:rsidRDefault="00E87FDD" w:rsidP="0049249C">
      <w:pPr>
        <w:pStyle w:val="Normal-2"/>
        <w:rPr>
          <w:color w:val="FF0000"/>
        </w:rPr>
      </w:pPr>
      <w:r w:rsidRPr="0075052A">
        <w:rPr>
          <w:color w:val="FF0000"/>
        </w:rPr>
        <w:t xml:space="preserve">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w:t>
      </w:r>
      <w:r w:rsidRPr="0075052A">
        <w:rPr>
          <w:color w:val="FF0000"/>
        </w:rPr>
        <w:lastRenderedPageBreak/>
        <w:t xml:space="preserve">habilidades potenciales, será posible escribir maravillosamente los programas de control elaborados por ellos, el cumplimiento de trabajos grandes, con matices dentro de matices. Será cada vez más difícil para los programadores humanos para realizar un seguimiento de los muchos detalles e interacciones. Afortunadamente, la tarea puede ser muy </w:t>
      </w:r>
      <w:proofErr w:type="gramStart"/>
      <w:r w:rsidRPr="0075052A">
        <w:rPr>
          <w:color w:val="FF0000"/>
        </w:rPr>
        <w:t>automatizado</w:t>
      </w:r>
      <w:proofErr w:type="gramEnd"/>
      <w:r w:rsidRPr="0075052A">
        <w:rPr>
          <w:color w:val="FF0000"/>
        </w:rPr>
        <w:t xml:space="preserve">. </w:t>
      </w:r>
      <w:proofErr w:type="spellStart"/>
      <w:r w:rsidRPr="0075052A">
        <w:rPr>
          <w:color w:val="FF0000"/>
        </w:rPr>
        <w:t>Shakey</w:t>
      </w:r>
      <w:proofErr w:type="spellEnd"/>
      <w:r w:rsidRPr="0075052A">
        <w:rPr>
          <w:color w:val="FF0000"/>
        </w:rPr>
        <w:t xml:space="preserve">, el primer robot móvil controlado por ordenador, desarrollado en el SRI a finales de 1960, había en su corazón un programa de razonamiento llamado STRIPS (Stanford </w:t>
      </w:r>
      <w:proofErr w:type="spellStart"/>
      <w:r w:rsidRPr="0075052A">
        <w:rPr>
          <w:color w:val="FF0000"/>
        </w:rPr>
        <w:t>Research</w:t>
      </w:r>
      <w:proofErr w:type="spellEnd"/>
      <w:r w:rsidRPr="0075052A">
        <w:rPr>
          <w:color w:val="FF0000"/>
        </w:rPr>
        <w:t xml:space="preserve"> </w:t>
      </w:r>
      <w:proofErr w:type="spellStart"/>
      <w:r w:rsidRPr="0075052A">
        <w:rPr>
          <w:color w:val="FF0000"/>
        </w:rPr>
        <w:t>Institute</w:t>
      </w:r>
      <w:proofErr w:type="spellEnd"/>
      <w:r w:rsidRPr="0075052A">
        <w:rPr>
          <w:color w:val="FF0000"/>
        </w:rPr>
        <w:t xml:space="preserve"> </w:t>
      </w:r>
      <w:proofErr w:type="spellStart"/>
      <w:r w:rsidRPr="0075052A">
        <w:rPr>
          <w:color w:val="FF0000"/>
        </w:rPr>
        <w:t>Problem</w:t>
      </w:r>
      <w:proofErr w:type="spellEnd"/>
      <w:r w:rsidRPr="0075052A">
        <w:rPr>
          <w:color w:val="FF0000"/>
        </w:rPr>
        <w:t xml:space="preserve"> </w:t>
      </w:r>
      <w:proofErr w:type="spellStart"/>
      <w:r w:rsidRPr="0075052A">
        <w:rPr>
          <w:color w:val="FF0000"/>
        </w:rPr>
        <w:t>Solver</w:t>
      </w:r>
      <w:proofErr w:type="spellEnd"/>
      <w:r w:rsidRPr="0075052A">
        <w:rPr>
          <w:color w:val="FF0000"/>
        </w:rPr>
        <w:t xml:space="preserve">) que expresa la situación del robot y las capacidades como oraciones de la 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w:t>
      </w:r>
      <w:proofErr w:type="spellStart"/>
      <w:r w:rsidRPr="0075052A">
        <w:rPr>
          <w:color w:val="FF0000"/>
        </w:rPr>
        <w:t>Shakey</w:t>
      </w:r>
      <w:proofErr w:type="spellEnd"/>
      <w:r w:rsidRPr="0075052A">
        <w:rPr>
          <w:color w:val="FF0000"/>
        </w:rPr>
        <w:t xml:space="preserve">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superordenadores proporcionará 100 millones de MIPS, y (gracias al progreso continuo en la parte superior hacia abajo industria de la Inteligencia Artificial) existen programas que serán capaces de razonar TIRAS-como con la riqueza del mundo real. Así que los </w:t>
      </w:r>
      <w:r w:rsidRPr="0075052A">
        <w:rPr>
          <w:color w:val="FF0000"/>
        </w:rPr>
        <w:lastRenderedPageBreak/>
        <w:t>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1CDDFAA7" w14:textId="77777777" w:rsidR="00E87FDD" w:rsidRPr="0075052A" w:rsidRDefault="00E87FDD" w:rsidP="0049249C">
      <w:pPr>
        <w:pStyle w:val="Ttulo4"/>
      </w:pPr>
      <w:bookmarkStart w:id="71" w:name="_Toc291664480"/>
      <w:bookmarkStart w:id="72" w:name="_Toc292664256"/>
      <w:r w:rsidRPr="0075052A">
        <w:t>Cuarta Generación: Robots Controlados Adaptablemente.</w:t>
      </w:r>
      <w:bookmarkEnd w:id="71"/>
      <w:bookmarkEnd w:id="72"/>
    </w:p>
    <w:p w14:paraId="0AE59EA8" w14:textId="77777777" w:rsidR="00E87FDD" w:rsidRPr="0075052A" w:rsidRDefault="00E87FDD" w:rsidP="0049249C">
      <w:pPr>
        <w:pStyle w:val="Normal-2"/>
        <w:rPr>
          <w:color w:val="FF0000"/>
        </w:rPr>
      </w:pPr>
      <w:r w:rsidRPr="0075052A">
        <w:rPr>
          <w:color w:val="FF0000"/>
        </w:rPr>
        <w:t>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inequívoca preparado por los seres humanos - los datos de los sensores del robot, como las cámaras es demasiado voluminoso y demasiado ruidoso para que los usen. Sin embargo, un simulador de robot de buena voluntad 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2604392C" w14:textId="77777777" w:rsidR="00E87FDD" w:rsidRPr="0075052A" w:rsidRDefault="00E87FDD" w:rsidP="0049249C">
      <w:pPr>
        <w:pStyle w:val="Normal-2"/>
        <w:rPr>
          <w:color w:val="FF0000"/>
        </w:rPr>
      </w:pPr>
    </w:p>
    <w:p w14:paraId="0B1211EC" w14:textId="77777777" w:rsidR="00E87FDD" w:rsidRPr="0075052A" w:rsidRDefault="00E87FDD" w:rsidP="0049249C">
      <w:pPr>
        <w:pStyle w:val="Normal-2"/>
        <w:rPr>
          <w:color w:val="FF0000"/>
        </w:rPr>
      </w:pPr>
      <w:r w:rsidRPr="0075052A">
        <w:rPr>
          <w:color w:val="FF0000"/>
        </w:rPr>
        <w:t xml:space="preserve">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w:t>
      </w:r>
      <w:proofErr w:type="gramStart"/>
      <w:r w:rsidRPr="0075052A">
        <w:rPr>
          <w:color w:val="FF0000"/>
        </w:rPr>
        <w:t>sofisticada</w:t>
      </w:r>
      <w:proofErr w:type="gramEnd"/>
      <w:r w:rsidRPr="0075052A">
        <w:rPr>
          <w:color w:val="FF0000"/>
        </w:rPr>
        <w:t xml:space="preserve">, para otros robots o para sí mismos. Porque de otro regalo de la industria de la Inteligencia Artificial, que también será capaz de entender los lenguajes naturales. Mientras que el </w:t>
      </w:r>
      <w:proofErr w:type="gramStart"/>
      <w:r w:rsidRPr="0075052A">
        <w:rPr>
          <w:color w:val="FF0000"/>
        </w:rPr>
        <w:t>entendedores</w:t>
      </w:r>
      <w:proofErr w:type="gramEnd"/>
      <w:r w:rsidRPr="0075052A">
        <w:rPr>
          <w:color w:val="FF0000"/>
        </w:rPr>
        <w:t xml:space="preserve"> idioma original probablemente usará una base de datos verbales de sentido común similar a la que está desarrollando el proyecto </w:t>
      </w:r>
      <w:proofErr w:type="spellStart"/>
      <w:r w:rsidRPr="0075052A">
        <w:rPr>
          <w:color w:val="FF0000"/>
        </w:rPr>
        <w:t>Cyc</w:t>
      </w:r>
      <w:proofErr w:type="spellEnd"/>
      <w:r w:rsidRPr="0075052A">
        <w:rPr>
          <w:color w:val="FF0000"/>
        </w:rPr>
        <w:t xml:space="preserve">, donde se define el significado de palabras en referencia a otras palabras, en un robot de cuarta 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combinaciones, puede proporcionar el equivalente información de un número indefinido de oraciones. Del mismo modo un programa de razonamiento, hacer </w:t>
      </w:r>
      <w:r w:rsidRPr="0075052A">
        <w:rPr>
          <w:color w:val="FF0000"/>
        </w:rPr>
        <w:lastRenderedPageBreak/>
        <w:t xml:space="preserve">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geometría por Herbert </w:t>
      </w:r>
      <w:proofErr w:type="spellStart"/>
      <w:r w:rsidRPr="0075052A">
        <w:rPr>
          <w:color w:val="FF0000"/>
        </w:rPr>
        <w:t>Gelernter</w:t>
      </w:r>
      <w:proofErr w:type="spellEnd"/>
      <w:r w:rsidRPr="0075052A">
        <w:rPr>
          <w:color w:val="FF0000"/>
        </w:rPr>
        <w:t xml:space="preserve"> en 1959. A partir de los postulados y reglas de inferencia de Euclides "Elementos", resultado del programa </w:t>
      </w:r>
      <w:proofErr w:type="spellStart"/>
      <w:r w:rsidRPr="0075052A">
        <w:rPr>
          <w:color w:val="FF0000"/>
        </w:rPr>
        <w:t>Gelernter</w:t>
      </w:r>
      <w:proofErr w:type="spellEnd"/>
      <w:r w:rsidRPr="0075052A">
        <w:rPr>
          <w:color w:val="FF0000"/>
        </w:rPr>
        <w:t xml:space="preserve"> de algunos de los teoremas, utilizando algebraica "esquemas" para eliminar las direcciones falsas en las pruebas. Antes de intentar probar dos triángulos congruentes en una cierta construcción, por ejemplo, el programa generará un ejemplo de la construcción, usando números al azar para las cantidades no especificadas, y medir los triángulos resultantes. Si no eran lo suficientemente similares - dentro de la precisión de la aritmética - el programa de abandono que el enfoque y trató de otra cosa.</w:t>
      </w:r>
    </w:p>
    <w:p w14:paraId="4F464268" w14:textId="77777777" w:rsidR="00E87FDD" w:rsidRPr="0075052A" w:rsidRDefault="00E87FDD" w:rsidP="0049249C">
      <w:pPr>
        <w:pStyle w:val="Normal-2"/>
        <w:rPr>
          <w:color w:val="FF0000"/>
        </w:rPr>
      </w:pPr>
    </w:p>
    <w:p w14:paraId="556E680C" w14:textId="77777777" w:rsidR="00E87FDD" w:rsidRPr="0075052A" w:rsidRDefault="00E87FDD" w:rsidP="0049249C">
      <w:pPr>
        <w:pStyle w:val="Normal-2"/>
        <w:rPr>
          <w:color w:val="FF0000"/>
        </w:rPr>
      </w:pPr>
      <w:proofErr w:type="gramStart"/>
      <w:r w:rsidRPr="0075052A">
        <w:rPr>
          <w:color w:val="FF0000"/>
        </w:rPr>
        <w:t>la</w:t>
      </w:r>
      <w:proofErr w:type="gramEnd"/>
      <w:r w:rsidRPr="0075052A">
        <w:rPr>
          <w:color w:val="FF0000"/>
        </w:rPr>
        <w:t xml:space="preserve">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w:t>
      </w:r>
      <w:r w:rsidRPr="0075052A">
        <w:rPr>
          <w:color w:val="FF0000"/>
        </w:rPr>
        <w:lastRenderedPageBreak/>
        <w:t>controladores de robot y razonadores sin cuerpo disminuirá, y los programas de razonamiento a veces se vinculará a los órganos del robot de interactuar físicamente con el mundo, y la mente del robot a veces se jubilarán en los equipos grandes, para hacer algunas intensa pensar fuera de línea.</w:t>
      </w:r>
    </w:p>
    <w:p w14:paraId="079A6D27" w14:textId="77777777" w:rsidR="00E87FDD" w:rsidRPr="0075052A" w:rsidRDefault="00E87FDD" w:rsidP="0049249C">
      <w:pPr>
        <w:pStyle w:val="Normal-2"/>
        <w:rPr>
          <w:color w:val="FF0000"/>
        </w:rPr>
      </w:pPr>
    </w:p>
    <w:p w14:paraId="4A5A2E02" w14:textId="77777777" w:rsidR="00E87FDD" w:rsidRPr="0075052A" w:rsidRDefault="00E87FDD" w:rsidP="0049249C">
      <w:pPr>
        <w:pStyle w:val="Normal-2"/>
        <w:rPr>
          <w:color w:val="FF0000"/>
        </w:rPr>
      </w:pPr>
      <w:r w:rsidRPr="0075052A">
        <w:rPr>
          <w:color w:val="FF0000"/>
        </w:rPr>
        <w:t xml:space="preserve">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w:t>
      </w:r>
      <w:proofErr w:type="gramStart"/>
      <w:r w:rsidRPr="0075052A">
        <w:rPr>
          <w:color w:val="FF0000"/>
        </w:rPr>
        <w:t>o "</w:t>
      </w:r>
      <w:proofErr w:type="gramEnd"/>
      <w:r w:rsidRPr="0075052A">
        <w:rPr>
          <w:color w:val="FF0000"/>
        </w:rPr>
        <w:t>. Hacer un robot más inteligente" De hecho, los robots de cuarta generación tendrá la competencia general de los seres humanos, y se parecen a nosotros en algunos aspectos, pero en otros, como si nada se ha visto el mundo antes. A medida que el diseño de sus propios sucesores, el mundo será cada vez extraño.</w:t>
      </w:r>
    </w:p>
    <w:p w14:paraId="00A3EF74" w14:textId="77777777" w:rsidR="00E87FDD" w:rsidRPr="0075052A" w:rsidRDefault="00E87FDD" w:rsidP="0049249C">
      <w:pPr>
        <w:pStyle w:val="Ttulo4"/>
      </w:pPr>
      <w:bookmarkStart w:id="73" w:name="_Toc291664481"/>
      <w:bookmarkStart w:id="74" w:name="_Toc292664257"/>
      <w:r w:rsidRPr="0075052A">
        <w:t>Quinta Generación: Robots con Inteligencia Artificial.</w:t>
      </w:r>
      <w:bookmarkEnd w:id="73"/>
      <w:bookmarkEnd w:id="74"/>
    </w:p>
    <w:p w14:paraId="2C25D7C2" w14:textId="77777777" w:rsidR="00E87FDD" w:rsidRPr="0075052A" w:rsidRDefault="00E87FDD" w:rsidP="0049249C">
      <w:r w:rsidRPr="0075052A">
        <w:t>Solo este apartado es objeto de una tesis</w:t>
      </w:r>
    </w:p>
    <w:p w14:paraId="42D3042B" w14:textId="77777777" w:rsidR="00E87FDD" w:rsidRPr="0075052A" w:rsidRDefault="00E87FDD" w:rsidP="0049249C"/>
    <w:p w14:paraId="3453D108" w14:textId="77777777" w:rsidR="00E87FDD" w:rsidRPr="0075052A" w:rsidRDefault="00E87FDD" w:rsidP="0049249C">
      <w:pPr>
        <w:pStyle w:val="Ttulo"/>
      </w:pPr>
      <w:bookmarkStart w:id="75" w:name="_Toc291664482"/>
      <w:bookmarkStart w:id="76" w:name="_Toc292664258"/>
      <w:r w:rsidRPr="0075052A">
        <w:lastRenderedPageBreak/>
        <w:t>El Problema</w:t>
      </w:r>
      <w:bookmarkEnd w:id="75"/>
      <w:bookmarkEnd w:id="76"/>
    </w:p>
    <w:p w14:paraId="0E86F52E" w14:textId="77777777" w:rsidR="00E87FDD" w:rsidRPr="0075052A" w:rsidRDefault="00E87FDD" w:rsidP="0049249C">
      <w:pPr>
        <w:pStyle w:val="Ttulo1"/>
      </w:pPr>
      <w:bookmarkStart w:id="77" w:name="_Toc291664483"/>
      <w:bookmarkStart w:id="78" w:name="_Toc292664259"/>
      <w:r w:rsidRPr="0075052A">
        <w:lastRenderedPageBreak/>
        <w:t>Introducción</w:t>
      </w:r>
      <w:bookmarkEnd w:id="77"/>
      <w:bookmarkEnd w:id="78"/>
    </w:p>
    <w:p w14:paraId="1D443F9F" w14:textId="77777777" w:rsidR="00F51784" w:rsidRPr="0075052A" w:rsidRDefault="00F51784" w:rsidP="0049249C">
      <w:pPr>
        <w:pStyle w:val="Ttulo2"/>
      </w:pPr>
      <w:bookmarkStart w:id="79" w:name="_Toc292664260"/>
      <w:r w:rsidRPr="0075052A">
        <w:t>Planteamiento:</w:t>
      </w:r>
      <w:bookmarkEnd w:id="79"/>
    </w:p>
    <w:p w14:paraId="5E498270" w14:textId="77777777" w:rsidR="00F51784" w:rsidRPr="0075052A" w:rsidRDefault="00F51784" w:rsidP="0049249C"/>
    <w:p w14:paraId="451DEE0F" w14:textId="77777777" w:rsidR="00F51784" w:rsidRPr="0075052A" w:rsidRDefault="00F51784" w:rsidP="0049249C">
      <w:pPr>
        <w:pStyle w:val="Ttulo2"/>
      </w:pPr>
      <w:bookmarkStart w:id="80" w:name="_Toc292664261"/>
      <w:proofErr w:type="spellStart"/>
      <w:r w:rsidRPr="0075052A">
        <w:t>TortuleBot</w:t>
      </w:r>
      <w:bookmarkEnd w:id="80"/>
      <w:proofErr w:type="spellEnd"/>
    </w:p>
    <w:p w14:paraId="28429A74" w14:textId="268421B2" w:rsidR="00F51784" w:rsidRPr="0075052A" w:rsidRDefault="00F51784" w:rsidP="0049249C">
      <w:pPr>
        <w:pStyle w:val="Normal-2"/>
      </w:pPr>
      <w:proofErr w:type="spellStart"/>
      <w:r w:rsidRPr="0075052A">
        <w:t>TortuleBot</w:t>
      </w:r>
      <w:proofErr w:type="spellEnd"/>
      <w:r w:rsidRPr="0075052A">
        <w:t xml:space="preserve"> es un robot de código abierto creado por  </w:t>
      </w:r>
      <w:proofErr w:type="spellStart"/>
      <w:r w:rsidRPr="0075052A">
        <w:t>willowgarage</w:t>
      </w:r>
      <w:proofErr w:type="spellEnd"/>
      <w:r w:rsidRPr="0075052A">
        <w:t xml:space="preserve"> </w:t>
      </w:r>
      <w:r w:rsidRPr="0075052A">
        <w:fldChar w:fldCharType="begin"/>
      </w:r>
      <w:r w:rsidRPr="0075052A">
        <w:instrText xml:space="preserve"> REF _Ref292023920 \r \h </w:instrText>
      </w:r>
      <w:r w:rsidRPr="0075052A">
        <w:fldChar w:fldCharType="separate"/>
      </w:r>
      <w:r w:rsidR="00770DAD" w:rsidRPr="0075052A">
        <w:rPr>
          <w:b/>
          <w:bCs/>
        </w:rPr>
        <w:t>¡Error! No se encuentra el origen de la referencia.</w:t>
      </w:r>
      <w:r w:rsidRPr="0075052A">
        <w:fldChar w:fldCharType="end"/>
      </w:r>
      <w:r w:rsidR="0049249C" w:rsidRPr="0075052A">
        <w:t xml:space="preserve"> </w:t>
      </w:r>
      <w:r w:rsidRPr="0075052A">
        <w:t>Gracias al sensor 3D que lleva incorporado, el robot es capaz de navegar evitando obstáculos, realizar un plano de una casa, reconocer personas en movimiento.</w:t>
      </w:r>
    </w:p>
    <w:p w14:paraId="1E2C284A" w14:textId="79113A46" w:rsidR="00F51784" w:rsidRPr="0075052A" w:rsidRDefault="00F51784" w:rsidP="0049249C">
      <w:pPr>
        <w:pStyle w:val="Normal-2"/>
      </w:pPr>
    </w:p>
    <w:p w14:paraId="1CD48643" w14:textId="77777777" w:rsidR="00F51784" w:rsidRPr="0075052A" w:rsidRDefault="00F51784" w:rsidP="0049249C">
      <w:pPr>
        <w:pStyle w:val="Ttulo3"/>
      </w:pPr>
      <w:bookmarkStart w:id="81" w:name="_Toc292664262"/>
      <w:r w:rsidRPr="0075052A">
        <w:t>Software:</w:t>
      </w:r>
      <w:bookmarkEnd w:id="81"/>
    </w:p>
    <w:p w14:paraId="202F6A18" w14:textId="32F005C6" w:rsidR="00F51784" w:rsidRPr="0075052A" w:rsidRDefault="00F51784" w:rsidP="0049249C">
      <w:pPr>
        <w:pStyle w:val="Normal-2"/>
      </w:pPr>
      <w:proofErr w:type="spellStart"/>
      <w:r w:rsidRPr="0075052A">
        <w:t>TurtleBot</w:t>
      </w:r>
      <w:proofErr w:type="spellEnd"/>
      <w:r w:rsidRPr="0075052A">
        <w:t xml:space="preserve"> está creado bajo la idea de código abierto. El SDK (</w:t>
      </w:r>
      <w:proofErr w:type="spellStart"/>
      <w:r w:rsidRPr="0075052A">
        <w:t>Sfotware</w:t>
      </w:r>
      <w:proofErr w:type="spellEnd"/>
      <w:r w:rsidRPr="0075052A">
        <w:t xml:space="preserve"> </w:t>
      </w:r>
      <w:proofErr w:type="spellStart"/>
      <w:r w:rsidRPr="0075052A">
        <w:t>Development</w:t>
      </w:r>
      <w:proofErr w:type="spellEnd"/>
      <w:r w:rsidRPr="0075052A">
        <w:t xml:space="preserve"> Kit) del robot, está basado en el sistema operativo para robots ROS (Robot </w:t>
      </w:r>
      <w:proofErr w:type="spellStart"/>
      <w:r w:rsidRPr="0075052A">
        <w:t>Operating</w:t>
      </w:r>
      <w:proofErr w:type="spellEnd"/>
      <w:r w:rsidRPr="0075052A">
        <w:t xml:space="preserve"> </w:t>
      </w:r>
      <w:proofErr w:type="spellStart"/>
      <w:r w:rsidRPr="0075052A">
        <w:t>System</w:t>
      </w:r>
      <w:proofErr w:type="spellEnd"/>
      <w:r w:rsidR="004A2C73" w:rsidRPr="0075052A">
        <w:t xml:space="preserve"> </w:t>
      </w:r>
      <w:r w:rsidRPr="0075052A">
        <w:fldChar w:fldCharType="begin"/>
      </w:r>
      <w:r w:rsidRPr="0075052A">
        <w:instrText xml:space="preserve"> REF _Ref292024571 \r \h </w:instrText>
      </w:r>
      <w:r w:rsidRPr="0075052A">
        <w:fldChar w:fldCharType="separate"/>
      </w:r>
      <w:r w:rsidR="00770DAD" w:rsidRPr="0075052A">
        <w:t xml:space="preserve">[10] </w:t>
      </w:r>
      <w:r w:rsidRPr="0075052A">
        <w:fldChar w:fldCharType="end"/>
      </w:r>
      <w:r w:rsidRPr="0075052A">
        <w:t xml:space="preserve">Dentro del SDK de </w:t>
      </w:r>
      <w:proofErr w:type="spellStart"/>
      <w:r w:rsidRPr="0075052A">
        <w:t>TurtleBot</w:t>
      </w:r>
      <w:proofErr w:type="spellEnd"/>
      <w:r w:rsidRPr="0075052A">
        <w:t xml:space="preserve"> están integrados los </w:t>
      </w:r>
      <w:r w:rsidRPr="0075052A">
        <w:lastRenderedPageBreak/>
        <w:t>driver del hardware, también cuenta con herramientas de desarrollo, que permiten al robot navegar autónomamente entre otras.</w:t>
      </w:r>
    </w:p>
    <w:p w14:paraId="5605E592" w14:textId="77777777" w:rsidR="00F51784" w:rsidRPr="0075052A" w:rsidRDefault="00F51784" w:rsidP="0049249C">
      <w:pPr>
        <w:pStyle w:val="Normal-2"/>
      </w:pPr>
      <w:r w:rsidRPr="0075052A">
        <w:t xml:space="preserve">Las librerías utilizadas para el manejo de la visión 3D son </w:t>
      </w:r>
      <w:proofErr w:type="spellStart"/>
      <w:r w:rsidRPr="0075052A">
        <w:t>OpenCV</w:t>
      </w:r>
      <w:proofErr w:type="spellEnd"/>
      <w:r w:rsidRPr="0075052A">
        <w:t xml:space="preserve"> </w:t>
      </w:r>
      <w:r w:rsidRPr="0075052A">
        <w:fldChar w:fldCharType="begin"/>
      </w:r>
      <w:r w:rsidRPr="0075052A">
        <w:instrText xml:space="preserve"> REF _Ref292029600 \r \h </w:instrText>
      </w:r>
      <w:r w:rsidRPr="0075052A">
        <w:fldChar w:fldCharType="separate"/>
      </w:r>
      <w:r w:rsidR="00770DAD" w:rsidRPr="0075052A">
        <w:t xml:space="preserve">[11] </w:t>
      </w:r>
      <w:r w:rsidRPr="0075052A">
        <w:fldChar w:fldCharType="end"/>
      </w:r>
      <w:r w:rsidRPr="0075052A">
        <w:t xml:space="preserve"> </w:t>
      </w:r>
      <w:r w:rsidRPr="0075052A">
        <w:rPr>
          <w:noProof/>
        </w:rPr>
        <w:t xml:space="preserve"> </w:t>
      </w:r>
      <w:r w:rsidRPr="0075052A">
        <w:t xml:space="preserve">y PCL </w:t>
      </w:r>
      <w:r w:rsidRPr="0075052A">
        <w:fldChar w:fldCharType="begin"/>
      </w:r>
      <w:r w:rsidRPr="0075052A">
        <w:instrText xml:space="preserve"> REF _Ref292029608 \r \h </w:instrText>
      </w:r>
      <w:r w:rsidRPr="0075052A">
        <w:fldChar w:fldCharType="separate"/>
      </w:r>
      <w:r w:rsidR="00770DAD" w:rsidRPr="0075052A">
        <w:t xml:space="preserve">[12] </w:t>
      </w:r>
      <w:r w:rsidRPr="0075052A">
        <w:fldChar w:fldCharType="end"/>
      </w:r>
      <w:r w:rsidRPr="0075052A">
        <w:t>a parte de las que ofrece ROS.</w:t>
      </w:r>
    </w:p>
    <w:p w14:paraId="74369A8C" w14:textId="77777777" w:rsidR="004A2C73" w:rsidRPr="0075052A" w:rsidRDefault="00F51784" w:rsidP="0049249C">
      <w:r w:rsidRPr="0075052A">
        <w:rPr>
          <w:noProof/>
        </w:rPr>
        <w:drawing>
          <wp:inline distT="0" distB="0" distL="0" distR="0" wp14:editId="6FEC9D9A">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84EB78D" w14:textId="77777777" w:rsidR="004A2C73" w:rsidRPr="0075052A" w:rsidRDefault="004A2C73" w:rsidP="0049249C">
      <w:pPr>
        <w:pStyle w:val="Epgrafe"/>
      </w:pPr>
      <w:bookmarkStart w:id="82" w:name="_Toc292664300"/>
      <w:r w:rsidRPr="0075052A">
        <w:t xml:space="preserve">Ilustración </w:t>
      </w:r>
      <w:fldSimple w:instr=" SEQ Ilustración \* ARABIC ">
        <w:r w:rsidR="00F96D70" w:rsidRPr="0075052A">
          <w:rPr>
            <w:noProof/>
          </w:rPr>
          <w:t>5</w:t>
        </w:r>
      </w:fldSimple>
      <w:r w:rsidRPr="0075052A">
        <w:t xml:space="preserve">: </w:t>
      </w:r>
      <w:proofErr w:type="spellStart"/>
      <w:r w:rsidRPr="0075052A">
        <w:t>TortleBot</w:t>
      </w:r>
      <w:proofErr w:type="spellEnd"/>
      <w:r w:rsidRPr="0075052A">
        <w:t xml:space="preserve"> </w:t>
      </w:r>
      <w:proofErr w:type="spellStart"/>
      <w:r w:rsidRPr="0075052A">
        <w:t>vision</w:t>
      </w:r>
      <w:proofErr w:type="spellEnd"/>
      <w:r w:rsidRPr="0075052A">
        <w:t xml:space="preserve">. </w:t>
      </w:r>
      <w:hyperlink r:id="rId28" w:history="1">
        <w:r w:rsidRPr="0075052A">
          <w:rPr>
            <w:rStyle w:val="Hipervnculo"/>
          </w:rPr>
          <w:t>http://www.youtube.com/watch?v=MOEjL8JDvd0</w:t>
        </w:r>
        <w:bookmarkEnd w:id="82"/>
      </w:hyperlink>
    </w:p>
    <w:p w14:paraId="2713F229" w14:textId="476A6919" w:rsidR="004A2C73" w:rsidRPr="0075052A" w:rsidRDefault="004A2C73" w:rsidP="0049249C">
      <w:pPr>
        <w:pStyle w:val="Ttulo3"/>
      </w:pPr>
      <w:bookmarkStart w:id="83" w:name="_Toc292664263"/>
      <w:r w:rsidRPr="0075052A">
        <w:t>Hardware</w:t>
      </w:r>
      <w:bookmarkEnd w:id="83"/>
    </w:p>
    <w:p w14:paraId="349D46D6" w14:textId="7A36E6DA" w:rsidR="004A2C73" w:rsidRPr="0075052A" w:rsidRDefault="004A2C73" w:rsidP="0049249C">
      <w:pPr>
        <w:pStyle w:val="Normal-2"/>
      </w:pPr>
      <w:proofErr w:type="spellStart"/>
      <w:r w:rsidRPr="0075052A">
        <w:t>TurtleBot</w:t>
      </w:r>
      <w:proofErr w:type="spellEnd"/>
      <w:r w:rsidRPr="0075052A">
        <w:t xml:space="preserve"> se compone de 3 partes principales:</w:t>
      </w:r>
    </w:p>
    <w:p w14:paraId="31B64DFD" w14:textId="624BFFCC" w:rsidR="004A2C73" w:rsidRPr="0075052A" w:rsidRDefault="004A2C73" w:rsidP="0049249C">
      <w:pPr>
        <w:pStyle w:val="Normal-2"/>
        <w:numPr>
          <w:ilvl w:val="0"/>
          <w:numId w:val="33"/>
        </w:numPr>
      </w:pPr>
      <w:proofErr w:type="spellStart"/>
      <w:r w:rsidRPr="0075052A">
        <w:t>iRobot</w:t>
      </w:r>
      <w:proofErr w:type="spellEnd"/>
      <w:r w:rsidRPr="0075052A">
        <w:t xml:space="preserve"> </w:t>
      </w:r>
      <w:proofErr w:type="spellStart"/>
      <w:r w:rsidRPr="0075052A">
        <w:t>Create</w:t>
      </w:r>
      <w:proofErr w:type="spellEnd"/>
      <w:r w:rsidRPr="0075052A">
        <w:t>: Es la base del robot, crea</w:t>
      </w:r>
    </w:p>
    <w:p w14:paraId="43D87067" w14:textId="4574FA90" w:rsidR="004A2C73" w:rsidRPr="0075052A" w:rsidRDefault="004A2C73" w:rsidP="0049249C">
      <w:pPr>
        <w:pStyle w:val="Normal-2"/>
        <w:numPr>
          <w:ilvl w:val="0"/>
          <w:numId w:val="33"/>
        </w:numPr>
      </w:pPr>
      <w:r w:rsidRPr="0075052A">
        <w:t xml:space="preserve">Microsoft </w:t>
      </w:r>
      <w:proofErr w:type="spellStart"/>
      <w:r w:rsidRPr="0075052A">
        <w:t>Kinect</w:t>
      </w:r>
      <w:proofErr w:type="spellEnd"/>
      <w:r w:rsidRPr="0075052A">
        <w:t>: cámara y visión 3D.</w:t>
      </w:r>
    </w:p>
    <w:p w14:paraId="49891C5A" w14:textId="5E1BEDFA" w:rsidR="004A2C73" w:rsidRPr="0075052A" w:rsidRDefault="004A2C73" w:rsidP="0049249C">
      <w:pPr>
        <w:pStyle w:val="Normal-2"/>
        <w:numPr>
          <w:ilvl w:val="0"/>
          <w:numId w:val="33"/>
        </w:numPr>
      </w:pPr>
      <w:proofErr w:type="spellStart"/>
      <w:r w:rsidRPr="0075052A">
        <w:lastRenderedPageBreak/>
        <w:t>Netbook</w:t>
      </w:r>
      <w:proofErr w:type="spellEnd"/>
      <w:r w:rsidRPr="0075052A">
        <w:t xml:space="preserve">: El </w:t>
      </w:r>
      <w:proofErr w:type="spellStart"/>
      <w:r w:rsidRPr="0075052A">
        <w:t>netbook</w:t>
      </w:r>
      <w:proofErr w:type="spellEnd"/>
      <w:r w:rsidRPr="0075052A">
        <w:t xml:space="preserve"> utilizado oficialmente es el ASUS 1215N, pero cualquiera con la capacidad de procesar datos de imágenes 3D es apto.</w:t>
      </w:r>
      <w:r w:rsidRPr="0075052A">
        <w:rPr>
          <w:noProof/>
        </w:rPr>
        <w:t xml:space="preserve"> </w:t>
      </w:r>
    </w:p>
    <w:p w14:paraId="16EF63B5" w14:textId="77777777" w:rsidR="004A2C73" w:rsidRPr="0075052A" w:rsidRDefault="004A2C73" w:rsidP="0049249C">
      <w:pPr>
        <w:pStyle w:val="Normal-2"/>
      </w:pPr>
      <w:r w:rsidRPr="0075052A">
        <w:rPr>
          <w:noProof/>
        </w:rPr>
        <w:drawing>
          <wp:inline distT="0" distB="0" distL="0" distR="0" wp14:editId="55F7328D">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D5633FC" w14:textId="5856D48F" w:rsidR="004A2C73" w:rsidRPr="0075052A" w:rsidRDefault="004A2C73" w:rsidP="0049249C">
      <w:pPr>
        <w:pStyle w:val="Epgrafe"/>
      </w:pPr>
      <w:bookmarkStart w:id="84" w:name="_Toc292664301"/>
      <w:r w:rsidRPr="0075052A">
        <w:t xml:space="preserve">Ilustración </w:t>
      </w:r>
      <w:fldSimple w:instr=" SEQ Ilustración \* ARABIC ">
        <w:r w:rsidR="00F96D70" w:rsidRPr="0075052A">
          <w:rPr>
            <w:noProof/>
          </w:rPr>
          <w:t>6</w:t>
        </w:r>
      </w:fldSimple>
      <w:r w:rsidRPr="0075052A">
        <w:t xml:space="preserve">: Hardware </w:t>
      </w:r>
      <w:proofErr w:type="spellStart"/>
      <w:r w:rsidRPr="0075052A">
        <w:t>TurtleBot</w:t>
      </w:r>
      <w:proofErr w:type="spellEnd"/>
      <w:r w:rsidRPr="0075052A">
        <w:t xml:space="preserve">. </w:t>
      </w:r>
      <w:r w:rsidRPr="0075052A">
        <w:fldChar w:fldCharType="begin"/>
      </w:r>
      <w:r w:rsidRPr="0075052A">
        <w:instrText xml:space="preserve"> REF _Ref292030634 \r \h </w:instrText>
      </w:r>
      <w:r w:rsidRPr="0075052A">
        <w:fldChar w:fldCharType="separate"/>
      </w:r>
      <w:r w:rsidR="00770DAD" w:rsidRPr="0075052A">
        <w:t>[9]</w:t>
      </w:r>
      <w:bookmarkEnd w:id="84"/>
      <w:r w:rsidR="00770DAD" w:rsidRPr="0075052A">
        <w:t xml:space="preserve"> </w:t>
      </w:r>
      <w:r w:rsidRPr="0075052A">
        <w:fldChar w:fldCharType="end"/>
      </w:r>
    </w:p>
    <w:p w14:paraId="15360EAB" w14:textId="357D329B" w:rsidR="004A2C73" w:rsidRPr="0075052A" w:rsidRDefault="004A2C73" w:rsidP="0049249C">
      <w:pPr>
        <w:pStyle w:val="Ttulo3"/>
      </w:pPr>
      <w:bookmarkStart w:id="85" w:name="_Toc292664264"/>
      <w:r w:rsidRPr="0075052A">
        <w:t>Conclusión</w:t>
      </w:r>
      <w:bookmarkEnd w:id="85"/>
    </w:p>
    <w:p w14:paraId="69CD7A3C" w14:textId="094C3816" w:rsidR="004A2C73" w:rsidRPr="0075052A" w:rsidRDefault="004A2C73" w:rsidP="0049249C">
      <w:pPr>
        <w:pStyle w:val="Normal-2"/>
      </w:pPr>
      <w:proofErr w:type="spellStart"/>
      <w:r w:rsidRPr="0075052A">
        <w:t>TurtleBot</w:t>
      </w:r>
      <w:proofErr w:type="spellEnd"/>
      <w:r w:rsidRPr="0075052A">
        <w:t xml:space="preserve"> y éste proyecto son muy parecidos, es más, uno de los objetivos principales de este proyecto es similar: “Acercar la robótica a la sociedad a un precio asequible”. El precio del kit completo de </w:t>
      </w:r>
      <w:proofErr w:type="spellStart"/>
      <w:r w:rsidRPr="0075052A">
        <w:t>TurtleBot</w:t>
      </w:r>
      <w:proofErr w:type="spellEnd"/>
      <w:r w:rsidRPr="0075052A">
        <w:t xml:space="preserve"> es de 1200 dólares, mientras que el precio del robot de este proyecto ronda los 600 como veremos más adelante.</w:t>
      </w:r>
    </w:p>
    <w:p w14:paraId="34FC6F88" w14:textId="67E7D74A" w:rsidR="004A2C73" w:rsidRPr="0075052A" w:rsidRDefault="004A2C73" w:rsidP="0049249C">
      <w:pPr>
        <w:pStyle w:val="Normal-2"/>
      </w:pPr>
      <w:r w:rsidRPr="0075052A">
        <w:lastRenderedPageBreak/>
        <w:t xml:space="preserve">La diferencia de precio se debe a la diferencia de hardware, puesto que el software en ambos proyectos es de libre distribución. </w:t>
      </w:r>
      <w:proofErr w:type="spellStart"/>
      <w:r w:rsidRPr="0075052A">
        <w:t>TurtleBot</w:t>
      </w:r>
      <w:proofErr w:type="spellEnd"/>
      <w:r w:rsidRPr="0075052A">
        <w:t xml:space="preserve"> utiliza una estructura pensada y diseñada pieza a pieza para el robot, mientras que en este proyecto se crea una a parte de las piezas de LEGO. En cuanto a los sensores, </w:t>
      </w:r>
      <w:proofErr w:type="spellStart"/>
      <w:r w:rsidRPr="0075052A">
        <w:t>TurtleBot</w:t>
      </w:r>
      <w:proofErr w:type="spellEnd"/>
      <w:r w:rsidRPr="0075052A">
        <w:t xml:space="preserve"> utiliza Microsoft </w:t>
      </w:r>
      <w:proofErr w:type="spellStart"/>
      <w:r w:rsidRPr="0075052A">
        <w:t>Kinect</w:t>
      </w:r>
      <w:proofErr w:type="spellEnd"/>
      <w:r w:rsidRPr="0075052A">
        <w:t xml:space="preserve">, cuyo precio ronda los 150 dólares, mientras que éste proyecto utiliza los sensores proporcionados por lego, que son suficientes para la creación de un prototipo, pero insuficientes para la implantación real. </w:t>
      </w:r>
    </w:p>
    <w:p w14:paraId="556AF46E" w14:textId="6DB16F64" w:rsidR="004A2C73" w:rsidRPr="0075052A" w:rsidRDefault="004A2C73" w:rsidP="0049249C">
      <w:pPr>
        <w:pStyle w:val="Normal-2"/>
      </w:pPr>
      <w:proofErr w:type="spellStart"/>
      <w:r w:rsidRPr="0075052A">
        <w:t>TurtleBot</w:t>
      </w:r>
      <w:proofErr w:type="spellEnd"/>
      <w:r w:rsidRPr="0075052A">
        <w:t xml:space="preserve"> utiliza la tecnología en estado de arte, es decir, la tecnología de programación de robots más puntera que existe, mientras que la tecnología utilizada para este proyecto va un paso por detrás. </w:t>
      </w:r>
    </w:p>
    <w:p w14:paraId="6A788DF2" w14:textId="77777777" w:rsidR="00E87FDD" w:rsidRPr="0075052A" w:rsidRDefault="00E87FDD" w:rsidP="0049249C">
      <w:pPr>
        <w:pStyle w:val="Ttulo1"/>
      </w:pPr>
      <w:bookmarkStart w:id="86" w:name="_Toc291664484"/>
      <w:bookmarkStart w:id="87" w:name="_Toc292664265"/>
      <w:r w:rsidRPr="0075052A">
        <w:lastRenderedPageBreak/>
        <w:t>Solución</w:t>
      </w:r>
      <w:bookmarkEnd w:id="86"/>
      <w:bookmarkEnd w:id="87"/>
    </w:p>
    <w:p w14:paraId="2DEA6B82" w14:textId="77777777" w:rsidR="00E87FDD" w:rsidRPr="0075052A" w:rsidRDefault="00E87FDD" w:rsidP="0049249C">
      <w:pPr>
        <w:pStyle w:val="Ttulo2"/>
      </w:pPr>
      <w:bookmarkStart w:id="88" w:name="_Toc291664485"/>
      <w:bookmarkStart w:id="89" w:name="_Toc292664266"/>
      <w:r w:rsidRPr="0075052A">
        <w:t>La plataforma del Robot</w:t>
      </w:r>
      <w:bookmarkEnd w:id="88"/>
      <w:bookmarkEnd w:id="89"/>
    </w:p>
    <w:p w14:paraId="1F4BE51A" w14:textId="7D175D8F" w:rsidR="00231F07" w:rsidRPr="0075052A" w:rsidRDefault="00231F07" w:rsidP="0049249C">
      <w:pPr>
        <w:pStyle w:val="Normal-2"/>
      </w:pPr>
      <w:r w:rsidRPr="0075052A">
        <w:t>La siguiente imagen, representa la estructura hardware, y su vinculación con el CPU.</w:t>
      </w:r>
    </w:p>
    <w:p w14:paraId="52852A8C" w14:textId="7B243C39" w:rsidR="00BF270C" w:rsidRPr="0075052A" w:rsidRDefault="00231F07" w:rsidP="009400E2">
      <w:pPr>
        <w:jc w:val="center"/>
      </w:pPr>
      <w:r w:rsidRPr="0075052A">
        <w:rPr>
          <w:noProof/>
        </w:rPr>
        <w:drawing>
          <wp:inline distT="0" distB="0" distL="0" distR="0" wp14:editId="25E362A4">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11E64085" w14:textId="2B541891" w:rsidR="00E73F4C" w:rsidRPr="0075052A" w:rsidRDefault="00E73F4C" w:rsidP="0049249C">
      <w:pPr>
        <w:pStyle w:val="Ttulo3"/>
      </w:pPr>
      <w:bookmarkStart w:id="90" w:name="_Toc292664267"/>
      <w:proofErr w:type="spellStart"/>
      <w:r w:rsidRPr="0075052A">
        <w:lastRenderedPageBreak/>
        <w:t>Netbook</w:t>
      </w:r>
      <w:proofErr w:type="spellEnd"/>
      <w:r w:rsidR="00275468" w:rsidRPr="0075052A">
        <w:t xml:space="preserve"> </w:t>
      </w:r>
      <w:bookmarkStart w:id="91" w:name="_GoBack"/>
      <w:bookmarkEnd w:id="90"/>
      <w:bookmarkEnd w:id="91"/>
    </w:p>
    <w:p w14:paraId="046D35CF" w14:textId="44A59049" w:rsidR="00231F07" w:rsidRPr="0075052A" w:rsidRDefault="00275468" w:rsidP="009400E2">
      <w:pPr>
        <w:pStyle w:val="Normal-2"/>
        <w:jc w:val="center"/>
      </w:pPr>
      <w:r w:rsidRPr="0075052A">
        <w:rPr>
          <w:noProof/>
        </w:rPr>
        <w:drawing>
          <wp:inline distT="0" distB="0" distL="0" distR="0" wp14:editId="31FF6D7E">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5CA704A" w14:textId="6F6EA379" w:rsidR="009400E2" w:rsidRPr="0075052A" w:rsidRDefault="009400E2" w:rsidP="009400E2">
      <w:pPr>
        <w:pStyle w:val="Normal-2"/>
        <w:jc w:val="left"/>
      </w:pPr>
      <w:r w:rsidRPr="0075052A">
        <w:t xml:space="preserve">El </w:t>
      </w:r>
      <w:proofErr w:type="spellStart"/>
      <w:r w:rsidRPr="0075052A">
        <w:t>netbook</w:t>
      </w:r>
      <w:proofErr w:type="spellEnd"/>
      <w:r w:rsidRPr="0075052A">
        <w:t xml:space="preserve"> </w:t>
      </w:r>
      <w:proofErr w:type="spellStart"/>
      <w:r w:rsidR="00E92DD9">
        <w:t>A</w:t>
      </w:r>
      <w:r w:rsidRPr="0075052A">
        <w:t>sus</w:t>
      </w:r>
      <w:proofErr w:type="spellEnd"/>
      <w:r w:rsidRPr="0075052A">
        <w:t xml:space="preserve"> 1005HA es el </w:t>
      </w:r>
      <w:proofErr w:type="spellStart"/>
      <w:r w:rsidRPr="0075052A">
        <w:t>netbook</w:t>
      </w:r>
      <w:proofErr w:type="spellEnd"/>
      <w:r w:rsidRPr="0075052A">
        <w:t xml:space="preserve"> elegido por su relación calidad-precio. Con precio aproximado de 250 euros, el </w:t>
      </w:r>
      <w:proofErr w:type="spellStart"/>
      <w:r w:rsidRPr="0075052A">
        <w:t>asus</w:t>
      </w:r>
      <w:proofErr w:type="spellEnd"/>
      <w:r w:rsidRPr="0075052A">
        <w:t xml:space="preserve"> 1005HA nos ofrece las siguientes características:</w:t>
      </w:r>
    </w:p>
    <w:p w14:paraId="0530036B" w14:textId="095E174F" w:rsidR="009400E2" w:rsidRDefault="0075052A" w:rsidP="0075052A">
      <w:pPr>
        <w:pStyle w:val="Normal-2"/>
        <w:numPr>
          <w:ilvl w:val="0"/>
          <w:numId w:val="40"/>
        </w:numPr>
        <w:jc w:val="left"/>
      </w:pPr>
      <w:r>
        <w:t xml:space="preserve">Procesador: </w:t>
      </w:r>
      <w:proofErr w:type="spellStart"/>
      <w:r w:rsidRPr="0075052A">
        <w:t>Atom</w:t>
      </w:r>
      <w:proofErr w:type="spellEnd"/>
      <w:r w:rsidRPr="0075052A">
        <w:t xml:space="preserve"> N280 a 1.66 GH</w:t>
      </w:r>
      <w:r>
        <w:t>z.</w:t>
      </w:r>
    </w:p>
    <w:p w14:paraId="074551C1" w14:textId="1855690E" w:rsidR="0075052A" w:rsidRDefault="0075052A" w:rsidP="0075052A">
      <w:pPr>
        <w:pStyle w:val="Normal-2"/>
        <w:numPr>
          <w:ilvl w:val="0"/>
          <w:numId w:val="40"/>
        </w:numPr>
        <w:jc w:val="left"/>
      </w:pPr>
      <w:r>
        <w:t>A</w:t>
      </w:r>
      <w:r w:rsidRPr="0075052A">
        <w:t>utonomía de hasta 10.5 horas</w:t>
      </w:r>
      <w:r>
        <w:t>.</w:t>
      </w:r>
    </w:p>
    <w:p w14:paraId="1FAC0605" w14:textId="256AC240" w:rsidR="0075052A" w:rsidRDefault="0075052A" w:rsidP="0075052A">
      <w:pPr>
        <w:pStyle w:val="Normal-2"/>
        <w:numPr>
          <w:ilvl w:val="0"/>
          <w:numId w:val="40"/>
        </w:numPr>
        <w:jc w:val="left"/>
      </w:pPr>
      <w:r>
        <w:t>2 GB de memoria RAM.</w:t>
      </w:r>
    </w:p>
    <w:p w14:paraId="48B37316" w14:textId="664DD639" w:rsidR="0075052A" w:rsidRDefault="0075052A" w:rsidP="0075052A">
      <w:pPr>
        <w:pStyle w:val="Normal-2"/>
        <w:numPr>
          <w:ilvl w:val="0"/>
          <w:numId w:val="40"/>
        </w:numPr>
        <w:jc w:val="left"/>
      </w:pPr>
      <w:r>
        <w:t>3 puertos USB.</w:t>
      </w:r>
    </w:p>
    <w:p w14:paraId="0BAAD597" w14:textId="1FBE13E5" w:rsidR="0075052A" w:rsidRDefault="00E92DD9" w:rsidP="0075052A">
      <w:pPr>
        <w:pStyle w:val="Normal-2"/>
        <w:jc w:val="left"/>
      </w:pPr>
      <w:r>
        <w:t xml:space="preserve">Estas características se alejan mucho a las del </w:t>
      </w:r>
      <w:proofErr w:type="spellStart"/>
      <w:r>
        <w:t>Brick</w:t>
      </w:r>
      <w:proofErr w:type="spellEnd"/>
      <w:r>
        <w:t xml:space="preserve"> NXT, dándonos la posibilidad del tratamiento por voz. Como cabe de esperar, el </w:t>
      </w:r>
      <w:proofErr w:type="spellStart"/>
      <w:r>
        <w:t>netbook</w:t>
      </w:r>
      <w:proofErr w:type="spellEnd"/>
      <w:r>
        <w:t xml:space="preserve"> es el núcleo del CPU del robot y es quien se comunica a través de </w:t>
      </w:r>
      <w:proofErr w:type="spellStart"/>
      <w:r>
        <w:t>pc.comms</w:t>
      </w:r>
      <w:proofErr w:type="spellEnd"/>
      <w:r>
        <w:t xml:space="preserve"> (como veremos más adelante) con el NXT </w:t>
      </w:r>
      <w:proofErr w:type="spellStart"/>
      <w:r>
        <w:t>Brick</w:t>
      </w:r>
      <w:proofErr w:type="spellEnd"/>
      <w:r>
        <w:t xml:space="preserve"> para recibir las lecturas de los sensores y enviar las órdenes a los motores. </w:t>
      </w:r>
    </w:p>
    <w:p w14:paraId="5A0E090A" w14:textId="1440878C" w:rsidR="00E92DD9" w:rsidRDefault="00E92DD9" w:rsidP="0075052A">
      <w:pPr>
        <w:pStyle w:val="Normal-2"/>
        <w:jc w:val="left"/>
      </w:pPr>
      <w:r>
        <w:lastRenderedPageBreak/>
        <w:t>Para comunicarse con el usuario, utiliza un micrófono-auricular conectado v</w:t>
      </w:r>
      <w:r w:rsidR="00682D75">
        <w:t xml:space="preserve">ía </w:t>
      </w:r>
      <w:proofErr w:type="spellStart"/>
      <w:r w:rsidR="00682D75">
        <w:t>bluetooth</w:t>
      </w:r>
      <w:proofErr w:type="spellEnd"/>
      <w:r w:rsidR="00682D75">
        <w:t xml:space="preserve">. El reconocimiento de voz lo hace a través de </w:t>
      </w:r>
      <w:proofErr w:type="spellStart"/>
      <w:r w:rsidR="00682D75">
        <w:t>Sphinx</w:t>
      </w:r>
      <w:proofErr w:type="spellEnd"/>
      <w:r w:rsidR="00682D75">
        <w:t xml:space="preserve"> 4, y la emisión de voz la realiza a través de </w:t>
      </w:r>
      <w:proofErr w:type="spellStart"/>
      <w:r w:rsidR="00682D75">
        <w:t>FreeTTS</w:t>
      </w:r>
      <w:proofErr w:type="spellEnd"/>
      <w:r w:rsidR="00682D75">
        <w:t>.</w:t>
      </w:r>
    </w:p>
    <w:p w14:paraId="377FE45C" w14:textId="77777777" w:rsidR="00E92DD9" w:rsidRPr="0075052A" w:rsidRDefault="00E92DD9" w:rsidP="0075052A">
      <w:pPr>
        <w:pStyle w:val="Normal-2"/>
        <w:jc w:val="left"/>
      </w:pPr>
    </w:p>
    <w:p w14:paraId="182DA358" w14:textId="10742391" w:rsidR="00E73F4C" w:rsidRPr="0075052A" w:rsidRDefault="00E73F4C" w:rsidP="0049249C"/>
    <w:p w14:paraId="360EBB20" w14:textId="77777777" w:rsidR="00E87FDD" w:rsidRPr="0075052A" w:rsidRDefault="00E87FDD" w:rsidP="0049249C">
      <w:pPr>
        <w:pStyle w:val="Ttulo3"/>
      </w:pPr>
      <w:r w:rsidRPr="0075052A">
        <w:t xml:space="preserve"> </w:t>
      </w:r>
      <w:bookmarkStart w:id="92" w:name="_Toc161140415"/>
      <w:bookmarkStart w:id="93" w:name="_Toc291664487"/>
      <w:bookmarkStart w:id="94" w:name="_Toc292664268"/>
      <w:r w:rsidRPr="0075052A">
        <w:t>Ladrillo Inteligente:</w:t>
      </w:r>
      <w:bookmarkEnd w:id="92"/>
      <w:bookmarkEnd w:id="93"/>
      <w:bookmarkEnd w:id="94"/>
      <w:r w:rsidRPr="0075052A">
        <w:t xml:space="preserve"> </w:t>
      </w:r>
    </w:p>
    <w:p w14:paraId="6E2D7D89" w14:textId="77777777" w:rsidR="00E87FDD" w:rsidRPr="0075052A" w:rsidRDefault="00E87FDD" w:rsidP="0049249C">
      <w:pPr>
        <w:pStyle w:val="Normal-2"/>
      </w:pPr>
      <w:r w:rsidRPr="0075052A">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75052A">
        <w:fldChar w:fldCharType="begin"/>
      </w:r>
      <w:r w:rsidRPr="0075052A">
        <w:instrText xml:space="preserve"> REF _Ref281243033 \h </w:instrText>
      </w:r>
      <w:r w:rsidRPr="0075052A">
        <w:fldChar w:fldCharType="separate"/>
      </w:r>
      <w:r w:rsidR="00770DAD" w:rsidRPr="0075052A">
        <w:t xml:space="preserve">Ilustración </w:t>
      </w:r>
      <w:r w:rsidR="00770DAD" w:rsidRPr="0075052A">
        <w:rPr>
          <w:noProof/>
        </w:rPr>
        <w:t>7</w:t>
      </w:r>
      <w:r w:rsidR="00770DAD" w:rsidRPr="0075052A">
        <w:t>: Ladrillo Inteligente del NXT</w:t>
      </w:r>
      <w:r w:rsidRPr="0075052A">
        <w:fldChar w:fldCharType="end"/>
      </w:r>
      <w:r w:rsidRPr="0075052A">
        <w:t>.</w:t>
      </w:r>
      <w:r w:rsidRPr="0075052A">
        <w:rPr>
          <w:noProof/>
        </w:rPr>
        <w:t xml:space="preserve"> </w:t>
      </w:r>
    </w:p>
    <w:p w14:paraId="6235D279" w14:textId="77777777" w:rsidR="00E87FDD" w:rsidRPr="0075052A" w:rsidRDefault="00E87FDD" w:rsidP="0075052A">
      <w:pPr>
        <w:pStyle w:val="Normal-2"/>
        <w:jc w:val="center"/>
      </w:pPr>
      <w:r w:rsidRPr="0075052A">
        <w:rPr>
          <w:noProof/>
        </w:rPr>
        <w:drawing>
          <wp:inline distT="0" distB="0" distL="0" distR="0" wp14:editId="668E6569">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12700" cap="flat">
                          <a:solidFill>
                            <a:srgbClr val="000000" mc:Ignorable=""/>
                          </a:solidFill>
                          <a:miter lim="800000"/>
                          <a:headEnd/>
                          <a:tailEnd/>
                        </a14:hiddenLine>
                      </a:ext>
                    </a:extLst>
                  </pic:spPr>
                </pic:pic>
              </a:graphicData>
            </a:graphic>
          </wp:inline>
        </w:drawing>
      </w:r>
    </w:p>
    <w:p w14:paraId="45D866C4" w14:textId="77777777" w:rsidR="00E87FDD" w:rsidRPr="0075052A" w:rsidRDefault="00E87FDD" w:rsidP="0049249C">
      <w:pPr>
        <w:pStyle w:val="Epgrafe"/>
      </w:pPr>
      <w:bookmarkStart w:id="95" w:name="_Ref281243033"/>
      <w:bookmarkStart w:id="96" w:name="_Toc160609778"/>
      <w:bookmarkStart w:id="97" w:name="_Toc292664302"/>
      <w:r w:rsidRPr="0075052A">
        <w:t xml:space="preserve">Ilustración </w:t>
      </w:r>
      <w:fldSimple w:instr=" SEQ Ilustración \* ARABIC ">
        <w:r w:rsidR="00F96D70" w:rsidRPr="0075052A">
          <w:rPr>
            <w:noProof/>
          </w:rPr>
          <w:t>7</w:t>
        </w:r>
      </w:fldSimple>
      <w:r w:rsidRPr="0075052A">
        <w:t>: Ladrillo Inteligente del NXT</w:t>
      </w:r>
      <w:bookmarkEnd w:id="95"/>
      <w:bookmarkEnd w:id="96"/>
      <w:bookmarkEnd w:id="97"/>
    </w:p>
    <w:p w14:paraId="4DEC889A" w14:textId="65432488" w:rsidR="00E87FDD" w:rsidRPr="0075052A" w:rsidRDefault="00E87FDD" w:rsidP="0049249C">
      <w:pPr>
        <w:pStyle w:val="Normal-2"/>
      </w:pPr>
      <w:r w:rsidRPr="0075052A">
        <w:lastRenderedPageBreak/>
        <w:tab/>
        <w:t xml:space="preserve">La </w:t>
      </w:r>
      <w:r w:rsidRPr="0075052A">
        <w:rPr>
          <w:i/>
        </w:rPr>
        <w:fldChar w:fldCharType="begin"/>
      </w:r>
      <w:r w:rsidRPr="0075052A">
        <w:rPr>
          <w:i/>
        </w:rPr>
        <w:instrText xml:space="preserve"> REF _Ref281243161 \h  \* MERGEFORMAT </w:instrText>
      </w:r>
      <w:r w:rsidRPr="0075052A">
        <w:rPr>
          <w:i/>
        </w:rPr>
      </w:r>
      <w:r w:rsidRPr="0075052A">
        <w:rPr>
          <w:i/>
        </w:rPr>
        <w:fldChar w:fldCharType="separate"/>
      </w:r>
      <w:r w:rsidR="00770DAD" w:rsidRPr="0075052A">
        <w:rPr>
          <w:i/>
        </w:rPr>
        <w:t xml:space="preserve">Tabla </w:t>
      </w:r>
      <w:r w:rsidR="00770DAD" w:rsidRPr="0075052A">
        <w:rPr>
          <w:i/>
          <w:noProof/>
        </w:rPr>
        <w:t>1</w:t>
      </w:r>
      <w:r w:rsidR="00770DAD" w:rsidRPr="0075052A">
        <w:t xml:space="preserve">: Resumen del Hardware del </w:t>
      </w:r>
      <w:proofErr w:type="spellStart"/>
      <w:r w:rsidR="00770DAD" w:rsidRPr="0075052A">
        <w:t>NXT</w:t>
      </w:r>
      <w:r w:rsidRPr="0075052A">
        <w:rPr>
          <w:i/>
        </w:rPr>
        <w:fldChar w:fldCharType="end"/>
      </w:r>
      <w:r w:rsidRPr="0075052A">
        <w:t>está</w:t>
      </w:r>
      <w:proofErr w:type="spellEnd"/>
      <w:r w:rsidRPr="0075052A">
        <w:t xml:space="preserve"> tomada de la página oficial de LEGO [</w:t>
      </w:r>
      <w:hyperlink w:anchor="_Bibliografía" w:history="1">
        <w:r w:rsidRPr="0075052A">
          <w:rPr>
            <w:rStyle w:val="Hipervnculo"/>
          </w:rPr>
          <w:t>3</w:t>
        </w:r>
      </w:hyperlink>
      <w:r w:rsidRPr="0075052A">
        <w:t>] y en ella se aprecia que lego NXT no es solo un juguete, sino que su procesador similar a un INTEL 486, sumado a los puertos de entrada/salida y las diferentes formas de comunicación, hacen del NXT que el NXT tenga un potencial muy elevado.</w:t>
      </w:r>
    </w:p>
    <w:tbl>
      <w:tblPr>
        <w:tblW w:w="8053" w:type="dxa"/>
        <w:tblInd w:w="55" w:type="dxa"/>
        <w:tblCellMar>
          <w:left w:w="70" w:type="dxa"/>
          <w:right w:w="70" w:type="dxa"/>
        </w:tblCellMar>
        <w:tblLook w:val="04A0" w:firstRow="1" w:lastRow="0" w:firstColumn="1" w:lastColumn="0" w:noHBand="0" w:noVBand="1"/>
      </w:tblPr>
      <w:tblGrid>
        <w:gridCol w:w="4269"/>
        <w:gridCol w:w="3784"/>
      </w:tblGrid>
      <w:tr w:rsidR="0075052A" w:rsidRPr="0075052A" w14:paraId="5D4FC5CF" w14:textId="77777777" w:rsidTr="0075052A">
        <w:trPr>
          <w:trHeight w:val="1095"/>
        </w:trPr>
        <w:tc>
          <w:tcPr>
            <w:tcW w:w="8053" w:type="dxa"/>
            <w:gridSpan w:val="2"/>
            <w:tcBorders>
              <w:top w:val="nil"/>
              <w:left w:val="nil"/>
              <w:bottom w:val="double" w:sz="6" w:space="0" w:color="auto"/>
              <w:right w:val="nil"/>
            </w:tcBorders>
            <w:shd w:val="clear" w:color="auto" w:fill="auto"/>
            <w:noWrap/>
            <w:vAlign w:val="center"/>
            <w:hideMark/>
          </w:tcPr>
          <w:p w14:paraId="0FF8F806" w14:textId="77777777" w:rsidR="0075052A" w:rsidRPr="0075052A" w:rsidRDefault="0075052A" w:rsidP="0075052A">
            <w:pPr>
              <w:spacing w:before="0" w:after="0" w:line="240" w:lineRule="auto"/>
              <w:jc w:val="center"/>
              <w:rPr>
                <w:sz w:val="40"/>
                <w:szCs w:val="40"/>
              </w:rPr>
            </w:pPr>
            <w:r w:rsidRPr="0075052A">
              <w:rPr>
                <w:sz w:val="40"/>
                <w:szCs w:val="40"/>
              </w:rPr>
              <w:t xml:space="preserve">LEGO </w:t>
            </w:r>
            <w:proofErr w:type="spellStart"/>
            <w:r w:rsidRPr="0075052A">
              <w:rPr>
                <w:sz w:val="40"/>
                <w:szCs w:val="40"/>
              </w:rPr>
              <w:t>Mindstorm</w:t>
            </w:r>
            <w:proofErr w:type="spellEnd"/>
            <w:r w:rsidRPr="0075052A">
              <w:rPr>
                <w:sz w:val="40"/>
                <w:szCs w:val="40"/>
              </w:rPr>
              <w:t xml:space="preserve"> NXT </w:t>
            </w:r>
            <w:proofErr w:type="spellStart"/>
            <w:r w:rsidRPr="0075052A">
              <w:rPr>
                <w:sz w:val="40"/>
                <w:szCs w:val="40"/>
              </w:rPr>
              <w:t>Intelligent</w:t>
            </w:r>
            <w:proofErr w:type="spellEnd"/>
            <w:r w:rsidRPr="0075052A">
              <w:rPr>
                <w:sz w:val="40"/>
                <w:szCs w:val="40"/>
              </w:rPr>
              <w:t xml:space="preserve"> </w:t>
            </w:r>
            <w:proofErr w:type="spellStart"/>
            <w:r w:rsidRPr="0075052A">
              <w:rPr>
                <w:sz w:val="40"/>
                <w:szCs w:val="40"/>
              </w:rPr>
              <w:t>Brick</w:t>
            </w:r>
            <w:proofErr w:type="spellEnd"/>
          </w:p>
        </w:tc>
      </w:tr>
      <w:tr w:rsidR="0075052A" w:rsidRPr="0075052A" w14:paraId="302F3A6D"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586488EA" w14:textId="77777777" w:rsidR="0075052A" w:rsidRPr="0075052A" w:rsidRDefault="0075052A" w:rsidP="0075052A">
            <w:pPr>
              <w:spacing w:before="0" w:after="0" w:line="240" w:lineRule="auto"/>
              <w:rPr>
                <w:color w:val="000000"/>
              </w:rPr>
            </w:pPr>
            <w:r w:rsidRPr="0075052A">
              <w:rPr>
                <w:color w:val="000000"/>
              </w:rPr>
              <w:t>Procesador Principal</w:t>
            </w:r>
          </w:p>
        </w:tc>
        <w:tc>
          <w:tcPr>
            <w:tcW w:w="3784" w:type="dxa"/>
            <w:tcBorders>
              <w:top w:val="nil"/>
              <w:left w:val="nil"/>
              <w:bottom w:val="nil"/>
              <w:right w:val="nil"/>
            </w:tcBorders>
            <w:shd w:val="clear" w:color="000000" w:fill="FFFFFF"/>
            <w:noWrap/>
            <w:vAlign w:val="center"/>
            <w:hideMark/>
          </w:tcPr>
          <w:p w14:paraId="23E5565F" w14:textId="77777777" w:rsidR="0075052A" w:rsidRPr="0075052A" w:rsidRDefault="0075052A" w:rsidP="0075052A">
            <w:pPr>
              <w:spacing w:before="0" w:after="0" w:line="240" w:lineRule="auto"/>
              <w:rPr>
                <w:color w:val="000000"/>
              </w:rPr>
            </w:pPr>
            <w:proofErr w:type="spellStart"/>
            <w:r w:rsidRPr="0075052A">
              <w:rPr>
                <w:color w:val="000000"/>
              </w:rPr>
              <w:t>Atmel</w:t>
            </w:r>
            <w:proofErr w:type="spellEnd"/>
            <w:r w:rsidRPr="0075052A">
              <w:rPr>
                <w:color w:val="000000"/>
              </w:rPr>
              <w:t xml:space="preserve"> 32-bit ARM (AT91SAM7S256)</w:t>
            </w:r>
          </w:p>
        </w:tc>
      </w:tr>
      <w:tr w:rsidR="0075052A" w:rsidRPr="0075052A" w14:paraId="0A09CB34"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1EE13F1E"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423F1B5E" w14:textId="77777777" w:rsidR="0075052A" w:rsidRPr="0075052A" w:rsidRDefault="0075052A" w:rsidP="0075052A">
            <w:pPr>
              <w:spacing w:before="0" w:after="0" w:line="240" w:lineRule="auto"/>
              <w:rPr>
                <w:color w:val="000000"/>
              </w:rPr>
            </w:pPr>
            <w:r w:rsidRPr="0075052A">
              <w:rPr>
                <w:color w:val="000000"/>
              </w:rPr>
              <w:t>256 KB de Memoria Flash</w:t>
            </w:r>
          </w:p>
        </w:tc>
      </w:tr>
      <w:tr w:rsidR="0075052A" w:rsidRPr="0075052A" w14:paraId="05B1AF99"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4C54C81"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1014B6B3" w14:textId="77777777" w:rsidR="0075052A" w:rsidRPr="0075052A" w:rsidRDefault="0075052A" w:rsidP="0075052A">
            <w:pPr>
              <w:spacing w:before="0" w:after="0" w:line="240" w:lineRule="auto"/>
              <w:rPr>
                <w:color w:val="000000"/>
              </w:rPr>
            </w:pPr>
            <w:r w:rsidRPr="0075052A">
              <w:rPr>
                <w:color w:val="000000"/>
              </w:rPr>
              <w:t xml:space="preserve">65 KB de Memoria </w:t>
            </w:r>
            <w:proofErr w:type="spellStart"/>
            <w:r w:rsidRPr="0075052A">
              <w:rPr>
                <w:color w:val="000000"/>
              </w:rPr>
              <w:t>Ram</w:t>
            </w:r>
            <w:proofErr w:type="spellEnd"/>
          </w:p>
        </w:tc>
      </w:tr>
      <w:tr w:rsidR="0075052A" w:rsidRPr="0075052A" w14:paraId="459B9821"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0CAA2766"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76B62AF9" w14:textId="77777777" w:rsidR="0075052A" w:rsidRPr="0075052A" w:rsidRDefault="0075052A" w:rsidP="0075052A">
            <w:pPr>
              <w:spacing w:before="0" w:after="0" w:line="240" w:lineRule="auto"/>
              <w:rPr>
                <w:color w:val="000000"/>
              </w:rPr>
            </w:pPr>
            <w:r w:rsidRPr="0075052A">
              <w:rPr>
                <w:color w:val="000000"/>
              </w:rPr>
              <w:t>Reloj a 48 MHz</w:t>
            </w:r>
          </w:p>
        </w:tc>
      </w:tr>
      <w:tr w:rsidR="0075052A" w:rsidRPr="0075052A" w14:paraId="7AD8FFD9"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7D28059F" w14:textId="77777777" w:rsidR="0075052A" w:rsidRPr="0075052A" w:rsidRDefault="0075052A" w:rsidP="0075052A">
            <w:pPr>
              <w:spacing w:before="0" w:after="0" w:line="240" w:lineRule="auto"/>
              <w:rPr>
                <w:color w:val="000000"/>
              </w:rPr>
            </w:pPr>
            <w:r w:rsidRPr="0075052A">
              <w:rPr>
                <w:color w:val="000000"/>
              </w:rPr>
              <w:t>Segundo Procesador</w:t>
            </w:r>
          </w:p>
        </w:tc>
        <w:tc>
          <w:tcPr>
            <w:tcW w:w="3784" w:type="dxa"/>
            <w:tcBorders>
              <w:top w:val="nil"/>
              <w:left w:val="nil"/>
              <w:bottom w:val="nil"/>
              <w:right w:val="nil"/>
            </w:tcBorders>
            <w:shd w:val="clear" w:color="000000" w:fill="FFFFFF"/>
            <w:noWrap/>
            <w:vAlign w:val="center"/>
            <w:hideMark/>
          </w:tcPr>
          <w:p w14:paraId="036CAA96" w14:textId="77777777" w:rsidR="0075052A" w:rsidRPr="0075052A" w:rsidRDefault="0075052A" w:rsidP="0075052A">
            <w:pPr>
              <w:spacing w:before="0" w:after="0" w:line="240" w:lineRule="auto"/>
              <w:rPr>
                <w:color w:val="000000"/>
              </w:rPr>
            </w:pPr>
            <w:proofErr w:type="spellStart"/>
            <w:r w:rsidRPr="0075052A">
              <w:rPr>
                <w:color w:val="000000"/>
              </w:rPr>
              <w:t>Atmel</w:t>
            </w:r>
            <w:proofErr w:type="spellEnd"/>
            <w:r w:rsidRPr="0075052A">
              <w:rPr>
                <w:color w:val="000000"/>
              </w:rPr>
              <w:t xml:space="preserve"> 8-bit AVR (ATmega48)</w:t>
            </w:r>
          </w:p>
        </w:tc>
      </w:tr>
      <w:tr w:rsidR="0075052A" w:rsidRPr="0075052A" w14:paraId="5C83D63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71DC3359"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27AABF91" w14:textId="77777777" w:rsidR="0075052A" w:rsidRPr="0075052A" w:rsidRDefault="0075052A" w:rsidP="0075052A">
            <w:pPr>
              <w:spacing w:before="0" w:after="0" w:line="240" w:lineRule="auto"/>
              <w:rPr>
                <w:color w:val="000000"/>
              </w:rPr>
            </w:pPr>
            <w:r w:rsidRPr="0075052A">
              <w:rPr>
                <w:color w:val="000000"/>
              </w:rPr>
              <w:t>4 KB de Memoria Flash</w:t>
            </w:r>
          </w:p>
        </w:tc>
      </w:tr>
      <w:tr w:rsidR="0075052A" w:rsidRPr="0075052A" w14:paraId="37911727"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48BF0E0C"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48AB00F" w14:textId="77777777" w:rsidR="0075052A" w:rsidRPr="0075052A" w:rsidRDefault="0075052A" w:rsidP="0075052A">
            <w:pPr>
              <w:spacing w:before="0" w:after="0" w:line="240" w:lineRule="auto"/>
              <w:rPr>
                <w:color w:val="000000"/>
              </w:rPr>
            </w:pPr>
            <w:r w:rsidRPr="0075052A">
              <w:rPr>
                <w:color w:val="000000"/>
              </w:rPr>
              <w:t xml:space="preserve">512 B de Memoria </w:t>
            </w:r>
            <w:proofErr w:type="spellStart"/>
            <w:r w:rsidRPr="0075052A">
              <w:rPr>
                <w:color w:val="000000"/>
              </w:rPr>
              <w:t>Ram</w:t>
            </w:r>
            <w:proofErr w:type="spellEnd"/>
          </w:p>
        </w:tc>
      </w:tr>
      <w:tr w:rsidR="0075052A" w:rsidRPr="0075052A" w14:paraId="3D682F8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5431F5A1"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1BA8FFC0" w14:textId="77777777" w:rsidR="0075052A" w:rsidRPr="0075052A" w:rsidRDefault="0075052A" w:rsidP="0075052A">
            <w:pPr>
              <w:spacing w:before="0" w:after="0" w:line="240" w:lineRule="auto"/>
              <w:rPr>
                <w:color w:val="000000"/>
              </w:rPr>
            </w:pPr>
            <w:r w:rsidRPr="0075052A">
              <w:rPr>
                <w:color w:val="000000"/>
              </w:rPr>
              <w:t>Reloj a 8 MHz</w:t>
            </w:r>
          </w:p>
        </w:tc>
      </w:tr>
      <w:tr w:rsidR="0075052A" w:rsidRPr="0075052A" w14:paraId="2DF9ED0C"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60F54D60" w14:textId="77777777" w:rsidR="0075052A" w:rsidRPr="0075052A" w:rsidRDefault="0075052A" w:rsidP="0075052A">
            <w:pPr>
              <w:spacing w:before="0" w:after="0" w:line="240" w:lineRule="auto"/>
              <w:rPr>
                <w:color w:val="000000"/>
              </w:rPr>
            </w:pPr>
            <w:r w:rsidRPr="0075052A">
              <w:rPr>
                <w:color w:val="000000"/>
              </w:rPr>
              <w:t>Procesador para la Comunicación Bluetooth</w:t>
            </w:r>
          </w:p>
        </w:tc>
        <w:tc>
          <w:tcPr>
            <w:tcW w:w="3784" w:type="dxa"/>
            <w:tcBorders>
              <w:top w:val="nil"/>
              <w:left w:val="nil"/>
              <w:bottom w:val="nil"/>
              <w:right w:val="nil"/>
            </w:tcBorders>
            <w:shd w:val="clear" w:color="000000" w:fill="FFFFFF"/>
            <w:noWrap/>
            <w:vAlign w:val="center"/>
            <w:hideMark/>
          </w:tcPr>
          <w:p w14:paraId="3DA64034" w14:textId="77777777" w:rsidR="0075052A" w:rsidRPr="0075052A" w:rsidRDefault="0075052A" w:rsidP="0075052A">
            <w:pPr>
              <w:spacing w:before="0" w:after="0" w:line="240" w:lineRule="auto"/>
              <w:rPr>
                <w:color w:val="000000"/>
              </w:rPr>
            </w:pPr>
            <w:r w:rsidRPr="0075052A">
              <w:rPr>
                <w:color w:val="000000"/>
              </w:rPr>
              <w:t xml:space="preserve">CSR </w:t>
            </w:r>
            <w:proofErr w:type="spellStart"/>
            <w:r w:rsidRPr="0075052A">
              <w:rPr>
                <w:color w:val="000000"/>
              </w:rPr>
              <w:t>BlueCore</w:t>
            </w:r>
            <w:proofErr w:type="spellEnd"/>
            <w:r w:rsidRPr="0075052A">
              <w:rPr>
                <w:color w:val="000000"/>
              </w:rPr>
              <w:t xml:space="preserve"> 4 v2.0 (</w:t>
            </w:r>
            <w:proofErr w:type="spellStart"/>
            <w:r w:rsidRPr="0075052A">
              <w:rPr>
                <w:color w:val="000000"/>
              </w:rPr>
              <w:t>System</w:t>
            </w:r>
            <w:proofErr w:type="spellEnd"/>
            <w:r w:rsidRPr="0075052A">
              <w:rPr>
                <w:color w:val="000000"/>
              </w:rPr>
              <w:t xml:space="preserve"> EDR)</w:t>
            </w:r>
          </w:p>
        </w:tc>
      </w:tr>
      <w:tr w:rsidR="0075052A" w:rsidRPr="0075052A" w14:paraId="2EF891C3" w14:textId="77777777" w:rsidTr="0075052A">
        <w:trPr>
          <w:trHeight w:val="390"/>
        </w:trPr>
        <w:tc>
          <w:tcPr>
            <w:tcW w:w="4269" w:type="dxa"/>
            <w:vMerge/>
            <w:tcBorders>
              <w:top w:val="nil"/>
              <w:left w:val="nil"/>
              <w:bottom w:val="nil"/>
              <w:right w:val="single" w:sz="8" w:space="0" w:color="auto"/>
            </w:tcBorders>
            <w:vAlign w:val="center"/>
            <w:hideMark/>
          </w:tcPr>
          <w:p w14:paraId="6807BD40"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0BF41C91" w14:textId="77777777" w:rsidR="0075052A" w:rsidRPr="0075052A" w:rsidRDefault="0075052A" w:rsidP="0075052A">
            <w:pPr>
              <w:spacing w:before="0" w:after="0" w:line="240" w:lineRule="auto"/>
              <w:rPr>
                <w:color w:val="000000"/>
              </w:rPr>
            </w:pPr>
            <w:r w:rsidRPr="0075052A">
              <w:rPr>
                <w:color w:val="000000"/>
              </w:rPr>
              <w:t xml:space="preserve">Serial Port </w:t>
            </w:r>
            <w:proofErr w:type="spellStart"/>
            <w:r w:rsidRPr="0075052A">
              <w:rPr>
                <w:color w:val="000000"/>
              </w:rPr>
              <w:t>Profile</w:t>
            </w:r>
            <w:proofErr w:type="spellEnd"/>
            <w:r w:rsidRPr="0075052A">
              <w:rPr>
                <w:color w:val="000000"/>
              </w:rPr>
              <w:t xml:space="preserve"> (SPP)</w:t>
            </w:r>
          </w:p>
        </w:tc>
      </w:tr>
      <w:tr w:rsidR="0075052A" w:rsidRPr="0075052A" w14:paraId="6A389FA6" w14:textId="77777777" w:rsidTr="0075052A">
        <w:trPr>
          <w:trHeight w:val="390"/>
        </w:trPr>
        <w:tc>
          <w:tcPr>
            <w:tcW w:w="4269" w:type="dxa"/>
            <w:vMerge/>
            <w:tcBorders>
              <w:top w:val="nil"/>
              <w:left w:val="nil"/>
              <w:bottom w:val="nil"/>
              <w:right w:val="single" w:sz="8" w:space="0" w:color="auto"/>
            </w:tcBorders>
            <w:vAlign w:val="center"/>
            <w:hideMark/>
          </w:tcPr>
          <w:p w14:paraId="10FCAA54"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481F0CBE" w14:textId="77777777" w:rsidR="0075052A" w:rsidRPr="0075052A" w:rsidRDefault="0075052A" w:rsidP="0075052A">
            <w:pPr>
              <w:spacing w:before="0" w:after="0" w:line="240" w:lineRule="auto"/>
              <w:rPr>
                <w:color w:val="000000"/>
              </w:rPr>
            </w:pPr>
            <w:r w:rsidRPr="0075052A">
              <w:rPr>
                <w:color w:val="000000"/>
              </w:rPr>
              <w:t xml:space="preserve">47 KB de Memoria </w:t>
            </w:r>
            <w:proofErr w:type="spellStart"/>
            <w:r w:rsidRPr="0075052A">
              <w:rPr>
                <w:color w:val="000000"/>
              </w:rPr>
              <w:t>Ram</w:t>
            </w:r>
            <w:proofErr w:type="spellEnd"/>
            <w:r w:rsidRPr="0075052A">
              <w:rPr>
                <w:color w:val="000000"/>
              </w:rPr>
              <w:t xml:space="preserve"> Interna</w:t>
            </w:r>
          </w:p>
        </w:tc>
      </w:tr>
      <w:tr w:rsidR="0075052A" w:rsidRPr="0075052A" w14:paraId="1088B4C2" w14:textId="77777777" w:rsidTr="0075052A">
        <w:trPr>
          <w:trHeight w:val="390"/>
        </w:trPr>
        <w:tc>
          <w:tcPr>
            <w:tcW w:w="4269" w:type="dxa"/>
            <w:vMerge/>
            <w:tcBorders>
              <w:top w:val="nil"/>
              <w:left w:val="nil"/>
              <w:bottom w:val="nil"/>
              <w:right w:val="single" w:sz="8" w:space="0" w:color="auto"/>
            </w:tcBorders>
            <w:vAlign w:val="center"/>
            <w:hideMark/>
          </w:tcPr>
          <w:p w14:paraId="1951A036"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B7C0996" w14:textId="77777777" w:rsidR="0075052A" w:rsidRPr="0075052A" w:rsidRDefault="0075052A" w:rsidP="0075052A">
            <w:pPr>
              <w:spacing w:before="0" w:after="0" w:line="240" w:lineRule="auto"/>
              <w:rPr>
                <w:color w:val="000000"/>
              </w:rPr>
            </w:pPr>
            <w:r w:rsidRPr="0075052A">
              <w:rPr>
                <w:color w:val="000000"/>
              </w:rPr>
              <w:t>8 MB de Memoria Flash Externa</w:t>
            </w:r>
          </w:p>
        </w:tc>
      </w:tr>
      <w:tr w:rsidR="0075052A" w:rsidRPr="0075052A" w14:paraId="6312B65D" w14:textId="77777777" w:rsidTr="0075052A">
        <w:trPr>
          <w:trHeight w:val="390"/>
        </w:trPr>
        <w:tc>
          <w:tcPr>
            <w:tcW w:w="4269" w:type="dxa"/>
            <w:vMerge/>
            <w:tcBorders>
              <w:top w:val="nil"/>
              <w:left w:val="nil"/>
              <w:bottom w:val="nil"/>
              <w:right w:val="single" w:sz="8" w:space="0" w:color="auto"/>
            </w:tcBorders>
            <w:vAlign w:val="center"/>
            <w:hideMark/>
          </w:tcPr>
          <w:p w14:paraId="678B344A"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261F577" w14:textId="77777777" w:rsidR="0075052A" w:rsidRPr="0075052A" w:rsidRDefault="0075052A" w:rsidP="0075052A">
            <w:pPr>
              <w:spacing w:before="0" w:after="0" w:line="240" w:lineRule="auto"/>
              <w:rPr>
                <w:color w:val="000000"/>
              </w:rPr>
            </w:pPr>
            <w:r w:rsidRPr="0075052A">
              <w:rPr>
                <w:color w:val="000000"/>
              </w:rPr>
              <w:t>Reloj a 26 MHz</w:t>
            </w:r>
          </w:p>
        </w:tc>
      </w:tr>
      <w:tr w:rsidR="0075052A" w:rsidRPr="0075052A" w14:paraId="6AF90CFB"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5FEAE959" w14:textId="77777777" w:rsidR="0075052A" w:rsidRPr="0075052A" w:rsidRDefault="0075052A" w:rsidP="0075052A">
            <w:pPr>
              <w:spacing w:before="0" w:after="0" w:line="240" w:lineRule="auto"/>
              <w:rPr>
                <w:color w:val="000000"/>
              </w:rPr>
            </w:pPr>
            <w:r w:rsidRPr="0075052A">
              <w:rPr>
                <w:color w:val="000000"/>
              </w:rPr>
              <w:t>USB 2.0</w:t>
            </w:r>
          </w:p>
        </w:tc>
        <w:tc>
          <w:tcPr>
            <w:tcW w:w="3784" w:type="dxa"/>
            <w:tcBorders>
              <w:top w:val="single" w:sz="8" w:space="0" w:color="auto"/>
              <w:left w:val="nil"/>
              <w:bottom w:val="single" w:sz="8" w:space="0" w:color="auto"/>
              <w:right w:val="nil"/>
            </w:tcBorders>
            <w:shd w:val="clear" w:color="000000" w:fill="FFFFFF"/>
            <w:noWrap/>
            <w:vAlign w:val="center"/>
            <w:hideMark/>
          </w:tcPr>
          <w:p w14:paraId="5206D3D2" w14:textId="77777777" w:rsidR="0075052A" w:rsidRPr="0075052A" w:rsidRDefault="0075052A" w:rsidP="0075052A">
            <w:pPr>
              <w:spacing w:before="0" w:after="0" w:line="240" w:lineRule="auto"/>
              <w:rPr>
                <w:color w:val="000000"/>
              </w:rPr>
            </w:pPr>
            <w:r w:rsidRPr="0075052A">
              <w:rPr>
                <w:color w:val="000000"/>
              </w:rPr>
              <w:t xml:space="preserve">Puerto a 12 </w:t>
            </w:r>
            <w:proofErr w:type="spellStart"/>
            <w:r w:rsidRPr="0075052A">
              <w:rPr>
                <w:color w:val="000000"/>
              </w:rPr>
              <w:t>Mbits</w:t>
            </w:r>
            <w:proofErr w:type="spellEnd"/>
            <w:r w:rsidRPr="0075052A">
              <w:rPr>
                <w:color w:val="000000"/>
              </w:rPr>
              <w:t>/s</w:t>
            </w:r>
          </w:p>
        </w:tc>
      </w:tr>
      <w:tr w:rsidR="0075052A" w:rsidRPr="0075052A" w14:paraId="3BE0C6ED"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6F73F663" w14:textId="77777777" w:rsidR="0075052A" w:rsidRPr="0075052A" w:rsidRDefault="0075052A" w:rsidP="0075052A">
            <w:pPr>
              <w:spacing w:before="0" w:after="0" w:line="240" w:lineRule="auto"/>
              <w:rPr>
                <w:color w:val="000000"/>
              </w:rPr>
            </w:pPr>
            <w:r w:rsidRPr="0075052A">
              <w:rPr>
                <w:color w:val="000000"/>
              </w:rPr>
              <w:t>Puertos de Entrada</w:t>
            </w:r>
          </w:p>
        </w:tc>
        <w:tc>
          <w:tcPr>
            <w:tcW w:w="3784" w:type="dxa"/>
            <w:tcBorders>
              <w:top w:val="nil"/>
              <w:left w:val="nil"/>
              <w:bottom w:val="nil"/>
              <w:right w:val="nil"/>
            </w:tcBorders>
            <w:shd w:val="clear" w:color="000000" w:fill="FFFFFF"/>
            <w:vAlign w:val="center"/>
            <w:hideMark/>
          </w:tcPr>
          <w:p w14:paraId="4EC021E2" w14:textId="77777777" w:rsidR="0075052A" w:rsidRPr="0075052A" w:rsidRDefault="0075052A" w:rsidP="0075052A">
            <w:pPr>
              <w:spacing w:before="0" w:after="0" w:line="240" w:lineRule="auto"/>
              <w:rPr>
                <w:color w:val="000000"/>
              </w:rPr>
            </w:pPr>
            <w:r w:rsidRPr="0075052A">
              <w:rPr>
                <w:color w:val="000000"/>
              </w:rPr>
              <w:t xml:space="preserve">4, por cable de 6 l </w:t>
            </w:r>
            <w:proofErr w:type="spellStart"/>
            <w:r w:rsidRPr="0075052A">
              <w:rPr>
                <w:color w:val="000000"/>
              </w:rPr>
              <w:t>íneas</w:t>
            </w:r>
            <w:proofErr w:type="spellEnd"/>
            <w:r w:rsidRPr="0075052A">
              <w:rPr>
                <w:color w:val="000000"/>
              </w:rPr>
              <w:t>,</w:t>
            </w:r>
          </w:p>
        </w:tc>
      </w:tr>
      <w:tr w:rsidR="0075052A" w:rsidRPr="0075052A" w14:paraId="151B3CF9" w14:textId="77777777" w:rsidTr="0075052A">
        <w:trPr>
          <w:trHeight w:val="390"/>
        </w:trPr>
        <w:tc>
          <w:tcPr>
            <w:tcW w:w="4269" w:type="dxa"/>
            <w:vMerge/>
            <w:tcBorders>
              <w:top w:val="nil"/>
              <w:left w:val="nil"/>
              <w:bottom w:val="nil"/>
              <w:right w:val="single" w:sz="8" w:space="0" w:color="auto"/>
            </w:tcBorders>
            <w:vAlign w:val="center"/>
            <w:hideMark/>
          </w:tcPr>
          <w:p w14:paraId="393C342F"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55AAD0DB" w14:textId="77777777" w:rsidR="0075052A" w:rsidRPr="0075052A" w:rsidRDefault="0075052A" w:rsidP="0075052A">
            <w:pPr>
              <w:spacing w:before="0" w:after="0" w:line="240" w:lineRule="auto"/>
              <w:rPr>
                <w:color w:val="000000"/>
              </w:rPr>
            </w:pPr>
            <w:r w:rsidRPr="0075052A">
              <w:rPr>
                <w:color w:val="000000"/>
              </w:rPr>
              <w:t>con soporte digital y analógico</w:t>
            </w:r>
          </w:p>
        </w:tc>
      </w:tr>
      <w:tr w:rsidR="0075052A" w:rsidRPr="0075052A" w14:paraId="0871A8DB" w14:textId="77777777" w:rsidTr="0075052A">
        <w:trPr>
          <w:trHeight w:val="390"/>
        </w:trPr>
        <w:tc>
          <w:tcPr>
            <w:tcW w:w="4269" w:type="dxa"/>
            <w:vMerge/>
            <w:tcBorders>
              <w:top w:val="nil"/>
              <w:left w:val="nil"/>
              <w:bottom w:val="nil"/>
              <w:right w:val="single" w:sz="8" w:space="0" w:color="auto"/>
            </w:tcBorders>
            <w:vAlign w:val="center"/>
            <w:hideMark/>
          </w:tcPr>
          <w:p w14:paraId="50FEE703"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5DF12DAA" w14:textId="77777777" w:rsidR="0075052A" w:rsidRPr="0075052A" w:rsidRDefault="0075052A" w:rsidP="0075052A">
            <w:pPr>
              <w:spacing w:before="0" w:after="0" w:line="240" w:lineRule="auto"/>
              <w:rPr>
                <w:color w:val="000000"/>
              </w:rPr>
            </w:pPr>
            <w:r w:rsidRPr="0075052A">
              <w:rPr>
                <w:color w:val="000000"/>
              </w:rPr>
              <w:t>siendo uno de ellos de alta velocidad</w:t>
            </w:r>
          </w:p>
        </w:tc>
      </w:tr>
      <w:tr w:rsidR="0075052A" w:rsidRPr="0075052A" w14:paraId="18707874" w14:textId="77777777" w:rsidTr="0075052A">
        <w:trPr>
          <w:trHeight w:val="390"/>
        </w:trPr>
        <w:tc>
          <w:tcPr>
            <w:tcW w:w="4269" w:type="dxa"/>
            <w:vMerge/>
            <w:tcBorders>
              <w:top w:val="nil"/>
              <w:left w:val="nil"/>
              <w:bottom w:val="nil"/>
              <w:right w:val="single" w:sz="8" w:space="0" w:color="auto"/>
            </w:tcBorders>
            <w:vAlign w:val="center"/>
            <w:hideMark/>
          </w:tcPr>
          <w:p w14:paraId="0B6781B9"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1CE85779" w14:textId="77777777" w:rsidR="0075052A" w:rsidRPr="0075052A" w:rsidRDefault="0075052A" w:rsidP="0075052A">
            <w:pPr>
              <w:spacing w:before="0" w:after="0" w:line="240" w:lineRule="auto"/>
              <w:rPr>
                <w:color w:val="000000"/>
              </w:rPr>
            </w:pPr>
            <w:r w:rsidRPr="0075052A">
              <w:rPr>
                <w:color w:val="000000"/>
              </w:rPr>
              <w:t>(IEC 61158 Tipo 4/EN 50170)</w:t>
            </w:r>
          </w:p>
        </w:tc>
      </w:tr>
      <w:tr w:rsidR="0075052A" w:rsidRPr="0075052A" w14:paraId="6898AB76"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2DC9B629" w14:textId="77777777" w:rsidR="0075052A" w:rsidRPr="0075052A" w:rsidRDefault="0075052A" w:rsidP="0075052A">
            <w:pPr>
              <w:spacing w:before="0" w:after="0" w:line="240" w:lineRule="auto"/>
              <w:rPr>
                <w:color w:val="000000"/>
              </w:rPr>
            </w:pPr>
            <w:r w:rsidRPr="0075052A">
              <w:rPr>
                <w:color w:val="000000"/>
              </w:rPr>
              <w:t>Puertos de Salida</w:t>
            </w:r>
          </w:p>
        </w:tc>
        <w:tc>
          <w:tcPr>
            <w:tcW w:w="3784" w:type="dxa"/>
            <w:tcBorders>
              <w:top w:val="single" w:sz="8" w:space="0" w:color="auto"/>
              <w:left w:val="nil"/>
              <w:bottom w:val="nil"/>
              <w:right w:val="nil"/>
            </w:tcBorders>
            <w:shd w:val="clear" w:color="000000" w:fill="FFFFFF"/>
            <w:noWrap/>
            <w:vAlign w:val="center"/>
            <w:hideMark/>
          </w:tcPr>
          <w:p w14:paraId="2E5E0954" w14:textId="77777777" w:rsidR="0075052A" w:rsidRPr="0075052A" w:rsidRDefault="0075052A" w:rsidP="0075052A">
            <w:pPr>
              <w:spacing w:before="0" w:after="0" w:line="240" w:lineRule="auto"/>
              <w:rPr>
                <w:color w:val="000000"/>
              </w:rPr>
            </w:pPr>
            <w:r w:rsidRPr="0075052A">
              <w:rPr>
                <w:color w:val="000000"/>
              </w:rPr>
              <w:t>3, por cable de 6 líneas.</w:t>
            </w:r>
          </w:p>
        </w:tc>
      </w:tr>
      <w:tr w:rsidR="0075052A" w:rsidRPr="0075052A" w14:paraId="397F839D"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3F6C6CD"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6D3586C1" w14:textId="77777777" w:rsidR="0075052A" w:rsidRPr="0075052A" w:rsidRDefault="0075052A" w:rsidP="0075052A">
            <w:pPr>
              <w:spacing w:before="0" w:after="0" w:line="240" w:lineRule="auto"/>
              <w:rPr>
                <w:color w:val="000000"/>
              </w:rPr>
            </w:pPr>
            <w:r w:rsidRPr="0075052A">
              <w:rPr>
                <w:color w:val="000000"/>
              </w:rPr>
              <w:t xml:space="preserve">Soporte para entrada desde </w:t>
            </w:r>
            <w:proofErr w:type="spellStart"/>
            <w:r w:rsidRPr="0075052A">
              <w:rPr>
                <w:color w:val="000000"/>
              </w:rPr>
              <w:t>encoders</w:t>
            </w:r>
            <w:proofErr w:type="spellEnd"/>
          </w:p>
        </w:tc>
      </w:tr>
      <w:tr w:rsidR="0075052A" w:rsidRPr="0075052A" w14:paraId="3BAA99E5"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6BE8EE48" w14:textId="77777777" w:rsidR="0075052A" w:rsidRPr="0075052A" w:rsidRDefault="0075052A" w:rsidP="0075052A">
            <w:pPr>
              <w:spacing w:before="0" w:after="0" w:line="240" w:lineRule="auto"/>
              <w:rPr>
                <w:color w:val="000000"/>
              </w:rPr>
            </w:pPr>
            <w:proofErr w:type="spellStart"/>
            <w:r w:rsidRPr="0075052A">
              <w:rPr>
                <w:color w:val="000000"/>
              </w:rPr>
              <w:t>Display</w:t>
            </w:r>
            <w:proofErr w:type="spellEnd"/>
          </w:p>
        </w:tc>
        <w:tc>
          <w:tcPr>
            <w:tcW w:w="3784" w:type="dxa"/>
            <w:tcBorders>
              <w:top w:val="nil"/>
              <w:left w:val="nil"/>
              <w:bottom w:val="nil"/>
              <w:right w:val="nil"/>
            </w:tcBorders>
            <w:shd w:val="clear" w:color="000000" w:fill="FFFFFF"/>
            <w:noWrap/>
            <w:vAlign w:val="center"/>
            <w:hideMark/>
          </w:tcPr>
          <w:p w14:paraId="620A2E99" w14:textId="77777777" w:rsidR="0075052A" w:rsidRPr="0075052A" w:rsidRDefault="0075052A" w:rsidP="0075052A">
            <w:pPr>
              <w:spacing w:before="0" w:after="0" w:line="240" w:lineRule="auto"/>
              <w:rPr>
                <w:color w:val="000000"/>
              </w:rPr>
            </w:pPr>
            <w:r w:rsidRPr="0075052A">
              <w:rPr>
                <w:color w:val="000000"/>
              </w:rPr>
              <w:t>LCD monocromo</w:t>
            </w:r>
          </w:p>
        </w:tc>
      </w:tr>
      <w:tr w:rsidR="0075052A" w:rsidRPr="0075052A" w14:paraId="07C91BC4" w14:textId="77777777" w:rsidTr="0075052A">
        <w:trPr>
          <w:trHeight w:val="390"/>
        </w:trPr>
        <w:tc>
          <w:tcPr>
            <w:tcW w:w="4269" w:type="dxa"/>
            <w:vMerge/>
            <w:tcBorders>
              <w:top w:val="nil"/>
              <w:left w:val="nil"/>
              <w:bottom w:val="nil"/>
              <w:right w:val="single" w:sz="8" w:space="0" w:color="auto"/>
            </w:tcBorders>
            <w:vAlign w:val="center"/>
            <w:hideMark/>
          </w:tcPr>
          <w:p w14:paraId="1ADEB8C4"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D62F11F" w14:textId="77777777" w:rsidR="0075052A" w:rsidRPr="0075052A" w:rsidRDefault="0075052A" w:rsidP="0075052A">
            <w:pPr>
              <w:spacing w:before="0" w:after="0" w:line="240" w:lineRule="auto"/>
              <w:rPr>
                <w:color w:val="000000"/>
              </w:rPr>
            </w:pPr>
            <w:r w:rsidRPr="0075052A">
              <w:rPr>
                <w:color w:val="000000"/>
              </w:rPr>
              <w:t>Resolución: 100x64 (26x40.6 mm)</w:t>
            </w:r>
          </w:p>
        </w:tc>
      </w:tr>
      <w:tr w:rsidR="0075052A" w:rsidRPr="0075052A" w14:paraId="714A427C"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493AD816" w14:textId="77777777" w:rsidR="0075052A" w:rsidRPr="0075052A" w:rsidRDefault="0075052A" w:rsidP="0075052A">
            <w:pPr>
              <w:spacing w:before="0" w:after="0" w:line="240" w:lineRule="auto"/>
              <w:rPr>
                <w:color w:val="000000"/>
              </w:rPr>
            </w:pPr>
            <w:r w:rsidRPr="0075052A">
              <w:rPr>
                <w:color w:val="000000"/>
              </w:rPr>
              <w:t>Altavoz</w:t>
            </w:r>
          </w:p>
        </w:tc>
        <w:tc>
          <w:tcPr>
            <w:tcW w:w="3784" w:type="dxa"/>
            <w:tcBorders>
              <w:top w:val="single" w:sz="8" w:space="0" w:color="auto"/>
              <w:left w:val="nil"/>
              <w:bottom w:val="nil"/>
              <w:right w:val="nil"/>
            </w:tcBorders>
            <w:shd w:val="clear" w:color="000000" w:fill="FFFFFF"/>
            <w:noWrap/>
            <w:vAlign w:val="center"/>
            <w:hideMark/>
          </w:tcPr>
          <w:p w14:paraId="7180B26F" w14:textId="77777777" w:rsidR="0075052A" w:rsidRPr="0075052A" w:rsidRDefault="0075052A" w:rsidP="0075052A">
            <w:pPr>
              <w:spacing w:before="0" w:after="0" w:line="240" w:lineRule="auto"/>
              <w:rPr>
                <w:color w:val="000000"/>
              </w:rPr>
            </w:pPr>
            <w:r w:rsidRPr="0075052A">
              <w:rPr>
                <w:color w:val="000000"/>
              </w:rPr>
              <w:t>Canal de 8 bit</w:t>
            </w:r>
          </w:p>
        </w:tc>
      </w:tr>
      <w:tr w:rsidR="0075052A" w:rsidRPr="0075052A" w14:paraId="340680D4"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8E57A1F"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268AC078" w14:textId="77777777" w:rsidR="0075052A" w:rsidRPr="0075052A" w:rsidRDefault="0075052A" w:rsidP="0075052A">
            <w:pPr>
              <w:spacing w:before="0" w:after="0" w:line="240" w:lineRule="auto"/>
              <w:rPr>
                <w:color w:val="000000"/>
              </w:rPr>
            </w:pPr>
            <w:r w:rsidRPr="0075052A">
              <w:rPr>
                <w:color w:val="000000"/>
              </w:rPr>
              <w:t xml:space="preserve">Ancho de banda: de 2 a 16 </w:t>
            </w:r>
            <w:proofErr w:type="spellStart"/>
            <w:r w:rsidRPr="0075052A">
              <w:rPr>
                <w:color w:val="000000"/>
              </w:rPr>
              <w:t>Khz</w:t>
            </w:r>
            <w:proofErr w:type="spellEnd"/>
          </w:p>
        </w:tc>
      </w:tr>
      <w:tr w:rsidR="0075052A" w:rsidRPr="0075052A" w14:paraId="528FB728" w14:textId="77777777" w:rsidTr="0075052A">
        <w:trPr>
          <w:trHeight w:val="390"/>
        </w:trPr>
        <w:tc>
          <w:tcPr>
            <w:tcW w:w="4269" w:type="dxa"/>
            <w:tcBorders>
              <w:top w:val="nil"/>
              <w:left w:val="nil"/>
              <w:bottom w:val="nil"/>
              <w:right w:val="single" w:sz="8" w:space="0" w:color="auto"/>
            </w:tcBorders>
            <w:shd w:val="clear" w:color="000000" w:fill="FFFFFF"/>
            <w:noWrap/>
            <w:vAlign w:val="center"/>
            <w:hideMark/>
          </w:tcPr>
          <w:p w14:paraId="7889188F" w14:textId="77777777" w:rsidR="0075052A" w:rsidRPr="0075052A" w:rsidRDefault="0075052A" w:rsidP="0075052A">
            <w:pPr>
              <w:spacing w:before="0" w:after="0" w:line="240" w:lineRule="auto"/>
              <w:rPr>
                <w:color w:val="000000"/>
              </w:rPr>
            </w:pPr>
            <w:r w:rsidRPr="0075052A">
              <w:rPr>
                <w:color w:val="000000"/>
              </w:rPr>
              <w:t>Interfaz de usuario</w:t>
            </w:r>
          </w:p>
        </w:tc>
        <w:tc>
          <w:tcPr>
            <w:tcW w:w="3784" w:type="dxa"/>
            <w:tcBorders>
              <w:top w:val="nil"/>
              <w:left w:val="nil"/>
              <w:bottom w:val="nil"/>
              <w:right w:val="nil"/>
            </w:tcBorders>
            <w:shd w:val="clear" w:color="000000" w:fill="FFFFFF"/>
            <w:noWrap/>
            <w:vAlign w:val="center"/>
            <w:hideMark/>
          </w:tcPr>
          <w:p w14:paraId="3E801418" w14:textId="77777777" w:rsidR="0075052A" w:rsidRPr="0075052A" w:rsidRDefault="0075052A" w:rsidP="0075052A">
            <w:pPr>
              <w:spacing w:before="0" w:after="0" w:line="240" w:lineRule="auto"/>
              <w:rPr>
                <w:color w:val="000000"/>
              </w:rPr>
            </w:pPr>
            <w:r w:rsidRPr="0075052A">
              <w:rPr>
                <w:color w:val="000000"/>
              </w:rPr>
              <w:t>4 botones</w:t>
            </w:r>
          </w:p>
        </w:tc>
      </w:tr>
      <w:tr w:rsidR="0075052A" w:rsidRPr="0075052A" w14:paraId="7FDB0616"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6E725C95" w14:textId="77777777" w:rsidR="0075052A" w:rsidRPr="0075052A" w:rsidRDefault="0075052A" w:rsidP="0075052A">
            <w:pPr>
              <w:spacing w:before="0" w:after="0" w:line="240" w:lineRule="auto"/>
              <w:rPr>
                <w:color w:val="000000"/>
              </w:rPr>
            </w:pPr>
            <w:r w:rsidRPr="0075052A">
              <w:rPr>
                <w:color w:val="000000"/>
              </w:rPr>
              <w:t>Alimentación</w:t>
            </w:r>
          </w:p>
        </w:tc>
        <w:tc>
          <w:tcPr>
            <w:tcW w:w="3784" w:type="dxa"/>
            <w:tcBorders>
              <w:top w:val="single" w:sz="8" w:space="0" w:color="auto"/>
              <w:left w:val="nil"/>
              <w:bottom w:val="single" w:sz="8" w:space="0" w:color="auto"/>
              <w:right w:val="nil"/>
            </w:tcBorders>
            <w:shd w:val="clear" w:color="000000" w:fill="FFFFFF"/>
            <w:noWrap/>
            <w:vAlign w:val="center"/>
            <w:hideMark/>
          </w:tcPr>
          <w:p w14:paraId="3456C547" w14:textId="77777777" w:rsidR="0075052A" w:rsidRPr="0075052A" w:rsidRDefault="0075052A" w:rsidP="0075052A">
            <w:pPr>
              <w:spacing w:before="0" w:after="0" w:line="240" w:lineRule="auto"/>
              <w:rPr>
                <w:color w:val="000000"/>
              </w:rPr>
            </w:pPr>
            <w:r w:rsidRPr="0075052A">
              <w:rPr>
                <w:color w:val="000000"/>
              </w:rPr>
              <w:t>6 pilas AA</w:t>
            </w:r>
          </w:p>
        </w:tc>
      </w:tr>
    </w:tbl>
    <w:p w14:paraId="13646DAA" w14:textId="77777777" w:rsidR="0075052A" w:rsidRPr="0075052A" w:rsidRDefault="0075052A" w:rsidP="0049249C">
      <w:pPr>
        <w:pStyle w:val="Normal-2"/>
      </w:pPr>
    </w:p>
    <w:p w14:paraId="06D2CB9D" w14:textId="77777777" w:rsidR="00E87FDD" w:rsidRPr="0075052A" w:rsidRDefault="00E87FDD" w:rsidP="0049249C">
      <w:pPr>
        <w:pStyle w:val="Ttulo3"/>
      </w:pPr>
      <w:bookmarkStart w:id="98" w:name="_Toc161140416"/>
      <w:bookmarkStart w:id="99" w:name="_Toc291664488"/>
      <w:bookmarkStart w:id="100" w:name="_Toc292664269"/>
      <w:proofErr w:type="spellStart"/>
      <w:r w:rsidRPr="0075052A">
        <w:t>Ultrasonic</w:t>
      </w:r>
      <w:proofErr w:type="spellEnd"/>
      <w:r w:rsidRPr="0075052A">
        <w:t xml:space="preserve"> Sensor:</w:t>
      </w:r>
      <w:bookmarkEnd w:id="98"/>
      <w:bookmarkEnd w:id="99"/>
      <w:bookmarkEnd w:id="100"/>
    </w:p>
    <w:p w14:paraId="5FD9EE0C" w14:textId="77777777" w:rsidR="00E87FDD" w:rsidRPr="0075052A" w:rsidRDefault="00E87FDD" w:rsidP="0075052A">
      <w:pPr>
        <w:jc w:val="center"/>
      </w:pPr>
      <w:r w:rsidRPr="0075052A">
        <w:rPr>
          <w:noProof/>
        </w:rPr>
        <w:drawing>
          <wp:inline distT="0" distB="0" distL="0" distR="0" wp14:editId="7FD54D59">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68E1C0C" w14:textId="77777777" w:rsidR="00E87FDD" w:rsidRPr="0075052A" w:rsidRDefault="00E87FDD" w:rsidP="0049249C">
      <w:pPr>
        <w:pStyle w:val="Epgrafe"/>
      </w:pPr>
      <w:bookmarkStart w:id="101" w:name="_Toc160609779"/>
      <w:bookmarkStart w:id="102" w:name="_Toc292664303"/>
      <w:r w:rsidRPr="0075052A">
        <w:t xml:space="preserve">Ilustración </w:t>
      </w:r>
      <w:fldSimple w:instr=" SEQ Ilustración \* ARABIC ">
        <w:r w:rsidR="00F96D70" w:rsidRPr="0075052A">
          <w:rPr>
            <w:noProof/>
          </w:rPr>
          <w:t>8</w:t>
        </w:r>
      </w:fldSimple>
      <w:r w:rsidRPr="0075052A">
        <w:t>: Sensor de Ultrasonido.</w:t>
      </w:r>
      <w:bookmarkEnd w:id="101"/>
      <w:bookmarkEnd w:id="102"/>
    </w:p>
    <w:p w14:paraId="54D6E275" w14:textId="77777777" w:rsidR="00E87FDD" w:rsidRPr="0075052A" w:rsidRDefault="00E87FDD" w:rsidP="0049249C">
      <w:pPr>
        <w:pStyle w:val="Normal-2"/>
      </w:pPr>
      <w:r w:rsidRPr="0075052A">
        <w:t xml:space="preserve">El sensor de ultrasonido ayuda a al robot NXT a medir distancias y a identificar los objetos. </w:t>
      </w:r>
    </w:p>
    <w:p w14:paraId="0A4DEF7F" w14:textId="4A22AA28" w:rsidR="00241AF4" w:rsidRPr="0075052A" w:rsidRDefault="00E87FDD" w:rsidP="0049249C">
      <w:pPr>
        <w:pStyle w:val="Normal-2"/>
      </w:pPr>
      <w:r w:rsidRPr="0075052A">
        <w:t>El sensor mide la distancia a un objeto mediante el cálculo del tiempo que tarda una onda de sonido en golpear el objeto y volver</w:t>
      </w:r>
      <w:r w:rsidR="001F4238" w:rsidRPr="0075052A">
        <w:t xml:space="preserve"> (viaja a unos 35cm por milisegundo)</w:t>
      </w:r>
      <w:r w:rsidRPr="0075052A">
        <w:t>. A diferencia de los otros sensores éste da el resultado en unidades de medida</w:t>
      </w:r>
    </w:p>
    <w:p w14:paraId="7B6A7AC7" w14:textId="77777777" w:rsidR="001F4238" w:rsidRPr="0075052A" w:rsidRDefault="00E87FDD" w:rsidP="0049249C">
      <w:pPr>
        <w:pStyle w:val="Normal-2"/>
      </w:pPr>
      <w:r w:rsidRPr="0075052A">
        <w:lastRenderedPageBreak/>
        <w:t xml:space="preserve">. </w:t>
      </w:r>
      <w:r w:rsidR="00241AF4" w:rsidRPr="0075052A">
        <w:rPr>
          <w:noProof/>
        </w:rPr>
        <w:drawing>
          <wp:inline distT="0" distB="0" distL="0" distR="0" wp14:editId="3D26F7BD">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2BA8422" w14:textId="6BA593C4" w:rsidR="00E87FDD" w:rsidRPr="0075052A" w:rsidRDefault="001F4238" w:rsidP="0049249C">
      <w:pPr>
        <w:pStyle w:val="Epgrafe"/>
      </w:pPr>
      <w:bookmarkStart w:id="103" w:name="_Toc292664304"/>
      <w:r w:rsidRPr="0075052A">
        <w:t xml:space="preserve">Ilustración </w:t>
      </w:r>
      <w:fldSimple w:instr=" SEQ Ilustración \* ARABIC ">
        <w:r w:rsidR="00F96D70" w:rsidRPr="0075052A">
          <w:rPr>
            <w:noProof/>
          </w:rPr>
          <w:t>9</w:t>
        </w:r>
      </w:fldSimple>
      <w:r w:rsidRPr="0075052A">
        <w:t>: Funcionamiento del Sensor de Ultrasonido.</w:t>
      </w:r>
      <w:bookmarkEnd w:id="103"/>
    </w:p>
    <w:p w14:paraId="42502A99" w14:textId="135FE1F7" w:rsidR="00E87FDD" w:rsidRPr="0075052A" w:rsidRDefault="00E87FDD" w:rsidP="0075052A">
      <w:pPr>
        <w:pStyle w:val="Normal-2"/>
      </w:pPr>
      <w:r w:rsidRPr="0075052A">
        <w:t xml:space="preserve">El alcance máximo del sensor es </w:t>
      </w:r>
      <w:r w:rsidR="0075052A" w:rsidRPr="0075052A">
        <w:t xml:space="preserve">de unos 170 cm aproximadamente.  </w:t>
      </w:r>
      <w:r w:rsidR="001F4238" w:rsidRPr="0075052A">
        <w:t>Si no se detecta eco de vuelta, el valor de retorno es 255.</w:t>
      </w:r>
    </w:p>
    <w:p w14:paraId="187EFE69" w14:textId="606C8B48" w:rsidR="00E87FDD" w:rsidRPr="0075052A" w:rsidRDefault="00E87FDD" w:rsidP="0049249C">
      <w:pPr>
        <w:pStyle w:val="Normal-2"/>
      </w:pPr>
      <w:r w:rsidRPr="0075052A">
        <w:t>El código está</w:t>
      </w:r>
      <w:r w:rsidR="0075052A" w:rsidRPr="0075052A">
        <w:t xml:space="preserve"> </w:t>
      </w:r>
      <w:r w:rsidRPr="0075052A">
        <w:t xml:space="preserve"> tomado de la página web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xml:space="preserve">], y servirá de ejemplo para ver cómo funciona el sensor programado en java. </w:t>
      </w:r>
    </w:p>
    <w:p w14:paraId="5AF2B8EA" w14:textId="77777777" w:rsidR="00E87FDD" w:rsidRPr="0075052A" w:rsidRDefault="00E87FDD" w:rsidP="00E87FDD">
      <w:pPr>
        <w:pStyle w:val="Codigooo"/>
        <w:rPr>
          <w:lang w:val="es-ES_tradnl"/>
        </w:rPr>
      </w:pPr>
      <w:r w:rsidRPr="0075052A">
        <w:rPr>
          <w:lang w:val="es-ES_tradnl"/>
        </w:rPr>
        <w:t>/*</w:t>
      </w:r>
    </w:p>
    <w:p w14:paraId="2CACE0BF" w14:textId="77777777" w:rsidR="00E87FDD" w:rsidRPr="0075052A" w:rsidRDefault="00E87FDD" w:rsidP="00E87FDD">
      <w:pPr>
        <w:pStyle w:val="Codigooo"/>
        <w:rPr>
          <w:lang w:val="es-ES_tradnl"/>
        </w:rPr>
      </w:pPr>
      <w:r w:rsidRPr="0075052A">
        <w:rPr>
          <w:lang w:val="es-ES_tradnl"/>
        </w:rPr>
        <w:tab/>
      </w:r>
      <w:proofErr w:type="spellStart"/>
      <w:r w:rsidRPr="0075052A">
        <w:rPr>
          <w:lang w:val="es-ES_tradnl"/>
        </w:rPr>
        <w:t>Sample</w:t>
      </w:r>
      <w:proofErr w:type="spellEnd"/>
      <w:r w:rsidRPr="0075052A">
        <w:rPr>
          <w:lang w:val="es-ES_tradnl"/>
        </w:rPr>
        <w:t xml:space="preserve"> of </w:t>
      </w:r>
      <w:proofErr w:type="spellStart"/>
      <w:r w:rsidRPr="0075052A">
        <w:rPr>
          <w:lang w:val="es-ES_tradnl"/>
        </w:rPr>
        <w:t>Ultrasonic</w:t>
      </w:r>
      <w:proofErr w:type="spellEnd"/>
      <w:r w:rsidRPr="0075052A">
        <w:rPr>
          <w:lang w:val="es-ES_tradnl"/>
        </w:rPr>
        <w:t xml:space="preserve"> Java </w:t>
      </w:r>
      <w:proofErr w:type="spellStart"/>
      <w:r w:rsidRPr="0075052A">
        <w:rPr>
          <w:lang w:val="es-ES_tradnl"/>
        </w:rPr>
        <w:t>Testing</w:t>
      </w:r>
      <w:proofErr w:type="spellEnd"/>
      <w:r w:rsidRPr="0075052A">
        <w:rPr>
          <w:lang w:val="es-ES_tradnl"/>
        </w:rPr>
        <w:t xml:space="preserve"> </w:t>
      </w:r>
      <w:proofErr w:type="spellStart"/>
      <w:r w:rsidRPr="0075052A">
        <w:rPr>
          <w:lang w:val="es-ES_tradnl"/>
        </w:rPr>
        <w:t>Program</w:t>
      </w:r>
      <w:proofErr w:type="spellEnd"/>
      <w:r w:rsidRPr="0075052A">
        <w:rPr>
          <w:lang w:val="es-ES_tradnl"/>
        </w:rPr>
        <w:t>.</w:t>
      </w:r>
    </w:p>
    <w:p w14:paraId="7F36BCE6" w14:textId="77777777" w:rsidR="00E87FDD" w:rsidRPr="0075052A" w:rsidRDefault="00E87FDD" w:rsidP="00E87FDD">
      <w:pPr>
        <w:pStyle w:val="Codigooo"/>
        <w:rPr>
          <w:lang w:val="es-ES_tradnl"/>
        </w:rPr>
      </w:pPr>
      <w:r w:rsidRPr="0075052A">
        <w:rPr>
          <w:lang w:val="es-ES_tradnl"/>
        </w:rPr>
        <w:t>*/</w:t>
      </w:r>
    </w:p>
    <w:p w14:paraId="71F9C8A0" w14:textId="77777777" w:rsidR="00E87FDD" w:rsidRPr="0075052A" w:rsidRDefault="00E87FDD" w:rsidP="00E87FDD">
      <w:pPr>
        <w:pStyle w:val="Codigooo"/>
        <w:rPr>
          <w:lang w:val="es-ES_tradnl"/>
        </w:rPr>
      </w:pPr>
    </w:p>
    <w:p w14:paraId="169292BF" w14:textId="77777777" w:rsidR="00E87FDD" w:rsidRPr="0075052A" w:rsidRDefault="00E87FDD" w:rsidP="00E87FDD">
      <w:pPr>
        <w:pStyle w:val="Codigooo"/>
        <w:rPr>
          <w:lang w:val="es-ES_tradnl"/>
        </w:rPr>
      </w:pPr>
      <w:proofErr w:type="spellStart"/>
      <w:proofErr w:type="gramStart"/>
      <w:r w:rsidRPr="0075052A">
        <w:rPr>
          <w:lang w:val="es-ES_tradnl"/>
        </w:rPr>
        <w:t>import</w:t>
      </w:r>
      <w:proofErr w:type="spellEnd"/>
      <w:proofErr w:type="gramEnd"/>
      <w:r w:rsidRPr="0075052A">
        <w:rPr>
          <w:lang w:val="es-ES_tradnl"/>
        </w:rPr>
        <w:t xml:space="preserve"> </w:t>
      </w:r>
      <w:proofErr w:type="spellStart"/>
      <w:r w:rsidRPr="0075052A">
        <w:rPr>
          <w:lang w:val="es-ES_tradnl"/>
        </w:rPr>
        <w:t>lejos.nxt</w:t>
      </w:r>
      <w:proofErr w:type="spellEnd"/>
      <w:r w:rsidRPr="0075052A">
        <w:rPr>
          <w:lang w:val="es-ES_tradnl"/>
        </w:rPr>
        <w:t>.*;</w:t>
      </w:r>
    </w:p>
    <w:p w14:paraId="10145D2A" w14:textId="77777777" w:rsidR="00E87FDD" w:rsidRPr="0075052A" w:rsidRDefault="00E87FDD" w:rsidP="00E87FDD">
      <w:pPr>
        <w:pStyle w:val="Codigooo"/>
        <w:rPr>
          <w:lang w:val="es-ES_tradnl"/>
        </w:rPr>
      </w:pPr>
    </w:p>
    <w:p w14:paraId="7846DB70" w14:textId="77777777" w:rsidR="00E87FDD" w:rsidRPr="0075052A" w:rsidRDefault="00E87FDD" w:rsidP="00E87FDD">
      <w:pPr>
        <w:pStyle w:val="Codigooo"/>
        <w:rPr>
          <w:lang w:val="es-ES_tradnl"/>
        </w:rPr>
      </w:pPr>
      <w:proofErr w:type="spellStart"/>
      <w:proofErr w:type="gramStart"/>
      <w:r w:rsidRPr="0075052A">
        <w:rPr>
          <w:lang w:val="es-ES_tradnl"/>
        </w:rPr>
        <w:t>public</w:t>
      </w:r>
      <w:proofErr w:type="spellEnd"/>
      <w:proofErr w:type="gramEnd"/>
      <w:r w:rsidRPr="0075052A">
        <w:rPr>
          <w:lang w:val="es-ES_tradnl"/>
        </w:rPr>
        <w:t xml:space="preserve"> </w:t>
      </w:r>
      <w:proofErr w:type="spellStart"/>
      <w:r w:rsidRPr="0075052A">
        <w:rPr>
          <w:lang w:val="es-ES_tradnl"/>
        </w:rPr>
        <w:t>class</w:t>
      </w:r>
      <w:proofErr w:type="spellEnd"/>
      <w:r w:rsidRPr="0075052A">
        <w:rPr>
          <w:lang w:val="es-ES_tradnl"/>
        </w:rPr>
        <w:t xml:space="preserve"> </w:t>
      </w:r>
      <w:proofErr w:type="spellStart"/>
      <w:r w:rsidRPr="0075052A">
        <w:rPr>
          <w:lang w:val="es-ES_tradnl"/>
        </w:rPr>
        <w:t>SonicTest</w:t>
      </w:r>
      <w:proofErr w:type="spellEnd"/>
      <w:r w:rsidRPr="0075052A">
        <w:rPr>
          <w:lang w:val="es-ES_tradnl"/>
        </w:rPr>
        <w:t xml:space="preserve"> {</w:t>
      </w:r>
    </w:p>
    <w:p w14:paraId="515D46F5" w14:textId="77777777" w:rsidR="00E87FDD" w:rsidRPr="0075052A" w:rsidRDefault="00E87FDD" w:rsidP="00E87FDD">
      <w:pPr>
        <w:pStyle w:val="Codigooo"/>
        <w:rPr>
          <w:lang w:val="es-ES_tradnl"/>
        </w:rPr>
      </w:pPr>
      <w:r w:rsidRPr="0075052A">
        <w:rPr>
          <w:lang w:val="es-ES_tradnl"/>
        </w:rPr>
        <w:t xml:space="preserve">  </w:t>
      </w:r>
      <w:proofErr w:type="spellStart"/>
      <w:proofErr w:type="gramStart"/>
      <w:r w:rsidRPr="0075052A">
        <w:rPr>
          <w:lang w:val="es-ES_tradnl"/>
        </w:rPr>
        <w:t>public</w:t>
      </w:r>
      <w:proofErr w:type="spellEnd"/>
      <w:proofErr w:type="gramEnd"/>
      <w:r w:rsidRPr="0075052A">
        <w:rPr>
          <w:lang w:val="es-ES_tradnl"/>
        </w:rPr>
        <w:t xml:space="preserve"> </w:t>
      </w:r>
      <w:proofErr w:type="spellStart"/>
      <w:r w:rsidRPr="0075052A">
        <w:rPr>
          <w:lang w:val="es-ES_tradnl"/>
        </w:rPr>
        <w:t>static</w:t>
      </w:r>
      <w:proofErr w:type="spellEnd"/>
      <w:r w:rsidRPr="0075052A">
        <w:rPr>
          <w:lang w:val="es-ES_tradnl"/>
        </w:rPr>
        <w:t xml:space="preserve"> </w:t>
      </w:r>
      <w:proofErr w:type="spellStart"/>
      <w:r w:rsidRPr="0075052A">
        <w:rPr>
          <w:lang w:val="es-ES_tradnl"/>
        </w:rPr>
        <w:t>void</w:t>
      </w:r>
      <w:proofErr w:type="spellEnd"/>
      <w:r w:rsidRPr="0075052A">
        <w:rPr>
          <w:lang w:val="es-ES_tradnl"/>
        </w:rPr>
        <w:t xml:space="preserve"> </w:t>
      </w:r>
      <w:proofErr w:type="spellStart"/>
      <w:r w:rsidRPr="0075052A">
        <w:rPr>
          <w:lang w:val="es-ES_tradnl"/>
        </w:rPr>
        <w:t>main</w:t>
      </w:r>
      <w:proofErr w:type="spellEnd"/>
      <w:r w:rsidRPr="0075052A">
        <w:rPr>
          <w:lang w:val="es-ES_tradnl"/>
        </w:rPr>
        <w:t>(</w:t>
      </w:r>
      <w:proofErr w:type="spellStart"/>
      <w:r w:rsidRPr="0075052A">
        <w:rPr>
          <w:lang w:val="es-ES_tradnl"/>
        </w:rPr>
        <w:t>String</w:t>
      </w:r>
      <w:proofErr w:type="spellEnd"/>
      <w:r w:rsidRPr="0075052A">
        <w:rPr>
          <w:lang w:val="es-ES_tradnl"/>
        </w:rPr>
        <w:t xml:space="preserve">[] </w:t>
      </w:r>
      <w:proofErr w:type="spellStart"/>
      <w:r w:rsidRPr="0075052A">
        <w:rPr>
          <w:lang w:val="es-ES_tradnl"/>
        </w:rPr>
        <w:t>args</w:t>
      </w:r>
      <w:proofErr w:type="spellEnd"/>
      <w:r w:rsidRPr="0075052A">
        <w:rPr>
          <w:lang w:val="es-ES_tradnl"/>
        </w:rPr>
        <w:t xml:space="preserve">) </w:t>
      </w:r>
      <w:proofErr w:type="spellStart"/>
      <w:r w:rsidRPr="0075052A">
        <w:rPr>
          <w:lang w:val="es-ES_tradnl"/>
        </w:rPr>
        <w:t>throws</w:t>
      </w:r>
      <w:proofErr w:type="spellEnd"/>
      <w:r w:rsidRPr="0075052A">
        <w:rPr>
          <w:lang w:val="es-ES_tradnl"/>
        </w:rPr>
        <w:t xml:space="preserve"> </w:t>
      </w:r>
      <w:proofErr w:type="spellStart"/>
      <w:r w:rsidRPr="0075052A">
        <w:rPr>
          <w:lang w:val="es-ES_tradnl"/>
        </w:rPr>
        <w:t>Exception</w:t>
      </w:r>
      <w:proofErr w:type="spellEnd"/>
      <w:r w:rsidRPr="0075052A">
        <w:rPr>
          <w:lang w:val="es-ES_tradnl"/>
        </w:rPr>
        <w:t xml:space="preserve"> {</w:t>
      </w:r>
    </w:p>
    <w:p w14:paraId="0277F4CE" w14:textId="77777777" w:rsidR="00E87FDD" w:rsidRPr="0075052A" w:rsidRDefault="00E87FDD" w:rsidP="00E87FDD">
      <w:pPr>
        <w:pStyle w:val="Codigooo"/>
        <w:rPr>
          <w:lang w:val="es-ES_tradnl"/>
        </w:rPr>
      </w:pPr>
      <w:r w:rsidRPr="0075052A">
        <w:rPr>
          <w:lang w:val="es-ES_tradnl"/>
        </w:rPr>
        <w:t xml:space="preserve">    </w:t>
      </w:r>
      <w:proofErr w:type="spellStart"/>
      <w:r w:rsidRPr="0075052A">
        <w:rPr>
          <w:color w:val="FF0000"/>
          <w:lang w:val="es-ES_tradnl"/>
        </w:rPr>
        <w:t>UltrasonicSensor</w:t>
      </w:r>
      <w:proofErr w:type="spellEnd"/>
      <w:r w:rsidRPr="0075052A">
        <w:rPr>
          <w:color w:val="FF0000"/>
          <w:lang w:val="es-ES_tradnl"/>
        </w:rPr>
        <w:t xml:space="preserve"> </w:t>
      </w:r>
      <w:proofErr w:type="spellStart"/>
      <w:r w:rsidRPr="0075052A">
        <w:rPr>
          <w:color w:val="FF0000"/>
          <w:lang w:val="es-ES_tradnl"/>
        </w:rPr>
        <w:t>sonic</w:t>
      </w:r>
      <w:proofErr w:type="spellEnd"/>
      <w:r w:rsidRPr="0075052A">
        <w:rPr>
          <w:color w:val="FF0000"/>
          <w:lang w:val="es-ES_tradnl"/>
        </w:rPr>
        <w:t xml:space="preserve"> = new</w:t>
      </w:r>
      <w:r w:rsidRPr="0075052A">
        <w:rPr>
          <w:lang w:val="es-ES_tradnl"/>
        </w:rPr>
        <w:t xml:space="preserve"> </w:t>
      </w:r>
      <w:proofErr w:type="spellStart"/>
      <w:proofErr w:type="gramStart"/>
      <w:r w:rsidRPr="0075052A">
        <w:rPr>
          <w:color w:val="FF0000"/>
          <w:lang w:val="es-ES_tradnl"/>
        </w:rPr>
        <w:t>UltrasonicSensor</w:t>
      </w:r>
      <w:proofErr w:type="spellEnd"/>
      <w:r w:rsidRPr="0075052A">
        <w:rPr>
          <w:color w:val="FF0000"/>
          <w:lang w:val="es-ES_tradnl"/>
        </w:rPr>
        <w:t>(</w:t>
      </w:r>
      <w:proofErr w:type="gramEnd"/>
      <w:r w:rsidRPr="0075052A">
        <w:rPr>
          <w:color w:val="FF0000"/>
          <w:lang w:val="es-ES_tradnl"/>
        </w:rPr>
        <w:t>SensorPort.S1);</w:t>
      </w:r>
    </w:p>
    <w:p w14:paraId="4EF74778" w14:textId="77777777" w:rsidR="00E87FDD" w:rsidRPr="0075052A" w:rsidRDefault="00E87FDD" w:rsidP="00E87FDD">
      <w:pPr>
        <w:pStyle w:val="Codigooo"/>
        <w:rPr>
          <w:lang w:val="es-ES_tradnl"/>
        </w:rPr>
      </w:pPr>
    </w:p>
    <w:p w14:paraId="7F7DAF1E" w14:textId="77777777" w:rsidR="00E87FDD" w:rsidRPr="0075052A" w:rsidRDefault="00E87FDD" w:rsidP="00E87FDD">
      <w:pPr>
        <w:pStyle w:val="Codigooo"/>
        <w:rPr>
          <w:lang w:val="es-ES_tradnl"/>
        </w:rPr>
      </w:pPr>
      <w:r w:rsidRPr="0075052A">
        <w:rPr>
          <w:lang w:val="es-ES_tradnl"/>
        </w:rPr>
        <w:t xml:space="preserve">    </w:t>
      </w:r>
      <w:proofErr w:type="spellStart"/>
      <w:proofErr w:type="gramStart"/>
      <w:r w:rsidRPr="0075052A">
        <w:rPr>
          <w:lang w:val="es-ES_tradnl"/>
        </w:rPr>
        <w:t>while</w:t>
      </w:r>
      <w:proofErr w:type="spellEnd"/>
      <w:proofErr w:type="gramEnd"/>
      <w:r w:rsidRPr="0075052A">
        <w:rPr>
          <w:lang w:val="es-ES_tradnl"/>
        </w:rPr>
        <w:t xml:space="preserve"> (!</w:t>
      </w:r>
      <w:proofErr w:type="spellStart"/>
      <w:r w:rsidRPr="0075052A">
        <w:rPr>
          <w:lang w:val="es-ES_tradnl"/>
        </w:rPr>
        <w:t>Button.ESCAPE.isPressed</w:t>
      </w:r>
      <w:proofErr w:type="spellEnd"/>
      <w:r w:rsidRPr="0075052A">
        <w:rPr>
          <w:lang w:val="es-ES_tradnl"/>
        </w:rPr>
        <w:t>()) {</w:t>
      </w:r>
    </w:p>
    <w:p w14:paraId="13B411A7" w14:textId="77777777" w:rsidR="00E87FDD" w:rsidRPr="0075052A" w:rsidRDefault="00E87FDD" w:rsidP="00E87FDD">
      <w:pPr>
        <w:pStyle w:val="Codigooo"/>
        <w:rPr>
          <w:lang w:val="es-ES_tradnl"/>
        </w:rPr>
      </w:pPr>
      <w:r w:rsidRPr="0075052A">
        <w:rPr>
          <w:lang w:val="es-ES_tradnl"/>
        </w:rPr>
        <w:t xml:space="preserve">      </w:t>
      </w:r>
      <w:proofErr w:type="spellStart"/>
      <w:proofErr w:type="gramStart"/>
      <w:r w:rsidRPr="0075052A">
        <w:rPr>
          <w:lang w:val="es-ES_tradnl"/>
        </w:rPr>
        <w:t>LCD.clear</w:t>
      </w:r>
      <w:proofErr w:type="spellEnd"/>
      <w:r w:rsidRPr="0075052A">
        <w:rPr>
          <w:lang w:val="es-ES_tradnl"/>
        </w:rPr>
        <w:t>(</w:t>
      </w:r>
      <w:proofErr w:type="gramEnd"/>
      <w:r w:rsidRPr="0075052A">
        <w:rPr>
          <w:lang w:val="es-ES_tradnl"/>
        </w:rPr>
        <w:t>);</w:t>
      </w:r>
    </w:p>
    <w:p w14:paraId="4566CFEA" w14:textId="77777777" w:rsidR="00E87FDD" w:rsidRPr="0075052A" w:rsidRDefault="00E87FDD" w:rsidP="00E87FDD">
      <w:pPr>
        <w:pStyle w:val="Codigooo"/>
        <w:rPr>
          <w:lang w:val="es-ES_tradnl"/>
        </w:rPr>
      </w:pPr>
      <w:r w:rsidRPr="0075052A">
        <w:rPr>
          <w:lang w:val="es-ES_tradnl"/>
        </w:rPr>
        <w:t xml:space="preserve">      </w:t>
      </w:r>
      <w:proofErr w:type="spellStart"/>
      <w:proofErr w:type="gramStart"/>
      <w:r w:rsidRPr="0075052A">
        <w:rPr>
          <w:lang w:val="es-ES_tradnl"/>
        </w:rPr>
        <w:t>LCD.drawInt</w:t>
      </w:r>
      <w:proofErr w:type="spellEnd"/>
      <w:r w:rsidRPr="0075052A">
        <w:rPr>
          <w:lang w:val="es-ES_tradnl"/>
        </w:rPr>
        <w:t>(</w:t>
      </w:r>
      <w:proofErr w:type="spellStart"/>
      <w:proofErr w:type="gramEnd"/>
      <w:r w:rsidRPr="0075052A">
        <w:rPr>
          <w:color w:val="FF0000"/>
          <w:lang w:val="es-ES_tradnl"/>
        </w:rPr>
        <w:t>sonic.getDistance</w:t>
      </w:r>
      <w:proofErr w:type="spellEnd"/>
      <w:r w:rsidRPr="0075052A">
        <w:rPr>
          <w:color w:val="FF0000"/>
          <w:lang w:val="es-ES_tradnl"/>
        </w:rPr>
        <w:t>()</w:t>
      </w:r>
      <w:r w:rsidRPr="0075052A">
        <w:rPr>
          <w:lang w:val="es-ES_tradnl"/>
        </w:rPr>
        <w:t>, 0, 3);</w:t>
      </w:r>
    </w:p>
    <w:p w14:paraId="14431502" w14:textId="77777777" w:rsidR="00E87FDD" w:rsidRPr="0075052A" w:rsidRDefault="00E87FDD" w:rsidP="00E87FDD">
      <w:pPr>
        <w:pStyle w:val="Codigooo"/>
        <w:rPr>
          <w:lang w:val="es-ES_tradnl"/>
        </w:rPr>
      </w:pPr>
      <w:r w:rsidRPr="0075052A">
        <w:rPr>
          <w:lang w:val="es-ES_tradnl"/>
        </w:rPr>
        <w:t xml:space="preserve">    }</w:t>
      </w:r>
    </w:p>
    <w:p w14:paraId="6C89AEC3" w14:textId="77777777" w:rsidR="00E87FDD" w:rsidRPr="0075052A" w:rsidRDefault="00E87FDD" w:rsidP="00E87FDD">
      <w:pPr>
        <w:pStyle w:val="Codigooo"/>
        <w:rPr>
          <w:lang w:val="es-ES_tradnl"/>
        </w:rPr>
      </w:pPr>
      <w:r w:rsidRPr="0075052A">
        <w:rPr>
          <w:lang w:val="es-ES_tradnl"/>
        </w:rPr>
        <w:t xml:space="preserve">  }</w:t>
      </w:r>
    </w:p>
    <w:p w14:paraId="79026227" w14:textId="77777777" w:rsidR="00E87FDD" w:rsidRPr="0075052A" w:rsidRDefault="00E87FDD" w:rsidP="00E87FDD">
      <w:pPr>
        <w:pStyle w:val="Codigooo"/>
        <w:rPr>
          <w:lang w:val="es-ES_tradnl"/>
        </w:rPr>
      </w:pPr>
      <w:r w:rsidRPr="0075052A">
        <w:rPr>
          <w:lang w:val="es-ES_tradnl"/>
        </w:rPr>
        <w:t>}</w:t>
      </w:r>
      <w:r w:rsidRPr="0075052A">
        <w:rPr>
          <w:lang w:val="es-ES_tradnl"/>
        </w:rPr>
        <w:tab/>
      </w:r>
    </w:p>
    <w:p w14:paraId="6B7C60FC" w14:textId="77777777" w:rsidR="00E87FDD" w:rsidRPr="0075052A" w:rsidRDefault="00E87FDD" w:rsidP="00E87FDD">
      <w:pPr>
        <w:pStyle w:val="Codigooo"/>
        <w:rPr>
          <w:lang w:val="es-ES_tradnl"/>
        </w:rPr>
      </w:pPr>
    </w:p>
    <w:p w14:paraId="1DA19644" w14:textId="77777777" w:rsidR="00E87FDD" w:rsidRPr="0075052A" w:rsidRDefault="00E87FDD" w:rsidP="0049249C">
      <w:pPr>
        <w:pStyle w:val="Normal-2"/>
      </w:pPr>
      <w:r w:rsidRPr="0075052A">
        <w:lastRenderedPageBreak/>
        <w:t xml:space="preserve">Para utilizar el sensor es necesario crear una instancia de </w:t>
      </w:r>
      <w:proofErr w:type="spellStart"/>
      <w:r w:rsidRPr="0075052A">
        <w:t>UltrasonicSensor</w:t>
      </w:r>
      <w:proofErr w:type="spellEnd"/>
      <w:r w:rsidRPr="0075052A">
        <w:t xml:space="preserve">, e indicar en que puerto se encuentra conectado. Para calcular la distancia a cualquier objeto se utiliza el método </w:t>
      </w:r>
      <w:proofErr w:type="spellStart"/>
      <w:proofErr w:type="gramStart"/>
      <w:r w:rsidRPr="0075052A">
        <w:t>getDistance</w:t>
      </w:r>
      <w:proofErr w:type="spellEnd"/>
      <w:r w:rsidRPr="0075052A">
        <w:t>(</w:t>
      </w:r>
      <w:proofErr w:type="gramEnd"/>
      <w:r w:rsidRPr="0075052A">
        <w:t>) que devuelve la distancia en centímetros.</w:t>
      </w:r>
    </w:p>
    <w:p w14:paraId="5B0E65C6" w14:textId="76C6AB34" w:rsidR="00E87FDD" w:rsidRPr="0075052A" w:rsidRDefault="00E87FDD" w:rsidP="0049249C">
      <w:pPr>
        <w:pStyle w:val="Normal-2"/>
      </w:pPr>
      <w:r w:rsidRPr="0075052A">
        <w:t>El sensor de ultrasonidos es un elemento secundario en el robot, su función es evitar la colisión con obstáculos, para evitar el desplazamiento inesperado, y en consecuent</w:t>
      </w:r>
      <w:r w:rsidR="001F4238" w:rsidRPr="0075052A">
        <w:t xml:space="preserve">e, la pérdida de la línea </w:t>
      </w:r>
      <w:r w:rsidRPr="0075052A">
        <w:t xml:space="preserve"> que guía al robot.</w:t>
      </w:r>
    </w:p>
    <w:p w14:paraId="52634A2D" w14:textId="77777777" w:rsidR="00E87FDD" w:rsidRPr="0075052A" w:rsidRDefault="00E87FDD" w:rsidP="0049249C">
      <w:pPr>
        <w:pStyle w:val="Normal-2"/>
      </w:pPr>
    </w:p>
    <w:p w14:paraId="36D69E89" w14:textId="44C4EB5D" w:rsidR="00E87FDD" w:rsidRPr="0075052A" w:rsidRDefault="00E87FDD" w:rsidP="0049249C">
      <w:pPr>
        <w:pStyle w:val="Ttulo3"/>
      </w:pPr>
      <w:bookmarkStart w:id="104" w:name="_Toc161140418"/>
      <w:bookmarkStart w:id="105" w:name="_Toc291664489"/>
      <w:bookmarkStart w:id="106" w:name="_Toc292664270"/>
      <w:r w:rsidRPr="0075052A">
        <w:t>Color Sensor:</w:t>
      </w:r>
      <w:bookmarkEnd w:id="104"/>
      <w:bookmarkEnd w:id="105"/>
      <w:bookmarkEnd w:id="106"/>
    </w:p>
    <w:p w14:paraId="628CB207" w14:textId="77777777" w:rsidR="00E87FDD" w:rsidRPr="0075052A" w:rsidRDefault="00E87FDD" w:rsidP="0075052A">
      <w:pPr>
        <w:jc w:val="center"/>
      </w:pPr>
      <w:r w:rsidRPr="0075052A">
        <w:rPr>
          <w:noProof/>
        </w:rPr>
        <w:drawing>
          <wp:inline distT="0" distB="0" distL="0" distR="0" wp14:editId="29167D84">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A96A297" w14:textId="77777777" w:rsidR="00E87FDD" w:rsidRPr="0075052A" w:rsidRDefault="00E87FDD" w:rsidP="0049249C">
      <w:pPr>
        <w:pStyle w:val="Epgrafe"/>
      </w:pPr>
      <w:bookmarkStart w:id="107" w:name="_Toc160609781"/>
      <w:bookmarkStart w:id="108" w:name="_Toc292664305"/>
      <w:r w:rsidRPr="0075052A">
        <w:t xml:space="preserve">Ilustración </w:t>
      </w:r>
      <w:fldSimple w:instr=" SEQ Ilustración \* ARABIC ">
        <w:r w:rsidR="00F96D70" w:rsidRPr="0075052A">
          <w:rPr>
            <w:noProof/>
          </w:rPr>
          <w:t>10</w:t>
        </w:r>
      </w:fldSimple>
      <w:r w:rsidRPr="0075052A">
        <w:t xml:space="preserve"> : Sensor Óptico.</w:t>
      </w:r>
      <w:bookmarkEnd w:id="107"/>
      <w:bookmarkEnd w:id="108"/>
    </w:p>
    <w:p w14:paraId="0FE851DA" w14:textId="77777777" w:rsidR="00E87FDD" w:rsidRPr="0075052A" w:rsidRDefault="00E87FDD" w:rsidP="0049249C"/>
    <w:p w14:paraId="5E98C740" w14:textId="763B7799" w:rsidR="00E87FDD" w:rsidRPr="0075052A" w:rsidRDefault="00241AF4" w:rsidP="0049249C">
      <w:pPr>
        <w:pStyle w:val="Normal-2"/>
      </w:pPr>
      <w:r w:rsidRPr="0075052A">
        <w:t xml:space="preserve">El sensor de luz mide la cantidad de luz que llega a una célula foto-eléctrica (a una resistencia). El sensor contiene un LED que emite una luz que se refleja y es captada por la resistencia, que es un fototransistor. La resistencia es baja con luz y alta con </w:t>
      </w:r>
      <w:proofErr w:type="gramStart"/>
      <w:r w:rsidRPr="0075052A">
        <w:t xml:space="preserve">oscuridad </w:t>
      </w:r>
      <w:r w:rsidR="00E87FDD" w:rsidRPr="0075052A">
        <w:t>.</w:t>
      </w:r>
      <w:proofErr w:type="gramEnd"/>
      <w:r w:rsidR="00E87FDD" w:rsidRPr="0075052A">
        <w:t xml:space="preserve"> De acuerdo a [</w:t>
      </w:r>
      <w:hyperlink w:anchor="_Bibliografía" w:history="1">
        <w:r w:rsidR="00E87FDD" w:rsidRPr="0075052A">
          <w:rPr>
            <w:rStyle w:val="Hipervnculo"/>
            <w:rFonts w:cs="Helvetica"/>
          </w:rPr>
          <w:t>5</w:t>
        </w:r>
      </w:hyperlink>
      <w:r w:rsidR="00E87FDD" w:rsidRPr="0075052A">
        <w:t xml:space="preserve">], el rango de medición del </w:t>
      </w:r>
      <w:r w:rsidR="00E87FDD" w:rsidRPr="0075052A">
        <w:lastRenderedPageBreak/>
        <w:t>sensor es más ancho que el rango de visión del ojo, esto provoca que en la práctica el sensor obtenga resultados inesperados. El rango de visión, según [</w:t>
      </w:r>
      <w:hyperlink w:anchor="_Bibliografía" w:history="1">
        <w:r w:rsidR="00E87FDD" w:rsidRPr="0075052A">
          <w:rPr>
            <w:rStyle w:val="Hipervnculo"/>
            <w:rFonts w:cs="Helvetica"/>
          </w:rPr>
          <w:t>5</w:t>
        </w:r>
      </w:hyperlink>
      <w:r w:rsidR="00E87FDD" w:rsidRPr="0075052A">
        <w:t>], abarca de 0 a 1000 lux.</w:t>
      </w:r>
    </w:p>
    <w:p w14:paraId="62681D18" w14:textId="4F310CF1" w:rsidR="00241AF4" w:rsidRPr="0075052A" w:rsidRDefault="00241AF4" w:rsidP="0049249C">
      <w:pPr>
        <w:pStyle w:val="Normal-2"/>
      </w:pPr>
      <w:r w:rsidRPr="0075052A">
        <w:t>Es necesario calibrar el sensor para obtener los valores esperados.</w:t>
      </w:r>
    </w:p>
    <w:p w14:paraId="2620BECA" w14:textId="2EAF8C70" w:rsidR="00E87FDD" w:rsidRPr="0075052A" w:rsidRDefault="00E87FDD" w:rsidP="0049249C">
      <w:pPr>
        <w:pStyle w:val="Normal-2"/>
      </w:pPr>
      <w:r w:rsidRPr="0075052A">
        <w:t xml:space="preserve">El ejemplo siguiente </w:t>
      </w:r>
      <w:r w:rsidR="00241AF4" w:rsidRPr="0075052A">
        <w:t>proviene</w:t>
      </w:r>
      <w:r w:rsidRPr="0075052A">
        <w:t xml:space="preserve">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y pretende obtener el valor de iluminación obtenido por el sensor:</w:t>
      </w:r>
    </w:p>
    <w:p w14:paraId="51440B5F" w14:textId="77777777" w:rsidR="00E87FDD" w:rsidRPr="0075052A" w:rsidRDefault="00E87FDD" w:rsidP="00E87FDD">
      <w:pPr>
        <w:pStyle w:val="Codigooo"/>
        <w:rPr>
          <w:lang w:val="es-ES_tradnl"/>
        </w:rPr>
      </w:pPr>
      <w:r w:rsidRPr="0075052A">
        <w:rPr>
          <w:lang w:val="es-ES_tradnl"/>
        </w:rPr>
        <w:t>/*</w:t>
      </w:r>
    </w:p>
    <w:p w14:paraId="3A7519FF" w14:textId="77777777" w:rsidR="00E87FDD" w:rsidRPr="0075052A" w:rsidRDefault="00E87FDD" w:rsidP="00E87FDD">
      <w:pPr>
        <w:pStyle w:val="Codigooo"/>
        <w:rPr>
          <w:lang w:val="es-ES_tradnl"/>
        </w:rPr>
      </w:pPr>
      <w:r w:rsidRPr="0075052A">
        <w:rPr>
          <w:lang w:val="es-ES_tradnl"/>
        </w:rPr>
        <w:tab/>
      </w:r>
      <w:proofErr w:type="spellStart"/>
      <w:r w:rsidRPr="0075052A">
        <w:rPr>
          <w:lang w:val="es-ES_tradnl"/>
        </w:rPr>
        <w:t>Sample</w:t>
      </w:r>
      <w:proofErr w:type="spellEnd"/>
      <w:r w:rsidRPr="0075052A">
        <w:rPr>
          <w:lang w:val="es-ES_tradnl"/>
        </w:rPr>
        <w:t xml:space="preserve"> of Light Sensor Java </w:t>
      </w:r>
      <w:proofErr w:type="spellStart"/>
      <w:r w:rsidRPr="0075052A">
        <w:rPr>
          <w:lang w:val="es-ES_tradnl"/>
        </w:rPr>
        <w:t>Testing</w:t>
      </w:r>
      <w:proofErr w:type="spellEnd"/>
      <w:r w:rsidRPr="0075052A">
        <w:rPr>
          <w:lang w:val="es-ES_tradnl"/>
        </w:rPr>
        <w:t xml:space="preserve"> </w:t>
      </w:r>
      <w:proofErr w:type="spellStart"/>
      <w:r w:rsidRPr="0075052A">
        <w:rPr>
          <w:lang w:val="es-ES_tradnl"/>
        </w:rPr>
        <w:t>Program</w:t>
      </w:r>
      <w:proofErr w:type="spellEnd"/>
      <w:r w:rsidRPr="0075052A">
        <w:rPr>
          <w:lang w:val="es-ES_tradnl"/>
        </w:rPr>
        <w:t>.</w:t>
      </w:r>
    </w:p>
    <w:p w14:paraId="3973275A" w14:textId="77777777" w:rsidR="00E87FDD" w:rsidRPr="0075052A" w:rsidRDefault="00E87FDD" w:rsidP="00E87FDD">
      <w:pPr>
        <w:pStyle w:val="Codigooo"/>
        <w:rPr>
          <w:lang w:val="es-ES_tradnl"/>
        </w:rPr>
      </w:pPr>
      <w:r w:rsidRPr="0075052A">
        <w:rPr>
          <w:lang w:val="es-ES_tradnl"/>
        </w:rPr>
        <w:t>*/</w:t>
      </w:r>
    </w:p>
    <w:p w14:paraId="11B967C3" w14:textId="77777777" w:rsidR="00E87FDD" w:rsidRPr="0075052A" w:rsidRDefault="00E87FDD" w:rsidP="0049249C">
      <w:pPr>
        <w:pStyle w:val="Normal-2"/>
      </w:pPr>
    </w:p>
    <w:p w14:paraId="10CE62EF" w14:textId="77777777" w:rsidR="00E87FDD" w:rsidRPr="0075052A" w:rsidRDefault="00E87FDD" w:rsidP="00E87FDD">
      <w:pPr>
        <w:pStyle w:val="Codigooo"/>
        <w:rPr>
          <w:lang w:val="es-ES_tradnl"/>
        </w:rPr>
      </w:pPr>
      <w:proofErr w:type="spellStart"/>
      <w:proofErr w:type="gramStart"/>
      <w:r w:rsidRPr="0075052A">
        <w:rPr>
          <w:lang w:val="es-ES_tradnl"/>
        </w:rPr>
        <w:t>import</w:t>
      </w:r>
      <w:proofErr w:type="spellEnd"/>
      <w:proofErr w:type="gramEnd"/>
      <w:r w:rsidRPr="0075052A">
        <w:rPr>
          <w:lang w:val="es-ES_tradnl"/>
        </w:rPr>
        <w:t xml:space="preserve"> </w:t>
      </w:r>
      <w:proofErr w:type="spellStart"/>
      <w:r w:rsidRPr="0075052A">
        <w:rPr>
          <w:lang w:val="es-ES_tradnl"/>
        </w:rPr>
        <w:t>lejos.nxt.LCD</w:t>
      </w:r>
      <w:proofErr w:type="spellEnd"/>
      <w:r w:rsidRPr="0075052A">
        <w:rPr>
          <w:lang w:val="es-ES_tradnl"/>
        </w:rPr>
        <w:t>;</w:t>
      </w:r>
    </w:p>
    <w:p w14:paraId="58B61C0D" w14:textId="77777777" w:rsidR="00E87FDD" w:rsidRPr="0075052A" w:rsidRDefault="00E87FDD" w:rsidP="00E87FDD">
      <w:pPr>
        <w:pStyle w:val="Codigooo"/>
        <w:rPr>
          <w:lang w:val="es-ES_tradnl"/>
        </w:rPr>
      </w:pPr>
      <w:proofErr w:type="spellStart"/>
      <w:proofErr w:type="gramStart"/>
      <w:r w:rsidRPr="0075052A">
        <w:rPr>
          <w:lang w:val="es-ES_tradnl"/>
        </w:rPr>
        <w:t>import</w:t>
      </w:r>
      <w:proofErr w:type="spellEnd"/>
      <w:proofErr w:type="gramEnd"/>
      <w:r w:rsidRPr="0075052A">
        <w:rPr>
          <w:lang w:val="es-ES_tradnl"/>
        </w:rPr>
        <w:t xml:space="preserve"> </w:t>
      </w:r>
      <w:proofErr w:type="spellStart"/>
      <w:r w:rsidRPr="0075052A">
        <w:rPr>
          <w:lang w:val="es-ES_tradnl"/>
        </w:rPr>
        <w:t>lejos.nxt.LightSensor</w:t>
      </w:r>
      <w:proofErr w:type="spellEnd"/>
      <w:r w:rsidRPr="0075052A">
        <w:rPr>
          <w:lang w:val="es-ES_tradnl"/>
        </w:rPr>
        <w:t>;</w:t>
      </w:r>
    </w:p>
    <w:p w14:paraId="5D5F0586" w14:textId="77777777" w:rsidR="00E87FDD" w:rsidRPr="0075052A" w:rsidRDefault="00E87FDD" w:rsidP="00E87FDD">
      <w:pPr>
        <w:pStyle w:val="Codigooo"/>
        <w:rPr>
          <w:lang w:val="es-ES_tradnl"/>
        </w:rPr>
      </w:pPr>
      <w:proofErr w:type="spellStart"/>
      <w:proofErr w:type="gramStart"/>
      <w:r w:rsidRPr="0075052A">
        <w:rPr>
          <w:lang w:val="es-ES_tradnl"/>
        </w:rPr>
        <w:t>import</w:t>
      </w:r>
      <w:proofErr w:type="spellEnd"/>
      <w:proofErr w:type="gramEnd"/>
      <w:r w:rsidRPr="0075052A">
        <w:rPr>
          <w:lang w:val="es-ES_tradnl"/>
        </w:rPr>
        <w:t xml:space="preserve"> </w:t>
      </w:r>
      <w:proofErr w:type="spellStart"/>
      <w:r w:rsidRPr="0075052A">
        <w:rPr>
          <w:lang w:val="es-ES_tradnl"/>
        </w:rPr>
        <w:t>lejos.nxt.SensorPort</w:t>
      </w:r>
      <w:proofErr w:type="spellEnd"/>
      <w:r w:rsidRPr="0075052A">
        <w:rPr>
          <w:lang w:val="es-ES_tradnl"/>
        </w:rPr>
        <w:t>;</w:t>
      </w:r>
    </w:p>
    <w:p w14:paraId="2163C79D" w14:textId="77777777" w:rsidR="00E87FDD" w:rsidRPr="0075052A" w:rsidRDefault="00E87FDD" w:rsidP="00E87FDD">
      <w:pPr>
        <w:pStyle w:val="Codigooo"/>
        <w:rPr>
          <w:lang w:val="es-ES_tradnl"/>
        </w:rPr>
      </w:pPr>
    </w:p>
    <w:p w14:paraId="0BED9506" w14:textId="77777777" w:rsidR="00E87FDD" w:rsidRPr="0075052A" w:rsidRDefault="00E87FDD" w:rsidP="00E87FDD">
      <w:pPr>
        <w:pStyle w:val="Codigooo"/>
        <w:rPr>
          <w:lang w:val="es-ES_tradnl"/>
        </w:rPr>
      </w:pPr>
      <w:proofErr w:type="spellStart"/>
      <w:proofErr w:type="gramStart"/>
      <w:r w:rsidRPr="0075052A">
        <w:rPr>
          <w:lang w:val="es-ES_tradnl"/>
        </w:rPr>
        <w:t>public</w:t>
      </w:r>
      <w:proofErr w:type="spellEnd"/>
      <w:proofErr w:type="gramEnd"/>
      <w:r w:rsidRPr="0075052A">
        <w:rPr>
          <w:lang w:val="es-ES_tradnl"/>
        </w:rPr>
        <w:t xml:space="preserve"> </w:t>
      </w:r>
      <w:proofErr w:type="spellStart"/>
      <w:r w:rsidRPr="0075052A">
        <w:rPr>
          <w:lang w:val="es-ES_tradnl"/>
        </w:rPr>
        <w:t>class</w:t>
      </w:r>
      <w:proofErr w:type="spellEnd"/>
      <w:r w:rsidRPr="0075052A">
        <w:rPr>
          <w:lang w:val="es-ES_tradnl"/>
        </w:rPr>
        <w:t xml:space="preserve"> </w:t>
      </w:r>
      <w:proofErr w:type="spellStart"/>
      <w:r w:rsidRPr="0075052A">
        <w:rPr>
          <w:lang w:val="es-ES_tradnl"/>
        </w:rPr>
        <w:t>LightTest</w:t>
      </w:r>
      <w:proofErr w:type="spellEnd"/>
      <w:r w:rsidRPr="0075052A">
        <w:rPr>
          <w:lang w:val="es-ES_tradnl"/>
        </w:rPr>
        <w:t xml:space="preserve"> {</w:t>
      </w:r>
    </w:p>
    <w:p w14:paraId="347AC97E" w14:textId="77777777" w:rsidR="00E87FDD" w:rsidRPr="0075052A" w:rsidRDefault="00E87FDD" w:rsidP="00E87FDD">
      <w:pPr>
        <w:pStyle w:val="Codigooo"/>
        <w:rPr>
          <w:lang w:val="es-ES_tradnl"/>
        </w:rPr>
      </w:pPr>
      <w:r w:rsidRPr="0075052A">
        <w:rPr>
          <w:lang w:val="es-ES_tradnl"/>
        </w:rPr>
        <w:t xml:space="preserve">  </w:t>
      </w:r>
      <w:proofErr w:type="spellStart"/>
      <w:proofErr w:type="gramStart"/>
      <w:r w:rsidRPr="0075052A">
        <w:rPr>
          <w:lang w:val="es-ES_tradnl"/>
        </w:rPr>
        <w:t>public</w:t>
      </w:r>
      <w:proofErr w:type="spellEnd"/>
      <w:proofErr w:type="gramEnd"/>
      <w:r w:rsidRPr="0075052A">
        <w:rPr>
          <w:lang w:val="es-ES_tradnl"/>
        </w:rPr>
        <w:t xml:space="preserve"> </w:t>
      </w:r>
      <w:proofErr w:type="spellStart"/>
      <w:r w:rsidRPr="0075052A">
        <w:rPr>
          <w:lang w:val="es-ES_tradnl"/>
        </w:rPr>
        <w:t>static</w:t>
      </w:r>
      <w:proofErr w:type="spellEnd"/>
      <w:r w:rsidRPr="0075052A">
        <w:rPr>
          <w:lang w:val="es-ES_tradnl"/>
        </w:rPr>
        <w:t xml:space="preserve"> </w:t>
      </w:r>
      <w:proofErr w:type="spellStart"/>
      <w:r w:rsidRPr="0075052A">
        <w:rPr>
          <w:lang w:val="es-ES_tradnl"/>
        </w:rPr>
        <w:t>void</w:t>
      </w:r>
      <w:proofErr w:type="spellEnd"/>
      <w:r w:rsidRPr="0075052A">
        <w:rPr>
          <w:lang w:val="es-ES_tradnl"/>
        </w:rPr>
        <w:t xml:space="preserve"> </w:t>
      </w:r>
      <w:proofErr w:type="spellStart"/>
      <w:r w:rsidRPr="0075052A">
        <w:rPr>
          <w:lang w:val="es-ES_tradnl"/>
        </w:rPr>
        <w:t>main</w:t>
      </w:r>
      <w:proofErr w:type="spellEnd"/>
      <w:r w:rsidRPr="0075052A">
        <w:rPr>
          <w:lang w:val="es-ES_tradnl"/>
        </w:rPr>
        <w:t>(</w:t>
      </w:r>
      <w:proofErr w:type="spellStart"/>
      <w:r w:rsidRPr="0075052A">
        <w:rPr>
          <w:lang w:val="es-ES_tradnl"/>
        </w:rPr>
        <w:t>String</w:t>
      </w:r>
      <w:proofErr w:type="spellEnd"/>
      <w:r w:rsidRPr="0075052A">
        <w:rPr>
          <w:lang w:val="es-ES_tradnl"/>
        </w:rPr>
        <w:t xml:space="preserve">[] </w:t>
      </w:r>
      <w:proofErr w:type="spellStart"/>
      <w:r w:rsidRPr="0075052A">
        <w:rPr>
          <w:lang w:val="es-ES_tradnl"/>
        </w:rPr>
        <w:t>args</w:t>
      </w:r>
      <w:proofErr w:type="spellEnd"/>
      <w:r w:rsidRPr="0075052A">
        <w:rPr>
          <w:lang w:val="es-ES_tradnl"/>
        </w:rPr>
        <w:t xml:space="preserve">) </w:t>
      </w:r>
      <w:proofErr w:type="spellStart"/>
      <w:r w:rsidRPr="0075052A">
        <w:rPr>
          <w:lang w:val="es-ES_tradnl"/>
        </w:rPr>
        <w:t>throws</w:t>
      </w:r>
      <w:proofErr w:type="spellEnd"/>
      <w:r w:rsidRPr="0075052A">
        <w:rPr>
          <w:lang w:val="es-ES_tradnl"/>
        </w:rPr>
        <w:t xml:space="preserve"> </w:t>
      </w:r>
      <w:proofErr w:type="spellStart"/>
      <w:r w:rsidRPr="0075052A">
        <w:rPr>
          <w:lang w:val="es-ES_tradnl"/>
        </w:rPr>
        <w:t>Exception</w:t>
      </w:r>
      <w:proofErr w:type="spellEnd"/>
      <w:r w:rsidRPr="0075052A">
        <w:rPr>
          <w:lang w:val="es-ES_tradnl"/>
        </w:rPr>
        <w:t xml:space="preserve"> {</w:t>
      </w:r>
    </w:p>
    <w:p w14:paraId="6590B718" w14:textId="77777777" w:rsidR="00E87FDD" w:rsidRPr="0075052A" w:rsidRDefault="00E87FDD" w:rsidP="00E87FDD">
      <w:pPr>
        <w:pStyle w:val="Codigooo"/>
        <w:rPr>
          <w:lang w:val="es-ES_tradnl"/>
        </w:rPr>
      </w:pPr>
      <w:r w:rsidRPr="0075052A">
        <w:rPr>
          <w:lang w:val="es-ES_tradnl"/>
        </w:rPr>
        <w:t xml:space="preserve">    </w:t>
      </w:r>
      <w:proofErr w:type="spellStart"/>
      <w:r w:rsidRPr="0075052A">
        <w:rPr>
          <w:lang w:val="es-ES_tradnl"/>
        </w:rPr>
        <w:t>LightSensor</w:t>
      </w:r>
      <w:proofErr w:type="spellEnd"/>
      <w:r w:rsidRPr="0075052A">
        <w:rPr>
          <w:lang w:val="es-ES_tradnl"/>
        </w:rPr>
        <w:t xml:space="preserve"> light = new </w:t>
      </w:r>
      <w:proofErr w:type="spellStart"/>
      <w:proofErr w:type="gramStart"/>
      <w:r w:rsidRPr="0075052A">
        <w:rPr>
          <w:lang w:val="es-ES_tradnl"/>
        </w:rPr>
        <w:t>LightSensor</w:t>
      </w:r>
      <w:proofErr w:type="spellEnd"/>
      <w:r w:rsidRPr="0075052A">
        <w:rPr>
          <w:lang w:val="es-ES_tradnl"/>
        </w:rPr>
        <w:t>(</w:t>
      </w:r>
      <w:proofErr w:type="gramEnd"/>
      <w:r w:rsidRPr="0075052A">
        <w:rPr>
          <w:lang w:val="es-ES_tradnl"/>
        </w:rPr>
        <w:t>SensorPort.S1, true);</w:t>
      </w:r>
    </w:p>
    <w:p w14:paraId="7BCD0921" w14:textId="77777777" w:rsidR="00E87FDD" w:rsidRPr="0075052A" w:rsidRDefault="00E87FDD" w:rsidP="00E87FDD">
      <w:pPr>
        <w:pStyle w:val="Codigooo"/>
        <w:rPr>
          <w:lang w:val="es-ES_tradnl"/>
        </w:rPr>
      </w:pPr>
    </w:p>
    <w:p w14:paraId="03E42908" w14:textId="77777777" w:rsidR="00E87FDD" w:rsidRPr="0075052A" w:rsidRDefault="00E87FDD" w:rsidP="00E87FDD">
      <w:pPr>
        <w:pStyle w:val="Codigooo"/>
        <w:rPr>
          <w:lang w:val="es-ES_tradnl"/>
        </w:rPr>
      </w:pPr>
      <w:r w:rsidRPr="0075052A">
        <w:rPr>
          <w:lang w:val="es-ES_tradnl"/>
        </w:rPr>
        <w:t xml:space="preserve">    </w:t>
      </w:r>
      <w:proofErr w:type="spellStart"/>
      <w:proofErr w:type="gramStart"/>
      <w:r w:rsidRPr="0075052A">
        <w:rPr>
          <w:lang w:val="es-ES_tradnl"/>
        </w:rPr>
        <w:t>while</w:t>
      </w:r>
      <w:proofErr w:type="spellEnd"/>
      <w:proofErr w:type="gramEnd"/>
      <w:r w:rsidRPr="0075052A">
        <w:rPr>
          <w:lang w:val="es-ES_tradnl"/>
        </w:rPr>
        <w:t xml:space="preserve"> (true) {</w:t>
      </w:r>
    </w:p>
    <w:p w14:paraId="6306DD10" w14:textId="77777777" w:rsidR="00E87FDD" w:rsidRPr="0075052A" w:rsidRDefault="00E87FDD" w:rsidP="00E87FDD">
      <w:pPr>
        <w:pStyle w:val="Codigooo"/>
        <w:rPr>
          <w:lang w:val="es-ES_tradnl"/>
        </w:rPr>
      </w:pPr>
      <w:r w:rsidRPr="0075052A">
        <w:rPr>
          <w:lang w:val="es-ES_tradnl"/>
        </w:rPr>
        <w:t xml:space="preserve">      </w:t>
      </w:r>
      <w:proofErr w:type="spellStart"/>
      <w:proofErr w:type="gramStart"/>
      <w:r w:rsidRPr="0075052A">
        <w:rPr>
          <w:lang w:val="es-ES_tradnl"/>
        </w:rPr>
        <w:t>LCD.drawInt</w:t>
      </w:r>
      <w:proofErr w:type="spellEnd"/>
      <w:r w:rsidRPr="0075052A">
        <w:rPr>
          <w:lang w:val="es-ES_tradnl"/>
        </w:rPr>
        <w:t>(</w:t>
      </w:r>
      <w:proofErr w:type="spellStart"/>
      <w:proofErr w:type="gramEnd"/>
      <w:r w:rsidRPr="0075052A">
        <w:rPr>
          <w:lang w:val="es-ES_tradnl"/>
        </w:rPr>
        <w:t>light.readValue</w:t>
      </w:r>
      <w:proofErr w:type="spellEnd"/>
      <w:r w:rsidRPr="0075052A">
        <w:rPr>
          <w:lang w:val="es-ES_tradnl"/>
        </w:rPr>
        <w:t>(), 1, 0, 0);</w:t>
      </w:r>
    </w:p>
    <w:p w14:paraId="195BA1C1" w14:textId="77777777" w:rsidR="00E87FDD" w:rsidRPr="0075052A" w:rsidRDefault="00E87FDD" w:rsidP="00E87FDD">
      <w:pPr>
        <w:pStyle w:val="Codigooo"/>
        <w:rPr>
          <w:lang w:val="es-ES_tradnl"/>
        </w:rPr>
      </w:pPr>
      <w:r w:rsidRPr="0075052A">
        <w:rPr>
          <w:lang w:val="es-ES_tradnl"/>
        </w:rPr>
        <w:t>    }</w:t>
      </w:r>
    </w:p>
    <w:p w14:paraId="6B593503" w14:textId="77777777" w:rsidR="00E87FDD" w:rsidRPr="0075052A" w:rsidRDefault="00E87FDD" w:rsidP="00E87FDD">
      <w:pPr>
        <w:pStyle w:val="Codigooo"/>
        <w:rPr>
          <w:lang w:val="es-ES_tradnl"/>
        </w:rPr>
      </w:pPr>
      <w:r w:rsidRPr="0075052A">
        <w:rPr>
          <w:lang w:val="es-ES_tradnl"/>
        </w:rPr>
        <w:t>  }</w:t>
      </w:r>
    </w:p>
    <w:p w14:paraId="5853B45E" w14:textId="77777777" w:rsidR="00E87FDD" w:rsidRPr="0075052A" w:rsidRDefault="00E87FDD" w:rsidP="00E87FDD">
      <w:pPr>
        <w:pStyle w:val="Codigooo"/>
        <w:rPr>
          <w:lang w:val="es-ES_tradnl"/>
        </w:rPr>
      </w:pPr>
      <w:r w:rsidRPr="0075052A">
        <w:rPr>
          <w:lang w:val="es-ES_tradnl"/>
        </w:rPr>
        <w:t>}</w:t>
      </w:r>
    </w:p>
    <w:p w14:paraId="1E3B52CA" w14:textId="77777777" w:rsidR="00E87FDD" w:rsidRPr="0075052A" w:rsidRDefault="00E87FDD" w:rsidP="0049249C">
      <w:pPr>
        <w:pStyle w:val="Normal-2"/>
      </w:pPr>
      <w:r w:rsidRPr="0075052A">
        <w:t xml:space="preserve">Para utilizar el sensor es necesario crear una instancia de </w:t>
      </w:r>
      <w:proofErr w:type="spellStart"/>
      <w:r w:rsidRPr="0075052A">
        <w:t>LightSensor</w:t>
      </w:r>
      <w:proofErr w:type="spellEnd"/>
      <w:r w:rsidRPr="0075052A">
        <w:t xml:space="preserve">, e indicar en que puerto se encuentra conectado. Para obtener el valor de iluminación es necesario llamar al método </w:t>
      </w:r>
      <w:proofErr w:type="spellStart"/>
      <w:proofErr w:type="gramStart"/>
      <w:r w:rsidRPr="0075052A">
        <w:t>readValue</w:t>
      </w:r>
      <w:proofErr w:type="spellEnd"/>
      <w:r w:rsidRPr="0075052A">
        <w:t>(</w:t>
      </w:r>
      <w:proofErr w:type="gramEnd"/>
      <w:r w:rsidRPr="0075052A">
        <w:t>).</w:t>
      </w:r>
    </w:p>
    <w:p w14:paraId="64E3E4A6" w14:textId="4220D171" w:rsidR="00E87FDD" w:rsidRPr="0075052A" w:rsidRDefault="00E87FDD" w:rsidP="0049249C">
      <w:pPr>
        <w:pStyle w:val="Normal-2"/>
      </w:pPr>
      <w:r w:rsidRPr="0075052A">
        <w:lastRenderedPageBreak/>
        <w:t xml:space="preserve">El sensor de luz es el sensor más importante del proyecto. Es el encargado de guiar al robot sobre el mapa de aristas y nodos </w:t>
      </w:r>
      <w:r w:rsidR="00622583" w:rsidRPr="0075052A">
        <w:t>que representa el supermercado, y el encargado de diferenciar las zonas de productos.</w:t>
      </w:r>
    </w:p>
    <w:p w14:paraId="28167EBA" w14:textId="6BE3B1BC" w:rsidR="00781B82" w:rsidRPr="0075052A" w:rsidRDefault="00781B82" w:rsidP="0049249C">
      <w:pPr>
        <w:pStyle w:val="Normal-2"/>
      </w:pPr>
      <w:r w:rsidRPr="0075052A">
        <w:t>Cómo el sensor de luz depende de la iluminación del lugar en el que se encuentre, es necesario calibrarlo antes de utilizarlo. La función de calibración consiste en tomar las mediciones de los máximos</w:t>
      </w:r>
      <w:r w:rsidR="00166A9B" w:rsidRPr="0075052A">
        <w:t xml:space="preserve"> y mínimos</w:t>
      </w:r>
      <w:r w:rsidRPr="0075052A">
        <w:t xml:space="preserve"> rangos</w:t>
      </w:r>
      <w:r w:rsidR="00166A9B" w:rsidRPr="0075052A">
        <w:t xml:space="preserve"> de blanco y negro</w:t>
      </w:r>
      <w:r w:rsidRPr="0075052A">
        <w:t>, y guardarlos en una variable, es decir, tomar las mediciones del color blanco y negro en las condiciones de iluminación del lugar, como se aprecia a continuación:</w:t>
      </w:r>
    </w:p>
    <w:p w14:paraId="67F61B15" w14:textId="77777777" w:rsidR="00166A9B" w:rsidRPr="0075052A" w:rsidRDefault="00166A9B" w:rsidP="0049249C">
      <w:pPr>
        <w:pStyle w:val="Normal-2"/>
      </w:pPr>
      <w:r w:rsidRPr="0075052A">
        <w:rPr>
          <w:noProof/>
        </w:rPr>
        <w:drawing>
          <wp:inline distT="0" distB="0" distL="0" distR="0" wp14:editId="343D8339">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F01C1AD" w14:textId="138ADB03" w:rsidR="00166A9B" w:rsidRPr="0075052A" w:rsidRDefault="00166A9B" w:rsidP="0049249C">
      <w:pPr>
        <w:pStyle w:val="Epgrafe"/>
      </w:pPr>
      <w:bookmarkStart w:id="109" w:name="_Toc292664306"/>
      <w:r w:rsidRPr="0075052A">
        <w:t xml:space="preserve">Ilustración </w:t>
      </w:r>
      <w:fldSimple w:instr=" SEQ Ilustración \* ARABIC ">
        <w:r w:rsidR="00F96D70" w:rsidRPr="0075052A">
          <w:rPr>
            <w:noProof/>
          </w:rPr>
          <w:t>11</w:t>
        </w:r>
      </w:fldSimple>
      <w:r w:rsidRPr="0075052A">
        <w:t>: Calibración de Light Sensor</w:t>
      </w:r>
      <w:bookmarkEnd w:id="109"/>
    </w:p>
    <w:p w14:paraId="36DFE764" w14:textId="761ED043" w:rsidR="00166A9B" w:rsidRPr="0075052A" w:rsidRDefault="00166A9B" w:rsidP="0049249C">
      <w:pPr>
        <w:pStyle w:val="Normal-2"/>
      </w:pPr>
      <w:r w:rsidRPr="0075052A">
        <w:lastRenderedPageBreak/>
        <w:t xml:space="preserve">Para guardar el valor obtenido su utilizan los métodos </w:t>
      </w:r>
      <w:proofErr w:type="spellStart"/>
      <w:proofErr w:type="gramStart"/>
      <w:r w:rsidRPr="0075052A">
        <w:rPr>
          <w:rStyle w:val="CodigoooCar"/>
          <w:lang w:val="es-ES_tradnl"/>
        </w:rPr>
        <w:t>calibrateLow</w:t>
      </w:r>
      <w:proofErr w:type="spellEnd"/>
      <w:r w:rsidRPr="0075052A">
        <w:rPr>
          <w:rStyle w:val="CodigoooCar"/>
          <w:lang w:val="es-ES_tradnl"/>
        </w:rPr>
        <w:t>(</w:t>
      </w:r>
      <w:proofErr w:type="gramEnd"/>
      <w:r w:rsidRPr="0075052A">
        <w:rPr>
          <w:rStyle w:val="CodigoooCar"/>
          <w:lang w:val="es-ES_tradnl"/>
        </w:rPr>
        <w:t xml:space="preserve">) </w:t>
      </w:r>
      <w:r w:rsidRPr="0075052A">
        <w:rPr>
          <w:rFonts w:eastAsia="ヒラギノ角ゴ Pro W3"/>
        </w:rPr>
        <w:t>para el negro, y</w:t>
      </w:r>
      <w:r w:rsidRPr="0075052A">
        <w:rPr>
          <w:rStyle w:val="CodigoooCar"/>
          <w:lang w:val="es-ES_tradnl"/>
        </w:rPr>
        <w:t xml:space="preserve"> </w:t>
      </w:r>
      <w:proofErr w:type="spellStart"/>
      <w:r w:rsidRPr="0075052A">
        <w:rPr>
          <w:rStyle w:val="CodigoooCar"/>
          <w:lang w:val="es-ES_tradnl"/>
        </w:rPr>
        <w:t>calibrateHigh</w:t>
      </w:r>
      <w:proofErr w:type="spellEnd"/>
      <w:r w:rsidRPr="0075052A">
        <w:rPr>
          <w:rStyle w:val="CodigoooCar"/>
          <w:lang w:val="es-ES_tradnl"/>
        </w:rPr>
        <w:t>()</w:t>
      </w:r>
      <w:r w:rsidRPr="0075052A">
        <w:rPr>
          <w:rFonts w:eastAsia="ヒラギノ角ゴ Pro W3"/>
        </w:rPr>
        <w:t xml:space="preserve"> para el </w:t>
      </w:r>
      <w:r w:rsidR="00667C4C" w:rsidRPr="0075052A">
        <w:rPr>
          <w:rFonts w:eastAsia="ヒラギノ角ゴ Pro W3"/>
        </w:rPr>
        <w:t>blanco</w:t>
      </w:r>
      <w:r w:rsidRPr="0075052A">
        <w:rPr>
          <w:rFonts w:eastAsia="ヒラギノ角ゴ Pro W3"/>
        </w:rPr>
        <w:t>. A la hora de leer las mediciones, consideramos que una medición es negra cuando es +- 10 putos del valor obtenido al calibrar.</w:t>
      </w:r>
    </w:p>
    <w:p w14:paraId="15C7A945" w14:textId="77777777" w:rsidR="00E87FDD" w:rsidRPr="0075052A" w:rsidRDefault="00E87FDD" w:rsidP="0049249C">
      <w:pPr>
        <w:pStyle w:val="Ttulo4"/>
      </w:pPr>
      <w:bookmarkStart w:id="110" w:name="_Toc161140419"/>
      <w:bookmarkStart w:id="111" w:name="_Toc291664490"/>
      <w:bookmarkStart w:id="112" w:name="_Toc292664271"/>
      <w:r w:rsidRPr="0075052A">
        <w:t>Motores:</w:t>
      </w:r>
      <w:bookmarkEnd w:id="110"/>
      <w:bookmarkEnd w:id="111"/>
      <w:bookmarkEnd w:id="112"/>
    </w:p>
    <w:p w14:paraId="79A13557" w14:textId="3ADB289D" w:rsidR="00E87FDD" w:rsidRPr="0075052A" w:rsidRDefault="00AB1E51" w:rsidP="0049249C">
      <w:r w:rsidRPr="0075052A">
        <w:rPr>
          <w:noProof/>
        </w:rPr>
        <w:pict>
          <v:shape id="_x0000_s1063" type="#_x0000_t202" style="position:absolute;left:0;text-align:left;margin-left:-70.6pt;margin-top:178.2pt;width:468.45pt;height:29.25pt;z-index:251663360;mso-position-horizontal-relative:text;mso-position-vertical-relative:text" stroked="f">
            <v:textbox style="mso-next-textbox:#_x0000_s1063;mso-fit-shape-to-text:t" inset="0,0,0,0">
              <w:txbxContent>
                <w:p w14:paraId="61D4DEEB" w14:textId="77777777" w:rsidR="007A3478" w:rsidRPr="000C0798" w:rsidRDefault="007A3478" w:rsidP="0049249C">
                  <w:pPr>
                    <w:pStyle w:val="Epgrafe"/>
                    <w:rPr>
                      <w:noProof/>
                      <w:sz w:val="24"/>
                    </w:rPr>
                  </w:pPr>
                  <w:bookmarkStart w:id="113" w:name="_Toc292664309"/>
                  <w:r>
                    <w:t xml:space="preserve">Ilustración </w:t>
                  </w:r>
                  <w:fldSimple w:instr=" SEQ Ilustración \* ARABIC ">
                    <w:r>
                      <w:rPr>
                        <w:noProof/>
                      </w:rPr>
                      <w:t>12</w:t>
                    </w:r>
                  </w:fldSimple>
                  <w:r>
                    <w:t>: Motores del NXT</w:t>
                  </w:r>
                  <w:bookmarkEnd w:id="113"/>
                </w:p>
              </w:txbxContent>
            </v:textbox>
          </v:shape>
        </w:pict>
      </w:r>
      <w:r w:rsidR="00E73F4C" w:rsidRPr="0075052A">
        <w:rPr>
          <w:noProof/>
        </w:rPr>
        <w:drawing>
          <wp:inline distT="0" distB="0" distL="0" distR="0" wp14:editId="4480588E">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752DC88B" w14:textId="77777777" w:rsidR="00E87FDD" w:rsidRPr="0075052A" w:rsidRDefault="00E87FDD" w:rsidP="0049249C"/>
    <w:p w14:paraId="787363BF" w14:textId="77777777" w:rsidR="00E87FDD" w:rsidRPr="0075052A" w:rsidRDefault="00E87FDD" w:rsidP="0049249C">
      <w:pPr>
        <w:pStyle w:val="Normal-2"/>
      </w:pPr>
      <w:r w:rsidRPr="0075052A">
        <w:t>De acuerdo a las pruebas realizadas en [</w:t>
      </w:r>
      <w:hyperlink w:anchor="_Bibliografía" w:history="1">
        <w:r w:rsidRPr="0075052A">
          <w:rPr>
            <w:rStyle w:val="Hipervnculo"/>
            <w:rFonts w:cs="Helvetica"/>
          </w:rPr>
          <w:t>6</w:t>
        </w:r>
      </w:hyperlink>
      <w:r w:rsidRPr="0075052A">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DC67BE9" w14:textId="77777777" w:rsidR="00E87FDD" w:rsidRPr="0075052A" w:rsidRDefault="00E87FDD" w:rsidP="0049249C">
      <w:pPr>
        <w:pStyle w:val="Normal-2"/>
      </w:pPr>
      <w:r w:rsidRPr="0075052A">
        <w:t xml:space="preserve">La siguiente tabla está sacada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1886"/>
        <w:gridCol w:w="2754"/>
      </w:tblGrid>
      <w:tr w:rsidR="0049249C" w:rsidRPr="0075052A" w14:paraId="7B52E61F"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428C9EA4" w14:textId="77777777" w:rsidR="00E87FDD" w:rsidRPr="0075052A" w:rsidRDefault="00E87FDD" w:rsidP="0049249C">
            <w:proofErr w:type="spellStart"/>
            <w:r w:rsidRPr="0075052A">
              <w:t>Method</w:t>
            </w:r>
            <w:proofErr w:type="spellEnd"/>
            <w:r w:rsidRPr="0075052A">
              <w:t xml:space="preserve"> </w:t>
            </w:r>
            <w:proofErr w:type="spellStart"/>
            <w:r w:rsidRPr="0075052A">
              <w:t>name</w:t>
            </w:r>
            <w:proofErr w:type="spellEnd"/>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27AEE34E" w14:textId="77777777" w:rsidR="00E87FDD" w:rsidRPr="0075052A" w:rsidRDefault="00E87FDD" w:rsidP="0049249C">
            <w:r w:rsidRPr="0075052A">
              <w:t>Notes</w:t>
            </w:r>
          </w:p>
        </w:tc>
      </w:tr>
      <w:tr w:rsidR="0049249C" w:rsidRPr="0075052A" w14:paraId="0534302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6533BB5" w14:textId="77777777" w:rsidR="00E87FDD" w:rsidRPr="0075052A" w:rsidRDefault="00E87FDD" w:rsidP="0049249C">
            <w:pPr>
              <w:rPr>
                <w:rFonts w:eastAsia="Arial Unicode MS"/>
              </w:rPr>
            </w:pPr>
            <w:r w:rsidRPr="0075052A">
              <w:rPr>
                <w:rFonts w:eastAsia="Arial Unicode MS"/>
              </w:rPr>
              <w:lastRenderedPageBreak/>
              <w:t>forward()</w:t>
            </w:r>
          </w:p>
        </w:tc>
        <w:tc>
          <w:tcPr>
            <w:tcW w:w="2980" w:type="dxa"/>
            <w:tcBorders>
              <w:top w:val="nil"/>
              <w:left w:val="nil"/>
              <w:bottom w:val="single" w:sz="4" w:space="0" w:color="000000"/>
              <w:right w:val="single" w:sz="4" w:space="0" w:color="000000"/>
            </w:tcBorders>
            <w:shd w:val="clear" w:color="auto" w:fill="auto"/>
            <w:vAlign w:val="center"/>
            <w:hideMark/>
          </w:tcPr>
          <w:p w14:paraId="32265FC1" w14:textId="77777777" w:rsidR="00E87FDD" w:rsidRPr="0075052A" w:rsidRDefault="00E87FDD" w:rsidP="0049249C">
            <w:proofErr w:type="spellStart"/>
            <w:r w:rsidRPr="0075052A">
              <w:t>Start</w:t>
            </w:r>
            <w:proofErr w:type="spellEnd"/>
            <w:r w:rsidRPr="0075052A">
              <w:t xml:space="preserve"> </w:t>
            </w:r>
            <w:proofErr w:type="spellStart"/>
            <w:r w:rsidRPr="0075052A">
              <w:t>the</w:t>
            </w:r>
            <w:proofErr w:type="spellEnd"/>
            <w:r w:rsidRPr="0075052A">
              <w:t xml:space="preserve"> motor </w:t>
            </w:r>
            <w:proofErr w:type="spellStart"/>
            <w:r w:rsidRPr="0075052A">
              <w:t>rotating</w:t>
            </w:r>
            <w:proofErr w:type="spellEnd"/>
            <w:r w:rsidRPr="0075052A">
              <w:t xml:space="preserve"> forward</w:t>
            </w:r>
          </w:p>
        </w:tc>
      </w:tr>
      <w:tr w:rsidR="0049249C" w:rsidRPr="0075052A" w14:paraId="16A1954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E28151F" w14:textId="77777777" w:rsidR="00E87FDD" w:rsidRPr="0075052A" w:rsidRDefault="00E87FDD" w:rsidP="0049249C">
            <w:pPr>
              <w:rPr>
                <w:rFonts w:eastAsia="Arial Unicode MS"/>
              </w:rPr>
            </w:pPr>
            <w:proofErr w:type="spellStart"/>
            <w:r w:rsidRPr="0075052A">
              <w:rPr>
                <w:rFonts w:eastAsia="Arial Unicode MS"/>
              </w:rPr>
              <w:t>backward</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22BF0EA5" w14:textId="77777777" w:rsidR="00E87FDD" w:rsidRPr="0075052A" w:rsidRDefault="00E87FDD" w:rsidP="0049249C">
            <w:proofErr w:type="spellStart"/>
            <w:r w:rsidRPr="0075052A">
              <w:t>Start</w:t>
            </w:r>
            <w:proofErr w:type="spellEnd"/>
            <w:r w:rsidRPr="0075052A">
              <w:t xml:space="preserve"> </w:t>
            </w:r>
            <w:proofErr w:type="spellStart"/>
            <w:r w:rsidRPr="0075052A">
              <w:t>rotating</w:t>
            </w:r>
            <w:proofErr w:type="spellEnd"/>
            <w:r w:rsidRPr="0075052A">
              <w:t xml:space="preserve"> </w:t>
            </w:r>
            <w:proofErr w:type="spellStart"/>
            <w:r w:rsidRPr="0075052A">
              <w:t>backward</w:t>
            </w:r>
            <w:proofErr w:type="spellEnd"/>
          </w:p>
        </w:tc>
      </w:tr>
      <w:tr w:rsidR="0049249C" w:rsidRPr="0075052A" w14:paraId="5C23F4F2"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4FE792C3" w14:textId="77777777" w:rsidR="00E87FDD" w:rsidRPr="0075052A" w:rsidRDefault="00E87FDD" w:rsidP="0049249C">
            <w:pPr>
              <w:rPr>
                <w:rFonts w:eastAsia="Arial Unicode MS"/>
              </w:rPr>
            </w:pPr>
            <w:proofErr w:type="spellStart"/>
            <w:r w:rsidRPr="0075052A">
              <w:rPr>
                <w:rFonts w:eastAsia="Arial Unicode MS"/>
              </w:rPr>
              <w:t>changeDirection</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01F62CDE" w14:textId="77777777" w:rsidR="00E87FDD" w:rsidRPr="0075052A" w:rsidRDefault="00E87FDD" w:rsidP="0049249C">
            <w:r w:rsidRPr="0075052A">
              <w:t xml:space="preserve">Reverse </w:t>
            </w:r>
            <w:proofErr w:type="spellStart"/>
            <w:r w:rsidRPr="0075052A">
              <w:t>the</w:t>
            </w:r>
            <w:proofErr w:type="spellEnd"/>
            <w:r w:rsidRPr="0075052A">
              <w:t xml:space="preserve"> </w:t>
            </w:r>
            <w:proofErr w:type="spellStart"/>
            <w:r w:rsidRPr="0075052A">
              <w:t>direction</w:t>
            </w:r>
            <w:proofErr w:type="spellEnd"/>
            <w:r w:rsidRPr="0075052A">
              <w:t xml:space="preserve"> of </w:t>
            </w:r>
            <w:proofErr w:type="spellStart"/>
            <w:r w:rsidRPr="0075052A">
              <w:t>rotation</w:t>
            </w:r>
            <w:proofErr w:type="spellEnd"/>
          </w:p>
        </w:tc>
      </w:tr>
      <w:tr w:rsidR="0049249C" w:rsidRPr="0075052A" w14:paraId="17B3EAC1"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A78DFE0" w14:textId="77777777" w:rsidR="00E87FDD" w:rsidRPr="0075052A" w:rsidRDefault="00E87FDD" w:rsidP="0049249C">
            <w:pPr>
              <w:rPr>
                <w:rFonts w:eastAsia="Arial Unicode MS"/>
              </w:rPr>
            </w:pPr>
            <w:r w:rsidRPr="0075052A">
              <w:rPr>
                <w:rFonts w:eastAsia="Arial Unicode MS"/>
              </w:rPr>
              <w:t>stop()</w:t>
            </w:r>
          </w:p>
        </w:tc>
        <w:tc>
          <w:tcPr>
            <w:tcW w:w="2980" w:type="dxa"/>
            <w:tcBorders>
              <w:top w:val="nil"/>
              <w:left w:val="nil"/>
              <w:bottom w:val="single" w:sz="4" w:space="0" w:color="000000"/>
              <w:right w:val="single" w:sz="4" w:space="0" w:color="000000"/>
            </w:tcBorders>
            <w:shd w:val="clear" w:color="auto" w:fill="auto"/>
            <w:vAlign w:val="center"/>
            <w:hideMark/>
          </w:tcPr>
          <w:p w14:paraId="3A317DCD" w14:textId="77777777" w:rsidR="00E87FDD" w:rsidRPr="0075052A" w:rsidRDefault="00E87FDD" w:rsidP="0049249C">
            <w:r w:rsidRPr="0075052A">
              <w:t xml:space="preserve">Stop </w:t>
            </w:r>
            <w:proofErr w:type="spellStart"/>
            <w:r w:rsidRPr="0075052A">
              <w:t>quickly</w:t>
            </w:r>
            <w:proofErr w:type="spellEnd"/>
          </w:p>
        </w:tc>
      </w:tr>
    </w:tbl>
    <w:p w14:paraId="6C41BA50" w14:textId="77777777" w:rsidR="00E87FDD" w:rsidRPr="0075052A" w:rsidRDefault="00E87FDD" w:rsidP="0049249C">
      <w:pPr>
        <w:pStyle w:val="Epgrafe"/>
      </w:pPr>
      <w:bookmarkStart w:id="114" w:name="_Toc160609784"/>
      <w:bookmarkStart w:id="115" w:name="_Toc292664311"/>
      <w:r w:rsidRPr="0075052A">
        <w:t xml:space="preserve">Tabla </w:t>
      </w:r>
      <w:fldSimple w:instr=" SEQ Tabla \* ARABIC ">
        <w:r w:rsidR="00770DAD" w:rsidRPr="0075052A">
          <w:rPr>
            <w:noProof/>
          </w:rPr>
          <w:t>2</w:t>
        </w:r>
      </w:fldSimple>
      <w:r w:rsidRPr="0075052A">
        <w:t>: Métodos para la clase Motor</w:t>
      </w:r>
      <w:bookmarkEnd w:id="114"/>
      <w:bookmarkEnd w:id="115"/>
    </w:p>
    <w:p w14:paraId="309584DA" w14:textId="14F32B5F" w:rsidR="00E87FDD" w:rsidRPr="0075052A" w:rsidRDefault="00E73F4C" w:rsidP="0049249C">
      <w:pPr>
        <w:pStyle w:val="Ttulo3"/>
      </w:pPr>
      <w:bookmarkStart w:id="116" w:name="_Toc292664272"/>
      <w:r w:rsidRPr="0075052A">
        <w:lastRenderedPageBreak/>
        <w:t>Chasis</w:t>
      </w:r>
      <w:bookmarkEnd w:id="116"/>
    </w:p>
    <w:p w14:paraId="1D0DF412" w14:textId="5CD6389F" w:rsidR="00FB5217" w:rsidRPr="0075052A" w:rsidRDefault="00FB5217" w:rsidP="0049249C">
      <w:r w:rsidRPr="0075052A">
        <w:rPr>
          <w:noProof/>
        </w:rPr>
        <w:drawing>
          <wp:inline distT="0" distB="0" distL="0" distR="0" wp14:editId="6B2DF328">
            <wp:extent cx="5039360" cy="3783098"/>
            <wp:effectExtent l="0" t="0" r="0" b="0"/>
            <wp:docPr id="1" name="Imagen 1" descr="D:\ITIGyS\Repositorio\mruiz\media\P404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P404011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360" cy="3783098"/>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73166759" w14:textId="77777777" w:rsidR="00E87FDD" w:rsidRPr="0075052A" w:rsidRDefault="00E87FDD" w:rsidP="0049249C">
      <w:pPr>
        <w:pStyle w:val="Ttulo2"/>
      </w:pPr>
      <w:bookmarkStart w:id="117" w:name="_Toc291664491"/>
      <w:bookmarkStart w:id="118" w:name="_Toc292664273"/>
      <w:r w:rsidRPr="0075052A">
        <w:t>La plataforma en el centro comercial</w:t>
      </w:r>
      <w:bookmarkEnd w:id="117"/>
      <w:bookmarkEnd w:id="118"/>
    </w:p>
    <w:p w14:paraId="4DE255C2" w14:textId="7F00C6F1" w:rsidR="00F96D70" w:rsidRPr="0075052A" w:rsidRDefault="00F96D70" w:rsidP="0049249C">
      <w:pPr>
        <w:pStyle w:val="Normal-2"/>
      </w:pPr>
      <w:r w:rsidRPr="0075052A">
        <w:t>Para desarrollar la plataforma para el centro comercial se utilizan 3 elementos:</w:t>
      </w:r>
    </w:p>
    <w:p w14:paraId="48166C5A" w14:textId="77777777" w:rsidR="00F96D70" w:rsidRPr="0075052A" w:rsidRDefault="00F96D70" w:rsidP="0049249C">
      <w:pPr>
        <w:pStyle w:val="Normal-2"/>
        <w:numPr>
          <w:ilvl w:val="0"/>
          <w:numId w:val="35"/>
        </w:numPr>
      </w:pPr>
      <w:r w:rsidRPr="0075052A">
        <w:t>Cartulina de Colores.</w:t>
      </w:r>
    </w:p>
    <w:p w14:paraId="66BA75BD" w14:textId="77777777" w:rsidR="00F96D70" w:rsidRPr="0075052A" w:rsidRDefault="00F96D70" w:rsidP="0049249C">
      <w:pPr>
        <w:pStyle w:val="Normal-2"/>
        <w:numPr>
          <w:ilvl w:val="0"/>
          <w:numId w:val="35"/>
        </w:numPr>
      </w:pPr>
      <w:r w:rsidRPr="0075052A">
        <w:t>Mantel de color blanco.</w:t>
      </w:r>
    </w:p>
    <w:p w14:paraId="1A43D357" w14:textId="370F77DD" w:rsidR="00F96D70" w:rsidRPr="0075052A" w:rsidRDefault="00F96D70" w:rsidP="0049249C">
      <w:pPr>
        <w:pStyle w:val="Normal-2"/>
        <w:numPr>
          <w:ilvl w:val="0"/>
          <w:numId w:val="35"/>
        </w:numPr>
      </w:pPr>
      <w:r w:rsidRPr="0075052A">
        <w:lastRenderedPageBreak/>
        <w:t>Cinta aislante de color negro.</w:t>
      </w:r>
    </w:p>
    <w:p w14:paraId="11B8BE06" w14:textId="77777777" w:rsidR="00F96D70" w:rsidRPr="0075052A" w:rsidRDefault="00F96D70" w:rsidP="0049249C">
      <w:pPr>
        <w:pStyle w:val="Normal-2"/>
      </w:pPr>
      <w:r w:rsidRPr="0075052A">
        <w:rPr>
          <w:noProof/>
        </w:rPr>
        <w:drawing>
          <wp:inline distT="0" distB="0" distL="0" distR="0" wp14:editId="68513431">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7762928" w14:textId="6D71E446" w:rsidR="00F96D70" w:rsidRPr="0075052A" w:rsidRDefault="00F96D70" w:rsidP="0049249C">
      <w:pPr>
        <w:pStyle w:val="Epgrafe"/>
      </w:pPr>
      <w:bookmarkStart w:id="119" w:name="_Toc292664307"/>
      <w:r w:rsidRPr="0075052A">
        <w:t xml:space="preserve">Ilustración </w:t>
      </w:r>
      <w:fldSimple w:instr=" SEQ Ilustración \* ARABIC ">
        <w:r w:rsidRPr="0075052A">
          <w:rPr>
            <w:noProof/>
          </w:rPr>
          <w:t>13</w:t>
        </w:r>
      </w:fldSimple>
      <w:r w:rsidRPr="0075052A">
        <w:t>: Material para la Plataforma del Supermercado</w:t>
      </w:r>
      <w:bookmarkEnd w:id="119"/>
    </w:p>
    <w:p w14:paraId="0AC2E32C" w14:textId="77777777" w:rsidR="00F96D70" w:rsidRPr="0075052A" w:rsidRDefault="00F96D70" w:rsidP="0049249C"/>
    <w:p w14:paraId="3D87BE76" w14:textId="77777777" w:rsidR="00E87FDD" w:rsidRPr="0075052A" w:rsidRDefault="00E87FDD" w:rsidP="0049249C"/>
    <w:p w14:paraId="1BA29BE5" w14:textId="77777777" w:rsidR="00E87FDD" w:rsidRPr="0075052A" w:rsidRDefault="00E87FDD" w:rsidP="0049249C">
      <w:pPr>
        <w:pStyle w:val="Ttulo2"/>
      </w:pPr>
      <w:bookmarkStart w:id="120" w:name="_Toc291664492"/>
      <w:bookmarkStart w:id="121" w:name="_Toc292664274"/>
      <w:r w:rsidRPr="0075052A">
        <w:t>La plataforma Software</w:t>
      </w:r>
      <w:bookmarkEnd w:id="120"/>
      <w:bookmarkEnd w:id="121"/>
    </w:p>
    <w:p w14:paraId="4AE975E1" w14:textId="77777777" w:rsidR="005F7D5C" w:rsidRPr="0075052A" w:rsidRDefault="005F7D5C" w:rsidP="0049249C">
      <w:pPr>
        <w:pStyle w:val="Ttulo3"/>
      </w:pPr>
      <w:bookmarkStart w:id="122" w:name="_Toc292664275"/>
      <w:r w:rsidRPr="0075052A">
        <w:t>Diagrama UML</w:t>
      </w:r>
      <w:bookmarkEnd w:id="122"/>
    </w:p>
    <w:p w14:paraId="260FE5A3" w14:textId="77777777" w:rsidR="005F7D5C" w:rsidRPr="0075052A" w:rsidRDefault="005F7D5C" w:rsidP="0049249C"/>
    <w:p w14:paraId="21C3E89E" w14:textId="6AB3D8B0" w:rsidR="005F7D5C" w:rsidRPr="0075052A" w:rsidRDefault="005F7D5C" w:rsidP="0049249C">
      <w:pPr>
        <w:sectPr w:rsidR="005F7D5C" w:rsidRPr="0075052A" w:rsidSect="00351F8D">
          <w:pgSz w:w="11906" w:h="16838" w:code="9"/>
          <w:pgMar w:top="2325" w:right="1418" w:bottom="1644" w:left="2552" w:header="1077" w:footer="794" w:gutter="0"/>
          <w:cols w:space="720"/>
          <w:docGrid w:linePitch="326"/>
        </w:sectPr>
      </w:pPr>
    </w:p>
    <w:p w14:paraId="0486BE9E" w14:textId="673987AA" w:rsidR="005F7D5C" w:rsidRPr="0075052A" w:rsidRDefault="005F7D5C" w:rsidP="0049249C">
      <w:pPr>
        <w:sectPr w:rsidR="005F7D5C" w:rsidRPr="0075052A" w:rsidSect="005F7D5C">
          <w:pgSz w:w="16838" w:h="11906" w:orient="landscape" w:code="9"/>
          <w:pgMar w:top="2552" w:right="2325" w:bottom="1418" w:left="1644" w:header="1077" w:footer="794" w:gutter="0"/>
          <w:cols w:space="720"/>
          <w:docGrid w:linePitch="326"/>
        </w:sectPr>
      </w:pPr>
      <w:r w:rsidRPr="0075052A">
        <w:lastRenderedPageBreak/>
        <w:drawing>
          <wp:inline distT="0" distB="0" distL="0" distR="0" wp14:editId="2A80B0EB">
            <wp:extent cx="9014791" cy="4718536"/>
            <wp:effectExtent l="0" t="0" r="0" b="0"/>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0"/>
                    <a:stretch>
                      <a:fillRect/>
                    </a:stretch>
                  </pic:blipFill>
                  <pic:spPr>
                    <a:xfrm>
                      <a:off x="0" y="0"/>
                      <a:ext cx="9015267" cy="4718785"/>
                    </a:xfrm>
                    <a:prstGeom prst="rect">
                      <a:avLst/>
                    </a:prstGeom>
                  </pic:spPr>
                </pic:pic>
              </a:graphicData>
            </a:graphic>
          </wp:inline>
        </w:drawing>
      </w:r>
    </w:p>
    <w:p w14:paraId="4EE6BF68" w14:textId="6C1BE0AA" w:rsidR="0050442A" w:rsidRPr="0075052A" w:rsidRDefault="0050442A" w:rsidP="0049249C"/>
    <w:p w14:paraId="4EB82835" w14:textId="77777777" w:rsidR="0050442A" w:rsidRPr="0075052A" w:rsidRDefault="0050442A" w:rsidP="0049249C">
      <w:pPr>
        <w:pStyle w:val="Ttulo3"/>
      </w:pPr>
      <w:bookmarkStart w:id="123" w:name="_Toc292664276"/>
      <w:r w:rsidRPr="0075052A">
        <w:t>División de CPU:</w:t>
      </w:r>
      <w:bookmarkEnd w:id="123"/>
    </w:p>
    <w:p w14:paraId="09EB5EC9" w14:textId="77777777" w:rsidR="0050442A" w:rsidRPr="0075052A" w:rsidRDefault="0050442A" w:rsidP="0049249C">
      <w:pPr>
        <w:pStyle w:val="Normal-2"/>
      </w:pPr>
      <w:r w:rsidRPr="0075052A">
        <w:t xml:space="preserve">El CPU del robot se encuentra dividido entre el </w:t>
      </w:r>
      <w:proofErr w:type="spellStart"/>
      <w:r w:rsidRPr="0075052A">
        <w:t>netbook</w:t>
      </w:r>
      <w:proofErr w:type="spellEnd"/>
      <w:r w:rsidRPr="0075052A">
        <w:t xml:space="preserve"> y el NXT </w:t>
      </w:r>
      <w:proofErr w:type="spellStart"/>
      <w:r w:rsidRPr="0075052A">
        <w:t>brick</w:t>
      </w:r>
      <w:proofErr w:type="spellEnd"/>
      <w:r w:rsidRPr="0075052A">
        <w:t xml:space="preserve">. Esto es necesario puesto que el NXT </w:t>
      </w:r>
      <w:proofErr w:type="spellStart"/>
      <w:r w:rsidRPr="0075052A">
        <w:t>Brick</w:t>
      </w:r>
      <w:proofErr w:type="spellEnd"/>
      <w:r w:rsidRPr="0075052A">
        <w:t xml:space="preserve"> no dispone de la capacidad de procesamiento necesaria para ejecutar el TTS y procesar la voz.</w:t>
      </w:r>
    </w:p>
    <w:p w14:paraId="259FFD38" w14:textId="77777777" w:rsidR="0050442A" w:rsidRPr="0075052A" w:rsidRDefault="0050442A" w:rsidP="0049249C">
      <w:pPr>
        <w:pStyle w:val="Normal-2"/>
      </w:pPr>
      <w:r w:rsidRPr="0075052A">
        <w:t xml:space="preserve">El </w:t>
      </w:r>
      <w:proofErr w:type="spellStart"/>
      <w:r w:rsidRPr="0075052A">
        <w:t>netbook</w:t>
      </w:r>
      <w:proofErr w:type="spellEnd"/>
      <w:r w:rsidRPr="0075052A">
        <w:t xml:space="preserve"> es el verdadero núcleo de procesamiento, en éste es donde se ejecuta el programa, es el encargado de la comunicación con la persona procesando la voz, es el encargado de almacenar la base de datos de productos, es quien recibe del NXT </w:t>
      </w:r>
      <w:proofErr w:type="spellStart"/>
      <w:r w:rsidRPr="0075052A">
        <w:t>brick</w:t>
      </w:r>
      <w:proofErr w:type="spellEnd"/>
      <w:r w:rsidRPr="0075052A">
        <w:t xml:space="preserve"> las lecturas de los sensores, y quien se encarga de enviar las órdenes al </w:t>
      </w:r>
      <w:proofErr w:type="spellStart"/>
      <w:r w:rsidRPr="0075052A">
        <w:t>brick</w:t>
      </w:r>
      <w:proofErr w:type="spellEnd"/>
      <w:r w:rsidRPr="0075052A">
        <w:t xml:space="preserve"> para mover los motores.</w:t>
      </w:r>
    </w:p>
    <w:p w14:paraId="05C209AA" w14:textId="77777777" w:rsidR="0050442A" w:rsidRPr="0075052A" w:rsidRDefault="0050442A" w:rsidP="0049249C">
      <w:pPr>
        <w:pStyle w:val="Normal-2"/>
      </w:pPr>
      <w:r w:rsidRPr="0075052A">
        <w:t xml:space="preserve">Las clases necesarias para establecer la conexión entre el </w:t>
      </w:r>
      <w:proofErr w:type="spellStart"/>
      <w:r w:rsidRPr="0075052A">
        <w:t>netbook</w:t>
      </w:r>
      <w:proofErr w:type="spellEnd"/>
      <w:r w:rsidRPr="0075052A">
        <w:t xml:space="preserve"> y el </w:t>
      </w:r>
      <w:proofErr w:type="spellStart"/>
      <w:r w:rsidRPr="0075052A">
        <w:t>brick</w:t>
      </w:r>
      <w:proofErr w:type="spellEnd"/>
      <w:r w:rsidRPr="0075052A">
        <w:t xml:space="preserve"> a través de USB se encuentran en el paquete </w:t>
      </w:r>
      <w:proofErr w:type="spellStart"/>
      <w:r w:rsidRPr="0075052A">
        <w:rPr>
          <w:b/>
        </w:rPr>
        <w:t>lejos.pc.comm</w:t>
      </w:r>
      <w:proofErr w:type="spellEnd"/>
      <w:r w:rsidRPr="0075052A">
        <w:t>.</w:t>
      </w:r>
    </w:p>
    <w:p w14:paraId="7FF97AB2" w14:textId="77777777" w:rsidR="0050442A" w:rsidRPr="0075052A" w:rsidRDefault="0050442A" w:rsidP="0049249C">
      <w:pPr>
        <w:pStyle w:val="Normal-2"/>
      </w:pPr>
      <w:r w:rsidRPr="0075052A">
        <w:t>La conexión es lo primero que se establece al iniciar el programa que gestiona al robot.</w:t>
      </w:r>
    </w:p>
    <w:p w14:paraId="20E50ADB" w14:textId="77777777" w:rsidR="0050442A" w:rsidRPr="0075052A" w:rsidRDefault="0050442A" w:rsidP="0050442A">
      <w:pPr>
        <w:pStyle w:val="Codigooo"/>
        <w:rPr>
          <w:lang w:val="es-ES_tradnl"/>
        </w:rPr>
      </w:pPr>
      <w:proofErr w:type="spellStart"/>
      <w:r w:rsidRPr="0075052A">
        <w:rPr>
          <w:lang w:val="es-ES_tradnl"/>
        </w:rPr>
        <w:t>NXTConnector</w:t>
      </w:r>
      <w:proofErr w:type="spellEnd"/>
      <w:r w:rsidRPr="0075052A">
        <w:rPr>
          <w:lang w:val="es-ES_tradnl"/>
        </w:rPr>
        <w:t xml:space="preserve"> </w:t>
      </w:r>
      <w:proofErr w:type="spellStart"/>
      <w:r w:rsidRPr="0075052A">
        <w:rPr>
          <w:lang w:val="es-ES_tradnl"/>
        </w:rPr>
        <w:t>conn</w:t>
      </w:r>
      <w:proofErr w:type="spellEnd"/>
      <w:r w:rsidRPr="0075052A">
        <w:rPr>
          <w:lang w:val="es-ES_tradnl"/>
        </w:rPr>
        <w:t xml:space="preserve"> = new </w:t>
      </w:r>
      <w:proofErr w:type="spellStart"/>
      <w:proofErr w:type="gramStart"/>
      <w:r w:rsidRPr="0075052A">
        <w:rPr>
          <w:lang w:val="es-ES_tradnl"/>
        </w:rPr>
        <w:t>NXTConnector</w:t>
      </w:r>
      <w:proofErr w:type="spellEnd"/>
      <w:r w:rsidRPr="0075052A">
        <w:rPr>
          <w:lang w:val="es-ES_tradnl"/>
        </w:rPr>
        <w:t>(</w:t>
      </w:r>
      <w:proofErr w:type="gramEnd"/>
      <w:r w:rsidRPr="0075052A">
        <w:rPr>
          <w:lang w:val="es-ES_tradnl"/>
        </w:rPr>
        <w:t>);</w:t>
      </w:r>
    </w:p>
    <w:p w14:paraId="0DDE47B5" w14:textId="77777777" w:rsidR="0050442A" w:rsidRPr="0075052A" w:rsidRDefault="0050442A" w:rsidP="0050442A">
      <w:pPr>
        <w:pStyle w:val="Codigooo"/>
        <w:rPr>
          <w:lang w:val="es-ES_tradnl"/>
        </w:rPr>
      </w:pPr>
    </w:p>
    <w:p w14:paraId="23719D8F" w14:textId="77777777" w:rsidR="0050442A" w:rsidRPr="0075052A" w:rsidRDefault="0050442A" w:rsidP="0050442A">
      <w:pPr>
        <w:pStyle w:val="Codigooo"/>
        <w:rPr>
          <w:lang w:val="es-ES_tradnl"/>
        </w:rPr>
      </w:pPr>
      <w:proofErr w:type="spellStart"/>
      <w:proofErr w:type="gramStart"/>
      <w:r w:rsidRPr="0075052A">
        <w:rPr>
          <w:lang w:val="es-ES_tradnl"/>
        </w:rPr>
        <w:t>if</w:t>
      </w:r>
      <w:proofErr w:type="spellEnd"/>
      <w:proofErr w:type="gramEnd"/>
      <w:r w:rsidRPr="0075052A">
        <w:rPr>
          <w:lang w:val="es-ES_tradnl"/>
        </w:rPr>
        <w:t xml:space="preserve"> (!</w:t>
      </w:r>
      <w:proofErr w:type="spellStart"/>
      <w:r w:rsidRPr="0075052A">
        <w:rPr>
          <w:lang w:val="es-ES_tradnl"/>
        </w:rPr>
        <w:t>conn.connectTo</w:t>
      </w:r>
      <w:proofErr w:type="spellEnd"/>
      <w:r w:rsidRPr="0075052A">
        <w:rPr>
          <w:lang w:val="es-ES_tradnl"/>
        </w:rPr>
        <w:t xml:space="preserve">("MIGUELO", </w:t>
      </w:r>
      <w:proofErr w:type="spellStart"/>
      <w:r w:rsidRPr="0075052A">
        <w:rPr>
          <w:lang w:val="es-ES_tradnl"/>
        </w:rPr>
        <w:t>NXTComm.LCP</w:t>
      </w:r>
      <w:proofErr w:type="spellEnd"/>
      <w:r w:rsidRPr="0075052A">
        <w:rPr>
          <w:lang w:val="es-ES_tradnl"/>
        </w:rPr>
        <w:t>)) {</w:t>
      </w:r>
    </w:p>
    <w:p w14:paraId="58B63045" w14:textId="77777777" w:rsidR="0050442A" w:rsidRPr="0075052A" w:rsidRDefault="0050442A" w:rsidP="0050442A">
      <w:pPr>
        <w:pStyle w:val="Codigooo"/>
        <w:rPr>
          <w:lang w:val="es-ES_tradnl"/>
        </w:rPr>
      </w:pPr>
      <w:r w:rsidRPr="0075052A">
        <w:rPr>
          <w:lang w:val="es-ES_tradnl"/>
        </w:rPr>
        <w:t xml:space="preserve">     </w:t>
      </w:r>
      <w:proofErr w:type="spellStart"/>
      <w:proofErr w:type="gramStart"/>
      <w:r w:rsidRPr="0075052A">
        <w:rPr>
          <w:lang w:val="es-ES_tradnl"/>
        </w:rPr>
        <w:t>System.err.println</w:t>
      </w:r>
      <w:proofErr w:type="spellEnd"/>
      <w:r w:rsidRPr="0075052A">
        <w:rPr>
          <w:lang w:val="es-ES_tradnl"/>
        </w:rPr>
        <w:t>(</w:t>
      </w:r>
      <w:proofErr w:type="gramEnd"/>
      <w:r w:rsidRPr="0075052A">
        <w:rPr>
          <w:lang w:val="es-ES_tradnl"/>
        </w:rPr>
        <w:t>"Fallo en la Conexión");</w:t>
      </w:r>
    </w:p>
    <w:p w14:paraId="60669F2E" w14:textId="77777777" w:rsidR="0050442A" w:rsidRPr="0075052A" w:rsidRDefault="0050442A" w:rsidP="0050442A">
      <w:pPr>
        <w:pStyle w:val="Codigooo"/>
        <w:rPr>
          <w:lang w:val="es-ES_tradnl"/>
        </w:rPr>
      </w:pPr>
      <w:r w:rsidRPr="0075052A">
        <w:rPr>
          <w:lang w:val="es-ES_tradnl"/>
        </w:rPr>
        <w:t xml:space="preserve">     </w:t>
      </w:r>
      <w:proofErr w:type="spellStart"/>
      <w:proofErr w:type="gramStart"/>
      <w:r w:rsidRPr="0075052A">
        <w:rPr>
          <w:lang w:val="es-ES_tradnl"/>
        </w:rPr>
        <w:t>System.exit</w:t>
      </w:r>
      <w:proofErr w:type="spellEnd"/>
      <w:r w:rsidRPr="0075052A">
        <w:rPr>
          <w:lang w:val="es-ES_tradnl"/>
        </w:rPr>
        <w:t>(</w:t>
      </w:r>
      <w:proofErr w:type="gramEnd"/>
      <w:r w:rsidRPr="0075052A">
        <w:rPr>
          <w:lang w:val="es-ES_tradnl"/>
        </w:rPr>
        <w:t>1);</w:t>
      </w:r>
    </w:p>
    <w:p w14:paraId="5BF598ED" w14:textId="77777777" w:rsidR="0050442A" w:rsidRPr="0075052A" w:rsidRDefault="0050442A" w:rsidP="0050442A">
      <w:pPr>
        <w:pStyle w:val="Codigooo"/>
        <w:rPr>
          <w:lang w:val="es-ES_tradnl"/>
        </w:rPr>
      </w:pPr>
      <w:r w:rsidRPr="0075052A">
        <w:rPr>
          <w:lang w:val="es-ES_tradnl"/>
        </w:rPr>
        <w:t>}</w:t>
      </w:r>
    </w:p>
    <w:p w14:paraId="77F8A78B" w14:textId="77777777" w:rsidR="0050442A" w:rsidRPr="0075052A" w:rsidRDefault="0050442A" w:rsidP="0050442A">
      <w:pPr>
        <w:pStyle w:val="Codigooo"/>
        <w:rPr>
          <w:lang w:val="es-ES_tradnl"/>
        </w:rPr>
      </w:pPr>
      <w:r w:rsidRPr="0075052A">
        <w:rPr>
          <w:lang w:val="es-ES_tradnl"/>
        </w:rPr>
        <w:t xml:space="preserve">        </w:t>
      </w:r>
      <w:proofErr w:type="spellStart"/>
      <w:proofErr w:type="gramStart"/>
      <w:r w:rsidRPr="0075052A">
        <w:rPr>
          <w:lang w:val="es-ES_tradnl"/>
        </w:rPr>
        <w:t>NXTCommand.getSingleton</w:t>
      </w:r>
      <w:proofErr w:type="spellEnd"/>
      <w:r w:rsidRPr="0075052A">
        <w:rPr>
          <w:lang w:val="es-ES_tradnl"/>
        </w:rPr>
        <w:t>(</w:t>
      </w:r>
      <w:proofErr w:type="gramEnd"/>
      <w:r w:rsidRPr="0075052A">
        <w:rPr>
          <w:lang w:val="es-ES_tradnl"/>
        </w:rPr>
        <w:t>).</w:t>
      </w:r>
      <w:proofErr w:type="spellStart"/>
      <w:r w:rsidRPr="0075052A">
        <w:rPr>
          <w:lang w:val="es-ES_tradnl"/>
        </w:rPr>
        <w:t>setNXTComm</w:t>
      </w:r>
      <w:proofErr w:type="spellEnd"/>
      <w:r w:rsidRPr="0075052A">
        <w:rPr>
          <w:lang w:val="es-ES_tradnl"/>
        </w:rPr>
        <w:t>(</w:t>
      </w:r>
      <w:proofErr w:type="spellStart"/>
      <w:r w:rsidRPr="0075052A">
        <w:rPr>
          <w:lang w:val="es-ES_tradnl"/>
        </w:rPr>
        <w:t>conn.getNXTComm</w:t>
      </w:r>
      <w:proofErr w:type="spellEnd"/>
      <w:r w:rsidRPr="0075052A">
        <w:rPr>
          <w:lang w:val="es-ES_tradnl"/>
        </w:rPr>
        <w:t>());</w:t>
      </w:r>
    </w:p>
    <w:p w14:paraId="7A941F3C" w14:textId="77777777" w:rsidR="00E73F4C" w:rsidRPr="0075052A" w:rsidRDefault="00E73F4C" w:rsidP="0049249C"/>
    <w:p w14:paraId="5A19D2ED" w14:textId="621D863B" w:rsidR="00622583" w:rsidRPr="0075052A" w:rsidRDefault="00622583" w:rsidP="0049249C">
      <w:pPr>
        <w:pStyle w:val="Ttulo3"/>
      </w:pPr>
      <w:bookmarkStart w:id="124" w:name="_Toc292664277"/>
      <w:proofErr w:type="spellStart"/>
      <w:r w:rsidRPr="0075052A">
        <w:lastRenderedPageBreak/>
        <w:t>LineFollower</w:t>
      </w:r>
      <w:bookmarkEnd w:id="124"/>
      <w:proofErr w:type="spellEnd"/>
    </w:p>
    <w:p w14:paraId="0D13E6DB" w14:textId="07E5927E" w:rsidR="00E43DE8" w:rsidRPr="0075052A" w:rsidRDefault="00E43DE8" w:rsidP="0049249C">
      <w:pPr>
        <w:pStyle w:val="Normal-2"/>
      </w:pPr>
      <w:r w:rsidRPr="0075052A">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4141A83F" w14:textId="57E8C2E3" w:rsidR="00E43DE8" w:rsidRPr="0075052A" w:rsidRDefault="00E43DE8" w:rsidP="0049249C">
      <w:pPr>
        <w:pStyle w:val="Normal-2"/>
      </w:pPr>
      <w:r w:rsidRPr="0075052A">
        <w:t>El proyecto comenzó utilizando un se</w:t>
      </w:r>
      <w:r w:rsidR="00394578" w:rsidRPr="0075052A">
        <w:t xml:space="preserve">nsor de luz para desarrollar la clase </w:t>
      </w:r>
      <w:proofErr w:type="spellStart"/>
      <w:r w:rsidR="00394578" w:rsidRPr="0075052A">
        <w:t>LineFollower</w:t>
      </w:r>
      <w:proofErr w:type="spellEnd"/>
      <w:r w:rsidR="00394578" w:rsidRPr="0075052A">
        <w:t xml:space="preserve">.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75052A">
        <w:t>demasiado largos.</w:t>
      </w:r>
    </w:p>
    <w:p w14:paraId="682C2611" w14:textId="51305D75" w:rsidR="00600881" w:rsidRPr="0075052A" w:rsidRDefault="00600881" w:rsidP="0049249C">
      <w:pPr>
        <w:pStyle w:val="Normal-2"/>
      </w:pPr>
      <w:r w:rsidRPr="0075052A">
        <w:t>Por temas de velocidad y fiabilidad, se procedió a la instalación de un sensor de luz adicional, brindándonos la posibilidad de aplicar un algoritmo PID (Proporcional Integral Derivativo).</w:t>
      </w:r>
    </w:p>
    <w:p w14:paraId="1225A674" w14:textId="632EB5B8" w:rsidR="004C644B" w:rsidRPr="0075052A" w:rsidRDefault="003B0BE5" w:rsidP="0049249C">
      <w:pPr>
        <w:pStyle w:val="Normal-2"/>
      </w:pPr>
      <w:r w:rsidRPr="0075052A">
        <w:t>E</w:t>
      </w:r>
      <w:r w:rsidR="00600881" w:rsidRPr="0075052A">
        <w:t>l algoritmo PID consiste en un bucle de contro</w:t>
      </w:r>
      <w:r w:rsidRPr="0075052A">
        <w:t xml:space="preserve">l recursivo, que hace que la trayectoria del robot sea más fluida. Éste algoritmo requiere 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75052A">
        <w:lastRenderedPageBreak/>
        <w:t>(indica</w:t>
      </w:r>
      <w:r w:rsidRPr="0075052A">
        <w:t xml:space="preserve"> la velocidad a la que el robot oscila hacia derecha e izquierda de la línea).</w:t>
      </w:r>
      <w:r w:rsidR="004C644B" w:rsidRPr="0075052A">
        <w:t xml:space="preserve"> Estos valores hacen que el algoritmo PID sea complicado de aplicar, y requiera de tiempo y conocimientos estadísticos. Es apropiado aplicarlo  para cosas en los que la velocidad, o la batería del robot son importantes.</w:t>
      </w:r>
    </w:p>
    <w:p w14:paraId="63CC8C39" w14:textId="77777777" w:rsidR="003B0BE5" w:rsidRPr="0075052A" w:rsidRDefault="003B0BE5" w:rsidP="0049249C">
      <w:r w:rsidRPr="0075052A">
        <w:rPr>
          <w:noProof/>
        </w:rPr>
        <w:drawing>
          <wp:inline distT="0" distB="0" distL="0" distR="0" wp14:editId="41295355">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22673EDC" w14:textId="0E432082" w:rsidR="003B0BE5" w:rsidRPr="0075052A" w:rsidRDefault="003B0BE5" w:rsidP="0049249C">
      <w:pPr>
        <w:pStyle w:val="Epgrafe"/>
      </w:pPr>
      <w:bookmarkStart w:id="125" w:name="_Toc292664308"/>
      <w:r w:rsidRPr="0075052A">
        <w:t xml:space="preserve">Ilustración </w:t>
      </w:r>
      <w:fldSimple w:instr=" SEQ Ilustración \* ARABIC ">
        <w:r w:rsidR="00F96D70" w:rsidRPr="0075052A">
          <w:rPr>
            <w:noProof/>
          </w:rPr>
          <w:t>14</w:t>
        </w:r>
      </w:fldSimple>
      <w:r w:rsidRPr="0075052A">
        <w:t>: Comparación Algoritmo PID</w:t>
      </w:r>
      <w:bookmarkEnd w:id="125"/>
    </w:p>
    <w:p w14:paraId="4042D931" w14:textId="3BDA9B64" w:rsidR="003B0BE5" w:rsidRPr="0075052A" w:rsidRDefault="00960149" w:rsidP="0049249C">
      <w:r w:rsidRPr="0075052A">
        <w:tab/>
      </w:r>
      <w:r w:rsidRPr="0075052A">
        <w:tab/>
      </w:r>
    </w:p>
    <w:p w14:paraId="59247E27" w14:textId="56257C88" w:rsidR="00781B82" w:rsidRPr="0075052A" w:rsidRDefault="00960149" w:rsidP="0049249C">
      <w:pPr>
        <w:pStyle w:val="Normal-2"/>
      </w:pPr>
      <w:r w:rsidRPr="0075052A">
        <w:tab/>
        <w:t xml:space="preserve">Para la implementación del prototipo se ha escogido un </w:t>
      </w:r>
      <w:proofErr w:type="spellStart"/>
      <w:r w:rsidRPr="0075052A">
        <w:t>LineFollower</w:t>
      </w:r>
      <w:proofErr w:type="spellEnd"/>
      <w:r w:rsidRPr="0075052A">
        <w:t xml:space="preserve"> de </w:t>
      </w:r>
      <w:r w:rsidR="00781B82" w:rsidRPr="0075052A">
        <w:t>3</w:t>
      </w:r>
      <w:r w:rsidRPr="0075052A">
        <w:t xml:space="preserve"> estados, y dos sensores. El algoritmo </w:t>
      </w:r>
      <w:r w:rsidR="00AC66C6" w:rsidRPr="0075052A">
        <w:t xml:space="preserve">establece en </w:t>
      </w:r>
      <w:r w:rsidR="00746B0D" w:rsidRPr="0075052A">
        <w:t>qué</w:t>
      </w:r>
      <w:r w:rsidR="00AC66C6" w:rsidRPr="0075052A">
        <w:t xml:space="preserve"> estado se</w:t>
      </w:r>
      <w:r w:rsidR="00781B82" w:rsidRPr="0075052A">
        <w:t xml:space="preserve"> encuentra dependiendo de las lecturas de los sensores de luz, es decir:</w:t>
      </w:r>
    </w:p>
    <w:p w14:paraId="62F3D70F" w14:textId="6439FAEC" w:rsidR="00781B82" w:rsidRPr="0075052A" w:rsidRDefault="00781B82" w:rsidP="0049249C">
      <w:pPr>
        <w:pStyle w:val="Normal-2"/>
        <w:numPr>
          <w:ilvl w:val="0"/>
          <w:numId w:val="30"/>
        </w:numPr>
      </w:pPr>
      <w:r w:rsidRPr="0075052A">
        <w:t>Si los dos sensores ven blanco, avanzo.</w:t>
      </w:r>
    </w:p>
    <w:p w14:paraId="1F5C2659" w14:textId="6C1B5D0B" w:rsidR="00781B82" w:rsidRPr="0075052A" w:rsidRDefault="00781B82" w:rsidP="0049249C">
      <w:pPr>
        <w:pStyle w:val="Normal-2"/>
        <w:numPr>
          <w:ilvl w:val="0"/>
          <w:numId w:val="30"/>
        </w:numPr>
      </w:pPr>
      <w:r w:rsidRPr="0075052A">
        <w:t>Si el sensor izquierdo ve blanco, giro a la izquierda.</w:t>
      </w:r>
    </w:p>
    <w:p w14:paraId="70CD6BD3" w14:textId="7D5CC1EB" w:rsidR="00781B82" w:rsidRPr="0075052A" w:rsidRDefault="00781B82" w:rsidP="0049249C">
      <w:pPr>
        <w:pStyle w:val="Normal-2"/>
        <w:numPr>
          <w:ilvl w:val="0"/>
          <w:numId w:val="30"/>
        </w:numPr>
      </w:pPr>
      <w:r w:rsidRPr="0075052A">
        <w:t>Si el sensor derecho ve negro, giro a la derecha.</w:t>
      </w:r>
    </w:p>
    <w:p w14:paraId="39622775" w14:textId="53DC1F39" w:rsidR="00E602C0" w:rsidRPr="0075052A" w:rsidRDefault="00E602C0" w:rsidP="0049249C">
      <w:pPr>
        <w:pStyle w:val="Normal-2"/>
        <w:numPr>
          <w:ilvl w:val="0"/>
          <w:numId w:val="30"/>
        </w:numPr>
      </w:pPr>
      <w:r w:rsidRPr="0075052A">
        <w:lastRenderedPageBreak/>
        <w:t xml:space="preserve">Un cuarto estado es cuando no es ninguno de los anteriores, donde el programa lo que </w:t>
      </w:r>
      <w:r w:rsidR="00816A5B" w:rsidRPr="0075052A">
        <w:t>hace es avanzar un poco.</w:t>
      </w:r>
    </w:p>
    <w:p w14:paraId="0510C7F2" w14:textId="2E27B31C" w:rsidR="00622583" w:rsidRPr="0075052A" w:rsidRDefault="00960149" w:rsidP="0049249C">
      <w:r w:rsidRPr="0075052A">
        <w:t>.</w:t>
      </w:r>
      <w:r w:rsidR="002E695A" w:rsidRPr="0075052A">
        <w:t xml:space="preserve"> </w:t>
      </w:r>
    </w:p>
    <w:p w14:paraId="1FFC3EDB" w14:textId="482F3969" w:rsidR="00E168D1" w:rsidRPr="0075052A" w:rsidRDefault="00E168D1" w:rsidP="0049249C">
      <w:pPr>
        <w:pStyle w:val="Ttulo3"/>
      </w:pPr>
      <w:bookmarkStart w:id="126" w:name="_Toc292664278"/>
      <w:r w:rsidRPr="0075052A">
        <w:t>Navegación</w:t>
      </w:r>
      <w:bookmarkEnd w:id="126"/>
    </w:p>
    <w:p w14:paraId="2272113E" w14:textId="77777777" w:rsidR="00E168D1" w:rsidRPr="0075052A" w:rsidRDefault="00E168D1" w:rsidP="0049249C">
      <w:pPr>
        <w:pStyle w:val="Normal-2"/>
      </w:pPr>
      <w:r w:rsidRPr="0075052A">
        <w:t>La navegación de un robot móvil se puede resumir en responder a tres preguntas básicas, que son:</w:t>
      </w:r>
    </w:p>
    <w:p w14:paraId="37794713" w14:textId="3C8F922D" w:rsidR="00E168D1" w:rsidRPr="0075052A" w:rsidRDefault="00E168D1" w:rsidP="0049249C">
      <w:pPr>
        <w:pStyle w:val="Normal-2"/>
        <w:numPr>
          <w:ilvl w:val="0"/>
          <w:numId w:val="24"/>
        </w:numPr>
      </w:pPr>
      <w:r w:rsidRPr="0075052A">
        <w:t>¿Dónde estoy?</w:t>
      </w:r>
    </w:p>
    <w:p w14:paraId="6D747BD7" w14:textId="6ECDA0E3" w:rsidR="00E168D1" w:rsidRPr="0075052A" w:rsidRDefault="00E168D1" w:rsidP="0049249C">
      <w:pPr>
        <w:pStyle w:val="Normal-2"/>
        <w:numPr>
          <w:ilvl w:val="0"/>
          <w:numId w:val="24"/>
        </w:numPr>
      </w:pPr>
      <w:r w:rsidRPr="0075052A">
        <w:t>¿Dónde quiero ir?</w:t>
      </w:r>
    </w:p>
    <w:p w14:paraId="61A21E99" w14:textId="6B2B6446" w:rsidR="00E168D1" w:rsidRPr="0075052A" w:rsidRDefault="00E168D1" w:rsidP="0049249C">
      <w:pPr>
        <w:pStyle w:val="Normal-2"/>
        <w:numPr>
          <w:ilvl w:val="0"/>
          <w:numId w:val="24"/>
        </w:numPr>
      </w:pPr>
      <w:r w:rsidRPr="0075052A">
        <w:t>¿Cómo voy?</w:t>
      </w:r>
    </w:p>
    <w:p w14:paraId="2EC4462F" w14:textId="77777777" w:rsidR="006876E5" w:rsidRPr="0075052A" w:rsidRDefault="006876E5" w:rsidP="0049249C">
      <w:pPr>
        <w:pStyle w:val="Ttulo3"/>
      </w:pPr>
      <w:bookmarkStart w:id="127" w:name="_Toc292664279"/>
      <w:r w:rsidRPr="0075052A">
        <w:t>Representación del Entorno</w:t>
      </w:r>
      <w:bookmarkEnd w:id="127"/>
    </w:p>
    <w:p w14:paraId="3AC54444" w14:textId="77777777" w:rsidR="006876E5" w:rsidRPr="0075052A" w:rsidRDefault="006876E5" w:rsidP="0049249C">
      <w:r w:rsidRPr="0075052A">
        <w:t>Topográfico – con grafos… links que me pasó.</w:t>
      </w:r>
    </w:p>
    <w:p w14:paraId="16BEBF79" w14:textId="77777777" w:rsidR="006876E5" w:rsidRPr="0075052A" w:rsidRDefault="006876E5" w:rsidP="0049249C">
      <w:pPr>
        <w:pStyle w:val="Normal-2"/>
        <w:numPr>
          <w:ilvl w:val="0"/>
          <w:numId w:val="24"/>
        </w:numPr>
      </w:pPr>
    </w:p>
    <w:p w14:paraId="484370AA" w14:textId="273C43AA" w:rsidR="00E87FDD" w:rsidRPr="0075052A" w:rsidRDefault="00D03E37" w:rsidP="0049249C">
      <w:pPr>
        <w:pStyle w:val="Ttulo2"/>
      </w:pPr>
      <w:bookmarkStart w:id="128" w:name="_Toc292664280"/>
      <w:r w:rsidRPr="0075052A">
        <w:t>Estudio Económico</w:t>
      </w:r>
      <w:bookmarkEnd w:id="128"/>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75052A" w14:paraId="2FB6799A" w14:textId="77777777" w:rsidTr="00622583">
        <w:trPr>
          <w:trHeight w:val="405"/>
          <w:jc w:val="center"/>
        </w:trPr>
        <w:tc>
          <w:tcPr>
            <w:tcW w:w="2900" w:type="dxa"/>
            <w:tcBorders>
              <w:top w:val="nil"/>
              <w:left w:val="nil"/>
              <w:bottom w:val="nil"/>
              <w:right w:val="nil"/>
            </w:tcBorders>
            <w:shd w:val="clear" w:color="auto" w:fill="auto"/>
            <w:vAlign w:val="center"/>
            <w:hideMark/>
          </w:tcPr>
          <w:p w14:paraId="614DB3CA" w14:textId="77777777" w:rsidR="00D03E37" w:rsidRPr="0075052A" w:rsidRDefault="00D03E37" w:rsidP="0049249C">
            <w:r w:rsidRPr="0075052A">
              <w:t>Hardware</w:t>
            </w:r>
          </w:p>
        </w:tc>
        <w:tc>
          <w:tcPr>
            <w:tcW w:w="1200" w:type="dxa"/>
            <w:tcBorders>
              <w:top w:val="nil"/>
              <w:left w:val="nil"/>
              <w:bottom w:val="nil"/>
              <w:right w:val="nil"/>
            </w:tcBorders>
            <w:shd w:val="clear" w:color="auto" w:fill="auto"/>
            <w:vAlign w:val="center"/>
            <w:hideMark/>
          </w:tcPr>
          <w:p w14:paraId="7CF734AE" w14:textId="77777777" w:rsidR="00D03E37" w:rsidRPr="0075052A" w:rsidRDefault="00D03E37" w:rsidP="0049249C">
            <w:r w:rsidRPr="0075052A">
              <w:t>Cantidad</w:t>
            </w:r>
          </w:p>
        </w:tc>
        <w:tc>
          <w:tcPr>
            <w:tcW w:w="1200" w:type="dxa"/>
            <w:tcBorders>
              <w:top w:val="nil"/>
              <w:left w:val="nil"/>
              <w:bottom w:val="nil"/>
            </w:tcBorders>
            <w:shd w:val="clear" w:color="auto" w:fill="auto"/>
            <w:vAlign w:val="center"/>
            <w:hideMark/>
          </w:tcPr>
          <w:p w14:paraId="32ACF16C" w14:textId="77777777" w:rsidR="00D03E37" w:rsidRPr="0075052A" w:rsidRDefault="00D03E37" w:rsidP="0049249C">
            <w:r w:rsidRPr="0075052A">
              <w:t>Precio</w:t>
            </w:r>
          </w:p>
        </w:tc>
      </w:tr>
      <w:tr w:rsidR="0049249C" w:rsidRPr="0075052A" w14:paraId="47E6C8FE"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0663D9B9" w14:textId="77777777" w:rsidR="00D03E37" w:rsidRPr="0075052A" w:rsidRDefault="00D03E37" w:rsidP="0049249C">
            <w:r w:rsidRPr="0075052A">
              <w:lastRenderedPageBreak/>
              <w:t xml:space="preserve">NXT </w:t>
            </w:r>
            <w:proofErr w:type="spellStart"/>
            <w:r w:rsidRPr="0075052A">
              <w:t>Brick</w:t>
            </w:r>
            <w:proofErr w:type="spellEnd"/>
          </w:p>
        </w:tc>
        <w:tc>
          <w:tcPr>
            <w:tcW w:w="1200" w:type="dxa"/>
            <w:tcBorders>
              <w:top w:val="double" w:sz="6" w:space="0" w:color="auto"/>
              <w:left w:val="nil"/>
              <w:bottom w:val="nil"/>
              <w:right w:val="single" w:sz="4" w:space="0" w:color="auto"/>
            </w:tcBorders>
            <w:shd w:val="clear" w:color="auto" w:fill="auto"/>
            <w:vAlign w:val="center"/>
            <w:hideMark/>
          </w:tcPr>
          <w:p w14:paraId="3FA43A57" w14:textId="77777777" w:rsidR="00D03E37" w:rsidRPr="0075052A" w:rsidRDefault="00D03E37" w:rsidP="0049249C">
            <w:r w:rsidRPr="0075052A">
              <w:t>1</w:t>
            </w:r>
          </w:p>
        </w:tc>
        <w:tc>
          <w:tcPr>
            <w:tcW w:w="1200" w:type="dxa"/>
            <w:tcBorders>
              <w:top w:val="double" w:sz="6" w:space="0" w:color="auto"/>
              <w:left w:val="nil"/>
              <w:bottom w:val="nil"/>
            </w:tcBorders>
            <w:shd w:val="clear" w:color="auto" w:fill="auto"/>
            <w:vAlign w:val="center"/>
            <w:hideMark/>
          </w:tcPr>
          <w:p w14:paraId="1A5EF4EC" w14:textId="77777777" w:rsidR="00D03E37" w:rsidRPr="0075052A" w:rsidRDefault="00D03E37" w:rsidP="0049249C">
            <w:r w:rsidRPr="0075052A">
              <w:t>158.95</w:t>
            </w:r>
          </w:p>
        </w:tc>
      </w:tr>
      <w:tr w:rsidR="0049249C" w:rsidRPr="0075052A" w14:paraId="4E37F312"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BB98825" w14:textId="77777777" w:rsidR="00D03E37" w:rsidRPr="0075052A" w:rsidRDefault="00D03E37" w:rsidP="0049249C">
            <w:r w:rsidRPr="0075052A">
              <w:t xml:space="preserve">NXT </w:t>
            </w:r>
            <w:proofErr w:type="spellStart"/>
            <w:r w:rsidRPr="0075052A">
              <w:t>Ultrasonic</w:t>
            </w:r>
            <w:proofErr w:type="spellEnd"/>
            <w:r w:rsidRPr="0075052A">
              <w:t xml:space="preserve"> Sensor </w:t>
            </w:r>
          </w:p>
        </w:tc>
        <w:tc>
          <w:tcPr>
            <w:tcW w:w="1200" w:type="dxa"/>
            <w:tcBorders>
              <w:top w:val="nil"/>
              <w:left w:val="nil"/>
              <w:bottom w:val="nil"/>
              <w:right w:val="single" w:sz="4" w:space="0" w:color="auto"/>
            </w:tcBorders>
            <w:shd w:val="clear" w:color="auto" w:fill="auto"/>
            <w:vAlign w:val="center"/>
            <w:hideMark/>
          </w:tcPr>
          <w:p w14:paraId="17A8E569" w14:textId="77777777" w:rsidR="00D03E37" w:rsidRPr="0075052A" w:rsidRDefault="00D03E37" w:rsidP="0049249C">
            <w:r w:rsidRPr="0075052A">
              <w:t>1</w:t>
            </w:r>
          </w:p>
        </w:tc>
        <w:tc>
          <w:tcPr>
            <w:tcW w:w="1200" w:type="dxa"/>
            <w:tcBorders>
              <w:top w:val="nil"/>
              <w:left w:val="nil"/>
              <w:bottom w:val="nil"/>
            </w:tcBorders>
            <w:shd w:val="clear" w:color="auto" w:fill="auto"/>
            <w:noWrap/>
            <w:vAlign w:val="center"/>
            <w:hideMark/>
          </w:tcPr>
          <w:p w14:paraId="4575AB43" w14:textId="77777777" w:rsidR="00D03E37" w:rsidRPr="0075052A" w:rsidRDefault="00D03E37" w:rsidP="0049249C">
            <w:r w:rsidRPr="0075052A">
              <w:t>32.95</w:t>
            </w:r>
          </w:p>
        </w:tc>
      </w:tr>
      <w:tr w:rsidR="0049249C" w:rsidRPr="0075052A" w14:paraId="410188E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74C930" w14:textId="77777777" w:rsidR="00D03E37" w:rsidRPr="0075052A" w:rsidRDefault="00D03E37" w:rsidP="0049249C">
            <w:r w:rsidRPr="0075052A">
              <w:t xml:space="preserve">NXT Color </w:t>
            </w:r>
            <w:proofErr w:type="spellStart"/>
            <w:r w:rsidRPr="0075052A">
              <w:t>Senosr</w:t>
            </w:r>
            <w:proofErr w:type="spellEnd"/>
            <w:r w:rsidRPr="0075052A">
              <w:t xml:space="preserve"> </w:t>
            </w:r>
          </w:p>
        </w:tc>
        <w:tc>
          <w:tcPr>
            <w:tcW w:w="1200" w:type="dxa"/>
            <w:tcBorders>
              <w:top w:val="nil"/>
              <w:left w:val="nil"/>
              <w:bottom w:val="nil"/>
              <w:right w:val="single" w:sz="4" w:space="0" w:color="auto"/>
            </w:tcBorders>
            <w:shd w:val="clear" w:color="auto" w:fill="auto"/>
            <w:vAlign w:val="center"/>
            <w:hideMark/>
          </w:tcPr>
          <w:p w14:paraId="42571380" w14:textId="77777777" w:rsidR="00D03E37" w:rsidRPr="0075052A" w:rsidRDefault="00D03E37" w:rsidP="0049249C">
            <w:r w:rsidRPr="0075052A">
              <w:t>3</w:t>
            </w:r>
          </w:p>
        </w:tc>
        <w:tc>
          <w:tcPr>
            <w:tcW w:w="1200" w:type="dxa"/>
            <w:tcBorders>
              <w:top w:val="nil"/>
              <w:left w:val="nil"/>
              <w:bottom w:val="nil"/>
            </w:tcBorders>
            <w:shd w:val="clear" w:color="auto" w:fill="auto"/>
            <w:noWrap/>
            <w:vAlign w:val="center"/>
            <w:hideMark/>
          </w:tcPr>
          <w:p w14:paraId="2193DFE8" w14:textId="77777777" w:rsidR="00D03E37" w:rsidRPr="0075052A" w:rsidRDefault="00D03E37" w:rsidP="0049249C">
            <w:r w:rsidRPr="0075052A">
              <w:t>17.95</w:t>
            </w:r>
          </w:p>
        </w:tc>
      </w:tr>
      <w:tr w:rsidR="0049249C" w:rsidRPr="0075052A" w14:paraId="18F2559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2EE7DB4" w14:textId="77777777" w:rsidR="00D03E37" w:rsidRPr="0075052A" w:rsidRDefault="00D03E37" w:rsidP="0049249C">
            <w:r w:rsidRPr="0075052A">
              <w:t xml:space="preserve">NXT Motor </w:t>
            </w:r>
          </w:p>
        </w:tc>
        <w:tc>
          <w:tcPr>
            <w:tcW w:w="1200" w:type="dxa"/>
            <w:tcBorders>
              <w:top w:val="nil"/>
              <w:left w:val="nil"/>
              <w:bottom w:val="nil"/>
              <w:right w:val="single" w:sz="4" w:space="0" w:color="auto"/>
            </w:tcBorders>
            <w:shd w:val="clear" w:color="auto" w:fill="auto"/>
            <w:vAlign w:val="center"/>
            <w:hideMark/>
          </w:tcPr>
          <w:p w14:paraId="42595688" w14:textId="77777777" w:rsidR="00D03E37" w:rsidRPr="0075052A" w:rsidRDefault="00D03E37" w:rsidP="0049249C">
            <w:r w:rsidRPr="0075052A">
              <w:t>2</w:t>
            </w:r>
          </w:p>
        </w:tc>
        <w:tc>
          <w:tcPr>
            <w:tcW w:w="1200" w:type="dxa"/>
            <w:tcBorders>
              <w:top w:val="nil"/>
              <w:left w:val="nil"/>
              <w:bottom w:val="nil"/>
            </w:tcBorders>
            <w:shd w:val="clear" w:color="auto" w:fill="auto"/>
            <w:noWrap/>
            <w:vAlign w:val="center"/>
            <w:hideMark/>
          </w:tcPr>
          <w:p w14:paraId="785967DC" w14:textId="77777777" w:rsidR="00D03E37" w:rsidRPr="0075052A" w:rsidRDefault="00D03E37" w:rsidP="0049249C">
            <w:r w:rsidRPr="0075052A">
              <w:t>24.95</w:t>
            </w:r>
          </w:p>
        </w:tc>
      </w:tr>
      <w:tr w:rsidR="0049249C" w:rsidRPr="0075052A" w14:paraId="4EF97684"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3C94BDB" w14:textId="77777777" w:rsidR="00D03E37" w:rsidRPr="0075052A" w:rsidRDefault="00D03E37" w:rsidP="0049249C">
            <w:r w:rsidRPr="0075052A">
              <w:t xml:space="preserve">Notebook </w:t>
            </w:r>
            <w:proofErr w:type="spellStart"/>
            <w:r w:rsidRPr="0075052A">
              <w:t>Asus</w:t>
            </w:r>
            <w:proofErr w:type="spellEnd"/>
            <w:r w:rsidRPr="0075052A">
              <w:t xml:space="preserve"> 1005HA</w:t>
            </w:r>
          </w:p>
        </w:tc>
        <w:tc>
          <w:tcPr>
            <w:tcW w:w="1200" w:type="dxa"/>
            <w:tcBorders>
              <w:top w:val="nil"/>
              <w:left w:val="nil"/>
              <w:bottom w:val="nil"/>
              <w:right w:val="single" w:sz="4" w:space="0" w:color="auto"/>
            </w:tcBorders>
            <w:shd w:val="clear" w:color="auto" w:fill="auto"/>
            <w:vAlign w:val="center"/>
            <w:hideMark/>
          </w:tcPr>
          <w:p w14:paraId="7C6FE287" w14:textId="77777777" w:rsidR="00D03E37" w:rsidRPr="0075052A" w:rsidRDefault="00D03E37" w:rsidP="0049249C">
            <w:r w:rsidRPr="0075052A">
              <w:t>1</w:t>
            </w:r>
          </w:p>
        </w:tc>
        <w:tc>
          <w:tcPr>
            <w:tcW w:w="1200" w:type="dxa"/>
            <w:tcBorders>
              <w:top w:val="nil"/>
              <w:left w:val="nil"/>
              <w:bottom w:val="nil"/>
            </w:tcBorders>
            <w:shd w:val="clear" w:color="auto" w:fill="auto"/>
            <w:vAlign w:val="center"/>
            <w:hideMark/>
          </w:tcPr>
          <w:p w14:paraId="6B524A4E" w14:textId="77777777" w:rsidR="00D03E37" w:rsidRPr="0075052A" w:rsidRDefault="00D03E37" w:rsidP="0049249C">
            <w:r w:rsidRPr="0075052A">
              <w:t xml:space="preserve">250 </w:t>
            </w:r>
            <w:proofErr w:type="spellStart"/>
            <w:r w:rsidRPr="0075052A">
              <w:t>aprox</w:t>
            </w:r>
            <w:proofErr w:type="spellEnd"/>
          </w:p>
        </w:tc>
      </w:tr>
      <w:tr w:rsidR="0049249C" w:rsidRPr="0075052A" w14:paraId="5E9C238F"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447A3F" w14:textId="77777777" w:rsidR="00D03E37" w:rsidRPr="0075052A" w:rsidRDefault="00D03E37" w:rsidP="0049249C">
            <w:r w:rsidRPr="0075052A">
              <w:t xml:space="preserve">Bluetooth </w:t>
            </w:r>
            <w:proofErr w:type="spellStart"/>
            <w:r w:rsidRPr="0075052A">
              <w:t>Headphones</w:t>
            </w:r>
            <w:proofErr w:type="spellEnd"/>
          </w:p>
        </w:tc>
        <w:tc>
          <w:tcPr>
            <w:tcW w:w="1200" w:type="dxa"/>
            <w:tcBorders>
              <w:top w:val="nil"/>
              <w:left w:val="nil"/>
              <w:bottom w:val="nil"/>
              <w:right w:val="single" w:sz="4" w:space="0" w:color="auto"/>
            </w:tcBorders>
            <w:shd w:val="clear" w:color="auto" w:fill="auto"/>
            <w:vAlign w:val="center"/>
            <w:hideMark/>
          </w:tcPr>
          <w:p w14:paraId="0512A9FE" w14:textId="77777777" w:rsidR="00D03E37" w:rsidRPr="0075052A" w:rsidRDefault="00D03E37" w:rsidP="0049249C">
            <w:r w:rsidRPr="0075052A">
              <w:t>1</w:t>
            </w:r>
          </w:p>
        </w:tc>
        <w:tc>
          <w:tcPr>
            <w:tcW w:w="1200" w:type="dxa"/>
            <w:tcBorders>
              <w:top w:val="nil"/>
              <w:left w:val="nil"/>
              <w:bottom w:val="nil"/>
            </w:tcBorders>
            <w:shd w:val="clear" w:color="auto" w:fill="auto"/>
            <w:vAlign w:val="center"/>
            <w:hideMark/>
          </w:tcPr>
          <w:p w14:paraId="3810265A" w14:textId="77777777" w:rsidR="00D03E37" w:rsidRPr="0075052A" w:rsidRDefault="00D03E37" w:rsidP="0049249C">
            <w:r w:rsidRPr="0075052A">
              <w:t>10</w:t>
            </w:r>
          </w:p>
        </w:tc>
      </w:tr>
      <w:tr w:rsidR="0049249C" w:rsidRPr="0075052A" w14:paraId="07F651C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70D0F20" w14:textId="77777777" w:rsidR="00D03E37" w:rsidRPr="0075052A" w:rsidRDefault="00D03E37" w:rsidP="0049249C">
            <w:r w:rsidRPr="0075052A">
              <w:t xml:space="preserve">USB Bluetooth </w:t>
            </w:r>
            <w:proofErr w:type="spellStart"/>
            <w:r w:rsidRPr="0075052A">
              <w:t>Device</w:t>
            </w:r>
            <w:proofErr w:type="spellEnd"/>
          </w:p>
        </w:tc>
        <w:tc>
          <w:tcPr>
            <w:tcW w:w="1200" w:type="dxa"/>
            <w:tcBorders>
              <w:top w:val="nil"/>
              <w:left w:val="nil"/>
              <w:bottom w:val="nil"/>
              <w:right w:val="single" w:sz="4" w:space="0" w:color="auto"/>
            </w:tcBorders>
            <w:shd w:val="clear" w:color="auto" w:fill="auto"/>
            <w:vAlign w:val="center"/>
            <w:hideMark/>
          </w:tcPr>
          <w:p w14:paraId="3B0A00DD" w14:textId="77777777" w:rsidR="00D03E37" w:rsidRPr="0075052A" w:rsidRDefault="00D03E37" w:rsidP="0049249C">
            <w:r w:rsidRPr="0075052A">
              <w:t>1</w:t>
            </w:r>
          </w:p>
        </w:tc>
        <w:tc>
          <w:tcPr>
            <w:tcW w:w="1200" w:type="dxa"/>
            <w:tcBorders>
              <w:top w:val="nil"/>
              <w:left w:val="nil"/>
              <w:bottom w:val="nil"/>
            </w:tcBorders>
            <w:shd w:val="clear" w:color="auto" w:fill="auto"/>
            <w:vAlign w:val="center"/>
            <w:hideMark/>
          </w:tcPr>
          <w:p w14:paraId="09CFE7A5" w14:textId="77777777" w:rsidR="00D03E37" w:rsidRPr="0075052A" w:rsidRDefault="00D03E37" w:rsidP="0049249C">
            <w:r w:rsidRPr="0075052A">
              <w:t>5</w:t>
            </w:r>
          </w:p>
        </w:tc>
      </w:tr>
      <w:tr w:rsidR="0049249C" w:rsidRPr="0075052A" w14:paraId="3AFAAB37" w14:textId="77777777" w:rsidTr="00622583">
        <w:trPr>
          <w:trHeight w:val="405"/>
          <w:jc w:val="center"/>
        </w:trPr>
        <w:tc>
          <w:tcPr>
            <w:tcW w:w="2900" w:type="dxa"/>
            <w:tcBorders>
              <w:top w:val="nil"/>
              <w:left w:val="nil"/>
              <w:bottom w:val="nil"/>
              <w:right w:val="nil"/>
            </w:tcBorders>
            <w:shd w:val="clear" w:color="auto" w:fill="auto"/>
            <w:vAlign w:val="bottom"/>
            <w:hideMark/>
          </w:tcPr>
          <w:p w14:paraId="0FAAFE0E" w14:textId="77777777" w:rsidR="00D03E37" w:rsidRPr="0075052A" w:rsidRDefault="00D03E37" w:rsidP="0049249C"/>
        </w:tc>
        <w:tc>
          <w:tcPr>
            <w:tcW w:w="1200" w:type="dxa"/>
            <w:tcBorders>
              <w:top w:val="nil"/>
              <w:left w:val="nil"/>
              <w:bottom w:val="nil"/>
              <w:right w:val="nil"/>
            </w:tcBorders>
            <w:shd w:val="clear" w:color="auto" w:fill="auto"/>
            <w:vAlign w:val="bottom"/>
            <w:hideMark/>
          </w:tcPr>
          <w:p w14:paraId="2DE1279E" w14:textId="77777777" w:rsidR="00D03E37" w:rsidRPr="0075052A" w:rsidRDefault="00D03E37" w:rsidP="0049249C">
            <w:r w:rsidRPr="0075052A">
              <w:t>TOTAL:</w:t>
            </w:r>
          </w:p>
        </w:tc>
        <w:tc>
          <w:tcPr>
            <w:tcW w:w="1200" w:type="dxa"/>
            <w:tcBorders>
              <w:top w:val="nil"/>
              <w:left w:val="nil"/>
              <w:bottom w:val="nil"/>
            </w:tcBorders>
            <w:shd w:val="clear" w:color="auto" w:fill="auto"/>
            <w:vAlign w:val="center"/>
            <w:hideMark/>
          </w:tcPr>
          <w:p w14:paraId="31B9ABA5" w14:textId="38029ECB" w:rsidR="00D03E37" w:rsidRPr="0075052A" w:rsidRDefault="00D03E37" w:rsidP="0049249C">
            <w:r w:rsidRPr="0075052A">
              <w:t>560</w:t>
            </w:r>
            <w:r w:rsidRPr="0075052A">
              <w:rPr>
                <w:rStyle w:val="Refdenotaalpie"/>
                <w:rFonts w:ascii="Calibri" w:hAnsi="Calibri"/>
                <w:color w:val="000000"/>
                <w:sz w:val="22"/>
                <w:szCs w:val="22"/>
              </w:rPr>
              <w:footnoteReference w:id="4"/>
            </w:r>
          </w:p>
        </w:tc>
      </w:tr>
      <w:tr w:rsidR="0049249C" w:rsidRPr="0075052A" w14:paraId="0479C3B7"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3D872164" w14:textId="77777777" w:rsidR="00D03E37" w:rsidRPr="0075052A" w:rsidRDefault="00D03E37" w:rsidP="0049249C">
            <w:r w:rsidRPr="0075052A">
              <w:t>Software</w:t>
            </w:r>
          </w:p>
        </w:tc>
        <w:tc>
          <w:tcPr>
            <w:tcW w:w="1200" w:type="dxa"/>
            <w:tcBorders>
              <w:top w:val="nil"/>
              <w:left w:val="nil"/>
              <w:bottom w:val="double" w:sz="6" w:space="0" w:color="auto"/>
              <w:right w:val="nil"/>
            </w:tcBorders>
            <w:shd w:val="clear" w:color="auto" w:fill="auto"/>
            <w:vAlign w:val="center"/>
            <w:hideMark/>
          </w:tcPr>
          <w:p w14:paraId="0418CCF4" w14:textId="77777777" w:rsidR="00D03E37" w:rsidRPr="0075052A" w:rsidRDefault="00D03E37" w:rsidP="0049249C">
            <w:r w:rsidRPr="0075052A">
              <w:t> </w:t>
            </w:r>
          </w:p>
        </w:tc>
        <w:tc>
          <w:tcPr>
            <w:tcW w:w="1200" w:type="dxa"/>
            <w:tcBorders>
              <w:top w:val="nil"/>
              <w:left w:val="nil"/>
              <w:bottom w:val="double" w:sz="6" w:space="0" w:color="auto"/>
            </w:tcBorders>
            <w:shd w:val="clear" w:color="auto" w:fill="auto"/>
            <w:vAlign w:val="center"/>
            <w:hideMark/>
          </w:tcPr>
          <w:p w14:paraId="467B5507" w14:textId="77777777" w:rsidR="00D03E37" w:rsidRPr="0075052A" w:rsidRDefault="00D03E37" w:rsidP="0049249C">
            <w:r w:rsidRPr="0075052A">
              <w:t> </w:t>
            </w:r>
          </w:p>
        </w:tc>
      </w:tr>
      <w:tr w:rsidR="0049249C" w:rsidRPr="0075052A" w14:paraId="5C7D5694" w14:textId="77777777" w:rsidTr="00622583">
        <w:trPr>
          <w:trHeight w:val="405"/>
          <w:jc w:val="center"/>
        </w:trPr>
        <w:tc>
          <w:tcPr>
            <w:tcW w:w="2900" w:type="dxa"/>
            <w:tcBorders>
              <w:top w:val="nil"/>
              <w:left w:val="nil"/>
              <w:bottom w:val="nil"/>
              <w:right w:val="nil"/>
            </w:tcBorders>
            <w:shd w:val="clear" w:color="auto" w:fill="auto"/>
            <w:vAlign w:val="center"/>
            <w:hideMark/>
          </w:tcPr>
          <w:p w14:paraId="4E55F29C" w14:textId="77777777" w:rsidR="00D03E37" w:rsidRPr="0075052A" w:rsidRDefault="00D03E37" w:rsidP="0049249C">
            <w:r w:rsidRPr="0075052A">
              <w:t>Ubuntu 10.04</w:t>
            </w:r>
          </w:p>
        </w:tc>
        <w:tc>
          <w:tcPr>
            <w:tcW w:w="2400" w:type="dxa"/>
            <w:gridSpan w:val="2"/>
            <w:tcBorders>
              <w:top w:val="double" w:sz="6" w:space="0" w:color="auto"/>
              <w:left w:val="nil"/>
              <w:bottom w:val="nil"/>
            </w:tcBorders>
            <w:shd w:val="clear" w:color="auto" w:fill="auto"/>
            <w:noWrap/>
            <w:vAlign w:val="center"/>
            <w:hideMark/>
          </w:tcPr>
          <w:p w14:paraId="52492E2D" w14:textId="659C29BE" w:rsidR="00D03E37" w:rsidRPr="0075052A" w:rsidRDefault="00D03E37" w:rsidP="0049249C">
            <w:r w:rsidRPr="0075052A">
              <w:t>Gratis</w:t>
            </w:r>
            <w:r w:rsidRPr="0075052A">
              <w:rPr>
                <w:rStyle w:val="Refdenotaalpie"/>
                <w:color w:val="000000"/>
              </w:rPr>
              <w:footnoteReference w:id="5"/>
            </w:r>
          </w:p>
        </w:tc>
      </w:tr>
      <w:tr w:rsidR="0049249C" w:rsidRPr="0075052A" w14:paraId="2CA85940" w14:textId="77777777" w:rsidTr="00622583">
        <w:trPr>
          <w:trHeight w:val="405"/>
          <w:jc w:val="center"/>
        </w:trPr>
        <w:tc>
          <w:tcPr>
            <w:tcW w:w="2900" w:type="dxa"/>
            <w:tcBorders>
              <w:top w:val="nil"/>
              <w:left w:val="nil"/>
              <w:bottom w:val="nil"/>
              <w:right w:val="nil"/>
            </w:tcBorders>
            <w:shd w:val="clear" w:color="auto" w:fill="auto"/>
            <w:vAlign w:val="center"/>
            <w:hideMark/>
          </w:tcPr>
          <w:p w14:paraId="4F6F4AA0" w14:textId="77777777" w:rsidR="00D03E37" w:rsidRPr="0075052A" w:rsidRDefault="00D03E37" w:rsidP="0049249C">
            <w:r w:rsidRPr="0075052A">
              <w:t>Java</w:t>
            </w:r>
          </w:p>
        </w:tc>
        <w:tc>
          <w:tcPr>
            <w:tcW w:w="2400" w:type="dxa"/>
            <w:gridSpan w:val="2"/>
            <w:tcBorders>
              <w:top w:val="nil"/>
              <w:left w:val="nil"/>
              <w:bottom w:val="nil"/>
            </w:tcBorders>
            <w:shd w:val="clear" w:color="auto" w:fill="auto"/>
            <w:noWrap/>
            <w:vAlign w:val="center"/>
            <w:hideMark/>
          </w:tcPr>
          <w:p w14:paraId="7B8EB450" w14:textId="2B0C5DB1" w:rsidR="00D03E37" w:rsidRPr="0075052A" w:rsidRDefault="00D03E37" w:rsidP="0049249C">
            <w:r w:rsidRPr="0075052A">
              <w:t>Gratis</w:t>
            </w:r>
            <w:r w:rsidRPr="0075052A">
              <w:rPr>
                <w:rStyle w:val="Refdenotaalpie"/>
                <w:color w:val="000000"/>
              </w:rPr>
              <w:footnoteReference w:id="6"/>
            </w:r>
          </w:p>
        </w:tc>
      </w:tr>
      <w:tr w:rsidR="0049249C" w:rsidRPr="0075052A" w14:paraId="3B9ABC3C" w14:textId="77777777" w:rsidTr="00622583">
        <w:trPr>
          <w:trHeight w:val="405"/>
          <w:jc w:val="center"/>
        </w:trPr>
        <w:tc>
          <w:tcPr>
            <w:tcW w:w="2900" w:type="dxa"/>
            <w:tcBorders>
              <w:top w:val="nil"/>
              <w:left w:val="nil"/>
              <w:bottom w:val="nil"/>
              <w:right w:val="nil"/>
            </w:tcBorders>
            <w:shd w:val="clear" w:color="auto" w:fill="auto"/>
            <w:vAlign w:val="center"/>
            <w:hideMark/>
          </w:tcPr>
          <w:p w14:paraId="5174AD36" w14:textId="77777777" w:rsidR="00D03E37" w:rsidRPr="0075052A" w:rsidRDefault="00D03E37" w:rsidP="0049249C">
            <w:proofErr w:type="spellStart"/>
            <w:r w:rsidRPr="0075052A">
              <w:t>leJOS</w:t>
            </w:r>
            <w:proofErr w:type="spellEnd"/>
          </w:p>
        </w:tc>
        <w:tc>
          <w:tcPr>
            <w:tcW w:w="2400" w:type="dxa"/>
            <w:gridSpan w:val="2"/>
            <w:tcBorders>
              <w:top w:val="nil"/>
              <w:left w:val="nil"/>
              <w:bottom w:val="nil"/>
            </w:tcBorders>
            <w:shd w:val="clear" w:color="auto" w:fill="auto"/>
            <w:noWrap/>
            <w:vAlign w:val="center"/>
            <w:hideMark/>
          </w:tcPr>
          <w:p w14:paraId="0425DCF8" w14:textId="58BC058D" w:rsidR="00D03E37" w:rsidRPr="0075052A" w:rsidRDefault="00D03E37" w:rsidP="0049249C">
            <w:r w:rsidRPr="0075052A">
              <w:t>Gratis</w:t>
            </w:r>
            <w:r w:rsidRPr="0075052A">
              <w:rPr>
                <w:rStyle w:val="Refdenotaalpie"/>
                <w:color w:val="000000"/>
              </w:rPr>
              <w:footnoteReference w:id="7"/>
            </w:r>
          </w:p>
        </w:tc>
      </w:tr>
      <w:tr w:rsidR="0049249C" w:rsidRPr="0075052A" w14:paraId="1DF3775D" w14:textId="77777777" w:rsidTr="00622583">
        <w:trPr>
          <w:trHeight w:val="405"/>
          <w:jc w:val="center"/>
        </w:trPr>
        <w:tc>
          <w:tcPr>
            <w:tcW w:w="2900" w:type="dxa"/>
            <w:tcBorders>
              <w:top w:val="nil"/>
              <w:left w:val="nil"/>
              <w:bottom w:val="nil"/>
              <w:right w:val="nil"/>
            </w:tcBorders>
            <w:shd w:val="clear" w:color="auto" w:fill="auto"/>
            <w:vAlign w:val="center"/>
            <w:hideMark/>
          </w:tcPr>
          <w:p w14:paraId="3A340EBB" w14:textId="77777777" w:rsidR="00D03E37" w:rsidRPr="0075052A" w:rsidRDefault="00D03E37" w:rsidP="0049249C">
            <w:r w:rsidRPr="0075052A">
              <w:t>Eclipse</w:t>
            </w:r>
          </w:p>
        </w:tc>
        <w:tc>
          <w:tcPr>
            <w:tcW w:w="2400" w:type="dxa"/>
            <w:gridSpan w:val="2"/>
            <w:tcBorders>
              <w:top w:val="nil"/>
              <w:left w:val="nil"/>
              <w:bottom w:val="nil"/>
            </w:tcBorders>
            <w:shd w:val="clear" w:color="auto" w:fill="auto"/>
            <w:noWrap/>
            <w:vAlign w:val="center"/>
            <w:hideMark/>
          </w:tcPr>
          <w:p w14:paraId="7A25F9F7" w14:textId="49ACFDD5" w:rsidR="00D03E37" w:rsidRPr="0075052A" w:rsidRDefault="00D03E37" w:rsidP="0049249C">
            <w:r w:rsidRPr="0075052A">
              <w:t>Gratis</w:t>
            </w:r>
            <w:r w:rsidRPr="0075052A">
              <w:rPr>
                <w:rStyle w:val="Refdenotaalpie"/>
                <w:color w:val="000000"/>
              </w:rPr>
              <w:footnoteReference w:id="8"/>
            </w:r>
          </w:p>
        </w:tc>
      </w:tr>
      <w:tr w:rsidR="0049249C" w:rsidRPr="0075052A" w14:paraId="7684A779" w14:textId="77777777" w:rsidTr="00622583">
        <w:trPr>
          <w:trHeight w:val="405"/>
          <w:jc w:val="center"/>
        </w:trPr>
        <w:tc>
          <w:tcPr>
            <w:tcW w:w="2900" w:type="dxa"/>
            <w:tcBorders>
              <w:top w:val="nil"/>
              <w:left w:val="nil"/>
              <w:bottom w:val="nil"/>
              <w:right w:val="nil"/>
            </w:tcBorders>
            <w:shd w:val="clear" w:color="auto" w:fill="auto"/>
            <w:vAlign w:val="center"/>
            <w:hideMark/>
          </w:tcPr>
          <w:p w14:paraId="4F9EBDF0" w14:textId="6404C803" w:rsidR="00622583" w:rsidRPr="0075052A" w:rsidRDefault="00FD445A" w:rsidP="0049249C">
            <w:r w:rsidRPr="0075052A">
              <w:lastRenderedPageBreak/>
              <w:t>SVN</w:t>
            </w:r>
          </w:p>
        </w:tc>
        <w:tc>
          <w:tcPr>
            <w:tcW w:w="2400" w:type="dxa"/>
            <w:gridSpan w:val="2"/>
            <w:tcBorders>
              <w:top w:val="nil"/>
              <w:left w:val="nil"/>
              <w:bottom w:val="nil"/>
            </w:tcBorders>
            <w:shd w:val="clear" w:color="auto" w:fill="auto"/>
            <w:noWrap/>
            <w:vAlign w:val="center"/>
            <w:hideMark/>
          </w:tcPr>
          <w:p w14:paraId="17E991A2" w14:textId="790D2FFC" w:rsidR="00622583" w:rsidRPr="0075052A" w:rsidRDefault="00FD445A" w:rsidP="0049249C">
            <w:r w:rsidRPr="0075052A">
              <w:t>Gratis</w:t>
            </w:r>
            <w:r w:rsidRPr="0075052A">
              <w:rPr>
                <w:rStyle w:val="Refdenotaalpie"/>
                <w:color w:val="000000"/>
              </w:rPr>
              <w:footnoteReference w:id="9"/>
            </w:r>
          </w:p>
        </w:tc>
      </w:tr>
      <w:tr w:rsidR="0049249C" w:rsidRPr="0075052A" w14:paraId="1AB08FCB" w14:textId="77777777" w:rsidTr="00622583">
        <w:trPr>
          <w:trHeight w:val="405"/>
          <w:jc w:val="center"/>
        </w:trPr>
        <w:tc>
          <w:tcPr>
            <w:tcW w:w="2900" w:type="dxa"/>
            <w:tcBorders>
              <w:top w:val="nil"/>
              <w:left w:val="nil"/>
              <w:bottom w:val="nil"/>
              <w:right w:val="nil"/>
            </w:tcBorders>
            <w:shd w:val="clear" w:color="auto" w:fill="auto"/>
            <w:vAlign w:val="center"/>
            <w:hideMark/>
          </w:tcPr>
          <w:p w14:paraId="2036DD5D" w14:textId="6B3634B2" w:rsidR="00D03E37" w:rsidRPr="0075052A" w:rsidRDefault="00FD445A" w:rsidP="0049249C">
            <w:proofErr w:type="spellStart"/>
            <w:r w:rsidRPr="0075052A">
              <w:t>FreeTTS</w:t>
            </w:r>
            <w:proofErr w:type="spellEnd"/>
          </w:p>
        </w:tc>
        <w:tc>
          <w:tcPr>
            <w:tcW w:w="2400" w:type="dxa"/>
            <w:gridSpan w:val="2"/>
            <w:tcBorders>
              <w:top w:val="nil"/>
              <w:left w:val="nil"/>
              <w:bottom w:val="nil"/>
            </w:tcBorders>
            <w:shd w:val="clear" w:color="auto" w:fill="auto"/>
            <w:noWrap/>
            <w:vAlign w:val="center"/>
            <w:hideMark/>
          </w:tcPr>
          <w:p w14:paraId="73D70390" w14:textId="28952ADE" w:rsidR="00D03E37" w:rsidRPr="0075052A" w:rsidRDefault="00FD445A" w:rsidP="0049249C">
            <w:r w:rsidRPr="0075052A">
              <w:t>Gratis</w:t>
            </w:r>
            <w:r w:rsidRPr="0075052A">
              <w:rPr>
                <w:rStyle w:val="Refdenotaalpie"/>
                <w:color w:val="000000"/>
              </w:rPr>
              <w:footnoteReference w:id="10"/>
            </w:r>
          </w:p>
        </w:tc>
      </w:tr>
      <w:tr w:rsidR="0049249C" w:rsidRPr="0075052A" w14:paraId="1966340D" w14:textId="77777777" w:rsidTr="00622583">
        <w:trPr>
          <w:trHeight w:val="405"/>
          <w:jc w:val="center"/>
        </w:trPr>
        <w:tc>
          <w:tcPr>
            <w:tcW w:w="2900" w:type="dxa"/>
            <w:tcBorders>
              <w:top w:val="nil"/>
              <w:left w:val="nil"/>
              <w:bottom w:val="nil"/>
              <w:right w:val="nil"/>
            </w:tcBorders>
            <w:shd w:val="clear" w:color="auto" w:fill="auto"/>
            <w:vAlign w:val="center"/>
            <w:hideMark/>
          </w:tcPr>
          <w:p w14:paraId="0289288E" w14:textId="77777777" w:rsidR="00D03E37" w:rsidRPr="0075052A" w:rsidRDefault="00D03E37" w:rsidP="0049249C">
            <w:proofErr w:type="spellStart"/>
            <w:r w:rsidRPr="0075052A">
              <w:t>Sphinx</w:t>
            </w:r>
            <w:proofErr w:type="spellEnd"/>
            <w:r w:rsidRPr="0075052A">
              <w:t xml:space="preserve"> 4</w:t>
            </w:r>
          </w:p>
        </w:tc>
        <w:tc>
          <w:tcPr>
            <w:tcW w:w="2400" w:type="dxa"/>
            <w:gridSpan w:val="2"/>
            <w:tcBorders>
              <w:top w:val="nil"/>
              <w:left w:val="nil"/>
              <w:bottom w:val="nil"/>
            </w:tcBorders>
            <w:shd w:val="clear" w:color="auto" w:fill="auto"/>
            <w:noWrap/>
            <w:vAlign w:val="center"/>
            <w:hideMark/>
          </w:tcPr>
          <w:p w14:paraId="62E57FD7" w14:textId="0D6E6F1E" w:rsidR="00D03E37" w:rsidRPr="0075052A" w:rsidRDefault="00D03E37" w:rsidP="0049249C">
            <w:r w:rsidRPr="0075052A">
              <w:t>Gratis</w:t>
            </w:r>
            <w:r w:rsidRPr="0075052A">
              <w:rPr>
                <w:rStyle w:val="Refdenotaalpie"/>
                <w:color w:val="000000"/>
              </w:rPr>
              <w:footnoteReference w:id="11"/>
            </w:r>
          </w:p>
        </w:tc>
      </w:tr>
      <w:tr w:rsidR="0049249C" w:rsidRPr="0075052A" w14:paraId="40DC8E54" w14:textId="77777777" w:rsidTr="00622583">
        <w:trPr>
          <w:trHeight w:val="405"/>
          <w:jc w:val="center"/>
        </w:trPr>
        <w:tc>
          <w:tcPr>
            <w:tcW w:w="2900" w:type="dxa"/>
            <w:tcBorders>
              <w:top w:val="nil"/>
              <w:left w:val="nil"/>
              <w:bottom w:val="nil"/>
              <w:right w:val="nil"/>
            </w:tcBorders>
            <w:shd w:val="clear" w:color="auto" w:fill="auto"/>
            <w:vAlign w:val="center"/>
            <w:hideMark/>
          </w:tcPr>
          <w:p w14:paraId="00E79225" w14:textId="3F7A74E4" w:rsidR="00D03E37" w:rsidRPr="0075052A" w:rsidRDefault="00D03E37" w:rsidP="0049249C"/>
        </w:tc>
        <w:tc>
          <w:tcPr>
            <w:tcW w:w="2400" w:type="dxa"/>
            <w:gridSpan w:val="2"/>
            <w:tcBorders>
              <w:top w:val="nil"/>
              <w:left w:val="nil"/>
              <w:bottom w:val="nil"/>
            </w:tcBorders>
            <w:shd w:val="clear" w:color="auto" w:fill="auto"/>
            <w:noWrap/>
            <w:vAlign w:val="center"/>
            <w:hideMark/>
          </w:tcPr>
          <w:p w14:paraId="4EDE4A7D" w14:textId="57E31B41" w:rsidR="00D03E37" w:rsidRPr="0075052A" w:rsidRDefault="00D03E37" w:rsidP="0049249C"/>
        </w:tc>
      </w:tr>
    </w:tbl>
    <w:p w14:paraId="1284AB02" w14:textId="76119A3E" w:rsidR="00D03E37" w:rsidRPr="0075052A" w:rsidRDefault="00BD304E" w:rsidP="0049249C">
      <w:r w:rsidRPr="0075052A">
        <w:tab/>
      </w:r>
    </w:p>
    <w:p w14:paraId="1C5741F9" w14:textId="19657C08" w:rsidR="00BD304E" w:rsidRPr="0075052A" w:rsidRDefault="00BD304E" w:rsidP="0049249C">
      <w:r w:rsidRPr="0075052A">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3F7D90D3" w14:textId="77777777" w:rsidR="00E87FDD" w:rsidRPr="0075052A" w:rsidRDefault="00E87FDD" w:rsidP="0049249C">
      <w:pPr>
        <w:pStyle w:val="Ttulo1"/>
      </w:pPr>
      <w:bookmarkStart w:id="129" w:name="_Toc291664493"/>
      <w:bookmarkStart w:id="130" w:name="_Toc292664281"/>
      <w:r w:rsidRPr="0075052A">
        <w:lastRenderedPageBreak/>
        <w:t>Valoración Final</w:t>
      </w:r>
      <w:bookmarkEnd w:id="129"/>
      <w:bookmarkEnd w:id="130"/>
      <w:r w:rsidRPr="0075052A">
        <w:t xml:space="preserve"> </w:t>
      </w:r>
    </w:p>
    <w:p w14:paraId="4F29B469" w14:textId="77777777" w:rsidR="00E87FDD" w:rsidRPr="0075052A" w:rsidRDefault="00E87FDD" w:rsidP="0049249C"/>
    <w:p w14:paraId="0DFAFE1C" w14:textId="77777777" w:rsidR="00E87FDD" w:rsidRPr="0075052A" w:rsidRDefault="00E87FDD" w:rsidP="0049249C">
      <w:pPr>
        <w:pStyle w:val="Ttulo2"/>
      </w:pPr>
      <w:bookmarkStart w:id="131" w:name="_Toc291664494"/>
      <w:bookmarkStart w:id="132" w:name="_Toc292664282"/>
      <w:r w:rsidRPr="0075052A">
        <w:t>Conclusiones</w:t>
      </w:r>
      <w:bookmarkEnd w:id="131"/>
      <w:bookmarkEnd w:id="132"/>
    </w:p>
    <w:p w14:paraId="152FF633" w14:textId="1CF82898" w:rsidR="00E73F4C" w:rsidRPr="0075052A" w:rsidRDefault="00E73F4C" w:rsidP="0049249C">
      <w:pPr>
        <w:rPr>
          <w:color w:val="FF0000"/>
        </w:rPr>
      </w:pPr>
      <w:r w:rsidRPr="0075052A">
        <w:rPr>
          <w:color w:val="FF0000"/>
        </w:rPr>
        <w:t>INNOVACIONES</w:t>
      </w:r>
      <w:proofErr w:type="gramStart"/>
      <w:r w:rsidRPr="0075052A">
        <w:rPr>
          <w:color w:val="FF0000"/>
        </w:rPr>
        <w:t>!!!!</w:t>
      </w:r>
      <w:proofErr w:type="gramEnd"/>
    </w:p>
    <w:p w14:paraId="70F3231A" w14:textId="6F25582D" w:rsidR="00E87FDD" w:rsidRPr="0075052A" w:rsidRDefault="00C479BF" w:rsidP="0049249C">
      <w:pPr>
        <w:numPr>
          <w:ilvl w:val="0"/>
          <w:numId w:val="24"/>
        </w:numPr>
        <w:rPr>
          <w:color w:val="FF0000"/>
        </w:rPr>
      </w:pPr>
      <w:r w:rsidRPr="0075052A">
        <w:rPr>
          <w:color w:val="FF0000"/>
        </w:rPr>
        <w:t>La división de CPU hace que las capacidades aumenten</w:t>
      </w:r>
    </w:p>
    <w:p w14:paraId="440EF69D" w14:textId="0D17BCC8" w:rsidR="00253A04" w:rsidRPr="0075052A" w:rsidRDefault="00253A04" w:rsidP="0049249C">
      <w:pPr>
        <w:numPr>
          <w:ilvl w:val="0"/>
          <w:numId w:val="24"/>
        </w:numPr>
        <w:rPr>
          <w:color w:val="FF0000"/>
        </w:rPr>
      </w:pPr>
      <w:r w:rsidRPr="0075052A">
        <w:rPr>
          <w:color w:val="FF0000"/>
        </w:rPr>
        <w:t>Para la conclusión, decir que el de 3 estados lo aplicamos al prototipo, pero para que el de verdad se debería hacer con algoritmo PID</w:t>
      </w:r>
    </w:p>
    <w:p w14:paraId="4D2C47A1" w14:textId="77777777" w:rsidR="00577EC1" w:rsidRPr="0075052A" w:rsidRDefault="00577EC1" w:rsidP="0049249C">
      <w:pPr>
        <w:numPr>
          <w:ilvl w:val="0"/>
          <w:numId w:val="24"/>
        </w:numPr>
        <w:rPr>
          <w:color w:val="FF0000"/>
        </w:rPr>
      </w:pPr>
      <w:r w:rsidRPr="0075052A">
        <w:rPr>
          <w:color w:val="FF0000"/>
        </w:rPr>
        <w:t>Plataforma</w:t>
      </w:r>
    </w:p>
    <w:p w14:paraId="36C4CCF9" w14:textId="77777777" w:rsidR="00577EC1" w:rsidRPr="0075052A" w:rsidRDefault="00577EC1" w:rsidP="0049249C">
      <w:pPr>
        <w:numPr>
          <w:ilvl w:val="1"/>
          <w:numId w:val="24"/>
        </w:numPr>
        <w:rPr>
          <w:color w:val="FF0000"/>
        </w:rPr>
      </w:pPr>
      <w:r w:rsidRPr="0075052A">
        <w:rPr>
          <w:color w:val="FF0000"/>
        </w:rPr>
        <w:t xml:space="preserve">Robot basado en plataforma educativa Lego </w:t>
      </w:r>
      <w:proofErr w:type="spellStart"/>
      <w:r w:rsidRPr="0075052A">
        <w:rPr>
          <w:color w:val="FF0000"/>
        </w:rPr>
        <w:t>Mindstorms</w:t>
      </w:r>
      <w:proofErr w:type="spellEnd"/>
      <w:r w:rsidRPr="0075052A">
        <w:rPr>
          <w:color w:val="FF0000"/>
        </w:rPr>
        <w:t xml:space="preserve"> que emplea PC </w:t>
      </w:r>
      <w:proofErr w:type="spellStart"/>
      <w:r w:rsidRPr="0075052A">
        <w:rPr>
          <w:color w:val="FF0000"/>
        </w:rPr>
        <w:t>Comms</w:t>
      </w:r>
      <w:proofErr w:type="spellEnd"/>
      <w:r w:rsidRPr="0075052A">
        <w:rPr>
          <w:color w:val="FF0000"/>
        </w:rPr>
        <w:t xml:space="preserve">. Normalmente se usa NXJ (Software embebido en </w:t>
      </w:r>
      <w:proofErr w:type="spellStart"/>
      <w:r w:rsidRPr="0075052A">
        <w:rPr>
          <w:color w:val="FF0000"/>
        </w:rPr>
        <w:t>brick</w:t>
      </w:r>
      <w:proofErr w:type="spellEnd"/>
      <w:r w:rsidRPr="0075052A">
        <w:rPr>
          <w:color w:val="FF0000"/>
        </w:rPr>
        <w:t>)</w:t>
      </w:r>
    </w:p>
    <w:p w14:paraId="36F82BFF" w14:textId="77777777" w:rsidR="00577EC1" w:rsidRPr="0075052A" w:rsidRDefault="00577EC1" w:rsidP="0049249C">
      <w:pPr>
        <w:numPr>
          <w:ilvl w:val="0"/>
          <w:numId w:val="24"/>
        </w:numPr>
        <w:rPr>
          <w:color w:val="FF0000"/>
        </w:rPr>
      </w:pPr>
      <w:proofErr w:type="spellStart"/>
      <w:r w:rsidRPr="0075052A">
        <w:rPr>
          <w:color w:val="FF0000"/>
        </w:rPr>
        <w:t>Experimentacion</w:t>
      </w:r>
      <w:proofErr w:type="spellEnd"/>
      <w:r w:rsidRPr="0075052A">
        <w:rPr>
          <w:color w:val="FF0000"/>
        </w:rPr>
        <w:t xml:space="preserve"> HMI (Human-Machine Interface)</w:t>
      </w:r>
    </w:p>
    <w:p w14:paraId="69BCB0AC" w14:textId="77777777" w:rsidR="00577EC1" w:rsidRPr="0075052A" w:rsidRDefault="00577EC1" w:rsidP="0049249C">
      <w:pPr>
        <w:numPr>
          <w:ilvl w:val="1"/>
          <w:numId w:val="24"/>
        </w:numPr>
        <w:rPr>
          <w:color w:val="FF0000"/>
        </w:rPr>
      </w:pPr>
      <w:r w:rsidRPr="0075052A">
        <w:rPr>
          <w:color w:val="FF0000"/>
        </w:rPr>
        <w:lastRenderedPageBreak/>
        <w:t xml:space="preserve">Uso de </w:t>
      </w:r>
      <w:proofErr w:type="spellStart"/>
      <w:r w:rsidRPr="0075052A">
        <w:rPr>
          <w:color w:val="FF0000"/>
        </w:rPr>
        <w:t>Sphinx</w:t>
      </w:r>
      <w:proofErr w:type="spellEnd"/>
      <w:r w:rsidRPr="0075052A">
        <w:rPr>
          <w:color w:val="FF0000"/>
        </w:rPr>
        <w:t xml:space="preserve"> 4 en un desarrollo con Lego </w:t>
      </w:r>
      <w:proofErr w:type="spellStart"/>
      <w:r w:rsidRPr="0075052A">
        <w:rPr>
          <w:color w:val="FF0000"/>
        </w:rPr>
        <w:t>Mindstorms</w:t>
      </w:r>
      <w:proofErr w:type="spellEnd"/>
      <w:r w:rsidRPr="0075052A">
        <w:rPr>
          <w:color w:val="FF0000"/>
        </w:rPr>
        <w:t xml:space="preserve"> NXT. </w:t>
      </w:r>
      <w:proofErr w:type="spellStart"/>
      <w:r w:rsidRPr="0075052A">
        <w:rPr>
          <w:color w:val="FF0000"/>
        </w:rPr>
        <w:t>Innovacion</w:t>
      </w:r>
      <w:proofErr w:type="spellEnd"/>
      <w:r w:rsidRPr="0075052A">
        <w:rPr>
          <w:color w:val="FF0000"/>
        </w:rPr>
        <w:t xml:space="preserve"> Mundial</w:t>
      </w:r>
    </w:p>
    <w:p w14:paraId="06D2AAED" w14:textId="77777777" w:rsidR="00577EC1" w:rsidRPr="0075052A" w:rsidRDefault="00577EC1" w:rsidP="0049249C">
      <w:pPr>
        <w:numPr>
          <w:ilvl w:val="1"/>
          <w:numId w:val="24"/>
        </w:numPr>
        <w:rPr>
          <w:color w:val="FF0000"/>
        </w:rPr>
      </w:pPr>
      <w:r w:rsidRPr="0075052A">
        <w:rPr>
          <w:color w:val="FF0000"/>
        </w:rPr>
        <w:t xml:space="preserve">Uso de Free TTS en un desarrollo con Lego </w:t>
      </w:r>
      <w:proofErr w:type="spellStart"/>
      <w:r w:rsidRPr="0075052A">
        <w:rPr>
          <w:color w:val="FF0000"/>
        </w:rPr>
        <w:t>Mindstorms</w:t>
      </w:r>
      <w:proofErr w:type="spellEnd"/>
      <w:r w:rsidRPr="0075052A">
        <w:rPr>
          <w:color w:val="FF0000"/>
        </w:rPr>
        <w:t xml:space="preserve"> NXT. Innovación Mundial</w:t>
      </w:r>
    </w:p>
    <w:p w14:paraId="2A3B84C1" w14:textId="77777777" w:rsidR="00577EC1" w:rsidRPr="0075052A" w:rsidRDefault="00577EC1" w:rsidP="0049249C">
      <w:pPr>
        <w:numPr>
          <w:ilvl w:val="0"/>
          <w:numId w:val="24"/>
        </w:numPr>
      </w:pPr>
    </w:p>
    <w:p w14:paraId="3A969FB8" w14:textId="77777777" w:rsidR="00E87FDD" w:rsidRPr="0075052A" w:rsidRDefault="00E87FDD" w:rsidP="0049249C">
      <w:pPr>
        <w:pStyle w:val="Ttulo2"/>
      </w:pPr>
      <w:bookmarkStart w:id="133" w:name="_Toc291664495"/>
      <w:bookmarkStart w:id="134" w:name="_Toc292664283"/>
      <w:r w:rsidRPr="0075052A">
        <w:t>Aspectos Negativos</w:t>
      </w:r>
      <w:bookmarkEnd w:id="133"/>
      <w:bookmarkEnd w:id="134"/>
    </w:p>
    <w:p w14:paraId="3F7A38AD" w14:textId="77777777" w:rsidR="00E87FDD" w:rsidRPr="0075052A" w:rsidRDefault="00E87FDD" w:rsidP="0049249C"/>
    <w:p w14:paraId="0BCA0C32" w14:textId="6DAE91CD" w:rsidR="00A57AFC" w:rsidRPr="0075052A" w:rsidRDefault="00E87FDD" w:rsidP="0049249C">
      <w:pPr>
        <w:pStyle w:val="Ttulo2"/>
      </w:pPr>
      <w:bookmarkStart w:id="135" w:name="_Toc291664496"/>
      <w:bookmarkStart w:id="136" w:name="_Toc292664284"/>
      <w:r w:rsidRPr="0075052A">
        <w:t>Trabajos Futuros</w:t>
      </w:r>
      <w:bookmarkEnd w:id="135"/>
      <w:bookmarkEnd w:id="136"/>
    </w:p>
    <w:p w14:paraId="1B0A304D" w14:textId="7BDDC8F6" w:rsidR="00253A04" w:rsidRPr="0075052A" w:rsidRDefault="008A3E2E" w:rsidP="0049249C">
      <w:pPr>
        <w:rPr>
          <w:color w:val="FF0000"/>
        </w:rPr>
      </w:pPr>
      <w:r w:rsidRPr="0075052A">
        <w:rPr>
          <w:color w:val="FF0000"/>
        </w:rPr>
        <w:t>Esmeralda0</w:t>
      </w:r>
      <w:r w:rsidR="000C343D" w:rsidRPr="0075052A">
        <w:rPr>
          <w:color w:val="FF0000"/>
        </w:rPr>
        <w:t>1</w:t>
      </w:r>
    </w:p>
    <w:p w14:paraId="2EB353FB" w14:textId="77777777" w:rsidR="00322BDB" w:rsidRPr="0075052A" w:rsidRDefault="00322BDB" w:rsidP="0049249C">
      <w:pPr>
        <w:pStyle w:val="Ttulo3"/>
      </w:pPr>
      <w:bookmarkStart w:id="137" w:name="_Toc292664285"/>
      <w:r w:rsidRPr="0075052A">
        <w:t>Montecarlo</w:t>
      </w:r>
      <w:bookmarkEnd w:id="137"/>
    </w:p>
    <w:p w14:paraId="65D7320C" w14:textId="4C51CEDF" w:rsidR="00322BDB" w:rsidRPr="0075052A" w:rsidRDefault="00322BDB" w:rsidP="0049249C">
      <w:pPr>
        <w:rPr>
          <w:color w:val="FF0000"/>
        </w:rPr>
      </w:pPr>
      <w:r w:rsidRPr="0075052A">
        <w:rPr>
          <w:color w:val="FF0000"/>
        </w:rPr>
        <w:t>La implantación de Montecarlo para la navegación.</w:t>
      </w:r>
    </w:p>
    <w:p w14:paraId="70303301" w14:textId="0421B2D1" w:rsidR="00E73F4C" w:rsidRPr="0075052A" w:rsidRDefault="00E73F4C" w:rsidP="0049249C">
      <w:pPr>
        <w:pStyle w:val="Ttulo3"/>
      </w:pPr>
      <w:bookmarkStart w:id="138" w:name="_Toc292664286"/>
      <w:r w:rsidRPr="0075052A">
        <w:t>ROS</w:t>
      </w:r>
      <w:bookmarkEnd w:id="138"/>
    </w:p>
    <w:p w14:paraId="082822F0" w14:textId="77777777" w:rsidR="00E73F4C" w:rsidRPr="0075052A" w:rsidRDefault="00E73F4C" w:rsidP="0049249C"/>
    <w:p w14:paraId="6CDCB4F0" w14:textId="728F8D2E" w:rsidR="00E73F4C" w:rsidRPr="0075052A" w:rsidRDefault="00E73F4C" w:rsidP="0049249C">
      <w:pPr>
        <w:pStyle w:val="Ttulo3"/>
      </w:pPr>
      <w:bookmarkStart w:id="139" w:name="_Toc292664287"/>
      <w:proofErr w:type="spellStart"/>
      <w:r w:rsidRPr="0075052A">
        <w:lastRenderedPageBreak/>
        <w:t>Kinect</w:t>
      </w:r>
      <w:bookmarkEnd w:id="139"/>
      <w:proofErr w:type="spellEnd"/>
    </w:p>
    <w:p w14:paraId="1BD59C5F" w14:textId="77777777" w:rsidR="00E73F4C" w:rsidRPr="0075052A" w:rsidRDefault="00E73F4C" w:rsidP="0049249C"/>
    <w:p w14:paraId="6EDD0094" w14:textId="77777777" w:rsidR="00E73F4C" w:rsidRPr="0075052A" w:rsidRDefault="00E73F4C" w:rsidP="0049249C"/>
    <w:bookmarkStart w:id="140" w:name="_Bibliografía" w:displacedByCustomXml="next"/>
    <w:bookmarkEnd w:id="140" w:displacedByCustomXml="next"/>
    <w:bookmarkStart w:id="141" w:name="_Toc292664288" w:displacedByCustomXml="next"/>
    <w:bookmarkStart w:id="142" w:name="_Toc291664497" w:displacedByCustomXml="next"/>
    <w:sdt>
      <w:sdtPr>
        <w:rPr>
          <w:kern w:val="0"/>
          <w:sz w:val="24"/>
        </w:rPr>
        <w:id w:val="658270766"/>
        <w:docPartObj>
          <w:docPartGallery w:val="Bibliographies"/>
          <w:docPartUnique/>
        </w:docPartObj>
      </w:sdtPr>
      <w:sdtEndPr>
        <w:rPr>
          <w:b w:val="0"/>
          <w:smallCaps w:val="0"/>
        </w:rPr>
      </w:sdtEndPr>
      <w:sdtContent>
        <w:p w14:paraId="118AD329" w14:textId="77777777" w:rsidR="00E87FDD" w:rsidRPr="0075052A" w:rsidRDefault="00E87FDD" w:rsidP="0049249C">
          <w:pPr>
            <w:pStyle w:val="Ttulo1"/>
          </w:pPr>
          <w:r w:rsidRPr="0075052A">
            <w:t>Bibliografía</w:t>
          </w:r>
          <w:bookmarkEnd w:id="142"/>
          <w:bookmarkEnd w:id="141"/>
        </w:p>
        <w:p w14:paraId="15D37A5A" w14:textId="36FE2CDC" w:rsidR="00E87FDD" w:rsidRPr="0075052A" w:rsidRDefault="00E87FDD" w:rsidP="0049249C">
          <w:pPr>
            <w:pStyle w:val="Bibliografa"/>
            <w:rPr>
              <w:noProof/>
            </w:rPr>
          </w:pPr>
        </w:p>
        <w:p w14:paraId="6D0999D9" w14:textId="77B8E1B7" w:rsidR="00E87FDD" w:rsidRPr="0075052A" w:rsidRDefault="00E87FDD" w:rsidP="0049249C">
          <w:pPr>
            <w:pStyle w:val="Bibliografa"/>
            <w:numPr>
              <w:ilvl w:val="0"/>
              <w:numId w:val="17"/>
            </w:numPr>
            <w:rPr>
              <w:noProof/>
            </w:rPr>
          </w:pPr>
          <w:r w:rsidRPr="0075052A">
            <w:rPr>
              <w:noProof/>
            </w:rPr>
            <w:t xml:space="preserve">Española, R. A. (2010). </w:t>
          </w:r>
          <w:r w:rsidRPr="0075052A">
            <w:rPr>
              <w:i/>
              <w:iCs/>
              <w:noProof/>
            </w:rPr>
            <w:t>Diccionario de la lengua española.</w:t>
          </w:r>
          <w:r w:rsidRPr="0075052A">
            <w:rPr>
              <w:noProof/>
            </w:rPr>
            <w:t xml:space="preserve"> Madrid: RAE.</w:t>
          </w:r>
          <w:r w:rsidRPr="0075052A">
            <w:rPr>
              <w:i/>
              <w:iCs/>
              <w:noProof/>
            </w:rPr>
            <w:t>NXT® motor internals.</w:t>
          </w:r>
          <w:r w:rsidRPr="0075052A">
            <w:rPr>
              <w:noProof/>
            </w:rPr>
            <w:t xml:space="preserve"> (Noviembre de 2008). Recuperado el 5 de Diciembre de 2010, de http://www.philohome.com/nxtmotor/nxtmotor.htm</w:t>
          </w:r>
        </w:p>
        <w:p w14:paraId="245FFACB" w14:textId="77777777" w:rsidR="00E87FDD" w:rsidRPr="0075052A" w:rsidRDefault="00E87FDD" w:rsidP="0049249C">
          <w:pPr>
            <w:pStyle w:val="Bibliografa"/>
            <w:numPr>
              <w:ilvl w:val="0"/>
              <w:numId w:val="17"/>
            </w:numPr>
            <w:rPr>
              <w:noProof/>
            </w:rPr>
          </w:pPr>
          <w:r w:rsidRPr="0075052A">
            <w:rPr>
              <w:noProof/>
            </w:rPr>
            <w:t xml:space="preserve">Asimov, I. (1950). </w:t>
          </w:r>
          <w:r w:rsidRPr="0075052A">
            <w:rPr>
              <w:i/>
              <w:iCs/>
              <w:noProof/>
            </w:rPr>
            <w:t>I, Robot.</w:t>
          </w:r>
          <w:r w:rsidRPr="0075052A">
            <w:rPr>
              <w:noProof/>
            </w:rPr>
            <w:t xml:space="preserve"> Colección Diamante.</w:t>
          </w:r>
        </w:p>
        <w:p w14:paraId="1124F306" w14:textId="77777777" w:rsidR="00E87FDD" w:rsidRPr="0075052A" w:rsidRDefault="00E87FDD" w:rsidP="0049249C">
          <w:pPr>
            <w:pStyle w:val="Bibliografa"/>
            <w:numPr>
              <w:ilvl w:val="0"/>
              <w:numId w:val="17"/>
            </w:numPr>
            <w:rPr>
              <w:noProof/>
            </w:rPr>
          </w:pPr>
          <w:r w:rsidRPr="0075052A">
            <w:rPr>
              <w:noProof/>
            </w:rPr>
            <w:t xml:space="preserve">Española, R. A. (2010). </w:t>
          </w:r>
          <w:r w:rsidRPr="0075052A">
            <w:rPr>
              <w:i/>
              <w:iCs/>
              <w:noProof/>
            </w:rPr>
            <w:t>Diccionario de la lengua española.</w:t>
          </w:r>
          <w:r w:rsidRPr="0075052A">
            <w:rPr>
              <w:noProof/>
            </w:rPr>
            <w:t xml:space="preserve"> Madrid: RAE.</w:t>
          </w:r>
        </w:p>
        <w:p w14:paraId="518BE646" w14:textId="77777777" w:rsidR="00E87FDD" w:rsidRPr="0075052A" w:rsidRDefault="00E87FDD" w:rsidP="0049249C">
          <w:pPr>
            <w:pStyle w:val="Bibliografa"/>
            <w:numPr>
              <w:ilvl w:val="0"/>
              <w:numId w:val="17"/>
            </w:numPr>
            <w:rPr>
              <w:noProof/>
            </w:rPr>
          </w:pPr>
          <w:r w:rsidRPr="0075052A">
            <w:rPr>
              <w:noProof/>
            </w:rPr>
            <w:t xml:space="preserve">Group, T. L. (s.f.). </w:t>
          </w:r>
          <w:r w:rsidRPr="0075052A">
            <w:rPr>
              <w:i/>
              <w:iCs/>
              <w:noProof/>
            </w:rPr>
            <w:t>LEGO Mindstorm</w:t>
          </w:r>
          <w:r w:rsidRPr="0075052A">
            <w:rPr>
              <w:noProof/>
            </w:rPr>
            <w:t>. Recuperado el 15 de Septiembre de 2010, de http://mindstorms.lego.com/en-us/Default.aspx</w:t>
          </w:r>
        </w:p>
        <w:p w14:paraId="7F0DF500" w14:textId="77777777" w:rsidR="00E87FDD" w:rsidRPr="0075052A" w:rsidRDefault="00E87FDD" w:rsidP="0049249C">
          <w:pPr>
            <w:pStyle w:val="Bibliografa"/>
            <w:numPr>
              <w:ilvl w:val="0"/>
              <w:numId w:val="17"/>
            </w:numPr>
            <w:rPr>
              <w:noProof/>
            </w:rPr>
          </w:pPr>
          <w:r w:rsidRPr="0075052A">
            <w:rPr>
              <w:noProof/>
            </w:rPr>
            <w:t xml:space="preserve">Hurbain, M. G. (2007). </w:t>
          </w:r>
          <w:r w:rsidRPr="0075052A">
            <w:rPr>
              <w:i/>
              <w:iCs/>
              <w:noProof/>
            </w:rPr>
            <w:t>Extreme NXT.</w:t>
          </w:r>
          <w:r w:rsidRPr="0075052A">
            <w:rPr>
              <w:noProof/>
            </w:rPr>
            <w:t xml:space="preserve"> Apress.</w:t>
          </w:r>
        </w:p>
        <w:p w14:paraId="557CFE94" w14:textId="77777777" w:rsidR="00E87FDD" w:rsidRPr="0075052A" w:rsidRDefault="00E87FDD" w:rsidP="0049249C">
          <w:pPr>
            <w:pStyle w:val="Bibliografa"/>
            <w:numPr>
              <w:ilvl w:val="0"/>
              <w:numId w:val="17"/>
            </w:numPr>
            <w:rPr>
              <w:noProof/>
            </w:rPr>
          </w:pPr>
          <w:r w:rsidRPr="0075052A">
            <w:rPr>
              <w:noProof/>
            </w:rPr>
            <w:t xml:space="preserve">leJOS. (2 de Septiembre de 2009). </w:t>
          </w:r>
          <w:r w:rsidRPr="0075052A">
            <w:rPr>
              <w:i/>
              <w:iCs/>
              <w:noProof/>
            </w:rPr>
            <w:t>Java for LEGO Mindstorms.</w:t>
          </w:r>
          <w:r w:rsidRPr="0075052A">
            <w:rPr>
              <w:noProof/>
            </w:rPr>
            <w:t xml:space="preserve"> Obtenido de Java for LEGO Mindstorms: http://lejos.sourceforge.net/</w:t>
          </w:r>
        </w:p>
        <w:p w14:paraId="373F5E17" w14:textId="77777777" w:rsidR="00E87FDD" w:rsidRPr="0075052A" w:rsidRDefault="00E87FDD" w:rsidP="0049249C">
          <w:pPr>
            <w:pStyle w:val="Bibliografa"/>
            <w:numPr>
              <w:ilvl w:val="0"/>
              <w:numId w:val="17"/>
            </w:numPr>
            <w:rPr>
              <w:noProof/>
            </w:rPr>
          </w:pPr>
          <w:r w:rsidRPr="0075052A">
            <w:rPr>
              <w:noProof/>
            </w:rPr>
            <w:t xml:space="preserve">Microsystems, L. &amp;. (s.f.). </w:t>
          </w:r>
          <w:r w:rsidRPr="0075052A">
            <w:rPr>
              <w:i/>
              <w:iCs/>
              <w:noProof/>
            </w:rPr>
            <w:t>Lejos, Java for LEGO</w:t>
          </w:r>
          <w:r w:rsidRPr="0075052A">
            <w:rPr>
              <w:noProof/>
            </w:rPr>
            <w:t>. Recuperado el 4 de Octubre de 2010, de http://lejos.sourceforge.net/</w:t>
          </w:r>
        </w:p>
        <w:p w14:paraId="15096888" w14:textId="77777777" w:rsidR="00E87FDD" w:rsidRPr="0075052A" w:rsidRDefault="00E87FDD" w:rsidP="0049249C">
          <w:pPr>
            <w:pStyle w:val="Bibliografa"/>
            <w:numPr>
              <w:ilvl w:val="0"/>
              <w:numId w:val="17"/>
            </w:numPr>
            <w:rPr>
              <w:noProof/>
            </w:rPr>
          </w:pPr>
          <w:bookmarkStart w:id="143" w:name="_Ref291585087"/>
          <w:r w:rsidRPr="0075052A">
            <w:rPr>
              <w:noProof/>
            </w:rPr>
            <w:t xml:space="preserve">Moral, J. A. (2010). </w:t>
          </w:r>
          <w:r w:rsidRPr="0075052A">
            <w:rPr>
              <w:i/>
              <w:iCs/>
              <w:noProof/>
            </w:rPr>
            <w:t>Instalación del proyecto LeJOS.</w:t>
          </w:r>
          <w:r w:rsidRPr="0075052A">
            <w:rPr>
              <w:noProof/>
            </w:rPr>
            <w:t xml:space="preserve"> Universidad de Alclá, Madrid.</w:t>
          </w:r>
          <w:bookmarkEnd w:id="143"/>
        </w:p>
        <w:p w14:paraId="2F8FEAFF" w14:textId="77777777" w:rsidR="00F51784" w:rsidRPr="0075052A" w:rsidRDefault="00F51784" w:rsidP="0049249C">
          <w:pPr>
            <w:pStyle w:val="Bibliografa"/>
            <w:numPr>
              <w:ilvl w:val="0"/>
              <w:numId w:val="17"/>
            </w:numPr>
            <w:rPr>
              <w:noProof/>
            </w:rPr>
          </w:pPr>
          <w:bookmarkStart w:id="144" w:name="_Ref292030634"/>
          <w:r w:rsidRPr="0075052A">
            <w:rPr>
              <w:noProof/>
            </w:rPr>
            <w:lastRenderedPageBreak/>
            <w:t xml:space="preserve">Williwgarage. (2010). </w:t>
          </w:r>
          <w:r w:rsidRPr="0075052A">
            <w:rPr>
              <w:i/>
              <w:iCs/>
              <w:noProof/>
            </w:rPr>
            <w:t>TurtleBot</w:t>
          </w:r>
          <w:r w:rsidRPr="0075052A">
            <w:rPr>
              <w:noProof/>
            </w:rPr>
            <w:t>. Obtenido de http://www.willowgarage.com/turtlebot</w:t>
          </w:r>
          <w:bookmarkEnd w:id="144"/>
        </w:p>
        <w:p w14:paraId="3F3709A2" w14:textId="7DD0CE58" w:rsidR="00F51784" w:rsidRPr="0075052A" w:rsidRDefault="00F51784" w:rsidP="0049249C">
          <w:pPr>
            <w:pStyle w:val="Bibliografa"/>
            <w:numPr>
              <w:ilvl w:val="0"/>
              <w:numId w:val="17"/>
            </w:numPr>
            <w:rPr>
              <w:noProof/>
            </w:rPr>
          </w:pPr>
          <w:bookmarkStart w:id="145" w:name="_Ref292024571"/>
          <w:r w:rsidRPr="0075052A">
            <w:rPr>
              <w:noProof/>
            </w:rPr>
            <w:t xml:space="preserve">ROS. (16 de 03 de 2011). </w:t>
          </w:r>
          <w:r w:rsidRPr="0075052A">
            <w:rPr>
              <w:i/>
              <w:iCs/>
              <w:noProof/>
            </w:rPr>
            <w:t>Robot Operating System</w:t>
          </w:r>
          <w:r w:rsidRPr="0075052A">
            <w:rPr>
              <w:noProof/>
            </w:rPr>
            <w:t xml:space="preserve">. Obtenido de </w:t>
          </w:r>
          <w:r w:rsidR="005163A1" w:rsidRPr="0075052A">
            <w:rPr>
              <w:noProof/>
            </w:rPr>
            <w:t xml:space="preserve"> </w:t>
          </w:r>
          <w:r w:rsidRPr="0075052A">
            <w:rPr>
              <w:noProof/>
            </w:rPr>
            <w:t xml:space="preserve"> HYPERLINK "http://www.ros.org/wiki/" </w:t>
          </w:r>
          <w:r w:rsidR="005163A1" w:rsidRPr="0075052A">
            <w:rPr>
              <w:noProof/>
            </w:rPr>
            <w:t xml:space="preserve"> </w:t>
          </w:r>
          <w:r w:rsidRPr="0075052A">
            <w:rPr>
              <w:rStyle w:val="Hipervnculo"/>
              <w:noProof/>
            </w:rPr>
            <w:t>http://www.ros.org/wiki/</w:t>
          </w:r>
          <w:r w:rsidR="005163A1" w:rsidRPr="0075052A">
            <w:rPr>
              <w:noProof/>
            </w:rPr>
            <w:t xml:space="preserve"> </w:t>
          </w:r>
        </w:p>
        <w:p w14:paraId="3D797341" w14:textId="33BE77EC" w:rsidR="00F51784" w:rsidRPr="0075052A" w:rsidRDefault="00F51784" w:rsidP="0049249C">
          <w:pPr>
            <w:pStyle w:val="Bibliografa"/>
            <w:numPr>
              <w:ilvl w:val="0"/>
              <w:numId w:val="17"/>
            </w:numPr>
          </w:pPr>
          <w:bookmarkStart w:id="146" w:name="_Ref292029600"/>
          <w:r w:rsidRPr="0075052A">
            <w:rPr>
              <w:noProof/>
            </w:rPr>
            <w:t xml:space="preserve">OpenCV ( 01/12/2010). Open Source Computer Vision. Obtenido de </w:t>
          </w:r>
          <w:r w:rsidR="005163A1" w:rsidRPr="0075052A">
            <w:t xml:space="preserve"> </w:t>
          </w:r>
          <w:r w:rsidRPr="0075052A">
            <w:t xml:space="preserve"> HYPERLINK "http://opencv.willowgarage.com/wiki/" </w:t>
          </w:r>
          <w:r w:rsidR="005163A1" w:rsidRPr="0075052A">
            <w:t xml:space="preserve"> </w:t>
          </w:r>
          <w:r w:rsidRPr="0075052A">
            <w:rPr>
              <w:rStyle w:val="Hipervnculo"/>
            </w:rPr>
            <w:t>http://opencv.willowgarage.com/wiki/</w:t>
          </w:r>
          <w:bookmarkEnd w:id="146"/>
          <w:r w:rsidR="005163A1" w:rsidRPr="0075052A">
            <w:t xml:space="preserve"> </w:t>
          </w:r>
        </w:p>
        <w:p w14:paraId="77475190" w14:textId="3897D80C" w:rsidR="00F51784" w:rsidRPr="0075052A" w:rsidRDefault="00F51784" w:rsidP="0049249C">
          <w:pPr>
            <w:numPr>
              <w:ilvl w:val="0"/>
              <w:numId w:val="17"/>
            </w:numPr>
          </w:pPr>
          <w:bookmarkStart w:id="147" w:name="_Ref292029608"/>
          <w:r w:rsidRPr="0075052A">
            <w:t xml:space="preserve">PLC </w:t>
          </w:r>
          <w:proofErr w:type="gramStart"/>
          <w:r w:rsidRPr="0075052A">
            <w:t>( 01</w:t>
          </w:r>
          <w:proofErr w:type="gramEnd"/>
          <w:r w:rsidRPr="0075052A">
            <w:t xml:space="preserve">/12/2010). Point Cloud Library. Obtenido de </w:t>
          </w:r>
          <w:r w:rsidR="005163A1" w:rsidRPr="0075052A">
            <w:t xml:space="preserve"> </w:t>
          </w:r>
          <w:r w:rsidRPr="0075052A">
            <w:t xml:space="preserve"> HYPERLINK "http://pointclouds.org/" </w:t>
          </w:r>
          <w:r w:rsidR="005163A1" w:rsidRPr="0075052A">
            <w:t xml:space="preserve"> </w:t>
          </w:r>
          <w:hyperlink r:id="rId42" w:history="1">
            <w:r w:rsidR="005163A1" w:rsidRPr="0075052A">
              <w:rPr>
                <w:rStyle w:val="Hipervnculo"/>
              </w:rPr>
              <w:t>http://pointclouds.org/</w:t>
            </w:r>
          </w:hyperlink>
          <w:bookmarkEnd w:id="147"/>
          <w:r w:rsidR="005163A1" w:rsidRPr="0075052A">
            <w:t xml:space="preserve"> </w:t>
          </w:r>
        </w:p>
        <w:p w14:paraId="0AB82664" w14:textId="0517E427" w:rsidR="005163A1" w:rsidRPr="0075052A" w:rsidRDefault="00AB1E51" w:rsidP="0049249C">
          <w:pPr>
            <w:numPr>
              <w:ilvl w:val="0"/>
              <w:numId w:val="17"/>
            </w:numPr>
            <w:rPr>
              <w:color w:val="FF0000"/>
            </w:rPr>
          </w:pPr>
          <w:hyperlink r:id="rId43" w:anchor="Teor.C3.ADa" w:history="1">
            <w:r w:rsidR="005163A1" w:rsidRPr="0075052A">
              <w:rPr>
                <w:rStyle w:val="Hipervnculo"/>
                <w:color w:val="FF0000"/>
              </w:rPr>
              <w:t>http://www.robotica-urjc.es/index.php/Doctorado_-_M%C3%A1ster#Teor.C3.ADa</w:t>
            </w:r>
          </w:hyperlink>
        </w:p>
        <w:bookmarkEnd w:id="145"/>
        <w:p w14:paraId="661E44D2" w14:textId="77777777" w:rsidR="00F51784" w:rsidRPr="0075052A" w:rsidRDefault="00F51784" w:rsidP="0049249C"/>
        <w:p w14:paraId="24FBEA85" w14:textId="00D7F404" w:rsidR="00E87FDD" w:rsidRPr="0075052A" w:rsidRDefault="00AB1E51" w:rsidP="0049249C"/>
      </w:sdtContent>
    </w:sdt>
    <w:p w14:paraId="6F60C43C" w14:textId="77777777" w:rsidR="00E87FDD" w:rsidRPr="0075052A" w:rsidRDefault="00E87FDD" w:rsidP="0049249C"/>
    <w:p w14:paraId="6E551C6B" w14:textId="77777777" w:rsidR="00E87FDD" w:rsidRPr="0075052A" w:rsidRDefault="00E87FDD" w:rsidP="0049249C">
      <w:pPr>
        <w:pStyle w:val="Referencias"/>
      </w:pPr>
    </w:p>
    <w:p w14:paraId="523020FE" w14:textId="77777777" w:rsidR="00E87FDD" w:rsidRPr="0075052A" w:rsidRDefault="00E87FDD" w:rsidP="0049249C">
      <w:pPr>
        <w:pStyle w:val="Ttulo"/>
      </w:pPr>
      <w:bookmarkStart w:id="148" w:name="_Toc291664498"/>
      <w:bookmarkStart w:id="149" w:name="_Toc292664289"/>
      <w:r w:rsidRPr="0075052A">
        <w:lastRenderedPageBreak/>
        <w:t>Anexos</w:t>
      </w:r>
      <w:bookmarkEnd w:id="148"/>
      <w:bookmarkEnd w:id="149"/>
    </w:p>
    <w:p w14:paraId="1B6E8E50" w14:textId="77777777" w:rsidR="00E87FDD" w:rsidRPr="0075052A" w:rsidRDefault="00E87FDD" w:rsidP="0049249C">
      <w:pPr>
        <w:pStyle w:val="Referencias"/>
      </w:pPr>
    </w:p>
    <w:p w14:paraId="7B5644F6" w14:textId="77777777" w:rsidR="00E87FDD" w:rsidRPr="0075052A" w:rsidRDefault="00E87FDD" w:rsidP="0049249C">
      <w:pPr>
        <w:pStyle w:val="Ttulo1"/>
      </w:pPr>
      <w:bookmarkStart w:id="150" w:name="_Toc291664499"/>
      <w:bookmarkStart w:id="151" w:name="_Toc292664290"/>
      <w:r w:rsidRPr="0075052A">
        <w:lastRenderedPageBreak/>
        <w:t>Anexo A: Lista de Problemas</w:t>
      </w:r>
      <w:bookmarkEnd w:id="150"/>
      <w:bookmarkEnd w:id="151"/>
    </w:p>
    <w:p w14:paraId="37A09085" w14:textId="77777777" w:rsidR="00E87FDD" w:rsidRPr="0075052A" w:rsidRDefault="00E87FDD" w:rsidP="0049249C">
      <w:pPr>
        <w:pStyle w:val="Ttulo2"/>
      </w:pPr>
      <w:bookmarkStart w:id="152" w:name="_Toc291664500"/>
      <w:bookmarkStart w:id="153" w:name="_Toc292664291"/>
      <w:r w:rsidRPr="0075052A">
        <w:t>Problema 1: Instalar Java en Ubuntu</w:t>
      </w:r>
      <w:bookmarkEnd w:id="152"/>
      <w:bookmarkEnd w:id="153"/>
    </w:p>
    <w:p w14:paraId="25D52199" w14:textId="77777777" w:rsidR="00E87FDD" w:rsidRPr="0075052A" w:rsidRDefault="00E87FDD" w:rsidP="0049249C">
      <w:pPr>
        <w:pStyle w:val="Normal-2"/>
      </w:pPr>
      <w:r w:rsidRPr="0075052A">
        <w:rPr>
          <w:b/>
        </w:rPr>
        <w:t xml:space="preserve">Problema: </w:t>
      </w:r>
      <w:r w:rsidRPr="0075052A">
        <w:t>E</w:t>
      </w:r>
      <w:proofErr w:type="gramStart"/>
      <w:r w:rsidRPr="0075052A">
        <w:t>:Línea</w:t>
      </w:r>
      <w:proofErr w:type="gramEnd"/>
      <w:r w:rsidRPr="0075052A">
        <w:t xml:space="preserve"> 54 mal formada en lista de fuentes /</w:t>
      </w:r>
      <w:proofErr w:type="spellStart"/>
      <w:r w:rsidRPr="0075052A">
        <w:t>etc</w:t>
      </w:r>
      <w:proofErr w:type="spellEnd"/>
      <w:r w:rsidRPr="0075052A">
        <w:t>/</w:t>
      </w:r>
      <w:proofErr w:type="spellStart"/>
      <w:r w:rsidRPr="0075052A">
        <w:t>apt</w:t>
      </w:r>
      <w:proofErr w:type="spellEnd"/>
      <w:r w:rsidRPr="0075052A">
        <w:t>/</w:t>
      </w:r>
      <w:proofErr w:type="spellStart"/>
      <w:r w:rsidRPr="0075052A">
        <w:t>sources.list</w:t>
      </w:r>
      <w:proofErr w:type="spellEnd"/>
      <w:r w:rsidRPr="0075052A">
        <w:t xml:space="preserve"> </w:t>
      </w:r>
    </w:p>
    <w:p w14:paraId="7C76B7E8" w14:textId="77777777" w:rsidR="00E87FDD" w:rsidRPr="0075052A" w:rsidRDefault="00E87FDD" w:rsidP="0049249C">
      <w:pPr>
        <w:pStyle w:val="Normal-2"/>
      </w:pPr>
      <w:r w:rsidRPr="0075052A">
        <w:t>Solución:</w:t>
      </w:r>
    </w:p>
    <w:p w14:paraId="717A2A80" w14:textId="77777777" w:rsidR="00E87FDD" w:rsidRPr="0075052A" w:rsidRDefault="00E87FDD" w:rsidP="0049249C">
      <w:pPr>
        <w:pStyle w:val="Normal-2"/>
        <w:rPr>
          <w:b/>
        </w:rPr>
      </w:pPr>
      <w:r w:rsidRPr="0075052A">
        <w:t>Abrir /</w:t>
      </w:r>
      <w:proofErr w:type="spellStart"/>
      <w:r w:rsidRPr="0075052A">
        <w:t>etc</w:t>
      </w:r>
      <w:proofErr w:type="spellEnd"/>
      <w:r w:rsidRPr="0075052A">
        <w:t>/</w:t>
      </w:r>
      <w:proofErr w:type="spellStart"/>
      <w:r w:rsidRPr="0075052A">
        <w:t>apt</w:t>
      </w:r>
      <w:proofErr w:type="spellEnd"/>
      <w:r w:rsidRPr="0075052A">
        <w:t>/</w:t>
      </w:r>
      <w:proofErr w:type="spellStart"/>
      <w:r w:rsidRPr="0075052A">
        <w:t>source.list</w:t>
      </w:r>
      <w:proofErr w:type="spellEnd"/>
    </w:p>
    <w:p w14:paraId="76BD6E00" w14:textId="77777777" w:rsidR="00E87FDD" w:rsidRPr="0075052A" w:rsidRDefault="00E87FDD" w:rsidP="0049249C">
      <w:pPr>
        <w:pStyle w:val="Normal-2"/>
        <w:rPr>
          <w:b/>
        </w:rPr>
      </w:pPr>
      <w:r w:rsidRPr="0075052A">
        <w:t>Borrar los repositorios del final.</w:t>
      </w:r>
    </w:p>
    <w:p w14:paraId="5C31FFCB" w14:textId="77777777" w:rsidR="00E87FDD" w:rsidRPr="0075052A" w:rsidRDefault="00E87FDD" w:rsidP="0049249C">
      <w:pPr>
        <w:pStyle w:val="Normal-2"/>
        <w:rPr>
          <w:b/>
        </w:rPr>
      </w:pPr>
      <w:r w:rsidRPr="0075052A">
        <w:t>Actualizar.</w:t>
      </w:r>
    </w:p>
    <w:p w14:paraId="052EEA16" w14:textId="77777777" w:rsidR="00E87FDD" w:rsidRPr="0075052A" w:rsidRDefault="00E87FDD" w:rsidP="0049249C">
      <w:pPr>
        <w:pStyle w:val="Normal-2"/>
        <w:rPr>
          <w:b/>
        </w:rPr>
      </w:pPr>
      <w:r w:rsidRPr="0075052A">
        <w:t>Continuar la instalación.</w:t>
      </w:r>
    </w:p>
    <w:p w14:paraId="73D71193" w14:textId="77777777" w:rsidR="00E87FDD" w:rsidRPr="0075052A" w:rsidRDefault="00E87FDD" w:rsidP="0049249C">
      <w:pPr>
        <w:pStyle w:val="Ttulo2"/>
      </w:pPr>
      <w:bookmarkStart w:id="154" w:name="_Toc291664501"/>
      <w:bookmarkStart w:id="155" w:name="_Toc292664292"/>
      <w:r w:rsidRPr="0075052A">
        <w:t xml:space="preserve">Problema 2: SAM-BA </w:t>
      </w:r>
      <w:proofErr w:type="spellStart"/>
      <w:r w:rsidRPr="0075052A">
        <w:t>mode</w:t>
      </w:r>
      <w:bookmarkEnd w:id="154"/>
      <w:bookmarkEnd w:id="155"/>
      <w:proofErr w:type="spellEnd"/>
    </w:p>
    <w:p w14:paraId="1CCA2E77" w14:textId="77777777" w:rsidR="00E87FDD" w:rsidRPr="0075052A" w:rsidRDefault="00E87FDD" w:rsidP="0049249C">
      <w:pPr>
        <w:pStyle w:val="Normal-2"/>
      </w:pPr>
      <w:proofErr w:type="gramStart"/>
      <w:r w:rsidRPr="0075052A">
        <w:rPr>
          <w:b/>
        </w:rPr>
        <w:t xml:space="preserve">Problema </w:t>
      </w:r>
      <w:r w:rsidRPr="0075052A">
        <w:t>:</w:t>
      </w:r>
      <w:proofErr w:type="gramEnd"/>
      <w:r w:rsidRPr="0075052A">
        <w:t xml:space="preserve"> “</w:t>
      </w:r>
      <w:proofErr w:type="spellStart"/>
      <w:r w:rsidRPr="0075052A">
        <w:t>An</w:t>
      </w:r>
      <w:proofErr w:type="spellEnd"/>
      <w:r w:rsidRPr="0075052A">
        <w:t xml:space="preserve"> error </w:t>
      </w:r>
      <w:proofErr w:type="spellStart"/>
      <w:r w:rsidRPr="0075052A">
        <w:t>occurred</w:t>
      </w:r>
      <w:proofErr w:type="spellEnd"/>
      <w:r w:rsidRPr="0075052A">
        <w:t xml:space="preserve">: </w:t>
      </w:r>
      <w:proofErr w:type="spellStart"/>
      <w:r w:rsidRPr="0075052A">
        <w:t>Failed</w:t>
      </w:r>
      <w:proofErr w:type="spellEnd"/>
      <w:r w:rsidRPr="0075052A">
        <w:t xml:space="preserve"> </w:t>
      </w:r>
      <w:proofErr w:type="spellStart"/>
      <w:r w:rsidRPr="0075052A">
        <w:t>to</w:t>
      </w:r>
      <w:proofErr w:type="spellEnd"/>
      <w:r w:rsidRPr="0075052A">
        <w:t xml:space="preserve"> open </w:t>
      </w:r>
      <w:proofErr w:type="spellStart"/>
      <w:r w:rsidRPr="0075052A">
        <w:t>device</w:t>
      </w:r>
      <w:proofErr w:type="spellEnd"/>
      <w:r w:rsidRPr="0075052A">
        <w:t xml:space="preserve"> in SAM-BA </w:t>
      </w:r>
      <w:proofErr w:type="spellStart"/>
      <w:r w:rsidRPr="0075052A">
        <w:t>mode</w:t>
      </w:r>
      <w:proofErr w:type="spellEnd"/>
      <w:r w:rsidRPr="0075052A">
        <w:t xml:space="preserve">” </w:t>
      </w:r>
    </w:p>
    <w:p w14:paraId="13653AAA" w14:textId="77777777" w:rsidR="00E87FDD" w:rsidRPr="0075052A" w:rsidRDefault="00E87FDD" w:rsidP="0049249C">
      <w:pPr>
        <w:pStyle w:val="Normal-2"/>
      </w:pPr>
      <w:r w:rsidRPr="0075052A">
        <w:t xml:space="preserve">Solución:    </w:t>
      </w:r>
    </w:p>
    <w:p w14:paraId="2D883E69" w14:textId="77777777" w:rsidR="00E87FDD" w:rsidRPr="0075052A" w:rsidRDefault="00E87FDD" w:rsidP="0049249C">
      <w:pPr>
        <w:pStyle w:val="Normal-2"/>
      </w:pPr>
      <w:proofErr w:type="gramStart"/>
      <w:r w:rsidRPr="0075052A">
        <w:t>sudo</w:t>
      </w:r>
      <w:proofErr w:type="gramEnd"/>
      <w:r w:rsidRPr="0075052A">
        <w:t xml:space="preserve"> </w:t>
      </w:r>
      <w:proofErr w:type="spellStart"/>
      <w:r w:rsidRPr="0075052A">
        <w:t>modprobe</w:t>
      </w:r>
      <w:proofErr w:type="spellEnd"/>
      <w:r w:rsidRPr="0075052A">
        <w:t xml:space="preserve"> </w:t>
      </w:r>
      <w:proofErr w:type="spellStart"/>
      <w:r w:rsidRPr="0075052A">
        <w:t>cdc_acm</w:t>
      </w:r>
      <w:proofErr w:type="spellEnd"/>
    </w:p>
    <w:p w14:paraId="5ECF13E4" w14:textId="77777777" w:rsidR="00E87FDD" w:rsidRPr="0075052A" w:rsidRDefault="00E87FDD" w:rsidP="0049249C">
      <w:pPr>
        <w:pStyle w:val="Normal-2"/>
      </w:pPr>
      <w:r w:rsidRPr="0075052A">
        <w:t>Resetear Shell</w:t>
      </w:r>
    </w:p>
    <w:p w14:paraId="493AF230" w14:textId="77777777" w:rsidR="00E87FDD" w:rsidRPr="0075052A" w:rsidRDefault="00E87FDD" w:rsidP="0049249C">
      <w:pPr>
        <w:pStyle w:val="Normal-2"/>
      </w:pPr>
      <w:proofErr w:type="gramStart"/>
      <w:r w:rsidRPr="0075052A">
        <w:t>sudo</w:t>
      </w:r>
      <w:proofErr w:type="gramEnd"/>
      <w:r w:rsidRPr="0075052A">
        <w:t xml:space="preserve"> </w:t>
      </w:r>
      <w:proofErr w:type="spellStart"/>
      <w:r w:rsidRPr="0075052A">
        <w:t>rmmod</w:t>
      </w:r>
      <w:proofErr w:type="spellEnd"/>
      <w:r w:rsidRPr="0075052A">
        <w:t xml:space="preserve"> </w:t>
      </w:r>
      <w:proofErr w:type="spellStart"/>
      <w:r w:rsidRPr="0075052A">
        <w:t>cdc_acm</w:t>
      </w:r>
      <w:proofErr w:type="spellEnd"/>
    </w:p>
    <w:p w14:paraId="7569E58A" w14:textId="77777777" w:rsidR="00E87FDD" w:rsidRPr="0075052A" w:rsidRDefault="00E87FDD" w:rsidP="0049249C">
      <w:pPr>
        <w:pStyle w:val="Normal-2"/>
      </w:pPr>
      <w:proofErr w:type="gramStart"/>
      <w:r w:rsidRPr="0075052A">
        <w:lastRenderedPageBreak/>
        <w:t>sudo</w:t>
      </w:r>
      <w:proofErr w:type="gramEnd"/>
      <w:r w:rsidRPr="0075052A">
        <w:t xml:space="preserve"> -s</w:t>
      </w:r>
    </w:p>
    <w:p w14:paraId="7A97D19F" w14:textId="77777777" w:rsidR="00E87FDD" w:rsidRPr="0075052A" w:rsidRDefault="00E87FDD" w:rsidP="0049249C">
      <w:pPr>
        <w:pStyle w:val="Normal-2"/>
      </w:pPr>
      <w:proofErr w:type="gramStart"/>
      <w:r w:rsidRPr="0075052A">
        <w:t>echo</w:t>
      </w:r>
      <w:proofErr w:type="gramEnd"/>
      <w:r w:rsidRPr="0075052A">
        <w:t xml:space="preserve"> ""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2D51AF95" w14:textId="77777777" w:rsidR="00E87FDD" w:rsidRPr="0075052A" w:rsidRDefault="00E87FDD" w:rsidP="0049249C">
      <w:pPr>
        <w:pStyle w:val="Normal-2"/>
      </w:pPr>
      <w:proofErr w:type="gramStart"/>
      <w:r w:rsidRPr="0075052A">
        <w:t>echo</w:t>
      </w:r>
      <w:proofErr w:type="gramEnd"/>
      <w:r w:rsidRPr="0075052A">
        <w:t xml:space="preserve"> "</w:t>
      </w:r>
      <w:proofErr w:type="spellStart"/>
      <w:r w:rsidRPr="0075052A">
        <w:t>blacklist</w:t>
      </w:r>
      <w:proofErr w:type="spellEnd"/>
      <w:r w:rsidRPr="0075052A">
        <w:t xml:space="preserve"> </w:t>
      </w:r>
      <w:proofErr w:type="spellStart"/>
      <w:r w:rsidRPr="0075052A">
        <w:t>cdc_adm</w:t>
      </w:r>
      <w:proofErr w:type="spellEnd"/>
      <w:r w:rsidRPr="0075052A">
        <w:t>"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31C9B37B" w14:textId="77777777" w:rsidR="00E87FDD" w:rsidRPr="0075052A" w:rsidRDefault="00E87FDD" w:rsidP="0049249C">
      <w:pPr>
        <w:pStyle w:val="Ttulo2"/>
      </w:pPr>
      <w:bookmarkStart w:id="156" w:name="_Toc291664502"/>
      <w:bookmarkStart w:id="157" w:name="_Toc292664293"/>
      <w:r w:rsidRPr="0075052A">
        <w:t>Problema 3: Conexión USB</w:t>
      </w:r>
      <w:bookmarkEnd w:id="156"/>
      <w:bookmarkEnd w:id="157"/>
    </w:p>
    <w:p w14:paraId="3C8742F8" w14:textId="77777777" w:rsidR="00F51784" w:rsidRPr="0075052A" w:rsidRDefault="00F51784" w:rsidP="0049249C">
      <w:pPr>
        <w:pStyle w:val="Normal-2"/>
      </w:pPr>
      <w:r w:rsidRPr="0075052A">
        <w:rPr>
          <w:b/>
        </w:rPr>
        <w:t xml:space="preserve">Problema: </w:t>
      </w:r>
      <w:r w:rsidRPr="0075052A">
        <w:t>Problemas al enlazar con la biblioteca libjlibnxt.so</w:t>
      </w:r>
    </w:p>
    <w:p w14:paraId="2C20F59E" w14:textId="77777777" w:rsidR="00F51784" w:rsidRPr="0075052A" w:rsidRDefault="00F51784" w:rsidP="0049249C">
      <w:pPr>
        <w:pStyle w:val="Normal-2"/>
      </w:pPr>
      <w:r w:rsidRPr="0075052A">
        <w:rPr>
          <w:b/>
        </w:rPr>
        <w:t xml:space="preserve">Solución: </w:t>
      </w:r>
      <w:r w:rsidRPr="0075052A">
        <w:t>Introducir la biblioteca en /</w:t>
      </w:r>
      <w:proofErr w:type="spellStart"/>
      <w:r w:rsidRPr="0075052A">
        <w:t>usr</w:t>
      </w:r>
      <w:proofErr w:type="spellEnd"/>
      <w:r w:rsidRPr="0075052A">
        <w:t>/</w:t>
      </w:r>
      <w:proofErr w:type="spellStart"/>
      <w:r w:rsidRPr="0075052A">
        <w:t>lib</w:t>
      </w:r>
      <w:proofErr w:type="spellEnd"/>
      <w:r w:rsidRPr="0075052A">
        <w:t>/.</w:t>
      </w:r>
    </w:p>
    <w:p w14:paraId="5D1C68D2" w14:textId="7EE44F9B" w:rsidR="00A57AFC" w:rsidRPr="0075052A" w:rsidRDefault="00622583" w:rsidP="0049249C">
      <w:pPr>
        <w:pStyle w:val="Ttulo2"/>
      </w:pPr>
      <w:bookmarkStart w:id="158" w:name="_Toc292664294"/>
      <w:r w:rsidRPr="0075052A">
        <w:t>Problema 4: Sensor de Luz</w:t>
      </w:r>
      <w:bookmarkEnd w:id="158"/>
    </w:p>
    <w:p w14:paraId="7AB34FE9" w14:textId="33AA5C4A" w:rsidR="00622583" w:rsidRPr="0075052A" w:rsidRDefault="00622583" w:rsidP="0049249C">
      <w:pPr>
        <w:pStyle w:val="Normal-2"/>
      </w:pPr>
      <w:r w:rsidRPr="0075052A">
        <w:rPr>
          <w:b/>
        </w:rPr>
        <w:t xml:space="preserve">Problema: </w:t>
      </w:r>
      <w:r w:rsidRPr="0075052A">
        <w:t>Incompatibilidad del sensor 64892 (</w:t>
      </w:r>
      <w:proofErr w:type="spellStart"/>
      <w:r w:rsidRPr="0075052A">
        <w:t>ColorLightSensor</w:t>
      </w:r>
      <w:proofErr w:type="spellEnd"/>
      <w:r w:rsidRPr="0075052A">
        <w:t>).</w:t>
      </w:r>
    </w:p>
    <w:p w14:paraId="489F5BF2" w14:textId="72358B25" w:rsidR="00E87FDD" w:rsidRPr="0075052A" w:rsidRDefault="00622583" w:rsidP="0049249C">
      <w:pPr>
        <w:pStyle w:val="Normal-2"/>
        <w:rPr>
          <w:b/>
        </w:rPr>
      </w:pPr>
      <w:r w:rsidRPr="0075052A">
        <w:rPr>
          <w:b/>
        </w:rPr>
        <w:t xml:space="preserve">Solución: </w:t>
      </w:r>
      <w:r w:rsidRPr="0075052A">
        <w:t>Sustituir los sensores 64892 por 55969 (Light Sensor).</w:t>
      </w:r>
    </w:p>
    <w:p w14:paraId="249732C0" w14:textId="77777777" w:rsidR="00E87FDD" w:rsidRPr="0075052A" w:rsidRDefault="00E87FDD" w:rsidP="0049249C"/>
    <w:p w14:paraId="5782AF70" w14:textId="17CEE665" w:rsidR="00E87FDD" w:rsidRPr="0075052A" w:rsidRDefault="00A57AFC" w:rsidP="0049249C">
      <w:pPr>
        <w:pStyle w:val="Ttulo2"/>
      </w:pPr>
      <w:bookmarkStart w:id="159" w:name="_Toc292664295"/>
      <w:r w:rsidRPr="0075052A">
        <w:t>Problema 5: Estructura del Robot</w:t>
      </w:r>
      <w:bookmarkEnd w:id="159"/>
    </w:p>
    <w:p w14:paraId="18259933" w14:textId="6EC56E9C" w:rsidR="00A57AFC" w:rsidRPr="0075052A" w:rsidRDefault="00A57AFC" w:rsidP="0049249C">
      <w:pPr>
        <w:pStyle w:val="Normal-2"/>
      </w:pPr>
      <w:r w:rsidRPr="0075052A">
        <w:rPr>
          <w:b/>
        </w:rPr>
        <w:t xml:space="preserve">Problema: </w:t>
      </w:r>
      <w:r w:rsidRPr="0075052A">
        <w:t>Piezas débiles.</w:t>
      </w:r>
    </w:p>
    <w:p w14:paraId="7572EAD4" w14:textId="7F127ADC" w:rsidR="00A57AFC" w:rsidRPr="0075052A" w:rsidRDefault="00A57AFC" w:rsidP="0049249C">
      <w:pPr>
        <w:pStyle w:val="Normal-2"/>
      </w:pPr>
      <w:r w:rsidRPr="0075052A">
        <w:rPr>
          <w:b/>
        </w:rPr>
        <w:t xml:space="preserve">Solución: </w:t>
      </w:r>
      <w:r w:rsidRPr="0075052A">
        <w:t xml:space="preserve">Este problema no tiene una solución buena utilizando piezas del kit de estudiantes de lego. Para mejorar la </w:t>
      </w:r>
      <w:r w:rsidR="00476FA2" w:rsidRPr="0075052A">
        <w:t>estabilidad</w:t>
      </w:r>
      <w:r w:rsidRPr="0075052A">
        <w:t xml:space="preserve"> y robustez se cambiaron las </w:t>
      </w:r>
      <w:r w:rsidRPr="0075052A">
        <w:lastRenderedPageBreak/>
        <w:t xml:space="preserve">ruedas delanteras por unas de más diámetro, ganado altura. Por otro lado, se </w:t>
      </w:r>
      <w:r w:rsidR="00476FA2" w:rsidRPr="0075052A">
        <w:t>cambiaron</w:t>
      </w:r>
      <w:r w:rsidRPr="0075052A">
        <w:t xml:space="preserve"> las ruedas traseras por las del </w:t>
      </w:r>
      <w:proofErr w:type="spellStart"/>
      <w:r w:rsidRPr="0075052A">
        <w:t>LineFollower</w:t>
      </w:r>
      <w:proofErr w:type="spellEnd"/>
      <w:r w:rsidRPr="0075052A">
        <w:t xml:space="preserve"> original, ganando estabilidad.</w:t>
      </w:r>
    </w:p>
    <w:p w14:paraId="4B9144A9" w14:textId="77777777" w:rsidR="00E87FDD" w:rsidRPr="0075052A" w:rsidRDefault="00E87FDD" w:rsidP="0049249C"/>
    <w:p w14:paraId="7C7D48D6" w14:textId="343942A1" w:rsidR="00B313B0" w:rsidRPr="0075052A" w:rsidRDefault="00476FA2" w:rsidP="0049249C">
      <w:pPr>
        <w:pStyle w:val="Ttulo2"/>
      </w:pPr>
      <w:bookmarkStart w:id="160" w:name="_Toc292664296"/>
      <w:r w:rsidRPr="0075052A">
        <w:t>Problema 6: Sensor de Marcas de Producto</w:t>
      </w:r>
      <w:bookmarkEnd w:id="160"/>
    </w:p>
    <w:p w14:paraId="626CD65E" w14:textId="0B6A681C" w:rsidR="00476FA2" w:rsidRPr="0075052A" w:rsidRDefault="00476FA2" w:rsidP="0049249C">
      <w:pPr>
        <w:pStyle w:val="Normal-2"/>
      </w:pPr>
      <w:r w:rsidRPr="0075052A">
        <w:rPr>
          <w:b/>
        </w:rPr>
        <w:t xml:space="preserve">Problema: </w:t>
      </w:r>
      <w:r w:rsidRPr="0075052A">
        <w:t>Las lecturas de los diferentes colores para identificar los productos son muy parecidas, y el lector se confunde con facilidad.</w:t>
      </w:r>
    </w:p>
    <w:p w14:paraId="0468CAD7" w14:textId="0C28BA9D" w:rsidR="00476FA2" w:rsidRPr="0075052A" w:rsidRDefault="00476FA2" w:rsidP="0049249C">
      <w:pPr>
        <w:pStyle w:val="Normal-2"/>
      </w:pPr>
      <w:r w:rsidRPr="0075052A">
        <w:t xml:space="preserve">Solución: </w:t>
      </w:r>
    </w:p>
    <w:p w14:paraId="3E73255A" w14:textId="77777777" w:rsidR="00476FA2" w:rsidRPr="0075052A" w:rsidRDefault="00476FA2" w:rsidP="0049249C"/>
    <w:sectPr w:rsidR="00476FA2" w:rsidRPr="0075052A"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EA04A7" w14:textId="77777777" w:rsidR="003725B5" w:rsidRDefault="003725B5" w:rsidP="0049249C">
      <w:r>
        <w:separator/>
      </w:r>
    </w:p>
    <w:p w14:paraId="42C12514" w14:textId="77777777" w:rsidR="003725B5" w:rsidRDefault="003725B5" w:rsidP="0049249C"/>
  </w:endnote>
  <w:endnote w:type="continuationSeparator" w:id="0">
    <w:p w14:paraId="65E60C27" w14:textId="77777777" w:rsidR="003725B5" w:rsidRDefault="003725B5" w:rsidP="0049249C">
      <w:r>
        <w:continuationSeparator/>
      </w:r>
    </w:p>
    <w:p w14:paraId="456D21CA" w14:textId="77777777" w:rsidR="003725B5" w:rsidRDefault="003725B5" w:rsidP="004924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elvetica Neue Light">
    <w:altName w:val="Malgun Gothic"/>
    <w:charset w:val="00"/>
    <w:family w:val="auto"/>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echnology">
    <w:altName w:val="Cambria"/>
    <w:panose1 w:val="00000000000000000000"/>
    <w:charset w:val="02"/>
    <w:family w:val="swiss"/>
    <w:notTrueType/>
    <w:pitch w:val="variable"/>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9ACE6" w14:textId="77777777" w:rsidR="007A3478" w:rsidRPr="008A17B1" w:rsidRDefault="007A3478" w:rsidP="0049249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21589" w14:textId="77777777" w:rsidR="007A3478" w:rsidRDefault="007A3478" w:rsidP="0049249C">
    <w:pPr>
      <w:pStyle w:val="Piedepgina"/>
    </w:pPr>
    <w:r>
      <w:fldChar w:fldCharType="begin"/>
    </w:r>
    <w:r>
      <w:instrText xml:space="preserve"> PAGE   \* MERGEFORMAT </w:instrText>
    </w:r>
    <w:r>
      <w:fldChar w:fldCharType="separate"/>
    </w:r>
    <w:r w:rsidR="00E92DD9">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B03DC" w14:textId="77777777" w:rsidR="007A3478" w:rsidRPr="00E45BA1" w:rsidRDefault="007A3478" w:rsidP="0049249C">
    <w:pPr>
      <w:pStyle w:val="Piedepgina"/>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sidR="00E92DD9">
      <w:rPr>
        <w:noProof/>
      </w:rPr>
      <w:t>1</w:t>
    </w:r>
    <w:r>
      <w:rPr>
        <w:noProof/>
      </w:rPr>
      <w:fldChar w:fldCharType="end"/>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2AEF6" w14:textId="77777777" w:rsidR="007A3478" w:rsidRPr="00E45BA1" w:rsidRDefault="007A3478" w:rsidP="0049249C">
    <w:pPr>
      <w:pStyle w:val="Piedepgina"/>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682D75">
      <w:rPr>
        <w:noProof/>
      </w:rPr>
      <w:t>50</w:t>
    </w:r>
    <w:r>
      <w:rPr>
        <w:noProof/>
      </w:rPr>
      <w:fldChar w:fldCharType="end"/>
    </w:r>
    <w:r>
      <w:t xml:space="preserve"> -</w:t>
    </w:r>
  </w:p>
  <w:p w14:paraId="6BD221FF" w14:textId="77777777" w:rsidR="007A3478" w:rsidRDefault="007A3478" w:rsidP="0049249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01C886" w14:textId="77777777" w:rsidR="003725B5" w:rsidRDefault="003725B5" w:rsidP="0049249C">
      <w:r>
        <w:separator/>
      </w:r>
    </w:p>
    <w:p w14:paraId="6576894B" w14:textId="77777777" w:rsidR="003725B5" w:rsidRDefault="003725B5" w:rsidP="0049249C"/>
  </w:footnote>
  <w:footnote w:type="continuationSeparator" w:id="0">
    <w:p w14:paraId="6BC15A88" w14:textId="77777777" w:rsidR="003725B5" w:rsidRDefault="003725B5" w:rsidP="0049249C">
      <w:r>
        <w:continuationSeparator/>
      </w:r>
    </w:p>
    <w:p w14:paraId="73BAFD5A" w14:textId="77777777" w:rsidR="003725B5" w:rsidRDefault="003725B5" w:rsidP="0049249C"/>
  </w:footnote>
  <w:footnote w:id="1">
    <w:p w14:paraId="4FEA083F" w14:textId="77777777" w:rsidR="007A3478" w:rsidRPr="002074B7" w:rsidRDefault="007A3478" w:rsidP="00ED26F3">
      <w:pPr>
        <w:pStyle w:val="Textonotapie"/>
        <w:rPr>
          <w:lang w:val="es-ES"/>
        </w:rPr>
      </w:pPr>
      <w:r>
        <w:rPr>
          <w:rStyle w:val="Refdenotaalpie"/>
        </w:rPr>
        <w:footnoteRef/>
      </w:r>
      <w:r>
        <w:t xml:space="preserve"> Estudiante </w:t>
      </w:r>
      <w:proofErr w:type="spellStart"/>
      <w:r>
        <w:t>ITIGyITIS</w:t>
      </w:r>
      <w:proofErr w:type="spellEnd"/>
      <w:r>
        <w:t xml:space="preserve"> de la universidad de ICAI. E-mail: </w:t>
      </w:r>
      <w:r>
        <w:rPr>
          <w:lang w:val="es-ES"/>
        </w:rPr>
        <w:t>mrnogues89@gmail.com</w:t>
      </w:r>
    </w:p>
  </w:footnote>
  <w:footnote w:id="2">
    <w:p w14:paraId="5CB0C075" w14:textId="77777777" w:rsidR="007A3478" w:rsidRPr="002074B7" w:rsidRDefault="007A3478" w:rsidP="00ED26F3">
      <w:pPr>
        <w:pStyle w:val="Textonotapie"/>
        <w:rPr>
          <w:lang w:val="es-ES"/>
        </w:rPr>
      </w:pPr>
      <w:r>
        <w:rPr>
          <w:rStyle w:val="Refdenotaalpie"/>
        </w:rPr>
        <w:footnoteRef/>
      </w:r>
      <w:r>
        <w:t xml:space="preserve"> Profesor de ICAI. E-mail: </w:t>
      </w:r>
      <w:r>
        <w:rPr>
          <w:lang w:val="es-ES"/>
        </w:rPr>
        <w:t>ordax@es.ibm.com</w:t>
      </w:r>
    </w:p>
  </w:footnote>
  <w:footnote w:id="3">
    <w:p w14:paraId="03D42771" w14:textId="77777777" w:rsidR="007A3478" w:rsidRPr="002074B7" w:rsidRDefault="007A3478" w:rsidP="00ED26F3">
      <w:pPr>
        <w:pStyle w:val="Textonotapie"/>
        <w:rPr>
          <w:lang w:val="es-ES"/>
        </w:rPr>
      </w:pPr>
      <w:r>
        <w:rPr>
          <w:rStyle w:val="Refdenotaalpie"/>
        </w:rPr>
        <w:footnoteRef/>
      </w:r>
      <w:r>
        <w:t xml:space="preserve"> Equipo de Investigación de </w:t>
      </w:r>
      <w:proofErr w:type="spellStart"/>
      <w:r>
        <w:t>leJOS</w:t>
      </w:r>
      <w:proofErr w:type="spellEnd"/>
      <w:r>
        <w:t xml:space="preserve"> .Web: </w:t>
      </w:r>
      <w:hyperlink r:id="rId1" w:history="1">
        <w:r w:rsidRPr="009A558C">
          <w:rPr>
            <w:rStyle w:val="Hipervnculo"/>
          </w:rPr>
          <w:t>http://www.juanantonio.info/index.php</w:t>
        </w:r>
      </w:hyperlink>
      <w:r>
        <w:t xml:space="preserve">. E-mail: </w:t>
      </w:r>
      <w:r>
        <w:rPr>
          <w:lang w:val="es-ES"/>
        </w:rPr>
        <w:t>bren@juanantonio.info</w:t>
      </w:r>
    </w:p>
  </w:footnote>
  <w:footnote w:id="4">
    <w:p w14:paraId="5792A165" w14:textId="187BEF68" w:rsidR="007A3478" w:rsidRPr="00D03E37" w:rsidRDefault="007A3478" w:rsidP="0049249C">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32FA4A5F" w14:textId="496461E5" w:rsidR="007A3478" w:rsidRPr="00D03E37" w:rsidRDefault="007A3478" w:rsidP="0049249C">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14731E6E" w14:textId="268B9346" w:rsidR="007A3478" w:rsidRPr="00D03E37" w:rsidRDefault="007A3478" w:rsidP="0049249C">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402DE83C" w14:textId="6C8F1F34" w:rsidR="007A3478" w:rsidRPr="00D03E37" w:rsidRDefault="007A3478" w:rsidP="0049249C">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0C92BC9C" w14:textId="6784C173" w:rsidR="007A3478" w:rsidRPr="00D03E37" w:rsidRDefault="007A3478" w:rsidP="0049249C">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09F6DC5F" w14:textId="77777777" w:rsidR="007A3478" w:rsidRPr="00D03E37" w:rsidRDefault="007A3478" w:rsidP="0049249C">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7D9A3C12" w14:textId="1176E7D2" w:rsidR="007A3478" w:rsidRPr="00FD445A" w:rsidRDefault="007A3478" w:rsidP="0049249C">
      <w:pPr>
        <w:pStyle w:val="Textonotapie"/>
        <w:rPr>
          <w:lang w:val="es-ES"/>
        </w:rPr>
      </w:pPr>
      <w:r>
        <w:rPr>
          <w:rStyle w:val="Refdenotaalpie"/>
        </w:rPr>
        <w:footnoteRef/>
      </w:r>
      <w:r>
        <w:t xml:space="preserve"> </w:t>
      </w:r>
      <w:hyperlink r:id="rId7" w:history="1">
        <w:r>
          <w:rPr>
            <w:rStyle w:val="Hipervnculo"/>
          </w:rPr>
          <w:t>http://freetts.sourceforge.net/docs/index.php</w:t>
        </w:r>
      </w:hyperlink>
    </w:p>
  </w:footnote>
  <w:footnote w:id="11">
    <w:p w14:paraId="60A98942" w14:textId="65888A78" w:rsidR="007A3478" w:rsidRPr="00D03E37" w:rsidRDefault="007A3478" w:rsidP="0049249C">
      <w:pPr>
        <w:pStyle w:val="Textonotapie"/>
        <w:rPr>
          <w:lang w:val="es-ES"/>
        </w:rPr>
      </w:pPr>
      <w:r>
        <w:rPr>
          <w:rStyle w:val="Refdenotaalpie"/>
        </w:rPr>
        <w:footnoteRef/>
      </w:r>
      <w:r>
        <w:t xml:space="preserve"> </w:t>
      </w:r>
      <w:hyperlink r:id="rId8" w:history="1">
        <w:r>
          <w:rPr>
            <w:rStyle w:val="Hipervnculo"/>
          </w:rPr>
          <w:t>http://cmusphinx.sourceforge.net/sphinx4/</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4F2F6C" w14:textId="77777777" w:rsidR="007A3478" w:rsidRDefault="007A3478" w:rsidP="0049249C">
    <w:pPr>
      <w:pStyle w:val="Encabezado"/>
    </w:pPr>
  </w:p>
  <w:p w14:paraId="0DDAF184" w14:textId="77777777" w:rsidR="007A3478" w:rsidRPr="00D43323" w:rsidRDefault="007A3478" w:rsidP="0049249C">
    <w:pPr>
      <w:pStyle w:val="Encabezado"/>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4059F" w14:textId="77777777" w:rsidR="007A3478" w:rsidRDefault="007A3478"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6C3092AF" w14:textId="77777777" w:rsidR="007A3478" w:rsidRPr="00CE0ABE" w:rsidRDefault="007A3478" w:rsidP="0049249C">
                <w:pPr>
                  <w:rPr>
                    <w:lang w:val="es-ES"/>
                  </w:rPr>
                </w:pPr>
                <w:r w:rsidRPr="00CE0ABE">
                  <w:rPr>
                    <w:lang w:val="es-ES"/>
                  </w:rPr>
                  <w:t>UNIVERSIDAD PONTIFICIA COMILLAS</w:t>
                </w:r>
              </w:p>
              <w:p w14:paraId="1E78438E" w14:textId="77777777" w:rsidR="007A3478" w:rsidRPr="00CE0ABE" w:rsidRDefault="007A3478" w:rsidP="0049249C">
                <w:pPr>
                  <w:rPr>
                    <w:lang w:val="es-ES"/>
                  </w:rPr>
                </w:pPr>
                <w:r w:rsidRPr="00CE0ABE">
                  <w:rPr>
                    <w:lang w:val="es-ES"/>
                  </w:rPr>
                  <w:t>Escuela Técnica Superior de Ingeniería (ICAI)</w:t>
                </w:r>
              </w:p>
              <w:p w14:paraId="06C45B5B" w14:textId="77777777" w:rsidR="007A3478" w:rsidRPr="00CE0ABE" w:rsidRDefault="007A3478" w:rsidP="0049249C">
                <w:pPr>
                  <w:rPr>
                    <w:lang w:val="es-ES"/>
                  </w:rPr>
                </w:pPr>
                <w:r>
                  <w:rPr>
                    <w:lang w:val="es-ES"/>
                  </w:rPr>
                  <w:t>Ingeniero Técnico Informático</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5ED873CF" w14:textId="77777777" w:rsidR="007A3478" w:rsidRPr="00D43323" w:rsidRDefault="007A3478" w:rsidP="0049249C">
    <w:pPr>
      <w:pStyle w:val="Encabezado"/>
    </w:pPr>
    <w:r>
      <w:rPr>
        <w:noProof/>
        <w:lang w:val="es-ES"/>
      </w:rPr>
      <w:pict>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A7B49" w14:textId="77777777" w:rsidR="007A3478" w:rsidRDefault="007A3478"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35F17173" w14:textId="77777777" w:rsidR="007A3478" w:rsidRPr="00CE0ABE" w:rsidRDefault="007A3478" w:rsidP="0049249C">
                <w:pPr>
                  <w:rPr>
                    <w:lang w:val="es-ES"/>
                  </w:rPr>
                </w:pPr>
                <w:r w:rsidRPr="00CE0ABE">
                  <w:rPr>
                    <w:lang w:val="es-ES"/>
                  </w:rPr>
                  <w:t>UNIVERSIDAD PONTIFICIA COMILLAS</w:t>
                </w:r>
              </w:p>
              <w:p w14:paraId="0A9A15E2" w14:textId="77777777" w:rsidR="007A3478" w:rsidRPr="00CE0ABE" w:rsidRDefault="007A3478" w:rsidP="0049249C">
                <w:pPr>
                  <w:rPr>
                    <w:lang w:val="es-ES"/>
                  </w:rPr>
                </w:pPr>
                <w:r w:rsidRPr="00CE0ABE">
                  <w:rPr>
                    <w:lang w:val="es-ES"/>
                  </w:rPr>
                  <w:t>Escuela Técnica Superior de Ingeniería (ICAI)</w:t>
                </w:r>
              </w:p>
              <w:p w14:paraId="54462F0E" w14:textId="77777777" w:rsidR="007A3478" w:rsidRPr="00CE0ABE" w:rsidRDefault="007A3478" w:rsidP="0049249C">
                <w:pPr>
                  <w:rPr>
                    <w:lang w:val="es-ES"/>
                  </w:rPr>
                </w:pPr>
                <w:r w:rsidRPr="00CE0ABE">
                  <w:rPr>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15E89F0D" w14:textId="77777777" w:rsidR="007A3478" w:rsidRPr="00D43323" w:rsidRDefault="007A3478" w:rsidP="0049249C">
    <w:pPr>
      <w:pStyle w:val="Encabezado"/>
    </w:pPr>
    <w:r>
      <w:rPr>
        <w:noProof/>
        <w:lang w:val="es-ES"/>
      </w:rPr>
      <w:pict>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F890DB" w14:textId="77777777" w:rsidR="007A3478" w:rsidRDefault="007A3478"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23880F85" w14:textId="77777777" w:rsidR="007A3478" w:rsidRPr="00CE0ABE" w:rsidRDefault="007A3478" w:rsidP="0049249C">
                <w:pPr>
                  <w:rPr>
                    <w:lang w:val="es-ES"/>
                  </w:rPr>
                </w:pPr>
                <w:r w:rsidRPr="00CE0ABE">
                  <w:rPr>
                    <w:lang w:val="es-ES"/>
                  </w:rPr>
                  <w:t>UNIVERSIDAD PONTIFICIA COMILLAS</w:t>
                </w:r>
              </w:p>
              <w:p w14:paraId="35C81637" w14:textId="77777777" w:rsidR="007A3478" w:rsidRPr="00CE0ABE" w:rsidRDefault="007A3478" w:rsidP="0049249C">
                <w:pPr>
                  <w:rPr>
                    <w:lang w:val="es-ES"/>
                  </w:rPr>
                </w:pPr>
                <w:r w:rsidRPr="00CE0ABE">
                  <w:rPr>
                    <w:lang w:val="es-ES"/>
                  </w:rPr>
                  <w:t>Escuela Técnica Superior de Ingeniería (ICAI)</w:t>
                </w:r>
              </w:p>
              <w:p w14:paraId="58091EF6" w14:textId="77777777" w:rsidR="007A3478" w:rsidRPr="00CE0ABE" w:rsidRDefault="007A3478" w:rsidP="0049249C">
                <w:pPr>
                  <w:rPr>
                    <w:lang w:val="es-ES"/>
                  </w:rPr>
                </w:pPr>
                <w:r w:rsidRPr="00CE0ABE">
                  <w:rPr>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D9E42C" w14:textId="77777777" w:rsidR="007A3478" w:rsidRPr="00D43323" w:rsidRDefault="007A3478" w:rsidP="0049249C">
    <w:pPr>
      <w:pStyle w:val="Encabezado"/>
      <w:rPr>
        <w:i/>
        <w:smallCaps/>
        <w:sz w:val="22"/>
      </w:rPr>
    </w:pPr>
    <w:r>
      <w:rPr>
        <w:noProof/>
        <w:lang w:val="es-ES"/>
      </w:rPr>
      <w:pict>
        <v:shape id="_x0000_s2078" type="#_x0000_t75" alt="fondo al 5.jpg" style="position:absolute;left:0;text-align:left;margin-left:98.25pt;margin-top:361.1pt;width:450.9pt;height:428.6pt;rotation:-1200502fd;z-index:-251645952;visibility:visible;mso-position-vertical-relative:line">
          <v:imagedata r:id="rId2" o:title=""/>
        </v:shape>
      </w:pict>
    </w:r>
    <w:fldSimple w:instr=" STYLEREF Título\l  \* MERGEFORMAT ">
      <w:r w:rsidR="00E92DD9">
        <w:rPr>
          <w:noProof/>
        </w:rPr>
        <w:t>Memoria</w:t>
      </w:r>
    </w:fldSimple>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B8C438" w14:textId="77777777" w:rsidR="007A3478" w:rsidRDefault="007A3478"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7D03D79D" w14:textId="77777777" w:rsidR="007A3478" w:rsidRPr="00CE0ABE" w:rsidRDefault="007A3478" w:rsidP="0049249C">
                <w:pPr>
                  <w:rPr>
                    <w:lang w:val="es-ES"/>
                  </w:rPr>
                </w:pPr>
                <w:r w:rsidRPr="00CE0ABE">
                  <w:rPr>
                    <w:lang w:val="es-ES"/>
                  </w:rPr>
                  <w:t>UNIVERSIDAD PONTIFICIA COMILLAS</w:t>
                </w:r>
              </w:p>
              <w:p w14:paraId="177396C7" w14:textId="77777777" w:rsidR="007A3478" w:rsidRPr="00CE0ABE" w:rsidRDefault="007A3478" w:rsidP="0049249C">
                <w:pPr>
                  <w:rPr>
                    <w:lang w:val="es-ES"/>
                  </w:rPr>
                </w:pPr>
                <w:r w:rsidRPr="00CE0ABE">
                  <w:rPr>
                    <w:lang w:val="es-ES"/>
                  </w:rPr>
                  <w:t>Escuela Técnica Superior de Ingeniería (ICAI)</w:t>
                </w:r>
              </w:p>
              <w:p w14:paraId="486C1201" w14:textId="77777777" w:rsidR="007A3478" w:rsidRPr="00CE0ABE" w:rsidRDefault="007A3478" w:rsidP="0049249C">
                <w:pPr>
                  <w:rPr>
                    <w:lang w:val="es-ES"/>
                  </w:rPr>
                </w:pPr>
                <w:r w:rsidRPr="00CE0ABE">
                  <w:rPr>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244C6718" w14:textId="77777777" w:rsidR="007A3478" w:rsidRPr="00D43323" w:rsidRDefault="007A3478" w:rsidP="0049249C">
    <w:pPr>
      <w:pStyle w:val="Encabezado"/>
      <w:rPr>
        <w:i/>
        <w:smallCaps/>
        <w:sz w:val="22"/>
      </w:rPr>
    </w:pPr>
    <w:r>
      <w:rPr>
        <w:noProof/>
        <w:lang w:val="es-ES"/>
      </w:rPr>
      <w:pict>
        <v:shape id="_x0000_s2057" type="#_x0000_t75" alt="fondo al 5.jpg" style="position:absolute;left:0;text-align:left;margin-left:98.25pt;margin-top:361.1pt;width:450.9pt;height:428.6pt;rotation:-1200502fd;z-index:-251654144;visibility:visible;mso-position-vertical-relative:line">
          <v:imagedata r:id="rId2" o:title=""/>
        </v:shape>
      </w:pict>
    </w:r>
    <w:fldSimple w:instr=" STYLEREF Título\l  \* MERGEFORMAT ">
      <w:r w:rsidR="00682D75" w:rsidRPr="00682D75">
        <w:rPr>
          <w:b/>
          <w:bCs/>
          <w:noProof/>
          <w:lang w:val="es-ES"/>
        </w:rPr>
        <w:t>El</w:t>
      </w:r>
      <w:r w:rsidR="00682D75">
        <w:rPr>
          <w:noProof/>
        </w:rPr>
        <w:t xml:space="preserve"> Problema</w:t>
      </w:r>
    </w:fldSimple>
  </w:p>
  <w:p w14:paraId="50829776" w14:textId="77777777" w:rsidR="007A3478" w:rsidRDefault="007A3478" w:rsidP="0049249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443F"/>
    <w:multiLevelType w:val="hybridMultilevel"/>
    <w:tmpl w:val="DFDE0B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2896172"/>
    <w:multiLevelType w:val="hybridMultilevel"/>
    <w:tmpl w:val="ED5CA8F8"/>
    <w:lvl w:ilvl="0" w:tplc="E77E551E">
      <w:start w:val="1"/>
      <w:numFmt w:val="decimal"/>
      <w:lvlText w:val="[%1] "/>
      <w:lvlJc w:val="left"/>
      <w:pPr>
        <w:ind w:left="786" w:hanging="360"/>
      </w:pPr>
      <w:rPr>
        <w:rFonts w:hint="default"/>
        <w:b/>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3">
    <w:nsid w:val="030C0478"/>
    <w:multiLevelType w:val="hybridMultilevel"/>
    <w:tmpl w:val="0D3C045E"/>
    <w:lvl w:ilvl="0" w:tplc="5C3286A6">
      <w:start w:val="1970"/>
      <w:numFmt w:val="bullet"/>
      <w:lvlText w:val="-"/>
      <w:lvlJc w:val="left"/>
      <w:pPr>
        <w:ind w:left="1843" w:hanging="360"/>
      </w:pPr>
      <w:rPr>
        <w:rFonts w:ascii="Helvetica Neue Light" w:eastAsia="Times New Roman" w:hAnsi="Helvetica Neue Light" w:cs="Helvetica" w:hint="default"/>
      </w:rPr>
    </w:lvl>
    <w:lvl w:ilvl="1" w:tplc="0C0A0003" w:tentative="1">
      <w:start w:val="1"/>
      <w:numFmt w:val="bullet"/>
      <w:lvlText w:val="o"/>
      <w:lvlJc w:val="left"/>
      <w:pPr>
        <w:ind w:left="2563" w:hanging="360"/>
      </w:pPr>
      <w:rPr>
        <w:rFonts w:ascii="Courier New" w:hAnsi="Courier New" w:cs="Courier New" w:hint="default"/>
      </w:rPr>
    </w:lvl>
    <w:lvl w:ilvl="2" w:tplc="0C0A0005" w:tentative="1">
      <w:start w:val="1"/>
      <w:numFmt w:val="bullet"/>
      <w:lvlText w:val=""/>
      <w:lvlJc w:val="left"/>
      <w:pPr>
        <w:ind w:left="3283" w:hanging="360"/>
      </w:pPr>
      <w:rPr>
        <w:rFonts w:ascii="Wingdings" w:hAnsi="Wingdings" w:hint="default"/>
      </w:rPr>
    </w:lvl>
    <w:lvl w:ilvl="3" w:tplc="0C0A0001" w:tentative="1">
      <w:start w:val="1"/>
      <w:numFmt w:val="bullet"/>
      <w:lvlText w:val=""/>
      <w:lvlJc w:val="left"/>
      <w:pPr>
        <w:ind w:left="4003" w:hanging="360"/>
      </w:pPr>
      <w:rPr>
        <w:rFonts w:ascii="Symbol" w:hAnsi="Symbol" w:hint="default"/>
      </w:rPr>
    </w:lvl>
    <w:lvl w:ilvl="4" w:tplc="0C0A0003" w:tentative="1">
      <w:start w:val="1"/>
      <w:numFmt w:val="bullet"/>
      <w:lvlText w:val="o"/>
      <w:lvlJc w:val="left"/>
      <w:pPr>
        <w:ind w:left="4723" w:hanging="360"/>
      </w:pPr>
      <w:rPr>
        <w:rFonts w:ascii="Courier New" w:hAnsi="Courier New" w:cs="Courier New" w:hint="default"/>
      </w:rPr>
    </w:lvl>
    <w:lvl w:ilvl="5" w:tplc="0C0A0005" w:tentative="1">
      <w:start w:val="1"/>
      <w:numFmt w:val="bullet"/>
      <w:lvlText w:val=""/>
      <w:lvlJc w:val="left"/>
      <w:pPr>
        <w:ind w:left="5443" w:hanging="360"/>
      </w:pPr>
      <w:rPr>
        <w:rFonts w:ascii="Wingdings" w:hAnsi="Wingdings" w:hint="default"/>
      </w:rPr>
    </w:lvl>
    <w:lvl w:ilvl="6" w:tplc="0C0A0001" w:tentative="1">
      <w:start w:val="1"/>
      <w:numFmt w:val="bullet"/>
      <w:lvlText w:val=""/>
      <w:lvlJc w:val="left"/>
      <w:pPr>
        <w:ind w:left="6163" w:hanging="360"/>
      </w:pPr>
      <w:rPr>
        <w:rFonts w:ascii="Symbol" w:hAnsi="Symbol" w:hint="default"/>
      </w:rPr>
    </w:lvl>
    <w:lvl w:ilvl="7" w:tplc="0C0A0003" w:tentative="1">
      <w:start w:val="1"/>
      <w:numFmt w:val="bullet"/>
      <w:lvlText w:val="o"/>
      <w:lvlJc w:val="left"/>
      <w:pPr>
        <w:ind w:left="6883" w:hanging="360"/>
      </w:pPr>
      <w:rPr>
        <w:rFonts w:ascii="Courier New" w:hAnsi="Courier New" w:cs="Courier New" w:hint="default"/>
      </w:rPr>
    </w:lvl>
    <w:lvl w:ilvl="8" w:tplc="0C0A0005" w:tentative="1">
      <w:start w:val="1"/>
      <w:numFmt w:val="bullet"/>
      <w:lvlText w:val=""/>
      <w:lvlJc w:val="left"/>
      <w:pPr>
        <w:ind w:left="7603" w:hanging="360"/>
      </w:pPr>
      <w:rPr>
        <w:rFonts w:ascii="Wingdings" w:hAnsi="Wingdings" w:hint="default"/>
      </w:rPr>
    </w:lvl>
  </w:abstractNum>
  <w:abstractNum w:abstractNumId="4">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nsid w:val="0BEA325F"/>
    <w:multiLevelType w:val="hybridMultilevel"/>
    <w:tmpl w:val="1CD811A6"/>
    <w:lvl w:ilvl="0" w:tplc="A63CE64E">
      <w:start w:val="1973"/>
      <w:numFmt w:val="bullet"/>
      <w:lvlText w:val="-"/>
      <w:lvlJc w:val="left"/>
      <w:pPr>
        <w:ind w:left="1698" w:hanging="360"/>
      </w:pPr>
      <w:rPr>
        <w:rFonts w:ascii="Helvetica Neue Light" w:eastAsia="Times New Roman" w:hAnsi="Helvetica Neue Light" w:cs="Helvetica" w:hint="default"/>
      </w:rPr>
    </w:lvl>
    <w:lvl w:ilvl="1" w:tplc="0C0A0019" w:tentative="1">
      <w:start w:val="1"/>
      <w:numFmt w:val="bullet"/>
      <w:lvlText w:val="o"/>
      <w:lvlJc w:val="left"/>
      <w:pPr>
        <w:ind w:left="2418" w:hanging="360"/>
      </w:pPr>
      <w:rPr>
        <w:rFonts w:ascii="Courier New" w:hAnsi="Courier New" w:cs="Courier New" w:hint="default"/>
      </w:rPr>
    </w:lvl>
    <w:lvl w:ilvl="2" w:tplc="0C0A001B" w:tentative="1">
      <w:start w:val="1"/>
      <w:numFmt w:val="bullet"/>
      <w:lvlText w:val=""/>
      <w:lvlJc w:val="left"/>
      <w:pPr>
        <w:ind w:left="3138" w:hanging="360"/>
      </w:pPr>
      <w:rPr>
        <w:rFonts w:ascii="Wingdings" w:hAnsi="Wingdings" w:hint="default"/>
      </w:rPr>
    </w:lvl>
    <w:lvl w:ilvl="3" w:tplc="0C0A000F" w:tentative="1">
      <w:start w:val="1"/>
      <w:numFmt w:val="bullet"/>
      <w:lvlText w:val=""/>
      <w:lvlJc w:val="left"/>
      <w:pPr>
        <w:ind w:left="3858" w:hanging="360"/>
      </w:pPr>
      <w:rPr>
        <w:rFonts w:ascii="Symbol" w:hAnsi="Symbol" w:hint="default"/>
      </w:rPr>
    </w:lvl>
    <w:lvl w:ilvl="4" w:tplc="0C0A0019" w:tentative="1">
      <w:start w:val="1"/>
      <w:numFmt w:val="bullet"/>
      <w:lvlText w:val="o"/>
      <w:lvlJc w:val="left"/>
      <w:pPr>
        <w:ind w:left="4578" w:hanging="360"/>
      </w:pPr>
      <w:rPr>
        <w:rFonts w:ascii="Courier New" w:hAnsi="Courier New" w:cs="Courier New" w:hint="default"/>
      </w:rPr>
    </w:lvl>
    <w:lvl w:ilvl="5" w:tplc="0C0A001B" w:tentative="1">
      <w:start w:val="1"/>
      <w:numFmt w:val="bullet"/>
      <w:lvlText w:val=""/>
      <w:lvlJc w:val="left"/>
      <w:pPr>
        <w:ind w:left="5298" w:hanging="360"/>
      </w:pPr>
      <w:rPr>
        <w:rFonts w:ascii="Wingdings" w:hAnsi="Wingdings" w:hint="default"/>
      </w:rPr>
    </w:lvl>
    <w:lvl w:ilvl="6" w:tplc="0C0A000F" w:tentative="1">
      <w:start w:val="1"/>
      <w:numFmt w:val="bullet"/>
      <w:lvlText w:val=""/>
      <w:lvlJc w:val="left"/>
      <w:pPr>
        <w:ind w:left="6018" w:hanging="360"/>
      </w:pPr>
      <w:rPr>
        <w:rFonts w:ascii="Symbol" w:hAnsi="Symbol" w:hint="default"/>
      </w:rPr>
    </w:lvl>
    <w:lvl w:ilvl="7" w:tplc="0C0A0019" w:tentative="1">
      <w:start w:val="1"/>
      <w:numFmt w:val="bullet"/>
      <w:lvlText w:val="o"/>
      <w:lvlJc w:val="left"/>
      <w:pPr>
        <w:ind w:left="6738" w:hanging="360"/>
      </w:pPr>
      <w:rPr>
        <w:rFonts w:ascii="Courier New" w:hAnsi="Courier New" w:cs="Courier New" w:hint="default"/>
      </w:rPr>
    </w:lvl>
    <w:lvl w:ilvl="8" w:tplc="0C0A001B" w:tentative="1">
      <w:start w:val="1"/>
      <w:numFmt w:val="bullet"/>
      <w:lvlText w:val=""/>
      <w:lvlJc w:val="left"/>
      <w:pPr>
        <w:ind w:left="7458" w:hanging="360"/>
      </w:pPr>
      <w:rPr>
        <w:rFonts w:ascii="Wingdings" w:hAnsi="Wingdings" w:hint="default"/>
      </w:rPr>
    </w:lvl>
  </w:abstractNum>
  <w:abstractNum w:abstractNumId="6">
    <w:nsid w:val="0ED7705B"/>
    <w:multiLevelType w:val="hybridMultilevel"/>
    <w:tmpl w:val="685E377E"/>
    <w:lvl w:ilvl="0" w:tplc="0C0A0013">
      <w:start w:val="1"/>
      <w:numFmt w:val="upperRoman"/>
      <w:lvlText w:val="%1."/>
      <w:lvlJc w:val="right"/>
      <w:pPr>
        <w:ind w:left="1778" w:hanging="360"/>
      </w:pPr>
    </w:lvl>
    <w:lvl w:ilvl="1" w:tplc="0C0A0019" w:tentative="1">
      <w:start w:val="1"/>
      <w:numFmt w:val="lowerLetter"/>
      <w:lvlText w:val="%2."/>
      <w:lvlJc w:val="left"/>
      <w:pPr>
        <w:ind w:left="2498" w:hanging="360"/>
      </w:pPr>
    </w:lvl>
    <w:lvl w:ilvl="2" w:tplc="0C0A001B" w:tentative="1">
      <w:start w:val="1"/>
      <w:numFmt w:val="lowerRoman"/>
      <w:lvlText w:val="%3."/>
      <w:lvlJc w:val="right"/>
      <w:pPr>
        <w:ind w:left="3218" w:hanging="180"/>
      </w:pPr>
    </w:lvl>
    <w:lvl w:ilvl="3" w:tplc="0C0A000F" w:tentative="1">
      <w:start w:val="1"/>
      <w:numFmt w:val="decimal"/>
      <w:lvlText w:val="%4."/>
      <w:lvlJc w:val="left"/>
      <w:pPr>
        <w:ind w:left="3938" w:hanging="360"/>
      </w:pPr>
    </w:lvl>
    <w:lvl w:ilvl="4" w:tplc="0C0A0019" w:tentative="1">
      <w:start w:val="1"/>
      <w:numFmt w:val="lowerLetter"/>
      <w:lvlText w:val="%5."/>
      <w:lvlJc w:val="left"/>
      <w:pPr>
        <w:ind w:left="4658" w:hanging="360"/>
      </w:pPr>
    </w:lvl>
    <w:lvl w:ilvl="5" w:tplc="0C0A001B" w:tentative="1">
      <w:start w:val="1"/>
      <w:numFmt w:val="lowerRoman"/>
      <w:lvlText w:val="%6."/>
      <w:lvlJc w:val="right"/>
      <w:pPr>
        <w:ind w:left="5378" w:hanging="180"/>
      </w:pPr>
    </w:lvl>
    <w:lvl w:ilvl="6" w:tplc="0C0A000F" w:tentative="1">
      <w:start w:val="1"/>
      <w:numFmt w:val="decimal"/>
      <w:lvlText w:val="%7."/>
      <w:lvlJc w:val="left"/>
      <w:pPr>
        <w:ind w:left="6098" w:hanging="360"/>
      </w:pPr>
    </w:lvl>
    <w:lvl w:ilvl="7" w:tplc="0C0A0019" w:tentative="1">
      <w:start w:val="1"/>
      <w:numFmt w:val="lowerLetter"/>
      <w:lvlText w:val="%8."/>
      <w:lvlJc w:val="left"/>
      <w:pPr>
        <w:ind w:left="6818" w:hanging="360"/>
      </w:pPr>
    </w:lvl>
    <w:lvl w:ilvl="8" w:tplc="0C0A001B" w:tentative="1">
      <w:start w:val="1"/>
      <w:numFmt w:val="lowerRoman"/>
      <w:lvlText w:val="%9."/>
      <w:lvlJc w:val="right"/>
      <w:pPr>
        <w:ind w:left="7538" w:hanging="180"/>
      </w:pPr>
    </w:lvl>
  </w:abstractNum>
  <w:abstractNum w:abstractNumId="7">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8">
    <w:nsid w:val="17C7515F"/>
    <w:multiLevelType w:val="hybridMultilevel"/>
    <w:tmpl w:val="ED64B19E"/>
    <w:lvl w:ilvl="0" w:tplc="44C80458">
      <w:start w:val="1"/>
      <w:numFmt w:val="decimal"/>
      <w:lvlText w:val="[%1] "/>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EFA0D83"/>
    <w:multiLevelType w:val="multilevel"/>
    <w:tmpl w:val="AAA88302"/>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0">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20CC6019"/>
    <w:multiLevelType w:val="hybridMultilevel"/>
    <w:tmpl w:val="F29C1150"/>
    <w:lvl w:ilvl="0" w:tplc="E99A35EA">
      <w:start w:val="1"/>
      <w:numFmt w:val="bullet"/>
      <w:lvlText w:val="-"/>
      <w:lvlJc w:val="left"/>
      <w:pPr>
        <w:ind w:left="1068" w:hanging="360"/>
      </w:pPr>
      <w:rPr>
        <w:rFonts w:ascii="Helvetica Neue Light" w:eastAsia="Times New Roman" w:hAnsi="Helvetica Neue Light" w:cs="Helvetica" w:hint="default"/>
      </w:rPr>
    </w:lvl>
    <w:lvl w:ilvl="1" w:tplc="A76E8F50" w:tentative="1">
      <w:start w:val="1"/>
      <w:numFmt w:val="bullet"/>
      <w:lvlText w:val="o"/>
      <w:lvlJc w:val="left"/>
      <w:pPr>
        <w:ind w:left="1788" w:hanging="360"/>
      </w:pPr>
      <w:rPr>
        <w:rFonts w:ascii="Courier New" w:hAnsi="Courier New" w:hint="default"/>
      </w:rPr>
    </w:lvl>
    <w:lvl w:ilvl="2" w:tplc="5D2E3BE8" w:tentative="1">
      <w:start w:val="1"/>
      <w:numFmt w:val="bullet"/>
      <w:lvlText w:val=""/>
      <w:lvlJc w:val="left"/>
      <w:pPr>
        <w:ind w:left="2508" w:hanging="360"/>
      </w:pPr>
      <w:rPr>
        <w:rFonts w:ascii="Wingdings" w:hAnsi="Wingdings" w:hint="default"/>
      </w:rPr>
    </w:lvl>
    <w:lvl w:ilvl="3" w:tplc="9CF0398E" w:tentative="1">
      <w:start w:val="1"/>
      <w:numFmt w:val="bullet"/>
      <w:lvlText w:val=""/>
      <w:lvlJc w:val="left"/>
      <w:pPr>
        <w:ind w:left="3228" w:hanging="360"/>
      </w:pPr>
      <w:rPr>
        <w:rFonts w:ascii="Symbol" w:hAnsi="Symbol" w:hint="default"/>
      </w:rPr>
    </w:lvl>
    <w:lvl w:ilvl="4" w:tplc="7436D568" w:tentative="1">
      <w:start w:val="1"/>
      <w:numFmt w:val="bullet"/>
      <w:lvlText w:val="o"/>
      <w:lvlJc w:val="left"/>
      <w:pPr>
        <w:ind w:left="3948" w:hanging="360"/>
      </w:pPr>
      <w:rPr>
        <w:rFonts w:ascii="Courier New" w:hAnsi="Courier New" w:hint="default"/>
      </w:rPr>
    </w:lvl>
    <w:lvl w:ilvl="5" w:tplc="9BEE7F4E" w:tentative="1">
      <w:start w:val="1"/>
      <w:numFmt w:val="bullet"/>
      <w:lvlText w:val=""/>
      <w:lvlJc w:val="left"/>
      <w:pPr>
        <w:ind w:left="4668" w:hanging="360"/>
      </w:pPr>
      <w:rPr>
        <w:rFonts w:ascii="Wingdings" w:hAnsi="Wingdings" w:hint="default"/>
      </w:rPr>
    </w:lvl>
    <w:lvl w:ilvl="6" w:tplc="6AFCA68C" w:tentative="1">
      <w:start w:val="1"/>
      <w:numFmt w:val="bullet"/>
      <w:lvlText w:val=""/>
      <w:lvlJc w:val="left"/>
      <w:pPr>
        <w:ind w:left="5388" w:hanging="360"/>
      </w:pPr>
      <w:rPr>
        <w:rFonts w:ascii="Symbol" w:hAnsi="Symbol" w:hint="default"/>
      </w:rPr>
    </w:lvl>
    <w:lvl w:ilvl="7" w:tplc="E814C4EE" w:tentative="1">
      <w:start w:val="1"/>
      <w:numFmt w:val="bullet"/>
      <w:lvlText w:val="o"/>
      <w:lvlJc w:val="left"/>
      <w:pPr>
        <w:ind w:left="6108" w:hanging="360"/>
      </w:pPr>
      <w:rPr>
        <w:rFonts w:ascii="Courier New" w:hAnsi="Courier New" w:hint="default"/>
      </w:rPr>
    </w:lvl>
    <w:lvl w:ilvl="8" w:tplc="60341454" w:tentative="1">
      <w:start w:val="1"/>
      <w:numFmt w:val="bullet"/>
      <w:lvlText w:val=""/>
      <w:lvlJc w:val="left"/>
      <w:pPr>
        <w:ind w:left="6828" w:hanging="360"/>
      </w:pPr>
      <w:rPr>
        <w:rFonts w:ascii="Wingdings" w:hAnsi="Wingdings" w:hint="default"/>
      </w:rPr>
    </w:lvl>
  </w:abstractNum>
  <w:abstractNum w:abstractNumId="12">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4">
    <w:nsid w:val="28CA0685"/>
    <w:multiLevelType w:val="multilevel"/>
    <w:tmpl w:val="98AC7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D4618D2"/>
    <w:multiLevelType w:val="hybridMultilevel"/>
    <w:tmpl w:val="BA2A784C"/>
    <w:lvl w:ilvl="0" w:tplc="48CE84B6">
      <w:start w:val="1"/>
      <w:numFmt w:val="bullet"/>
      <w:lvlText w:val=""/>
      <w:lvlJc w:val="left"/>
      <w:pPr>
        <w:ind w:left="2136" w:hanging="360"/>
      </w:pPr>
      <w:rPr>
        <w:rFonts w:ascii="Symbol" w:hAnsi="Symbol" w:hint="default"/>
      </w:rPr>
    </w:lvl>
    <w:lvl w:ilvl="1" w:tplc="0C0A0019" w:tentative="1">
      <w:start w:val="1"/>
      <w:numFmt w:val="bullet"/>
      <w:lvlText w:val="o"/>
      <w:lvlJc w:val="left"/>
      <w:pPr>
        <w:ind w:left="2856" w:hanging="360"/>
      </w:pPr>
      <w:rPr>
        <w:rFonts w:ascii="Courier New" w:hAnsi="Courier New" w:cs="Courier New" w:hint="default"/>
      </w:rPr>
    </w:lvl>
    <w:lvl w:ilvl="2" w:tplc="0C0A001B" w:tentative="1">
      <w:start w:val="1"/>
      <w:numFmt w:val="bullet"/>
      <w:lvlText w:val=""/>
      <w:lvlJc w:val="left"/>
      <w:pPr>
        <w:ind w:left="3576" w:hanging="360"/>
      </w:pPr>
      <w:rPr>
        <w:rFonts w:ascii="Wingdings" w:hAnsi="Wingdings" w:hint="default"/>
      </w:rPr>
    </w:lvl>
    <w:lvl w:ilvl="3" w:tplc="0C0A000F" w:tentative="1">
      <w:start w:val="1"/>
      <w:numFmt w:val="bullet"/>
      <w:lvlText w:val=""/>
      <w:lvlJc w:val="left"/>
      <w:pPr>
        <w:ind w:left="4296" w:hanging="360"/>
      </w:pPr>
      <w:rPr>
        <w:rFonts w:ascii="Symbol" w:hAnsi="Symbol" w:hint="default"/>
      </w:rPr>
    </w:lvl>
    <w:lvl w:ilvl="4" w:tplc="0C0A0019" w:tentative="1">
      <w:start w:val="1"/>
      <w:numFmt w:val="bullet"/>
      <w:lvlText w:val="o"/>
      <w:lvlJc w:val="left"/>
      <w:pPr>
        <w:ind w:left="5016" w:hanging="360"/>
      </w:pPr>
      <w:rPr>
        <w:rFonts w:ascii="Courier New" w:hAnsi="Courier New" w:cs="Courier New" w:hint="default"/>
      </w:rPr>
    </w:lvl>
    <w:lvl w:ilvl="5" w:tplc="0C0A001B" w:tentative="1">
      <w:start w:val="1"/>
      <w:numFmt w:val="bullet"/>
      <w:lvlText w:val=""/>
      <w:lvlJc w:val="left"/>
      <w:pPr>
        <w:ind w:left="5736" w:hanging="360"/>
      </w:pPr>
      <w:rPr>
        <w:rFonts w:ascii="Wingdings" w:hAnsi="Wingdings" w:hint="default"/>
      </w:rPr>
    </w:lvl>
    <w:lvl w:ilvl="6" w:tplc="0C0A000F" w:tentative="1">
      <w:start w:val="1"/>
      <w:numFmt w:val="bullet"/>
      <w:lvlText w:val=""/>
      <w:lvlJc w:val="left"/>
      <w:pPr>
        <w:ind w:left="6456" w:hanging="360"/>
      </w:pPr>
      <w:rPr>
        <w:rFonts w:ascii="Symbol" w:hAnsi="Symbol" w:hint="default"/>
      </w:rPr>
    </w:lvl>
    <w:lvl w:ilvl="7" w:tplc="0C0A0019" w:tentative="1">
      <w:start w:val="1"/>
      <w:numFmt w:val="bullet"/>
      <w:lvlText w:val="o"/>
      <w:lvlJc w:val="left"/>
      <w:pPr>
        <w:ind w:left="7176" w:hanging="360"/>
      </w:pPr>
      <w:rPr>
        <w:rFonts w:ascii="Courier New" w:hAnsi="Courier New" w:cs="Courier New" w:hint="default"/>
      </w:rPr>
    </w:lvl>
    <w:lvl w:ilvl="8" w:tplc="0C0A001B" w:tentative="1">
      <w:start w:val="1"/>
      <w:numFmt w:val="bullet"/>
      <w:lvlText w:val=""/>
      <w:lvlJc w:val="left"/>
      <w:pPr>
        <w:ind w:left="7896" w:hanging="360"/>
      </w:pPr>
      <w:rPr>
        <w:rFonts w:ascii="Wingdings" w:hAnsi="Wingdings" w:hint="default"/>
      </w:rPr>
    </w:lvl>
  </w:abstractNum>
  <w:abstractNum w:abstractNumId="16">
    <w:nsid w:val="2F2440CB"/>
    <w:multiLevelType w:val="hybridMultilevel"/>
    <w:tmpl w:val="DF3481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nsid w:val="300564ED"/>
    <w:multiLevelType w:val="hybridMultilevel"/>
    <w:tmpl w:val="5BFC2D22"/>
    <w:lvl w:ilvl="0" w:tplc="0C0A0001">
      <w:start w:val="1"/>
      <w:numFmt w:val="decimal"/>
      <w:lvlText w:val="%1."/>
      <w:lvlJc w:val="left"/>
      <w:pPr>
        <w:ind w:left="786" w:hanging="360"/>
      </w:pPr>
      <w:rPr>
        <w:rFonts w:hint="default"/>
        <w:b/>
      </w:rPr>
    </w:lvl>
    <w:lvl w:ilvl="1" w:tplc="0C0A0003" w:tentative="1">
      <w:start w:val="1"/>
      <w:numFmt w:val="lowerLetter"/>
      <w:lvlText w:val="%2."/>
      <w:lvlJc w:val="left"/>
      <w:pPr>
        <w:ind w:left="1506" w:hanging="360"/>
      </w:pPr>
    </w:lvl>
    <w:lvl w:ilvl="2" w:tplc="0C0A0005" w:tentative="1">
      <w:start w:val="1"/>
      <w:numFmt w:val="lowerRoman"/>
      <w:lvlText w:val="%3."/>
      <w:lvlJc w:val="right"/>
      <w:pPr>
        <w:ind w:left="2226" w:hanging="180"/>
      </w:pPr>
    </w:lvl>
    <w:lvl w:ilvl="3" w:tplc="0C0A0001" w:tentative="1">
      <w:start w:val="1"/>
      <w:numFmt w:val="decimal"/>
      <w:lvlText w:val="%4."/>
      <w:lvlJc w:val="left"/>
      <w:pPr>
        <w:ind w:left="2946" w:hanging="360"/>
      </w:pPr>
    </w:lvl>
    <w:lvl w:ilvl="4" w:tplc="0C0A0003" w:tentative="1">
      <w:start w:val="1"/>
      <w:numFmt w:val="lowerLetter"/>
      <w:lvlText w:val="%5."/>
      <w:lvlJc w:val="left"/>
      <w:pPr>
        <w:ind w:left="3666" w:hanging="360"/>
      </w:pPr>
    </w:lvl>
    <w:lvl w:ilvl="5" w:tplc="0C0A0005" w:tentative="1">
      <w:start w:val="1"/>
      <w:numFmt w:val="lowerRoman"/>
      <w:lvlText w:val="%6."/>
      <w:lvlJc w:val="right"/>
      <w:pPr>
        <w:ind w:left="4386" w:hanging="180"/>
      </w:pPr>
    </w:lvl>
    <w:lvl w:ilvl="6" w:tplc="0C0A0001" w:tentative="1">
      <w:start w:val="1"/>
      <w:numFmt w:val="decimal"/>
      <w:lvlText w:val="%7."/>
      <w:lvlJc w:val="left"/>
      <w:pPr>
        <w:ind w:left="5106" w:hanging="360"/>
      </w:pPr>
    </w:lvl>
    <w:lvl w:ilvl="7" w:tplc="0C0A0003" w:tentative="1">
      <w:start w:val="1"/>
      <w:numFmt w:val="lowerLetter"/>
      <w:lvlText w:val="%8."/>
      <w:lvlJc w:val="left"/>
      <w:pPr>
        <w:ind w:left="5826" w:hanging="360"/>
      </w:pPr>
    </w:lvl>
    <w:lvl w:ilvl="8" w:tplc="0C0A0005" w:tentative="1">
      <w:start w:val="1"/>
      <w:numFmt w:val="lowerRoman"/>
      <w:lvlText w:val="%9."/>
      <w:lvlJc w:val="right"/>
      <w:pPr>
        <w:ind w:left="6546" w:hanging="180"/>
      </w:pPr>
    </w:lvl>
  </w:abstractNum>
  <w:abstractNum w:abstractNumId="18">
    <w:nsid w:val="321C1893"/>
    <w:multiLevelType w:val="hybridMultilevel"/>
    <w:tmpl w:val="B70E4BF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9">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20">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1">
    <w:nsid w:val="352451D1"/>
    <w:multiLevelType w:val="hybridMultilevel"/>
    <w:tmpl w:val="AFE6A404"/>
    <w:lvl w:ilvl="0" w:tplc="0C0A000F">
      <w:start w:val="1973"/>
      <w:numFmt w:val="bullet"/>
      <w:lvlText w:val="-"/>
      <w:lvlJc w:val="left"/>
      <w:pPr>
        <w:ind w:left="1788" w:hanging="360"/>
      </w:pPr>
      <w:rPr>
        <w:rFonts w:ascii="Helvetica Neue Light" w:eastAsia="Times New Roman" w:hAnsi="Helvetica Neue Light" w:cs="Helvetica" w:hint="default"/>
      </w:rPr>
    </w:lvl>
    <w:lvl w:ilvl="1" w:tplc="0C0A0019" w:tentative="1">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22">
    <w:nsid w:val="36811F79"/>
    <w:multiLevelType w:val="hybridMultilevel"/>
    <w:tmpl w:val="28D61C0C"/>
    <w:lvl w:ilvl="0" w:tplc="FA2873CA">
      <w:start w:val="1"/>
      <w:numFmt w:val="decimal"/>
      <w:lvlText w:val="[%1] "/>
      <w:lvlJc w:val="left"/>
      <w:pPr>
        <w:ind w:left="720" w:hanging="360"/>
      </w:pPr>
      <w:rPr>
        <w:rFonts w:hint="default"/>
      </w:rPr>
    </w:lvl>
    <w:lvl w:ilvl="1" w:tplc="0C0A0003" w:tentative="1">
      <w:start w:val="1"/>
      <w:numFmt w:val="lowerLetter"/>
      <w:lvlText w:val="%2."/>
      <w:lvlJc w:val="left"/>
      <w:pPr>
        <w:ind w:left="1440" w:hanging="360"/>
      </w:pPr>
    </w:lvl>
    <w:lvl w:ilvl="2" w:tplc="0C0A0005" w:tentative="1">
      <w:start w:val="1"/>
      <w:numFmt w:val="lowerRoman"/>
      <w:lvlText w:val="%3."/>
      <w:lvlJc w:val="right"/>
      <w:pPr>
        <w:ind w:left="2160" w:hanging="180"/>
      </w:pPr>
    </w:lvl>
    <w:lvl w:ilvl="3" w:tplc="0C0A0001" w:tentative="1">
      <w:start w:val="1"/>
      <w:numFmt w:val="decimal"/>
      <w:lvlText w:val="%4."/>
      <w:lvlJc w:val="left"/>
      <w:pPr>
        <w:ind w:left="2880" w:hanging="360"/>
      </w:pPr>
    </w:lvl>
    <w:lvl w:ilvl="4" w:tplc="0C0A0003" w:tentative="1">
      <w:start w:val="1"/>
      <w:numFmt w:val="lowerLetter"/>
      <w:lvlText w:val="%5."/>
      <w:lvlJc w:val="left"/>
      <w:pPr>
        <w:ind w:left="3600" w:hanging="360"/>
      </w:pPr>
    </w:lvl>
    <w:lvl w:ilvl="5" w:tplc="0C0A0005" w:tentative="1">
      <w:start w:val="1"/>
      <w:numFmt w:val="lowerRoman"/>
      <w:lvlText w:val="%6."/>
      <w:lvlJc w:val="right"/>
      <w:pPr>
        <w:ind w:left="4320" w:hanging="180"/>
      </w:pPr>
    </w:lvl>
    <w:lvl w:ilvl="6" w:tplc="0C0A0001" w:tentative="1">
      <w:start w:val="1"/>
      <w:numFmt w:val="decimal"/>
      <w:lvlText w:val="%7."/>
      <w:lvlJc w:val="left"/>
      <w:pPr>
        <w:ind w:left="5040" w:hanging="360"/>
      </w:pPr>
    </w:lvl>
    <w:lvl w:ilvl="7" w:tplc="0C0A0003" w:tentative="1">
      <w:start w:val="1"/>
      <w:numFmt w:val="lowerLetter"/>
      <w:lvlText w:val="%8."/>
      <w:lvlJc w:val="left"/>
      <w:pPr>
        <w:ind w:left="5760" w:hanging="360"/>
      </w:pPr>
    </w:lvl>
    <w:lvl w:ilvl="8" w:tplc="0C0A0005" w:tentative="1">
      <w:start w:val="1"/>
      <w:numFmt w:val="lowerRoman"/>
      <w:lvlText w:val="%9."/>
      <w:lvlJc w:val="right"/>
      <w:pPr>
        <w:ind w:left="6480" w:hanging="180"/>
      </w:pPr>
    </w:lvl>
  </w:abstractNum>
  <w:abstractNum w:abstractNumId="23">
    <w:nsid w:val="37DA7363"/>
    <w:multiLevelType w:val="hybridMultilevel"/>
    <w:tmpl w:val="D20472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3A0473E6"/>
    <w:multiLevelType w:val="hybridMultilevel"/>
    <w:tmpl w:val="00E8398E"/>
    <w:lvl w:ilvl="0" w:tplc="57BC47D4">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nsid w:val="3DF1142B"/>
    <w:multiLevelType w:val="hybridMultilevel"/>
    <w:tmpl w:val="D34CB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9">
    <w:nsid w:val="4B5956AE"/>
    <w:multiLevelType w:val="hybridMultilevel"/>
    <w:tmpl w:val="0C8CC922"/>
    <w:lvl w:ilvl="0" w:tplc="0C0A000F">
      <w:start w:val="1"/>
      <w:numFmt w:val="bullet"/>
      <w:lvlText w:val=""/>
      <w:lvlJc w:val="left"/>
      <w:pPr>
        <w:ind w:left="1428" w:hanging="360"/>
      </w:pPr>
      <w:rPr>
        <w:rFonts w:ascii="Symbol" w:hAnsi="Symbol" w:hint="default"/>
      </w:rPr>
    </w:lvl>
    <w:lvl w:ilvl="1" w:tplc="0C0A0019" w:tentative="1">
      <w:start w:val="1"/>
      <w:numFmt w:val="bullet"/>
      <w:lvlText w:val="o"/>
      <w:lvlJc w:val="left"/>
      <w:pPr>
        <w:ind w:left="2148" w:hanging="360"/>
      </w:pPr>
      <w:rPr>
        <w:rFonts w:ascii="Courier New" w:hAnsi="Courier New" w:cs="Courier New" w:hint="default"/>
      </w:rPr>
    </w:lvl>
    <w:lvl w:ilvl="2" w:tplc="0C0A001B" w:tentative="1">
      <w:start w:val="1"/>
      <w:numFmt w:val="bullet"/>
      <w:lvlText w:val=""/>
      <w:lvlJc w:val="left"/>
      <w:pPr>
        <w:ind w:left="2868" w:hanging="360"/>
      </w:pPr>
      <w:rPr>
        <w:rFonts w:ascii="Wingdings" w:hAnsi="Wingdings" w:hint="default"/>
      </w:rPr>
    </w:lvl>
    <w:lvl w:ilvl="3" w:tplc="0C0A000F" w:tentative="1">
      <w:start w:val="1"/>
      <w:numFmt w:val="bullet"/>
      <w:lvlText w:val=""/>
      <w:lvlJc w:val="left"/>
      <w:pPr>
        <w:ind w:left="3588" w:hanging="360"/>
      </w:pPr>
      <w:rPr>
        <w:rFonts w:ascii="Symbol" w:hAnsi="Symbol" w:hint="default"/>
      </w:rPr>
    </w:lvl>
    <w:lvl w:ilvl="4" w:tplc="0C0A0019" w:tentative="1">
      <w:start w:val="1"/>
      <w:numFmt w:val="bullet"/>
      <w:lvlText w:val="o"/>
      <w:lvlJc w:val="left"/>
      <w:pPr>
        <w:ind w:left="4308" w:hanging="360"/>
      </w:pPr>
      <w:rPr>
        <w:rFonts w:ascii="Courier New" w:hAnsi="Courier New" w:cs="Courier New" w:hint="default"/>
      </w:rPr>
    </w:lvl>
    <w:lvl w:ilvl="5" w:tplc="0C0A001B" w:tentative="1">
      <w:start w:val="1"/>
      <w:numFmt w:val="bullet"/>
      <w:lvlText w:val=""/>
      <w:lvlJc w:val="left"/>
      <w:pPr>
        <w:ind w:left="5028" w:hanging="360"/>
      </w:pPr>
      <w:rPr>
        <w:rFonts w:ascii="Wingdings" w:hAnsi="Wingdings" w:hint="default"/>
      </w:rPr>
    </w:lvl>
    <w:lvl w:ilvl="6" w:tplc="0C0A000F" w:tentative="1">
      <w:start w:val="1"/>
      <w:numFmt w:val="bullet"/>
      <w:lvlText w:val=""/>
      <w:lvlJc w:val="left"/>
      <w:pPr>
        <w:ind w:left="5748" w:hanging="360"/>
      </w:pPr>
      <w:rPr>
        <w:rFonts w:ascii="Symbol" w:hAnsi="Symbol" w:hint="default"/>
      </w:rPr>
    </w:lvl>
    <w:lvl w:ilvl="7" w:tplc="0C0A0019" w:tentative="1">
      <w:start w:val="1"/>
      <w:numFmt w:val="bullet"/>
      <w:lvlText w:val="o"/>
      <w:lvlJc w:val="left"/>
      <w:pPr>
        <w:ind w:left="6468" w:hanging="360"/>
      </w:pPr>
      <w:rPr>
        <w:rFonts w:ascii="Courier New" w:hAnsi="Courier New" w:cs="Courier New" w:hint="default"/>
      </w:rPr>
    </w:lvl>
    <w:lvl w:ilvl="8" w:tplc="0C0A001B" w:tentative="1">
      <w:start w:val="1"/>
      <w:numFmt w:val="bullet"/>
      <w:lvlText w:val=""/>
      <w:lvlJc w:val="left"/>
      <w:pPr>
        <w:ind w:left="7188" w:hanging="360"/>
      </w:pPr>
      <w:rPr>
        <w:rFonts w:ascii="Wingdings" w:hAnsi="Wingdings" w:hint="default"/>
      </w:rPr>
    </w:lvl>
  </w:abstractNum>
  <w:abstractNum w:abstractNumId="30">
    <w:nsid w:val="4E79384F"/>
    <w:multiLevelType w:val="hybridMultilevel"/>
    <w:tmpl w:val="4740C6E8"/>
    <w:lvl w:ilvl="0" w:tplc="0C0A0001">
      <w:start w:val="1973"/>
      <w:numFmt w:val="bullet"/>
      <w:lvlText w:val="-"/>
      <w:lvlJc w:val="left"/>
      <w:pPr>
        <w:ind w:left="1698" w:hanging="360"/>
      </w:pPr>
      <w:rPr>
        <w:rFonts w:ascii="Helvetica Neue Light" w:eastAsia="Times New Roman" w:hAnsi="Helvetica Neue Light" w:cs="Helvetica" w:hint="default"/>
      </w:rPr>
    </w:lvl>
    <w:lvl w:ilvl="1" w:tplc="0C0A0003" w:tentative="1">
      <w:start w:val="1"/>
      <w:numFmt w:val="bullet"/>
      <w:lvlText w:val="o"/>
      <w:lvlJc w:val="left"/>
      <w:pPr>
        <w:ind w:left="2418" w:hanging="360"/>
      </w:pPr>
      <w:rPr>
        <w:rFonts w:ascii="Courier New" w:hAnsi="Courier New" w:cs="Courier New" w:hint="default"/>
      </w:rPr>
    </w:lvl>
    <w:lvl w:ilvl="2" w:tplc="0C0A0005" w:tentative="1">
      <w:start w:val="1"/>
      <w:numFmt w:val="bullet"/>
      <w:lvlText w:val=""/>
      <w:lvlJc w:val="left"/>
      <w:pPr>
        <w:ind w:left="3138" w:hanging="360"/>
      </w:pPr>
      <w:rPr>
        <w:rFonts w:ascii="Wingdings" w:hAnsi="Wingdings" w:hint="default"/>
      </w:rPr>
    </w:lvl>
    <w:lvl w:ilvl="3" w:tplc="0C0A0001" w:tentative="1">
      <w:start w:val="1"/>
      <w:numFmt w:val="bullet"/>
      <w:lvlText w:val=""/>
      <w:lvlJc w:val="left"/>
      <w:pPr>
        <w:ind w:left="3858" w:hanging="360"/>
      </w:pPr>
      <w:rPr>
        <w:rFonts w:ascii="Symbol" w:hAnsi="Symbol" w:hint="default"/>
      </w:rPr>
    </w:lvl>
    <w:lvl w:ilvl="4" w:tplc="0C0A0003" w:tentative="1">
      <w:start w:val="1"/>
      <w:numFmt w:val="bullet"/>
      <w:lvlText w:val="o"/>
      <w:lvlJc w:val="left"/>
      <w:pPr>
        <w:ind w:left="4578" w:hanging="360"/>
      </w:pPr>
      <w:rPr>
        <w:rFonts w:ascii="Courier New" w:hAnsi="Courier New" w:cs="Courier New" w:hint="default"/>
      </w:rPr>
    </w:lvl>
    <w:lvl w:ilvl="5" w:tplc="0C0A0005" w:tentative="1">
      <w:start w:val="1"/>
      <w:numFmt w:val="bullet"/>
      <w:lvlText w:val=""/>
      <w:lvlJc w:val="left"/>
      <w:pPr>
        <w:ind w:left="5298" w:hanging="360"/>
      </w:pPr>
      <w:rPr>
        <w:rFonts w:ascii="Wingdings" w:hAnsi="Wingdings" w:hint="default"/>
      </w:rPr>
    </w:lvl>
    <w:lvl w:ilvl="6" w:tplc="0C0A0001" w:tentative="1">
      <w:start w:val="1"/>
      <w:numFmt w:val="bullet"/>
      <w:lvlText w:val=""/>
      <w:lvlJc w:val="left"/>
      <w:pPr>
        <w:ind w:left="6018" w:hanging="360"/>
      </w:pPr>
      <w:rPr>
        <w:rFonts w:ascii="Symbol" w:hAnsi="Symbol" w:hint="default"/>
      </w:rPr>
    </w:lvl>
    <w:lvl w:ilvl="7" w:tplc="0C0A0003" w:tentative="1">
      <w:start w:val="1"/>
      <w:numFmt w:val="bullet"/>
      <w:lvlText w:val="o"/>
      <w:lvlJc w:val="left"/>
      <w:pPr>
        <w:ind w:left="6738" w:hanging="360"/>
      </w:pPr>
      <w:rPr>
        <w:rFonts w:ascii="Courier New" w:hAnsi="Courier New" w:cs="Courier New" w:hint="default"/>
      </w:rPr>
    </w:lvl>
    <w:lvl w:ilvl="8" w:tplc="0C0A0005" w:tentative="1">
      <w:start w:val="1"/>
      <w:numFmt w:val="bullet"/>
      <w:lvlText w:val=""/>
      <w:lvlJc w:val="left"/>
      <w:pPr>
        <w:ind w:left="7458" w:hanging="360"/>
      </w:pPr>
      <w:rPr>
        <w:rFonts w:ascii="Wingdings" w:hAnsi="Wingdings" w:hint="default"/>
      </w:rPr>
    </w:lvl>
  </w:abstractNum>
  <w:abstractNum w:abstractNumId="31">
    <w:nsid w:val="52A00466"/>
    <w:multiLevelType w:val="hybridMultilevel"/>
    <w:tmpl w:val="7A22F9F8"/>
    <w:lvl w:ilvl="0" w:tplc="EF52D5F2">
      <w:start w:val="1970"/>
      <w:numFmt w:val="bullet"/>
      <w:lvlText w:val="-"/>
      <w:lvlJc w:val="left"/>
      <w:pPr>
        <w:ind w:left="1068" w:hanging="360"/>
      </w:pPr>
      <w:rPr>
        <w:rFonts w:ascii="Helvetica Neue Light" w:eastAsia="Times New Roman" w:hAnsi="Helvetica Neue Light" w:cs="Helvetica"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33">
    <w:nsid w:val="64956422"/>
    <w:multiLevelType w:val="hybridMultilevel"/>
    <w:tmpl w:val="78FA8FF0"/>
    <w:lvl w:ilvl="0" w:tplc="24A2AD2C">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69744A56"/>
    <w:multiLevelType w:val="hybridMultilevel"/>
    <w:tmpl w:val="4A5C1A2E"/>
    <w:lvl w:ilvl="0" w:tplc="57BC47D4">
      <w:start w:val="1"/>
      <w:numFmt w:val="bullet"/>
      <w:lvlText w:val="-"/>
      <w:lvlJc w:val="left"/>
      <w:pPr>
        <w:ind w:left="848" w:hanging="360"/>
      </w:pPr>
      <w:rPr>
        <w:rFonts w:ascii="Times New Roman" w:hAnsi="Times New Roman" w:hint="default"/>
      </w:rPr>
    </w:lvl>
    <w:lvl w:ilvl="1" w:tplc="0C0A0019" w:tentative="1">
      <w:start w:val="1"/>
      <w:numFmt w:val="bullet"/>
      <w:lvlText w:val="o"/>
      <w:lvlJc w:val="left"/>
      <w:pPr>
        <w:ind w:left="1568" w:hanging="360"/>
      </w:pPr>
      <w:rPr>
        <w:rFonts w:ascii="Courier New" w:hAnsi="Courier New" w:hint="default"/>
      </w:rPr>
    </w:lvl>
    <w:lvl w:ilvl="2" w:tplc="0C0A001B" w:tentative="1">
      <w:start w:val="1"/>
      <w:numFmt w:val="bullet"/>
      <w:lvlText w:val=""/>
      <w:lvlJc w:val="left"/>
      <w:pPr>
        <w:ind w:left="2288" w:hanging="360"/>
      </w:pPr>
      <w:rPr>
        <w:rFonts w:ascii="Wingdings" w:hAnsi="Wingdings" w:hint="default"/>
      </w:rPr>
    </w:lvl>
    <w:lvl w:ilvl="3" w:tplc="0C0A000F" w:tentative="1">
      <w:start w:val="1"/>
      <w:numFmt w:val="bullet"/>
      <w:lvlText w:val=""/>
      <w:lvlJc w:val="left"/>
      <w:pPr>
        <w:ind w:left="3008" w:hanging="360"/>
      </w:pPr>
      <w:rPr>
        <w:rFonts w:ascii="Symbol" w:hAnsi="Symbol" w:hint="default"/>
      </w:rPr>
    </w:lvl>
    <w:lvl w:ilvl="4" w:tplc="0C0A0019" w:tentative="1">
      <w:start w:val="1"/>
      <w:numFmt w:val="bullet"/>
      <w:lvlText w:val="o"/>
      <w:lvlJc w:val="left"/>
      <w:pPr>
        <w:ind w:left="3728" w:hanging="360"/>
      </w:pPr>
      <w:rPr>
        <w:rFonts w:ascii="Courier New" w:hAnsi="Courier New" w:hint="default"/>
      </w:rPr>
    </w:lvl>
    <w:lvl w:ilvl="5" w:tplc="0C0A001B" w:tentative="1">
      <w:start w:val="1"/>
      <w:numFmt w:val="bullet"/>
      <w:lvlText w:val=""/>
      <w:lvlJc w:val="left"/>
      <w:pPr>
        <w:ind w:left="4448" w:hanging="360"/>
      </w:pPr>
      <w:rPr>
        <w:rFonts w:ascii="Wingdings" w:hAnsi="Wingdings" w:hint="default"/>
      </w:rPr>
    </w:lvl>
    <w:lvl w:ilvl="6" w:tplc="0C0A000F" w:tentative="1">
      <w:start w:val="1"/>
      <w:numFmt w:val="bullet"/>
      <w:lvlText w:val=""/>
      <w:lvlJc w:val="left"/>
      <w:pPr>
        <w:ind w:left="5168" w:hanging="360"/>
      </w:pPr>
      <w:rPr>
        <w:rFonts w:ascii="Symbol" w:hAnsi="Symbol" w:hint="default"/>
      </w:rPr>
    </w:lvl>
    <w:lvl w:ilvl="7" w:tplc="0C0A0019" w:tentative="1">
      <w:start w:val="1"/>
      <w:numFmt w:val="bullet"/>
      <w:lvlText w:val="o"/>
      <w:lvlJc w:val="left"/>
      <w:pPr>
        <w:ind w:left="5888" w:hanging="360"/>
      </w:pPr>
      <w:rPr>
        <w:rFonts w:ascii="Courier New" w:hAnsi="Courier New" w:hint="default"/>
      </w:rPr>
    </w:lvl>
    <w:lvl w:ilvl="8" w:tplc="0C0A001B" w:tentative="1">
      <w:start w:val="1"/>
      <w:numFmt w:val="bullet"/>
      <w:lvlText w:val=""/>
      <w:lvlJc w:val="left"/>
      <w:pPr>
        <w:ind w:left="6608" w:hanging="360"/>
      </w:pPr>
      <w:rPr>
        <w:rFonts w:ascii="Wingdings" w:hAnsi="Wingdings" w:hint="default"/>
      </w:rPr>
    </w:lvl>
  </w:abstractNum>
  <w:abstractNum w:abstractNumId="35">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6">
    <w:nsid w:val="6CD15C6B"/>
    <w:multiLevelType w:val="multilevel"/>
    <w:tmpl w:val="8FE4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0D32276"/>
    <w:multiLevelType w:val="hybridMultilevel"/>
    <w:tmpl w:val="289E7A1E"/>
    <w:lvl w:ilvl="0" w:tplc="927295A2">
      <w:start w:val="1970"/>
      <w:numFmt w:val="bullet"/>
      <w:lvlText w:val="-"/>
      <w:lvlJc w:val="left"/>
      <w:pPr>
        <w:ind w:left="1068" w:hanging="360"/>
      </w:pPr>
      <w:rPr>
        <w:rFonts w:ascii="Helvetica Neue Light" w:eastAsia="Times New Roman" w:hAnsi="Helvetica Neue Light" w:cs="Helvetica" w:hint="default"/>
      </w:rPr>
    </w:lvl>
    <w:lvl w:ilvl="1" w:tplc="F33A8A4E" w:tentative="1">
      <w:start w:val="1"/>
      <w:numFmt w:val="bullet"/>
      <w:lvlText w:val="o"/>
      <w:lvlJc w:val="left"/>
      <w:pPr>
        <w:ind w:left="1788" w:hanging="360"/>
      </w:pPr>
      <w:rPr>
        <w:rFonts w:ascii="Courier New" w:hAnsi="Courier New" w:cs="Courier New" w:hint="default"/>
      </w:rPr>
    </w:lvl>
    <w:lvl w:ilvl="2" w:tplc="3C54AE54" w:tentative="1">
      <w:start w:val="1"/>
      <w:numFmt w:val="bullet"/>
      <w:lvlText w:val=""/>
      <w:lvlJc w:val="left"/>
      <w:pPr>
        <w:ind w:left="2508" w:hanging="360"/>
      </w:pPr>
      <w:rPr>
        <w:rFonts w:ascii="Wingdings" w:hAnsi="Wingdings" w:hint="default"/>
      </w:rPr>
    </w:lvl>
    <w:lvl w:ilvl="3" w:tplc="5434C714" w:tentative="1">
      <w:start w:val="1"/>
      <w:numFmt w:val="bullet"/>
      <w:lvlText w:val=""/>
      <w:lvlJc w:val="left"/>
      <w:pPr>
        <w:ind w:left="3228" w:hanging="360"/>
      </w:pPr>
      <w:rPr>
        <w:rFonts w:ascii="Symbol" w:hAnsi="Symbol" w:hint="default"/>
      </w:rPr>
    </w:lvl>
    <w:lvl w:ilvl="4" w:tplc="E4A2C6EE" w:tentative="1">
      <w:start w:val="1"/>
      <w:numFmt w:val="bullet"/>
      <w:lvlText w:val="o"/>
      <w:lvlJc w:val="left"/>
      <w:pPr>
        <w:ind w:left="3948" w:hanging="360"/>
      </w:pPr>
      <w:rPr>
        <w:rFonts w:ascii="Courier New" w:hAnsi="Courier New" w:cs="Courier New" w:hint="default"/>
      </w:rPr>
    </w:lvl>
    <w:lvl w:ilvl="5" w:tplc="1DF6D1F0" w:tentative="1">
      <w:start w:val="1"/>
      <w:numFmt w:val="bullet"/>
      <w:lvlText w:val=""/>
      <w:lvlJc w:val="left"/>
      <w:pPr>
        <w:ind w:left="4668" w:hanging="360"/>
      </w:pPr>
      <w:rPr>
        <w:rFonts w:ascii="Wingdings" w:hAnsi="Wingdings" w:hint="default"/>
      </w:rPr>
    </w:lvl>
    <w:lvl w:ilvl="6" w:tplc="702EF85A" w:tentative="1">
      <w:start w:val="1"/>
      <w:numFmt w:val="bullet"/>
      <w:lvlText w:val=""/>
      <w:lvlJc w:val="left"/>
      <w:pPr>
        <w:ind w:left="5388" w:hanging="360"/>
      </w:pPr>
      <w:rPr>
        <w:rFonts w:ascii="Symbol" w:hAnsi="Symbol" w:hint="default"/>
      </w:rPr>
    </w:lvl>
    <w:lvl w:ilvl="7" w:tplc="50BA7DC2" w:tentative="1">
      <w:start w:val="1"/>
      <w:numFmt w:val="bullet"/>
      <w:lvlText w:val="o"/>
      <w:lvlJc w:val="left"/>
      <w:pPr>
        <w:ind w:left="6108" w:hanging="360"/>
      </w:pPr>
      <w:rPr>
        <w:rFonts w:ascii="Courier New" w:hAnsi="Courier New" w:cs="Courier New" w:hint="default"/>
      </w:rPr>
    </w:lvl>
    <w:lvl w:ilvl="8" w:tplc="1C820C24" w:tentative="1">
      <w:start w:val="1"/>
      <w:numFmt w:val="bullet"/>
      <w:lvlText w:val=""/>
      <w:lvlJc w:val="left"/>
      <w:pPr>
        <w:ind w:left="6828" w:hanging="360"/>
      </w:pPr>
      <w:rPr>
        <w:rFonts w:ascii="Wingdings" w:hAnsi="Wingdings" w:hint="default"/>
      </w:rPr>
    </w:lvl>
  </w:abstractNum>
  <w:abstractNum w:abstractNumId="38">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9">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abstractNum w:abstractNumId="40">
    <w:nsid w:val="7ED332EB"/>
    <w:multiLevelType w:val="hybridMultilevel"/>
    <w:tmpl w:val="5C4AF89A"/>
    <w:lvl w:ilvl="0" w:tplc="E1ECA17E">
      <w:start w:val="1"/>
      <w:numFmt w:val="upperRoman"/>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9"/>
  </w:num>
  <w:num w:numId="2">
    <w:abstractNumId w:val="38"/>
  </w:num>
  <w:num w:numId="3">
    <w:abstractNumId w:val="40"/>
  </w:num>
  <w:num w:numId="4">
    <w:abstractNumId w:val="34"/>
  </w:num>
  <w:num w:numId="5">
    <w:abstractNumId w:val="23"/>
  </w:num>
  <w:num w:numId="6">
    <w:abstractNumId w:val="16"/>
  </w:num>
  <w:num w:numId="7">
    <w:abstractNumId w:val="26"/>
  </w:num>
  <w:num w:numId="8">
    <w:abstractNumId w:val="11"/>
  </w:num>
  <w:num w:numId="9">
    <w:abstractNumId w:val="20"/>
  </w:num>
  <w:num w:numId="10">
    <w:abstractNumId w:val="28"/>
  </w:num>
  <w:num w:numId="11">
    <w:abstractNumId w:val="8"/>
  </w:num>
  <w:num w:numId="12">
    <w:abstractNumId w:val="2"/>
  </w:num>
  <w:num w:numId="13">
    <w:abstractNumId w:val="32"/>
  </w:num>
  <w:num w:numId="14">
    <w:abstractNumId w:val="13"/>
  </w:num>
  <w:num w:numId="15">
    <w:abstractNumId w:val="0"/>
  </w:num>
  <w:num w:numId="16">
    <w:abstractNumId w:val="19"/>
  </w:num>
  <w:num w:numId="17">
    <w:abstractNumId w:val="33"/>
  </w:num>
  <w:num w:numId="18">
    <w:abstractNumId w:val="37"/>
  </w:num>
  <w:num w:numId="19">
    <w:abstractNumId w:val="3"/>
  </w:num>
  <w:num w:numId="20">
    <w:abstractNumId w:val="31"/>
  </w:num>
  <w:num w:numId="21">
    <w:abstractNumId w:val="5"/>
  </w:num>
  <w:num w:numId="22">
    <w:abstractNumId w:val="30"/>
  </w:num>
  <w:num w:numId="23">
    <w:abstractNumId w:val="21"/>
  </w:num>
  <w:num w:numId="24">
    <w:abstractNumId w:val="18"/>
  </w:num>
  <w:num w:numId="25">
    <w:abstractNumId w:val="17"/>
  </w:num>
  <w:num w:numId="26">
    <w:abstractNumId w:val="24"/>
  </w:num>
  <w:num w:numId="27">
    <w:abstractNumId w:val="4"/>
  </w:num>
  <w:num w:numId="28">
    <w:abstractNumId w:val="15"/>
  </w:num>
  <w:num w:numId="29">
    <w:abstractNumId w:val="36"/>
  </w:num>
  <w:num w:numId="30">
    <w:abstractNumId w:val="39"/>
  </w:num>
  <w:num w:numId="31">
    <w:abstractNumId w:val="22"/>
  </w:num>
  <w:num w:numId="32">
    <w:abstractNumId w:val="29"/>
  </w:num>
  <w:num w:numId="33">
    <w:abstractNumId w:val="35"/>
  </w:num>
  <w:num w:numId="34">
    <w:abstractNumId w:val="7"/>
  </w:num>
  <w:num w:numId="35">
    <w:abstractNumId w:val="10"/>
  </w:num>
  <w:num w:numId="36">
    <w:abstractNumId w:val="14"/>
  </w:num>
  <w:num w:numId="37">
    <w:abstractNumId w:val="27"/>
  </w:num>
  <w:num w:numId="38">
    <w:abstractNumId w:val="6"/>
  </w:num>
  <w:num w:numId="39">
    <w:abstractNumId w:val="1"/>
  </w:num>
  <w:num w:numId="40">
    <w:abstractNumId w:val="12"/>
  </w:num>
  <w:num w:numId="41">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proofState w:spelling="clean"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83"/>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DFA"/>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4C75"/>
    <w:rsid w:val="00086950"/>
    <w:rsid w:val="00087C19"/>
    <w:rsid w:val="0009085D"/>
    <w:rsid w:val="000979BF"/>
    <w:rsid w:val="000A08A4"/>
    <w:rsid w:val="000A1F96"/>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766D"/>
    <w:rsid w:val="000E214D"/>
    <w:rsid w:val="000E415F"/>
    <w:rsid w:val="000F3397"/>
    <w:rsid w:val="000F4BC3"/>
    <w:rsid w:val="000F7422"/>
    <w:rsid w:val="0010068D"/>
    <w:rsid w:val="0010354D"/>
    <w:rsid w:val="0010359B"/>
    <w:rsid w:val="00107924"/>
    <w:rsid w:val="00107F84"/>
    <w:rsid w:val="00113776"/>
    <w:rsid w:val="001153CE"/>
    <w:rsid w:val="001165DF"/>
    <w:rsid w:val="00117BE0"/>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1CDC"/>
    <w:rsid w:val="001D1FD3"/>
    <w:rsid w:val="001D6FFD"/>
    <w:rsid w:val="001E55BF"/>
    <w:rsid w:val="001E75F5"/>
    <w:rsid w:val="001F3196"/>
    <w:rsid w:val="001F41C1"/>
    <w:rsid w:val="001F4238"/>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5320"/>
    <w:rsid w:val="0022576E"/>
    <w:rsid w:val="002300D2"/>
    <w:rsid w:val="002303A9"/>
    <w:rsid w:val="00231F07"/>
    <w:rsid w:val="002326EF"/>
    <w:rsid w:val="00237941"/>
    <w:rsid w:val="0024059C"/>
    <w:rsid w:val="002417C0"/>
    <w:rsid w:val="00241AF4"/>
    <w:rsid w:val="00242F37"/>
    <w:rsid w:val="00253A04"/>
    <w:rsid w:val="00253B6E"/>
    <w:rsid w:val="00253C60"/>
    <w:rsid w:val="00254E63"/>
    <w:rsid w:val="0025633A"/>
    <w:rsid w:val="00256D48"/>
    <w:rsid w:val="00257804"/>
    <w:rsid w:val="00260E2F"/>
    <w:rsid w:val="00261C32"/>
    <w:rsid w:val="0026467F"/>
    <w:rsid w:val="00264A8C"/>
    <w:rsid w:val="00264D95"/>
    <w:rsid w:val="00265C63"/>
    <w:rsid w:val="002667BF"/>
    <w:rsid w:val="0026765D"/>
    <w:rsid w:val="00267BE2"/>
    <w:rsid w:val="00273CC1"/>
    <w:rsid w:val="00274835"/>
    <w:rsid w:val="00275468"/>
    <w:rsid w:val="00275AA9"/>
    <w:rsid w:val="00276751"/>
    <w:rsid w:val="002833B3"/>
    <w:rsid w:val="0028387E"/>
    <w:rsid w:val="002857E2"/>
    <w:rsid w:val="002874D2"/>
    <w:rsid w:val="002930EC"/>
    <w:rsid w:val="00293985"/>
    <w:rsid w:val="00297C6E"/>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2166"/>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308E3"/>
    <w:rsid w:val="00332987"/>
    <w:rsid w:val="00333B6B"/>
    <w:rsid w:val="00334824"/>
    <w:rsid w:val="00340481"/>
    <w:rsid w:val="003424BA"/>
    <w:rsid w:val="00343AC0"/>
    <w:rsid w:val="00344339"/>
    <w:rsid w:val="003444AE"/>
    <w:rsid w:val="0034456C"/>
    <w:rsid w:val="00345295"/>
    <w:rsid w:val="00345574"/>
    <w:rsid w:val="00345CBF"/>
    <w:rsid w:val="0034733D"/>
    <w:rsid w:val="00351F8D"/>
    <w:rsid w:val="003554CF"/>
    <w:rsid w:val="003564B2"/>
    <w:rsid w:val="00360BC2"/>
    <w:rsid w:val="003616D2"/>
    <w:rsid w:val="00362B87"/>
    <w:rsid w:val="00365238"/>
    <w:rsid w:val="00370F83"/>
    <w:rsid w:val="0037186E"/>
    <w:rsid w:val="003725B5"/>
    <w:rsid w:val="00375F9E"/>
    <w:rsid w:val="00376D8C"/>
    <w:rsid w:val="003814B7"/>
    <w:rsid w:val="00386187"/>
    <w:rsid w:val="00386478"/>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742E"/>
    <w:rsid w:val="003E031D"/>
    <w:rsid w:val="003E5305"/>
    <w:rsid w:val="003E7678"/>
    <w:rsid w:val="003F16BA"/>
    <w:rsid w:val="003F3E85"/>
    <w:rsid w:val="003F73E4"/>
    <w:rsid w:val="003F743F"/>
    <w:rsid w:val="00400673"/>
    <w:rsid w:val="00400F59"/>
    <w:rsid w:val="00402488"/>
    <w:rsid w:val="00404713"/>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10CC"/>
    <w:rsid w:val="00443B88"/>
    <w:rsid w:val="004443F7"/>
    <w:rsid w:val="004444F2"/>
    <w:rsid w:val="00445C3D"/>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6585"/>
    <w:rsid w:val="00487D45"/>
    <w:rsid w:val="00487F4C"/>
    <w:rsid w:val="00490A9C"/>
    <w:rsid w:val="0049106F"/>
    <w:rsid w:val="0049249C"/>
    <w:rsid w:val="00492602"/>
    <w:rsid w:val="00493981"/>
    <w:rsid w:val="00494BD1"/>
    <w:rsid w:val="00496235"/>
    <w:rsid w:val="004A21FE"/>
    <w:rsid w:val="004A2C73"/>
    <w:rsid w:val="004B02BC"/>
    <w:rsid w:val="004B095C"/>
    <w:rsid w:val="004B1B85"/>
    <w:rsid w:val="004B63C0"/>
    <w:rsid w:val="004B6876"/>
    <w:rsid w:val="004C049C"/>
    <w:rsid w:val="004C156A"/>
    <w:rsid w:val="004C2D50"/>
    <w:rsid w:val="004C4548"/>
    <w:rsid w:val="004C45D4"/>
    <w:rsid w:val="004C5C5A"/>
    <w:rsid w:val="004C62F0"/>
    <w:rsid w:val="004C644B"/>
    <w:rsid w:val="004D3389"/>
    <w:rsid w:val="004D578B"/>
    <w:rsid w:val="004D6871"/>
    <w:rsid w:val="004D741A"/>
    <w:rsid w:val="004D7E3A"/>
    <w:rsid w:val="004E2EA1"/>
    <w:rsid w:val="004E52EC"/>
    <w:rsid w:val="004E5393"/>
    <w:rsid w:val="004E722C"/>
    <w:rsid w:val="004F06AA"/>
    <w:rsid w:val="004F4AD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417"/>
    <w:rsid w:val="0053177A"/>
    <w:rsid w:val="005322CA"/>
    <w:rsid w:val="0053692B"/>
    <w:rsid w:val="00537F53"/>
    <w:rsid w:val="005406CF"/>
    <w:rsid w:val="00542A38"/>
    <w:rsid w:val="00543307"/>
    <w:rsid w:val="0054516C"/>
    <w:rsid w:val="00551105"/>
    <w:rsid w:val="005517F0"/>
    <w:rsid w:val="00552354"/>
    <w:rsid w:val="00552DF3"/>
    <w:rsid w:val="00555F02"/>
    <w:rsid w:val="005565EF"/>
    <w:rsid w:val="0055727A"/>
    <w:rsid w:val="0056225C"/>
    <w:rsid w:val="00565C18"/>
    <w:rsid w:val="0057573C"/>
    <w:rsid w:val="00575B1A"/>
    <w:rsid w:val="00576E97"/>
    <w:rsid w:val="005770FC"/>
    <w:rsid w:val="00577EC1"/>
    <w:rsid w:val="005833E6"/>
    <w:rsid w:val="005850CA"/>
    <w:rsid w:val="00590F69"/>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D056D"/>
    <w:rsid w:val="005D2C9A"/>
    <w:rsid w:val="005D3B68"/>
    <w:rsid w:val="005D51EA"/>
    <w:rsid w:val="005D79D2"/>
    <w:rsid w:val="005E0742"/>
    <w:rsid w:val="005E184D"/>
    <w:rsid w:val="005F30E8"/>
    <w:rsid w:val="005F404B"/>
    <w:rsid w:val="005F461F"/>
    <w:rsid w:val="005F5B23"/>
    <w:rsid w:val="005F7D5C"/>
    <w:rsid w:val="005F7D9E"/>
    <w:rsid w:val="00600881"/>
    <w:rsid w:val="00601711"/>
    <w:rsid w:val="00602CC1"/>
    <w:rsid w:val="0060445A"/>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6960"/>
    <w:rsid w:val="00666C84"/>
    <w:rsid w:val="00667C4C"/>
    <w:rsid w:val="00671171"/>
    <w:rsid w:val="00671265"/>
    <w:rsid w:val="00672226"/>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41B6"/>
    <w:rsid w:val="00745D80"/>
    <w:rsid w:val="00745FD2"/>
    <w:rsid w:val="00746B0D"/>
    <w:rsid w:val="00747645"/>
    <w:rsid w:val="0075052A"/>
    <w:rsid w:val="00750902"/>
    <w:rsid w:val="007544E4"/>
    <w:rsid w:val="00755270"/>
    <w:rsid w:val="00755A07"/>
    <w:rsid w:val="00755D91"/>
    <w:rsid w:val="00757769"/>
    <w:rsid w:val="00760C64"/>
    <w:rsid w:val="007617FE"/>
    <w:rsid w:val="00763709"/>
    <w:rsid w:val="00764436"/>
    <w:rsid w:val="00770DAD"/>
    <w:rsid w:val="00771336"/>
    <w:rsid w:val="00772399"/>
    <w:rsid w:val="00772EB7"/>
    <w:rsid w:val="0077672B"/>
    <w:rsid w:val="00777F04"/>
    <w:rsid w:val="00781B82"/>
    <w:rsid w:val="00783C1D"/>
    <w:rsid w:val="007842D9"/>
    <w:rsid w:val="00784EE9"/>
    <w:rsid w:val="00786C7C"/>
    <w:rsid w:val="00787E54"/>
    <w:rsid w:val="00795622"/>
    <w:rsid w:val="00795C35"/>
    <w:rsid w:val="007A3478"/>
    <w:rsid w:val="007A41B4"/>
    <w:rsid w:val="007A4F68"/>
    <w:rsid w:val="007A4F75"/>
    <w:rsid w:val="007A647C"/>
    <w:rsid w:val="007B0595"/>
    <w:rsid w:val="007B1416"/>
    <w:rsid w:val="007B42E7"/>
    <w:rsid w:val="007C06FA"/>
    <w:rsid w:val="007C39AD"/>
    <w:rsid w:val="007C3C3D"/>
    <w:rsid w:val="007C4D02"/>
    <w:rsid w:val="007C4FC3"/>
    <w:rsid w:val="007D16EF"/>
    <w:rsid w:val="007D3662"/>
    <w:rsid w:val="007D6690"/>
    <w:rsid w:val="007E12C8"/>
    <w:rsid w:val="007E15F1"/>
    <w:rsid w:val="007E6AB7"/>
    <w:rsid w:val="007E7705"/>
    <w:rsid w:val="007F1DD8"/>
    <w:rsid w:val="007F33A9"/>
    <w:rsid w:val="007F4B27"/>
    <w:rsid w:val="007F4DBC"/>
    <w:rsid w:val="007F5661"/>
    <w:rsid w:val="007F5B1B"/>
    <w:rsid w:val="007F6E33"/>
    <w:rsid w:val="007F6EE6"/>
    <w:rsid w:val="007F7582"/>
    <w:rsid w:val="007F7991"/>
    <w:rsid w:val="00801429"/>
    <w:rsid w:val="0080388B"/>
    <w:rsid w:val="008041AB"/>
    <w:rsid w:val="00804B8E"/>
    <w:rsid w:val="008069A8"/>
    <w:rsid w:val="00807F34"/>
    <w:rsid w:val="00816A5B"/>
    <w:rsid w:val="00817650"/>
    <w:rsid w:val="00820CB0"/>
    <w:rsid w:val="00820E4A"/>
    <w:rsid w:val="00821087"/>
    <w:rsid w:val="00821721"/>
    <w:rsid w:val="00822D7B"/>
    <w:rsid w:val="00826848"/>
    <w:rsid w:val="00826CE9"/>
    <w:rsid w:val="00826D0F"/>
    <w:rsid w:val="008310D9"/>
    <w:rsid w:val="00832974"/>
    <w:rsid w:val="008337B4"/>
    <w:rsid w:val="008341CB"/>
    <w:rsid w:val="00834DFC"/>
    <w:rsid w:val="0083590B"/>
    <w:rsid w:val="008361FB"/>
    <w:rsid w:val="0084188E"/>
    <w:rsid w:val="00844F2E"/>
    <w:rsid w:val="00845083"/>
    <w:rsid w:val="008474F7"/>
    <w:rsid w:val="00847FA0"/>
    <w:rsid w:val="0085079A"/>
    <w:rsid w:val="008523A4"/>
    <w:rsid w:val="00852893"/>
    <w:rsid w:val="00852945"/>
    <w:rsid w:val="00853299"/>
    <w:rsid w:val="00855E25"/>
    <w:rsid w:val="008570CA"/>
    <w:rsid w:val="008577CC"/>
    <w:rsid w:val="008651E8"/>
    <w:rsid w:val="00867AA9"/>
    <w:rsid w:val="00872D01"/>
    <w:rsid w:val="0087468F"/>
    <w:rsid w:val="0087664A"/>
    <w:rsid w:val="00876A2C"/>
    <w:rsid w:val="00881D37"/>
    <w:rsid w:val="00882CE8"/>
    <w:rsid w:val="00883BD1"/>
    <w:rsid w:val="008853B4"/>
    <w:rsid w:val="00890E7D"/>
    <w:rsid w:val="00891FA2"/>
    <w:rsid w:val="00893F74"/>
    <w:rsid w:val="00894BFD"/>
    <w:rsid w:val="008A074A"/>
    <w:rsid w:val="008A080D"/>
    <w:rsid w:val="008A17B1"/>
    <w:rsid w:val="008A3E2E"/>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3F7"/>
    <w:rsid w:val="008D1B05"/>
    <w:rsid w:val="008D2060"/>
    <w:rsid w:val="008D332D"/>
    <w:rsid w:val="008D3520"/>
    <w:rsid w:val="008D3BED"/>
    <w:rsid w:val="008D3BFF"/>
    <w:rsid w:val="008D6E8B"/>
    <w:rsid w:val="008D7F95"/>
    <w:rsid w:val="008E2043"/>
    <w:rsid w:val="008E22B9"/>
    <w:rsid w:val="008E27EB"/>
    <w:rsid w:val="008E7315"/>
    <w:rsid w:val="008F5C39"/>
    <w:rsid w:val="00902135"/>
    <w:rsid w:val="00902ED2"/>
    <w:rsid w:val="009054B6"/>
    <w:rsid w:val="009059EC"/>
    <w:rsid w:val="00906AD1"/>
    <w:rsid w:val="009105A7"/>
    <w:rsid w:val="00910721"/>
    <w:rsid w:val="009107DA"/>
    <w:rsid w:val="00911C0C"/>
    <w:rsid w:val="009161E4"/>
    <w:rsid w:val="009206E8"/>
    <w:rsid w:val="009229D9"/>
    <w:rsid w:val="00923598"/>
    <w:rsid w:val="0093662C"/>
    <w:rsid w:val="009400E2"/>
    <w:rsid w:val="009401EF"/>
    <w:rsid w:val="009402D7"/>
    <w:rsid w:val="009443D9"/>
    <w:rsid w:val="00944430"/>
    <w:rsid w:val="009462E8"/>
    <w:rsid w:val="009479AB"/>
    <w:rsid w:val="00953BDB"/>
    <w:rsid w:val="00956FE3"/>
    <w:rsid w:val="00960149"/>
    <w:rsid w:val="009645E8"/>
    <w:rsid w:val="009656C4"/>
    <w:rsid w:val="00965753"/>
    <w:rsid w:val="009665E4"/>
    <w:rsid w:val="00971C84"/>
    <w:rsid w:val="00972018"/>
    <w:rsid w:val="00986F4A"/>
    <w:rsid w:val="00991FF0"/>
    <w:rsid w:val="009929CD"/>
    <w:rsid w:val="00995250"/>
    <w:rsid w:val="00995661"/>
    <w:rsid w:val="00997097"/>
    <w:rsid w:val="009A5C88"/>
    <w:rsid w:val="009A74BE"/>
    <w:rsid w:val="009B499B"/>
    <w:rsid w:val="009B5638"/>
    <w:rsid w:val="009C088A"/>
    <w:rsid w:val="009C43C9"/>
    <w:rsid w:val="009C4B85"/>
    <w:rsid w:val="009C667A"/>
    <w:rsid w:val="009C683D"/>
    <w:rsid w:val="009C6B67"/>
    <w:rsid w:val="009C7710"/>
    <w:rsid w:val="009D0666"/>
    <w:rsid w:val="009D59F0"/>
    <w:rsid w:val="009E2335"/>
    <w:rsid w:val="009E4EC8"/>
    <w:rsid w:val="009E6BA4"/>
    <w:rsid w:val="009E76BC"/>
    <w:rsid w:val="009E7789"/>
    <w:rsid w:val="009F10ED"/>
    <w:rsid w:val="00A03464"/>
    <w:rsid w:val="00A049D8"/>
    <w:rsid w:val="00A04BE5"/>
    <w:rsid w:val="00A050AB"/>
    <w:rsid w:val="00A06A29"/>
    <w:rsid w:val="00A07759"/>
    <w:rsid w:val="00A10E1A"/>
    <w:rsid w:val="00A1361D"/>
    <w:rsid w:val="00A14A22"/>
    <w:rsid w:val="00A202D8"/>
    <w:rsid w:val="00A21701"/>
    <w:rsid w:val="00A21C06"/>
    <w:rsid w:val="00A22A25"/>
    <w:rsid w:val="00A23B71"/>
    <w:rsid w:val="00A24405"/>
    <w:rsid w:val="00A26B52"/>
    <w:rsid w:val="00A36DBA"/>
    <w:rsid w:val="00A430AD"/>
    <w:rsid w:val="00A43ACE"/>
    <w:rsid w:val="00A50850"/>
    <w:rsid w:val="00A51BB8"/>
    <w:rsid w:val="00A531C5"/>
    <w:rsid w:val="00A561D1"/>
    <w:rsid w:val="00A57AFC"/>
    <w:rsid w:val="00A677F5"/>
    <w:rsid w:val="00A70800"/>
    <w:rsid w:val="00A7238E"/>
    <w:rsid w:val="00A72E92"/>
    <w:rsid w:val="00A73FEF"/>
    <w:rsid w:val="00A776F4"/>
    <w:rsid w:val="00A803BC"/>
    <w:rsid w:val="00A90202"/>
    <w:rsid w:val="00A91530"/>
    <w:rsid w:val="00A93174"/>
    <w:rsid w:val="00A94A18"/>
    <w:rsid w:val="00A96A7A"/>
    <w:rsid w:val="00AA23A1"/>
    <w:rsid w:val="00AA494C"/>
    <w:rsid w:val="00AA4F0A"/>
    <w:rsid w:val="00AA784E"/>
    <w:rsid w:val="00AB1E51"/>
    <w:rsid w:val="00AB24B5"/>
    <w:rsid w:val="00AB5CBE"/>
    <w:rsid w:val="00AC125A"/>
    <w:rsid w:val="00AC2658"/>
    <w:rsid w:val="00AC66C6"/>
    <w:rsid w:val="00AD20CD"/>
    <w:rsid w:val="00AD390B"/>
    <w:rsid w:val="00AD5178"/>
    <w:rsid w:val="00AD5330"/>
    <w:rsid w:val="00AD7196"/>
    <w:rsid w:val="00AE1908"/>
    <w:rsid w:val="00AE1C9A"/>
    <w:rsid w:val="00AE423E"/>
    <w:rsid w:val="00AE7068"/>
    <w:rsid w:val="00AE74F6"/>
    <w:rsid w:val="00AF35B4"/>
    <w:rsid w:val="00B00A3B"/>
    <w:rsid w:val="00B0136E"/>
    <w:rsid w:val="00B01F26"/>
    <w:rsid w:val="00B05920"/>
    <w:rsid w:val="00B05BCA"/>
    <w:rsid w:val="00B06734"/>
    <w:rsid w:val="00B177D7"/>
    <w:rsid w:val="00B206AE"/>
    <w:rsid w:val="00B23FB7"/>
    <w:rsid w:val="00B2590D"/>
    <w:rsid w:val="00B27C22"/>
    <w:rsid w:val="00B313B0"/>
    <w:rsid w:val="00B33265"/>
    <w:rsid w:val="00B33497"/>
    <w:rsid w:val="00B357D4"/>
    <w:rsid w:val="00B35FB4"/>
    <w:rsid w:val="00B41887"/>
    <w:rsid w:val="00B43D8D"/>
    <w:rsid w:val="00B444B1"/>
    <w:rsid w:val="00B45CAA"/>
    <w:rsid w:val="00B46EC9"/>
    <w:rsid w:val="00B52425"/>
    <w:rsid w:val="00B52E65"/>
    <w:rsid w:val="00B54E4F"/>
    <w:rsid w:val="00B60C2E"/>
    <w:rsid w:val="00B60D0B"/>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2081"/>
    <w:rsid w:val="00BB25F4"/>
    <w:rsid w:val="00BB2CA5"/>
    <w:rsid w:val="00BB470F"/>
    <w:rsid w:val="00BB5FD8"/>
    <w:rsid w:val="00BC0612"/>
    <w:rsid w:val="00BC2288"/>
    <w:rsid w:val="00BD304E"/>
    <w:rsid w:val="00BD63B9"/>
    <w:rsid w:val="00BE2C6F"/>
    <w:rsid w:val="00BE6055"/>
    <w:rsid w:val="00BE6BC1"/>
    <w:rsid w:val="00BE77FC"/>
    <w:rsid w:val="00BF127E"/>
    <w:rsid w:val="00BF270C"/>
    <w:rsid w:val="00BF377D"/>
    <w:rsid w:val="00BF3C28"/>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F56"/>
    <w:rsid w:val="00C748D5"/>
    <w:rsid w:val="00C74C08"/>
    <w:rsid w:val="00C75FB0"/>
    <w:rsid w:val="00C76419"/>
    <w:rsid w:val="00C77187"/>
    <w:rsid w:val="00C80A06"/>
    <w:rsid w:val="00C82FF3"/>
    <w:rsid w:val="00C8525A"/>
    <w:rsid w:val="00C85CD5"/>
    <w:rsid w:val="00C86E75"/>
    <w:rsid w:val="00C91180"/>
    <w:rsid w:val="00C92C45"/>
    <w:rsid w:val="00C92EB9"/>
    <w:rsid w:val="00C95BE2"/>
    <w:rsid w:val="00C96884"/>
    <w:rsid w:val="00CA4AC3"/>
    <w:rsid w:val="00CB0C86"/>
    <w:rsid w:val="00CB5A39"/>
    <w:rsid w:val="00CB69A1"/>
    <w:rsid w:val="00CC189F"/>
    <w:rsid w:val="00CC74A1"/>
    <w:rsid w:val="00CC7754"/>
    <w:rsid w:val="00CD5446"/>
    <w:rsid w:val="00CD56C8"/>
    <w:rsid w:val="00CD5D53"/>
    <w:rsid w:val="00CD6CF1"/>
    <w:rsid w:val="00CD6FC0"/>
    <w:rsid w:val="00CE0ABE"/>
    <w:rsid w:val="00CE1E2C"/>
    <w:rsid w:val="00CE7F0B"/>
    <w:rsid w:val="00CF0104"/>
    <w:rsid w:val="00D00B23"/>
    <w:rsid w:val="00D01CB1"/>
    <w:rsid w:val="00D0234C"/>
    <w:rsid w:val="00D03E37"/>
    <w:rsid w:val="00D06423"/>
    <w:rsid w:val="00D06B49"/>
    <w:rsid w:val="00D10F65"/>
    <w:rsid w:val="00D168A0"/>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EB4"/>
    <w:rsid w:val="00D473A8"/>
    <w:rsid w:val="00D47C94"/>
    <w:rsid w:val="00D47EB1"/>
    <w:rsid w:val="00D50095"/>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960"/>
    <w:rsid w:val="00D83B40"/>
    <w:rsid w:val="00D847E8"/>
    <w:rsid w:val="00D84FD7"/>
    <w:rsid w:val="00D85D11"/>
    <w:rsid w:val="00D917F9"/>
    <w:rsid w:val="00D934C1"/>
    <w:rsid w:val="00D97725"/>
    <w:rsid w:val="00DA2379"/>
    <w:rsid w:val="00DA26C8"/>
    <w:rsid w:val="00DA4082"/>
    <w:rsid w:val="00DA6CF1"/>
    <w:rsid w:val="00DA7576"/>
    <w:rsid w:val="00DB112C"/>
    <w:rsid w:val="00DB563E"/>
    <w:rsid w:val="00DC1E4C"/>
    <w:rsid w:val="00DC367D"/>
    <w:rsid w:val="00DC3F17"/>
    <w:rsid w:val="00DC4D4D"/>
    <w:rsid w:val="00DD15A5"/>
    <w:rsid w:val="00DD226F"/>
    <w:rsid w:val="00DD33A7"/>
    <w:rsid w:val="00DD39F8"/>
    <w:rsid w:val="00DD6C92"/>
    <w:rsid w:val="00DE0FAD"/>
    <w:rsid w:val="00DE2E33"/>
    <w:rsid w:val="00DE4269"/>
    <w:rsid w:val="00DE42B9"/>
    <w:rsid w:val="00DE5580"/>
    <w:rsid w:val="00DE67A8"/>
    <w:rsid w:val="00DE714D"/>
    <w:rsid w:val="00DF04CF"/>
    <w:rsid w:val="00DF0A01"/>
    <w:rsid w:val="00DF136A"/>
    <w:rsid w:val="00DF2B9A"/>
    <w:rsid w:val="00DF316F"/>
    <w:rsid w:val="00DF631A"/>
    <w:rsid w:val="00DF7919"/>
    <w:rsid w:val="00E01CC1"/>
    <w:rsid w:val="00E01E41"/>
    <w:rsid w:val="00E03064"/>
    <w:rsid w:val="00E04DEF"/>
    <w:rsid w:val="00E12085"/>
    <w:rsid w:val="00E168D1"/>
    <w:rsid w:val="00E16FCA"/>
    <w:rsid w:val="00E17446"/>
    <w:rsid w:val="00E2220E"/>
    <w:rsid w:val="00E23396"/>
    <w:rsid w:val="00E32359"/>
    <w:rsid w:val="00E32382"/>
    <w:rsid w:val="00E34F02"/>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4F"/>
    <w:rsid w:val="00E81C5C"/>
    <w:rsid w:val="00E84363"/>
    <w:rsid w:val="00E84BDC"/>
    <w:rsid w:val="00E858A0"/>
    <w:rsid w:val="00E87FDD"/>
    <w:rsid w:val="00E926C8"/>
    <w:rsid w:val="00E92DD9"/>
    <w:rsid w:val="00E943E0"/>
    <w:rsid w:val="00E94F4B"/>
    <w:rsid w:val="00E95617"/>
    <w:rsid w:val="00E96DEA"/>
    <w:rsid w:val="00EA10B8"/>
    <w:rsid w:val="00EA1136"/>
    <w:rsid w:val="00EA2844"/>
    <w:rsid w:val="00EA4DFB"/>
    <w:rsid w:val="00EA63CA"/>
    <w:rsid w:val="00EA666C"/>
    <w:rsid w:val="00EB0152"/>
    <w:rsid w:val="00EB16D1"/>
    <w:rsid w:val="00EB1EBD"/>
    <w:rsid w:val="00EB3DE2"/>
    <w:rsid w:val="00EC0C4A"/>
    <w:rsid w:val="00EC119C"/>
    <w:rsid w:val="00EC11D9"/>
    <w:rsid w:val="00EC1E59"/>
    <w:rsid w:val="00EC2035"/>
    <w:rsid w:val="00EC5D07"/>
    <w:rsid w:val="00EC654C"/>
    <w:rsid w:val="00EC6C36"/>
    <w:rsid w:val="00EC6D81"/>
    <w:rsid w:val="00ED26F3"/>
    <w:rsid w:val="00ED2DA4"/>
    <w:rsid w:val="00ED5D82"/>
    <w:rsid w:val="00ED67D8"/>
    <w:rsid w:val="00ED78B1"/>
    <w:rsid w:val="00EE06E7"/>
    <w:rsid w:val="00EE2C5C"/>
    <w:rsid w:val="00EE5AF3"/>
    <w:rsid w:val="00EE5B27"/>
    <w:rsid w:val="00EF46BF"/>
    <w:rsid w:val="00EF50F6"/>
    <w:rsid w:val="00F0077A"/>
    <w:rsid w:val="00F02BE5"/>
    <w:rsid w:val="00F02EE6"/>
    <w:rsid w:val="00F06578"/>
    <w:rsid w:val="00F06FE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33D7"/>
    <w:rsid w:val="00F33B0D"/>
    <w:rsid w:val="00F35266"/>
    <w:rsid w:val="00F3629D"/>
    <w:rsid w:val="00F375F2"/>
    <w:rsid w:val="00F40BA3"/>
    <w:rsid w:val="00F425CF"/>
    <w:rsid w:val="00F432D7"/>
    <w:rsid w:val="00F51784"/>
    <w:rsid w:val="00F51B14"/>
    <w:rsid w:val="00F553C2"/>
    <w:rsid w:val="00F57539"/>
    <w:rsid w:val="00F57D19"/>
    <w:rsid w:val="00F61C32"/>
    <w:rsid w:val="00F637A0"/>
    <w:rsid w:val="00F65E10"/>
    <w:rsid w:val="00F66A02"/>
    <w:rsid w:val="00F7121E"/>
    <w:rsid w:val="00F7468C"/>
    <w:rsid w:val="00F76D17"/>
    <w:rsid w:val="00F80F39"/>
    <w:rsid w:val="00F81710"/>
    <w:rsid w:val="00F86039"/>
    <w:rsid w:val="00F9076F"/>
    <w:rsid w:val="00F90EE9"/>
    <w:rsid w:val="00F93C1D"/>
    <w:rsid w:val="00F93F8F"/>
    <w:rsid w:val="00F940F1"/>
    <w:rsid w:val="00F968A7"/>
    <w:rsid w:val="00F96D70"/>
    <w:rsid w:val="00F97B13"/>
    <w:rsid w:val="00FA61EE"/>
    <w:rsid w:val="00FA6E5F"/>
    <w:rsid w:val="00FA71F3"/>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E1E39"/>
    <w:rsid w:val="00FE52CD"/>
    <w:rsid w:val="00FF1A59"/>
    <w:rsid w:val="00FF21D5"/>
    <w:rsid w:val="00FF2F1C"/>
    <w:rsid w:val="00FF46C6"/>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3"/>
    <o:shapelayout v:ext="edit">
      <o:idmap v:ext="edit" data="1"/>
    </o:shapelayout>
  </w:shapeDefaults>
  <w:decimalSymbol w:val=","/>
  <w:listSeparator w:val=";"/>
  <w14:docId w14:val="1D339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49249C"/>
    <w:pPr>
      <w:spacing w:before="60" w:after="60" w:line="480" w:lineRule="auto"/>
      <w:jc w:val="both"/>
    </w:pPr>
    <w:rPr>
      <w:lang w:val="es-ES_tradnl"/>
    </w:rPr>
  </w:style>
  <w:style w:type="paragraph" w:styleId="Ttulo1">
    <w:name w:val="heading 1"/>
    <w:basedOn w:val="Normal"/>
    <w:next w:val="Normal"/>
    <w:link w:val="Ttulo1Car"/>
    <w:uiPriority w:val="9"/>
    <w:qFormat/>
    <w:rsid w:val="00BB2CA5"/>
    <w:pPr>
      <w:pageBreakBefore/>
      <w:numPr>
        <w:ilvl w:val="1"/>
        <w:numId w:val="1"/>
      </w:numPr>
      <w:spacing w:before="600" w:after="360"/>
      <w:jc w:val="center"/>
      <w:outlineLvl w:val="0"/>
    </w:pPr>
    <w:rPr>
      <w:b/>
      <w:smallCaps/>
      <w:kern w:val="28"/>
      <w:sz w:val="40"/>
    </w:rPr>
  </w:style>
  <w:style w:type="paragraph" w:styleId="Ttulo2">
    <w:name w:val="heading 2"/>
    <w:basedOn w:val="Normal"/>
    <w:next w:val="Normal"/>
    <w:link w:val="Ttulo2Car"/>
    <w:autoRedefine/>
    <w:uiPriority w:val="99"/>
    <w:qFormat/>
    <w:rsid w:val="00F06578"/>
    <w:pPr>
      <w:keepNext/>
      <w:numPr>
        <w:ilvl w:val="2"/>
        <w:numId w:val="1"/>
      </w:numPr>
      <w:pBdr>
        <w:bottom w:val="double" w:sz="4" w:space="1" w:color="auto"/>
      </w:pBdr>
      <w:spacing w:before="360" w:after="600"/>
      <w:outlineLvl w:val="1"/>
    </w:pPr>
    <w:rPr>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AD20CD"/>
    <w:pPr>
      <w:keepNext/>
      <w:numPr>
        <w:ilvl w:val="4"/>
        <w:numId w:val="1"/>
      </w:numPr>
      <w:spacing w:before="240"/>
      <w:outlineLvl w:val="3"/>
    </w:pPr>
    <w:rPr>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BB2CA5"/>
    <w:rPr>
      <w:b/>
      <w:smallCaps/>
      <w:kern w:val="28"/>
      <w:sz w:val="40"/>
      <w:lang w:val="es-ES_tradnl"/>
    </w:rPr>
  </w:style>
  <w:style w:type="character" w:customStyle="1" w:styleId="Ttulo2Car">
    <w:name w:val="Título 2 Car"/>
    <w:link w:val="Ttulo2"/>
    <w:uiPriority w:val="99"/>
    <w:locked/>
    <w:rsid w:val="006E0339"/>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6E0339"/>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1"/>
      </w:numPr>
      <w:spacing w:before="6000" w:after="360"/>
      <w:jc w:val="center"/>
      <w:outlineLvl w:val="0"/>
    </w:pPr>
    <w:rPr>
      <w:b/>
      <w:i/>
      <w:smallCaps/>
      <w:kern w:val="28"/>
      <w:sz w:val="72"/>
    </w:rPr>
  </w:style>
  <w:style w:type="character" w:customStyle="1" w:styleId="TtuloCar">
    <w:name w:val="Título Car"/>
    <w:link w:val="Ttulo"/>
    <w:uiPriority w:val="99"/>
    <w:locked/>
    <w:rsid w:val="006E0339"/>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F96D70"/>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D43323"/>
    <w:pPr>
      <w:tabs>
        <w:tab w:val="left" w:pos="144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E03064"/>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E03064"/>
    <w:rPr>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independiente2">
    <w:name w:val="Body Text 2"/>
    <w:basedOn w:val="Normal"/>
    <w:link w:val="Textoindependiente2Car"/>
    <w:rsid w:val="009B499B"/>
    <w:pPr>
      <w:spacing w:after="120"/>
    </w:pPr>
  </w:style>
  <w:style w:type="character" w:customStyle="1" w:styleId="Textoindependiente2Car">
    <w:name w:val="Texto independiente 2 Car"/>
    <w:basedOn w:val="Fuentedeprrafopredeter"/>
    <w:link w:val="Textoindependiente2"/>
    <w:rsid w:val="009B499B"/>
    <w:rPr>
      <w:lang w:val="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hyperlink" Target="http://www.google.es/imgres?imgurl=http://cmusphinx.sourceforge.net/sphinx4/doc-files/architecture.gif&amp;imgrefurl=http://cmusphinx.sourceforge.net/sphinx4/&amp;usg=__SXOZKPaag3GKATN6EN9fGvF-uRY=&amp;h=340&amp;w=400&amp;sz=7&amp;hl=es&amp;start=0&amp;sig2=yTPxA-jXqn7kI6jCOwu3kA&amp;zoom=1&amp;tbnid=-iVUwc7lJFxFXM:&amp;tbnh=161&amp;tbnw=189&amp;ei=9ZrFTfOBBo_KtAbToKiXDw&amp;prev=/search%3Fq%3DSphinx%2B4%26um%3D1%26hl%3Des%26biw%3D1280%26bih%3D866%26tbm%3Disch&amp;um=1&amp;itbs=1&amp;iact=rc&amp;page=1&amp;ndsp=24&amp;ved=1t:429,r:0,s:0&amp;tx=102&amp;ty=28" TargetMode="External"/><Relationship Id="rId39" Type="http://schemas.openxmlformats.org/officeDocument/2006/relationships/image" Target="media/image20.jpe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hyperlink" Target="http://pointclouds.or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file:///D:\ITIGyS\Repositorio\mruiz\docs\PFC%20-%20Miguel%20Ruiz%20Nogu&#233;s.docx" TargetMode="External"/><Relationship Id="rId23" Type="http://schemas.openxmlformats.org/officeDocument/2006/relationships/image" Target="media/image7.emf"/><Relationship Id="rId28" Type="http://schemas.openxmlformats.org/officeDocument/2006/relationships/hyperlink" Target="http://www.youtube.com/watch?v=MOEjL8JDvd0" TargetMode="External"/><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jpe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hyperlink" Target="http://www.robotica-urjc.es/index.php/Doctorado_-_M%C3%A1ster"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4.xml"/><Relationship Id="rId25" Type="http://schemas.openxmlformats.org/officeDocument/2006/relationships/hyperlink" Target="http://unetbootin.sourceforge.net/" TargetMode="External"/><Relationship Id="rId33" Type="http://schemas.openxmlformats.org/officeDocument/2006/relationships/image" Target="media/image14.png"/><Relationship Id="rId38" Type="http://schemas.openxmlformats.org/officeDocument/2006/relationships/image" Target="media/image19.jpeg"/><Relationship Id="rId20" Type="http://schemas.openxmlformats.org/officeDocument/2006/relationships/header" Target="header5.xml"/><Relationship Id="rId4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standalone="yes"?>
<Relationships xmlns="http://schemas.openxmlformats.org/package/2006/relationships"><Relationship Id="rId8" Type="http://schemas.openxmlformats.org/officeDocument/2006/relationships/hyperlink" Target="http://cmusphinx.sourceforge.net/sphinx4/" TargetMode="External"/><Relationship Id="rId3" Type="http://schemas.openxmlformats.org/officeDocument/2006/relationships/hyperlink" Target="http://www.java.com/es/download/" TargetMode="External"/><Relationship Id="rId7" Type="http://schemas.openxmlformats.org/officeDocument/2006/relationships/hyperlink" Target="http://freetts.sourceforge.net/docs/index.php" TargetMode="External"/><Relationship Id="rId2" Type="http://schemas.openxmlformats.org/officeDocument/2006/relationships/hyperlink" Target="http://www.ubuntu.com/" TargetMode="External"/><Relationship Id="rId1" Type="http://schemas.openxmlformats.org/officeDocument/2006/relationships/hyperlink" Target="http://www.juanantonio.info/index.php" TargetMode="External"/><Relationship Id="rId6" Type="http://schemas.openxmlformats.org/officeDocument/2006/relationships/hyperlink" Target="http://rapidsvn.tigris.org/" TargetMode="External"/><Relationship Id="rId5" Type="http://schemas.openxmlformats.org/officeDocument/2006/relationships/hyperlink" Target="http://www.eclipse.org/" TargetMode="External"/><Relationship Id="rId4" Type="http://schemas.openxmlformats.org/officeDocument/2006/relationships/hyperlink" Target="http://lejos.sourceforge.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75A40EF1-A834-4594-B08B-5FD11EA35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2966</TotalTime>
  <Pages>88</Pages>
  <Words>11146</Words>
  <Characters>61309</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72311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cp:lastModifiedBy>
  <cp:revision>175</cp:revision>
  <cp:lastPrinted>2011-05-01T15:37:00Z</cp:lastPrinted>
  <dcterms:created xsi:type="dcterms:W3CDTF">2010-04-07T13:45:00Z</dcterms:created>
  <dcterms:modified xsi:type="dcterms:W3CDTF">2011-05-08T23:00:00Z</dcterms:modified>
</cp:coreProperties>
</file>