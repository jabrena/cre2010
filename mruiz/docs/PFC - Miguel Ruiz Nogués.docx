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78BC28" w14:textId="77777777" w:rsidR="00E87FDD" w:rsidRDefault="0080388B" w:rsidP="00E87FDD">
      <w:pPr>
        <w:pStyle w:val="TDC1"/>
        <w:jc w:val="center"/>
      </w:pPr>
      <w:r>
        <w:rPr>
          <w:noProof/>
          <w:lang w:val="es-ES"/>
        </w:rPr>
        <w:pict>
          <v:shapetype id="_x0000_t202" coordsize="21600,21600" o:spt="202" path="m,l,21600r21600,l21600,xe">
            <v:stroke joinstyle="miter"/>
            <v:path gradientshapeok="t" o:connecttype="rect"/>
          </v:shapetype>
          <v:shape id="_x0000_s1061" type="#_x0000_t202" style="position:absolute;left:0;text-align:left;margin-left:72.65pt;margin-top:-54pt;width:450pt;height:90.6pt;z-index:251660288" filled="f" stroked="f">
            <v:textbox style="mso-next-textbox:#_x0000_s1061">
              <w:txbxContent>
                <w:p w14:paraId="511D5819" w14:textId="77777777" w:rsidR="002A60DB" w:rsidRPr="00872D01" w:rsidRDefault="002A60DB" w:rsidP="00E87FDD">
                  <w:pPr>
                    <w:spacing w:line="240" w:lineRule="auto"/>
                    <w:jc w:val="center"/>
                    <w:rPr>
                      <w:b/>
                      <w:sz w:val="36"/>
                      <w:lang w:val="es-ES"/>
                    </w:rPr>
                  </w:pPr>
                  <w:r w:rsidRPr="00872D01">
                    <w:rPr>
                      <w:b/>
                      <w:sz w:val="36"/>
                      <w:lang w:val="es-ES"/>
                    </w:rPr>
                    <w:t>UNIVERSIDAD PONTIFICIA COMILLAS</w:t>
                  </w:r>
                </w:p>
                <w:p w14:paraId="6DC98AA0" w14:textId="77777777" w:rsidR="002A60DB" w:rsidRPr="00872D01" w:rsidRDefault="002A60DB" w:rsidP="00E87FDD">
                  <w:pPr>
                    <w:spacing w:line="240" w:lineRule="auto"/>
                    <w:jc w:val="center"/>
                    <w:rPr>
                      <w:smallCaps/>
                      <w:sz w:val="36"/>
                      <w:lang w:val="es-ES"/>
                    </w:rPr>
                  </w:pPr>
                  <w:r w:rsidRPr="00872D01">
                    <w:rPr>
                      <w:smallCaps/>
                      <w:sz w:val="36"/>
                      <w:lang w:val="es-ES"/>
                    </w:rPr>
                    <w:t>Escuela Técnica Superior de Ingeniería (ICAI)</w:t>
                  </w:r>
                </w:p>
                <w:p w14:paraId="67D80A44" w14:textId="77777777" w:rsidR="002A60DB" w:rsidRPr="00872D01" w:rsidRDefault="002A60DB" w:rsidP="00E87FDD">
                  <w:pPr>
                    <w:spacing w:line="240" w:lineRule="auto"/>
                    <w:jc w:val="center"/>
                    <w:rPr>
                      <w:smallCaps/>
                      <w:sz w:val="32"/>
                      <w:lang w:val="es-ES"/>
                    </w:rPr>
                  </w:pPr>
                  <w:r w:rsidRPr="00872D01">
                    <w:rPr>
                      <w:smallCaps/>
                      <w:sz w:val="32"/>
                      <w:lang w:val="es-ES"/>
                    </w:rPr>
                    <w:t>Ingeniero Técnico Informático</w:t>
                  </w:r>
                </w:p>
              </w:txbxContent>
            </v:textbox>
          </v:shape>
        </w:pict>
      </w:r>
      <w:r w:rsidR="00E87FDD">
        <w:t xml:space="preserve"> </w:t>
      </w:r>
    </w:p>
    <w:p w14:paraId="38D71BC1" w14:textId="77777777" w:rsidR="00E87FDD" w:rsidRDefault="00E87FDD" w:rsidP="00E87FDD">
      <w:pPr>
        <w:pStyle w:val="TDC1"/>
        <w:jc w:val="center"/>
      </w:pPr>
    </w:p>
    <w:p w14:paraId="2F50910F" w14:textId="77777777" w:rsidR="00E87FDD" w:rsidRDefault="00E87FDD" w:rsidP="00E87FDD">
      <w:pPr>
        <w:pStyle w:val="TDC1"/>
        <w:jc w:val="center"/>
      </w:pPr>
      <w:r>
        <w:rPr>
          <w:noProof/>
          <w:lang w:val="es-ES"/>
        </w:rPr>
        <w:drawing>
          <wp:anchor distT="0" distB="0" distL="114300" distR="114300" simplePos="0" relativeHeight="251659264" behindDoc="0" locked="0" layoutInCell="1" allowOverlap="1" wp14:editId="1F03F398">
            <wp:simplePos x="0" y="0"/>
            <wp:positionH relativeFrom="column">
              <wp:posOffset>2839720</wp:posOffset>
            </wp:positionH>
            <wp:positionV relativeFrom="line">
              <wp:posOffset>236220</wp:posOffset>
            </wp:positionV>
            <wp:extent cx="1856740" cy="1828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0D9AD0A" w14:textId="77777777" w:rsidR="00E87FDD" w:rsidRPr="00872D01" w:rsidRDefault="00E87FDD" w:rsidP="00E87FDD"/>
    <w:p w14:paraId="79D02222" w14:textId="77777777" w:rsidR="00E87FDD" w:rsidRPr="00872D01" w:rsidRDefault="00E87FDD" w:rsidP="00E87FDD">
      <w:pPr>
        <w:ind w:left="5387"/>
        <w:jc w:val="right"/>
      </w:pPr>
    </w:p>
    <w:p w14:paraId="40BA79D2" w14:textId="77777777" w:rsidR="00E87FDD" w:rsidRDefault="0080388B" w:rsidP="00E87FDD">
      <w:r>
        <w:rPr>
          <w:noProof/>
          <w:lang w:val="es-ES"/>
        </w:rPr>
        <w:pict>
          <v:shape id="_x0000_s1062" type="#_x0000_t202" style="position:absolute;left:0;text-align:left;margin-left:55.6pt;margin-top:139.5pt;width:486pt;height:162pt;z-index:251661312;mso-wrap-edited:f" wrapcoords="0 0 21600 0 21600 21600 0 21600 0 0" filled="f" stroked="f">
            <v:textbox style="mso-next-textbox:#_x0000_s1062">
              <w:txbxContent>
                <w:p w14:paraId="660ED381" w14:textId="77777777" w:rsidR="002A60DB" w:rsidRPr="00872D01" w:rsidRDefault="002A60DB" w:rsidP="00E87FDD">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txbxContent>
            </v:textbox>
            <w10:wrap type="through"/>
          </v:shape>
        </w:pict>
      </w:r>
    </w:p>
    <w:p w14:paraId="4CE056B6" w14:textId="77777777" w:rsidR="00E87FDD" w:rsidRDefault="00E87FDD" w:rsidP="00E87FDD">
      <w:pPr>
        <w:ind w:left="-2552"/>
      </w:pPr>
    </w:p>
    <w:p w14:paraId="556B73C2" w14:textId="77777777" w:rsidR="00E87FDD" w:rsidRPr="00872D01" w:rsidRDefault="00E87FDD" w:rsidP="00E87FDD"/>
    <w:p w14:paraId="1644CC0B" w14:textId="77777777" w:rsidR="00E87FDD" w:rsidRPr="00872D01" w:rsidRDefault="00E87FDD" w:rsidP="00E87FDD"/>
    <w:p w14:paraId="6854916B" w14:textId="77777777" w:rsidR="00E87FDD" w:rsidRPr="00872D01" w:rsidRDefault="00E87FDD" w:rsidP="00E87FDD"/>
    <w:p w14:paraId="0F5BA465" w14:textId="77777777" w:rsidR="00E87FDD" w:rsidRPr="00872D01" w:rsidRDefault="00E87FDD" w:rsidP="00E87FDD"/>
    <w:p w14:paraId="49BE6718" w14:textId="77777777" w:rsidR="00E87FDD" w:rsidRPr="00872D01" w:rsidRDefault="00E87FDD" w:rsidP="00E87FDD"/>
    <w:p w14:paraId="2885EA99" w14:textId="77777777" w:rsidR="00E87FDD" w:rsidRPr="00872D01" w:rsidRDefault="00E87FDD" w:rsidP="00E87FDD"/>
    <w:p w14:paraId="3485B21F" w14:textId="77777777" w:rsidR="00E87FDD" w:rsidRPr="00872D01" w:rsidRDefault="00E87FDD" w:rsidP="00E87FDD"/>
    <w:p w14:paraId="080F0E21" w14:textId="77777777" w:rsidR="00E87FDD" w:rsidRPr="00872D01" w:rsidRDefault="00E87FDD" w:rsidP="00E87FDD"/>
    <w:p w14:paraId="449DCAAD" w14:textId="77777777" w:rsidR="00E87FDD" w:rsidRPr="00872D01" w:rsidRDefault="00E87FDD" w:rsidP="00E87FDD"/>
    <w:p w14:paraId="74751BA5" w14:textId="77777777" w:rsidR="00E87FDD" w:rsidRPr="00872D01" w:rsidRDefault="00E87FDD" w:rsidP="00E87FDD"/>
    <w:p w14:paraId="4BB2901D" w14:textId="77777777" w:rsidR="00E87FDD" w:rsidRPr="00872D01" w:rsidRDefault="00E87FDD" w:rsidP="00E87FDD"/>
    <w:p w14:paraId="2F7203C2" w14:textId="77777777" w:rsidR="00E87FDD" w:rsidRPr="00872D01" w:rsidRDefault="00E87FDD" w:rsidP="00E87FDD"/>
    <w:p w14:paraId="4406F42E" w14:textId="77777777" w:rsidR="00E87FDD" w:rsidRPr="00A22A25" w:rsidRDefault="00E87FDD" w:rsidP="00E87FDD">
      <w:pPr>
        <w:ind w:left="7938" w:right="849" w:hanging="3118"/>
        <w:rPr>
          <w:sz w:val="32"/>
        </w:rPr>
      </w:pPr>
      <w:r w:rsidRPr="00872D01">
        <w:rPr>
          <w:sz w:val="46"/>
          <w:szCs w:val="46"/>
        </w:rPr>
        <w:t>Titulación:</w:t>
      </w:r>
      <w:r>
        <w:t xml:space="preserve"> </w:t>
      </w:r>
      <w:r w:rsidRPr="00A22A25">
        <w:rPr>
          <w:sz w:val="32"/>
        </w:rPr>
        <w:t>Ingeniería Técnica Informática en Gestión y Sistemas.</w:t>
      </w:r>
    </w:p>
    <w:p w14:paraId="59D26638" w14:textId="706B4FBE" w:rsidR="00E87FDD" w:rsidRDefault="00C07757" w:rsidP="00E87FDD">
      <w:pPr>
        <w:ind w:left="7938" w:right="849" w:hanging="3118"/>
        <w:rPr>
          <w:sz w:val="32"/>
        </w:rPr>
      </w:pPr>
      <w:r>
        <w:rPr>
          <w:sz w:val="46"/>
          <w:szCs w:val="46"/>
        </w:rPr>
        <w:t xml:space="preserve"> </w:t>
      </w:r>
      <w:r w:rsidR="00E87FDD" w:rsidRPr="00A22A25">
        <w:rPr>
          <w:sz w:val="46"/>
          <w:szCs w:val="46"/>
        </w:rPr>
        <w:t>Director</w:t>
      </w:r>
      <w:r>
        <w:rPr>
          <w:sz w:val="46"/>
          <w:szCs w:val="46"/>
        </w:rPr>
        <w:t>es</w:t>
      </w:r>
      <w:r w:rsidR="00E87FDD" w:rsidRPr="00A22A25">
        <w:rPr>
          <w:sz w:val="46"/>
          <w:szCs w:val="46"/>
        </w:rPr>
        <w:t>:</w:t>
      </w:r>
      <w:r w:rsidR="00E87FDD">
        <w:t xml:space="preserve"> </w:t>
      </w:r>
      <w:r w:rsidR="00E87FDD" w:rsidRPr="00A22A25">
        <w:rPr>
          <w:sz w:val="32"/>
        </w:rPr>
        <w:t xml:space="preserve">José Miguel </w:t>
      </w:r>
      <w:proofErr w:type="spellStart"/>
      <w:r w:rsidR="00E87FDD" w:rsidRPr="00A22A25">
        <w:rPr>
          <w:sz w:val="32"/>
        </w:rPr>
        <w:t>Ordax</w:t>
      </w:r>
      <w:proofErr w:type="spellEnd"/>
      <w:r w:rsidR="00E87FDD" w:rsidRPr="00A22A25">
        <w:rPr>
          <w:sz w:val="32"/>
        </w:rPr>
        <w:t xml:space="preserve"> </w:t>
      </w:r>
      <w:proofErr w:type="spellStart"/>
      <w:r w:rsidR="00E87FDD" w:rsidRPr="00A22A25">
        <w:rPr>
          <w:sz w:val="32"/>
        </w:rPr>
        <w:t>Cassá</w:t>
      </w:r>
      <w:proofErr w:type="spellEnd"/>
      <w:r w:rsidR="00E87FDD" w:rsidRPr="00A22A25">
        <w:rPr>
          <w:sz w:val="32"/>
        </w:rPr>
        <w:t>.</w:t>
      </w:r>
    </w:p>
    <w:p w14:paraId="4D8A95C1" w14:textId="788D1E34" w:rsidR="00C07757" w:rsidRDefault="00C07757" w:rsidP="00C07757">
      <w:pPr>
        <w:ind w:left="7938" w:right="849" w:hanging="858"/>
      </w:pPr>
      <w:r>
        <w:rPr>
          <w:sz w:val="32"/>
        </w:rPr>
        <w:t>Juan Antonio Breña Moral</w:t>
      </w:r>
    </w:p>
    <w:p w14:paraId="77A8668E" w14:textId="77777777" w:rsidR="00E87FDD" w:rsidRPr="00A22A25" w:rsidRDefault="00E87FDD" w:rsidP="00E87FDD">
      <w:pPr>
        <w:ind w:left="7938" w:right="849" w:hanging="3118"/>
        <w:rPr>
          <w:sz w:val="32"/>
        </w:rPr>
      </w:pPr>
      <w:r>
        <w:rPr>
          <w:sz w:val="46"/>
          <w:szCs w:val="46"/>
        </w:rPr>
        <w:t xml:space="preserve">   </w:t>
      </w:r>
      <w:r w:rsidRPr="00A22A25">
        <w:rPr>
          <w:sz w:val="46"/>
          <w:szCs w:val="46"/>
        </w:rPr>
        <w:t>Alumno:</w:t>
      </w:r>
      <w:r>
        <w:t xml:space="preserve"> </w:t>
      </w:r>
      <w:r w:rsidRPr="00A22A25">
        <w:rPr>
          <w:sz w:val="32"/>
        </w:rPr>
        <w:t xml:space="preserve">Miguel Alfonso Ruiz </w:t>
      </w:r>
      <w:proofErr w:type="spellStart"/>
      <w:r w:rsidRPr="00A22A25">
        <w:rPr>
          <w:sz w:val="32"/>
        </w:rPr>
        <w:t>Nogués</w:t>
      </w:r>
      <w:proofErr w:type="spellEnd"/>
      <w:r w:rsidRPr="00A22A25">
        <w:rPr>
          <w:sz w:val="32"/>
        </w:rPr>
        <w:t>.</w:t>
      </w:r>
    </w:p>
    <w:p w14:paraId="4CBDBDE7" w14:textId="77777777" w:rsidR="008A17B1" w:rsidRDefault="008A17B1" w:rsidP="00E87FDD">
      <w:pPr>
        <w:sectPr w:rsidR="008A17B1" w:rsidSect="00872D01">
          <w:headerReference w:type="default" r:id="rId10"/>
          <w:footerReference w:type="default" r:id="rId11"/>
          <w:pgSz w:w="11906" w:h="16838" w:code="9"/>
          <w:pgMar w:top="2325" w:right="0" w:bottom="1644" w:left="0" w:header="1077" w:footer="794" w:gutter="0"/>
          <w:pgNumType w:fmt="upperRoman" w:start="1"/>
          <w:cols w:space="720"/>
          <w:titlePg/>
          <w:docGrid w:linePitch="326"/>
        </w:sectPr>
      </w:pPr>
    </w:p>
    <w:p w14:paraId="44334E2B" w14:textId="77777777" w:rsidR="002A60DB" w:rsidRPr="002A60DB" w:rsidRDefault="002A60DB" w:rsidP="002A60DB">
      <w:pPr>
        <w:widowControl w:val="0"/>
        <w:autoSpaceDE w:val="0"/>
        <w:autoSpaceDN w:val="0"/>
        <w:adjustRightInd w:val="0"/>
        <w:spacing w:before="0" w:after="0" w:line="320" w:lineRule="atLeast"/>
        <w:ind w:left="2835"/>
        <w:jc w:val="right"/>
        <w:rPr>
          <w:rFonts w:ascii="Arial" w:hAnsi="Arial" w:cs="Arial"/>
          <w:b/>
          <w:color w:val="262626"/>
          <w:sz w:val="26"/>
          <w:szCs w:val="26"/>
          <w:lang w:val="en-US"/>
        </w:rPr>
      </w:pPr>
      <w:r w:rsidRPr="002A60DB">
        <w:rPr>
          <w:rFonts w:ascii="Arial" w:hAnsi="Arial" w:cs="Arial"/>
          <w:b/>
          <w:color w:val="262626"/>
          <w:sz w:val="26"/>
          <w:szCs w:val="26"/>
          <w:lang w:val="en-US"/>
        </w:rPr>
        <w:lastRenderedPageBreak/>
        <w:t>ACKNOWLEDGEMENT</w:t>
      </w:r>
    </w:p>
    <w:p w14:paraId="7F4AB0BE" w14:textId="77777777" w:rsidR="002A60DB" w:rsidRPr="002A60DB" w:rsidRDefault="002A60DB" w:rsidP="002A60DB">
      <w:pPr>
        <w:widowControl w:val="0"/>
        <w:autoSpaceDE w:val="0"/>
        <w:autoSpaceDN w:val="0"/>
        <w:adjustRightInd w:val="0"/>
        <w:spacing w:before="0" w:after="0" w:line="320" w:lineRule="atLeast"/>
        <w:jc w:val="right"/>
        <w:rPr>
          <w:rFonts w:ascii="Arial" w:hAnsi="Arial" w:cs="Arial"/>
          <w:b/>
          <w:color w:val="262626"/>
          <w:sz w:val="26"/>
          <w:szCs w:val="26"/>
          <w:lang w:val="en-US"/>
        </w:rPr>
      </w:pPr>
    </w:p>
    <w:p w14:paraId="6F6B6327" w14:textId="77777777" w:rsidR="002A60DB" w:rsidRPr="002A60DB" w:rsidRDefault="002A60DB" w:rsidP="002A60DB">
      <w:pPr>
        <w:widowControl w:val="0"/>
        <w:autoSpaceDE w:val="0"/>
        <w:autoSpaceDN w:val="0"/>
        <w:adjustRightInd w:val="0"/>
        <w:spacing w:before="0" w:after="0" w:line="320" w:lineRule="atLeast"/>
        <w:jc w:val="right"/>
        <w:rPr>
          <w:rFonts w:ascii="Arial" w:hAnsi="Arial" w:cs="Arial"/>
          <w:b/>
          <w:color w:val="262626"/>
          <w:sz w:val="26"/>
          <w:szCs w:val="26"/>
          <w:lang w:val="en-US"/>
        </w:rPr>
      </w:pPr>
    </w:p>
    <w:p w14:paraId="05C7D25F" w14:textId="77777777" w:rsidR="002A60DB" w:rsidRPr="002A60DB" w:rsidRDefault="002A60DB" w:rsidP="002A60DB">
      <w:pPr>
        <w:widowControl w:val="0"/>
        <w:autoSpaceDE w:val="0"/>
        <w:autoSpaceDN w:val="0"/>
        <w:adjustRightInd w:val="0"/>
        <w:spacing w:before="0" w:after="0" w:line="320" w:lineRule="atLeast"/>
        <w:jc w:val="right"/>
        <w:rPr>
          <w:rFonts w:ascii="Arial" w:hAnsi="Arial" w:cs="Arial"/>
          <w:color w:val="262626"/>
          <w:sz w:val="26"/>
          <w:szCs w:val="26"/>
          <w:lang w:val="en-US"/>
        </w:rPr>
      </w:pPr>
    </w:p>
    <w:p w14:paraId="5DDE3C15" w14:textId="77777777" w:rsidR="002A60DB" w:rsidRPr="002A60DB" w:rsidRDefault="002A60DB" w:rsidP="002A60DB">
      <w:pPr>
        <w:widowControl w:val="0"/>
        <w:autoSpaceDE w:val="0"/>
        <w:autoSpaceDN w:val="0"/>
        <w:adjustRightInd w:val="0"/>
        <w:spacing w:before="0" w:after="0" w:line="320" w:lineRule="atLeast"/>
        <w:ind w:left="3261" w:firstLine="423"/>
        <w:jc w:val="left"/>
        <w:rPr>
          <w:rFonts w:ascii="Arial" w:hAnsi="Arial" w:cs="Arial"/>
          <w:color w:val="262626"/>
          <w:sz w:val="26"/>
          <w:szCs w:val="26"/>
          <w:lang w:val="en-US"/>
        </w:rPr>
      </w:pPr>
      <w:r w:rsidRPr="002A60DB">
        <w:rPr>
          <w:rFonts w:ascii="Arial" w:hAnsi="Arial" w:cs="Arial"/>
          <w:color w:val="262626"/>
          <w:sz w:val="26"/>
          <w:szCs w:val="26"/>
          <w:lang w:val="en-US"/>
        </w:rPr>
        <w:t xml:space="preserve">I wish to express my sincere gratitude to </w:t>
      </w:r>
      <w:proofErr w:type="gramStart"/>
      <w:r w:rsidRPr="002A60DB">
        <w:rPr>
          <w:rFonts w:ascii="Arial" w:hAnsi="Arial" w:cs="Arial"/>
          <w:color w:val="262626"/>
          <w:sz w:val="26"/>
          <w:szCs w:val="26"/>
          <w:lang w:val="en-US"/>
        </w:rPr>
        <w:t>professor</w:t>
      </w:r>
      <w:proofErr w:type="gramEnd"/>
      <w:r w:rsidRPr="002A60DB">
        <w:rPr>
          <w:rFonts w:ascii="Arial" w:hAnsi="Arial" w:cs="Arial"/>
          <w:color w:val="262626"/>
          <w:sz w:val="26"/>
          <w:szCs w:val="26"/>
          <w:lang w:val="en-US"/>
        </w:rPr>
        <w:t xml:space="preserve"> Rich Piking and Vic Grout, for directing the project. </w:t>
      </w:r>
    </w:p>
    <w:p w14:paraId="31B3ECF6" w14:textId="77777777" w:rsidR="002A60DB" w:rsidRPr="002A60DB" w:rsidRDefault="002A60DB" w:rsidP="002A60DB">
      <w:pPr>
        <w:widowControl w:val="0"/>
        <w:autoSpaceDE w:val="0"/>
        <w:autoSpaceDN w:val="0"/>
        <w:adjustRightInd w:val="0"/>
        <w:spacing w:before="0" w:after="0" w:line="320" w:lineRule="atLeast"/>
        <w:ind w:left="3261"/>
        <w:jc w:val="left"/>
        <w:rPr>
          <w:rFonts w:ascii="Arial" w:hAnsi="Arial" w:cs="Arial"/>
          <w:color w:val="262626"/>
          <w:sz w:val="26"/>
          <w:szCs w:val="26"/>
          <w:lang w:val="en-US"/>
        </w:rPr>
      </w:pPr>
    </w:p>
    <w:p w14:paraId="5E967275" w14:textId="77777777" w:rsidR="002A60DB" w:rsidRPr="002A60DB" w:rsidRDefault="002A60DB" w:rsidP="002A60DB">
      <w:pPr>
        <w:widowControl w:val="0"/>
        <w:autoSpaceDE w:val="0"/>
        <w:autoSpaceDN w:val="0"/>
        <w:adjustRightInd w:val="0"/>
        <w:spacing w:before="0" w:after="0" w:line="320" w:lineRule="atLeast"/>
        <w:ind w:left="3261" w:firstLine="423"/>
        <w:jc w:val="left"/>
        <w:rPr>
          <w:rFonts w:ascii="Arial" w:hAnsi="Arial" w:cs="Arial"/>
          <w:color w:val="262626"/>
          <w:sz w:val="26"/>
          <w:szCs w:val="26"/>
          <w:lang w:val="en-US"/>
        </w:rPr>
      </w:pPr>
      <w:r w:rsidRPr="002A60DB">
        <w:rPr>
          <w:rFonts w:ascii="Arial" w:hAnsi="Arial" w:cs="Arial"/>
          <w:color w:val="262626"/>
          <w:sz w:val="26"/>
          <w:szCs w:val="26"/>
          <w:lang w:val="en-US"/>
        </w:rPr>
        <w:t xml:space="preserve">I would also like to special thanks to Juan Antonio </w:t>
      </w:r>
      <w:proofErr w:type="spellStart"/>
      <w:r w:rsidRPr="002A60DB">
        <w:rPr>
          <w:rFonts w:ascii="Arial" w:hAnsi="Arial" w:cs="Arial"/>
          <w:color w:val="262626"/>
          <w:sz w:val="26"/>
          <w:szCs w:val="26"/>
          <w:lang w:val="en-US"/>
        </w:rPr>
        <w:t>Breña</w:t>
      </w:r>
      <w:proofErr w:type="spellEnd"/>
      <w:r w:rsidRPr="002A60DB">
        <w:rPr>
          <w:rFonts w:ascii="Arial" w:hAnsi="Arial" w:cs="Arial"/>
          <w:color w:val="262626"/>
          <w:sz w:val="26"/>
          <w:szCs w:val="26"/>
          <w:lang w:val="en-US"/>
        </w:rPr>
        <w:t xml:space="preserve"> Moral, </w:t>
      </w:r>
      <w:proofErr w:type="spellStart"/>
      <w:r w:rsidRPr="002A60DB">
        <w:rPr>
          <w:rFonts w:ascii="Arial" w:hAnsi="Arial" w:cs="Arial"/>
          <w:color w:val="262626"/>
          <w:sz w:val="26"/>
          <w:szCs w:val="26"/>
          <w:lang w:val="en-US"/>
        </w:rPr>
        <w:t>leJOS</w:t>
      </w:r>
      <w:proofErr w:type="spellEnd"/>
      <w:r w:rsidRPr="002A60DB">
        <w:rPr>
          <w:rFonts w:ascii="Arial" w:hAnsi="Arial" w:cs="Arial"/>
          <w:color w:val="262626"/>
          <w:sz w:val="26"/>
          <w:szCs w:val="26"/>
          <w:lang w:val="en-US"/>
        </w:rPr>
        <w:t xml:space="preserve"> developer who helped me changing the scope for my project, in order to use the latest technology. </w:t>
      </w:r>
    </w:p>
    <w:p w14:paraId="4CB1CB38" w14:textId="77777777" w:rsidR="002A60DB" w:rsidRPr="002A60DB" w:rsidRDefault="002A60DB" w:rsidP="002A60DB">
      <w:pPr>
        <w:widowControl w:val="0"/>
        <w:autoSpaceDE w:val="0"/>
        <w:autoSpaceDN w:val="0"/>
        <w:adjustRightInd w:val="0"/>
        <w:spacing w:before="0" w:after="0" w:line="320" w:lineRule="atLeast"/>
        <w:ind w:left="3261" w:firstLine="423"/>
        <w:jc w:val="left"/>
        <w:rPr>
          <w:rFonts w:ascii="Arial" w:hAnsi="Arial" w:cs="Arial"/>
          <w:color w:val="262626"/>
          <w:sz w:val="26"/>
          <w:szCs w:val="26"/>
          <w:lang w:val="en-US"/>
        </w:rPr>
      </w:pPr>
    </w:p>
    <w:p w14:paraId="5BCDFF94" w14:textId="77777777" w:rsidR="002A60DB" w:rsidRPr="002A60DB" w:rsidRDefault="002A60DB" w:rsidP="002A60DB">
      <w:pPr>
        <w:widowControl w:val="0"/>
        <w:autoSpaceDE w:val="0"/>
        <w:autoSpaceDN w:val="0"/>
        <w:adjustRightInd w:val="0"/>
        <w:spacing w:before="0" w:after="0" w:line="320" w:lineRule="atLeast"/>
        <w:ind w:left="3261" w:firstLine="423"/>
        <w:jc w:val="left"/>
        <w:rPr>
          <w:rFonts w:ascii="Arial" w:hAnsi="Arial" w:cs="Arial"/>
          <w:color w:val="262626"/>
          <w:sz w:val="26"/>
          <w:szCs w:val="26"/>
          <w:lang w:val="en-US"/>
        </w:rPr>
      </w:pPr>
      <w:r w:rsidRPr="002A60DB">
        <w:rPr>
          <w:rFonts w:ascii="Arial" w:hAnsi="Arial" w:cs="Arial"/>
          <w:color w:val="262626"/>
          <w:sz w:val="26"/>
          <w:szCs w:val="26"/>
          <w:lang w:val="en-US"/>
        </w:rPr>
        <w:t xml:space="preserve">Last but not least I wish to avail myself of this opportunity, express a sense of gratitude and love to my friends and my beloved parents for their manual support, strength, </w:t>
      </w:r>
      <w:proofErr w:type="gramStart"/>
      <w:r w:rsidRPr="002A60DB">
        <w:rPr>
          <w:rFonts w:ascii="Arial" w:hAnsi="Arial" w:cs="Arial"/>
          <w:color w:val="262626"/>
          <w:sz w:val="26"/>
          <w:szCs w:val="26"/>
          <w:lang w:val="en-US"/>
        </w:rPr>
        <w:t>help</w:t>
      </w:r>
      <w:proofErr w:type="gramEnd"/>
      <w:r w:rsidRPr="002A60DB">
        <w:rPr>
          <w:rFonts w:ascii="Arial" w:hAnsi="Arial" w:cs="Arial"/>
          <w:color w:val="262626"/>
          <w:sz w:val="26"/>
          <w:szCs w:val="26"/>
          <w:lang w:val="en-US"/>
        </w:rPr>
        <w:t xml:space="preserve"> and for everything.</w:t>
      </w:r>
    </w:p>
    <w:p w14:paraId="08D2C19C" w14:textId="77777777" w:rsidR="002A60DB" w:rsidRPr="002A60DB" w:rsidRDefault="002A60DB" w:rsidP="002A60DB">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
    <w:p w14:paraId="185A4648" w14:textId="77777777" w:rsidR="002A60DB" w:rsidRPr="002A60DB" w:rsidRDefault="002A60DB" w:rsidP="002A60DB">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roofErr w:type="spellStart"/>
      <w:r w:rsidRPr="002A60DB">
        <w:rPr>
          <w:rFonts w:ascii="Arial" w:hAnsi="Arial" w:cs="Arial"/>
          <w:color w:val="262626"/>
          <w:sz w:val="26"/>
          <w:szCs w:val="26"/>
          <w:lang w:val="en-US"/>
        </w:rPr>
        <w:t>Wrexham</w:t>
      </w:r>
      <w:proofErr w:type="spellEnd"/>
    </w:p>
    <w:p w14:paraId="5A46EC01" w14:textId="77777777" w:rsidR="002A60DB" w:rsidRPr="002A60DB" w:rsidRDefault="002A60DB" w:rsidP="002A60DB">
      <w:pPr>
        <w:widowControl w:val="0"/>
        <w:autoSpaceDE w:val="0"/>
        <w:autoSpaceDN w:val="0"/>
        <w:adjustRightInd w:val="0"/>
        <w:spacing w:before="0" w:after="0" w:line="320" w:lineRule="atLeast"/>
        <w:ind w:left="1701"/>
        <w:jc w:val="right"/>
        <w:rPr>
          <w:rFonts w:ascii="Arial" w:hAnsi="Arial" w:cs="Arial"/>
          <w:color w:val="262626"/>
          <w:sz w:val="26"/>
          <w:szCs w:val="26"/>
          <w:lang w:val="en-US"/>
        </w:rPr>
      </w:pPr>
    </w:p>
    <w:p w14:paraId="6DD8D6E0" w14:textId="77777777" w:rsidR="002A60DB" w:rsidRPr="002A60DB" w:rsidRDefault="002A60DB" w:rsidP="002A60DB">
      <w:pPr>
        <w:ind w:left="1701"/>
        <w:jc w:val="right"/>
        <w:rPr>
          <w:color w:val="000000"/>
          <w:sz w:val="31"/>
          <w:szCs w:val="31"/>
          <w:lang w:val="en-US"/>
        </w:rPr>
      </w:pPr>
      <w:r w:rsidRPr="002A60DB">
        <w:rPr>
          <w:rFonts w:ascii="Arial" w:hAnsi="Arial" w:cs="Arial"/>
          <w:color w:val="262626"/>
          <w:sz w:val="26"/>
          <w:szCs w:val="26"/>
          <w:lang w:val="en-US"/>
        </w:rPr>
        <w:t>30</w:t>
      </w:r>
      <w:r w:rsidRPr="002A60DB">
        <w:rPr>
          <w:rFonts w:ascii="Arial" w:hAnsi="Arial" w:cs="Arial"/>
          <w:color w:val="262626"/>
          <w:sz w:val="26"/>
          <w:szCs w:val="26"/>
          <w:vertAlign w:val="superscript"/>
          <w:lang w:val="en-US"/>
        </w:rPr>
        <w:t>th</w:t>
      </w:r>
      <w:r w:rsidRPr="002A60DB">
        <w:rPr>
          <w:rFonts w:ascii="Arial" w:hAnsi="Arial" w:cs="Arial"/>
          <w:color w:val="262626"/>
          <w:sz w:val="26"/>
          <w:szCs w:val="26"/>
          <w:lang w:val="en-US"/>
        </w:rPr>
        <w:t xml:space="preserve"> of March of 2011</w:t>
      </w:r>
    </w:p>
    <w:p w14:paraId="26EE66CD" w14:textId="422C2037" w:rsidR="002A60DB" w:rsidRPr="002A60DB" w:rsidRDefault="002A60DB" w:rsidP="002A60DB">
      <w:pPr>
        <w:spacing w:before="0" w:after="0"/>
        <w:ind w:left="2410" w:right="709"/>
        <w:jc w:val="right"/>
        <w:rPr>
          <w:lang w:val="en-US"/>
        </w:rPr>
      </w:pPr>
    </w:p>
    <w:p w14:paraId="497BBD73" w14:textId="4FD48490" w:rsidR="009B499B" w:rsidRPr="002A60DB" w:rsidRDefault="002A60DB" w:rsidP="002A60DB">
      <w:pPr>
        <w:tabs>
          <w:tab w:val="left" w:pos="10206"/>
        </w:tabs>
        <w:ind w:left="1843" w:right="1700"/>
        <w:rPr>
          <w:lang w:val="en-US"/>
        </w:rPr>
        <w:sectPr w:rsidR="009B499B" w:rsidRPr="002A60DB" w:rsidSect="002A60DB">
          <w:pgSz w:w="11906" w:h="16838" w:code="9"/>
          <w:pgMar w:top="2325" w:right="1558" w:bottom="1644" w:left="0" w:header="1077" w:footer="794" w:gutter="0"/>
          <w:pgNumType w:fmt="upperRoman" w:start="1"/>
          <w:cols w:space="720"/>
          <w:titlePg/>
          <w:docGrid w:linePitch="326"/>
        </w:sectPr>
      </w:pPr>
      <w:r w:rsidRPr="002A60DB">
        <w:rPr>
          <w:lang w:val="en-US"/>
        </w:rPr>
        <w:tab/>
      </w:r>
      <w:r w:rsidRPr="002A60DB">
        <w:rPr>
          <w:lang w:val="en-US"/>
        </w:rPr>
        <w:tab/>
      </w:r>
      <w:r w:rsidRPr="002A60DB">
        <w:rPr>
          <w:lang w:val="en-US"/>
        </w:rPr>
        <w:tab/>
      </w:r>
    </w:p>
    <w:p w14:paraId="5D5E84B2" w14:textId="77777777" w:rsidR="009B499B" w:rsidRPr="009B499B" w:rsidRDefault="009B499B" w:rsidP="009B499B">
      <w:pPr>
        <w:spacing w:before="0" w:after="0"/>
        <w:jc w:val="center"/>
        <w:rPr>
          <w:b/>
          <w:sz w:val="28"/>
          <w:szCs w:val="28"/>
          <w:lang w:val="es-ES"/>
        </w:rPr>
      </w:pPr>
      <w:r w:rsidRPr="009B499B">
        <w:rPr>
          <w:b/>
          <w:sz w:val="28"/>
          <w:szCs w:val="28"/>
          <w:lang w:val="es-ES"/>
        </w:rPr>
        <w:lastRenderedPageBreak/>
        <w:t>ESTUDIO TEÓRICO PRÁCTICO DE LA ROBÓTICA AL SERVICIO DE LA SOCIEDAD</w:t>
      </w:r>
    </w:p>
    <w:p w14:paraId="0E157869" w14:textId="77777777" w:rsidR="009B499B" w:rsidRPr="009B499B" w:rsidRDefault="009B499B" w:rsidP="009B499B">
      <w:pPr>
        <w:spacing w:before="0" w:after="0"/>
        <w:jc w:val="left"/>
        <w:rPr>
          <w:sz w:val="28"/>
          <w:szCs w:val="28"/>
          <w:lang w:val="es-ES"/>
        </w:rPr>
      </w:pPr>
    </w:p>
    <w:p w14:paraId="68B8FC27" w14:textId="77777777" w:rsidR="009B499B" w:rsidRPr="009B499B" w:rsidRDefault="009B499B" w:rsidP="009B499B">
      <w:pPr>
        <w:spacing w:before="0" w:after="0"/>
        <w:jc w:val="left"/>
        <w:rPr>
          <w:sz w:val="28"/>
          <w:szCs w:val="28"/>
          <w:lang w:val="es-ES"/>
        </w:rPr>
      </w:pPr>
    </w:p>
    <w:p w14:paraId="1BAE6439" w14:textId="77777777" w:rsidR="009B499B" w:rsidRPr="009B499B" w:rsidRDefault="009B499B" w:rsidP="009B499B">
      <w:pPr>
        <w:spacing w:before="0" w:after="0"/>
        <w:jc w:val="left"/>
        <w:rPr>
          <w:b/>
          <w:lang w:val="es-ES"/>
        </w:rPr>
      </w:pPr>
      <w:r w:rsidRPr="009B499B">
        <w:rPr>
          <w:b/>
          <w:lang w:val="es-ES"/>
        </w:rPr>
        <w:t xml:space="preserve">Autor: Miguel Alfonso Ruiz </w:t>
      </w:r>
      <w:proofErr w:type="spellStart"/>
      <w:proofErr w:type="gramStart"/>
      <w:r w:rsidRPr="009B499B">
        <w:rPr>
          <w:b/>
          <w:lang w:val="es-ES"/>
        </w:rPr>
        <w:t>Nogués</w:t>
      </w:r>
      <w:proofErr w:type="spellEnd"/>
      <w:r w:rsidRPr="009B499B">
        <w:rPr>
          <w:b/>
          <w:vertAlign w:val="superscript"/>
          <w:lang w:val="es-ES"/>
        </w:rPr>
        <w:t>(</w:t>
      </w:r>
      <w:proofErr w:type="gramEnd"/>
      <w:r w:rsidRPr="009B499B">
        <w:rPr>
          <w:b/>
          <w:vertAlign w:val="superscript"/>
          <w:lang w:val="es-ES"/>
        </w:rPr>
        <w:footnoteReference w:id="1"/>
      </w:r>
      <w:r w:rsidRPr="009B499B">
        <w:rPr>
          <w:b/>
          <w:vertAlign w:val="superscript"/>
          <w:lang w:val="es-ES"/>
        </w:rPr>
        <w:t>)</w:t>
      </w:r>
      <w:r w:rsidRPr="009B499B">
        <w:rPr>
          <w:b/>
          <w:lang w:val="es-ES"/>
        </w:rPr>
        <w:t>,</w:t>
      </w:r>
    </w:p>
    <w:p w14:paraId="0C47A272" w14:textId="77777777" w:rsidR="009B499B" w:rsidRPr="009B499B" w:rsidRDefault="009B499B" w:rsidP="009B499B">
      <w:pPr>
        <w:spacing w:before="0" w:after="0"/>
        <w:jc w:val="left"/>
        <w:rPr>
          <w:vertAlign w:val="superscript"/>
          <w:lang w:val="es-ES"/>
        </w:rPr>
      </w:pPr>
      <w:r w:rsidRPr="009B499B">
        <w:rPr>
          <w:lang w:val="es-ES"/>
        </w:rPr>
        <w:t xml:space="preserve">Directores: José Miguel </w:t>
      </w:r>
      <w:proofErr w:type="spellStart"/>
      <w:r w:rsidRPr="009B499B">
        <w:rPr>
          <w:lang w:val="es-ES"/>
        </w:rPr>
        <w:t>Ordax</w:t>
      </w:r>
      <w:proofErr w:type="spellEnd"/>
      <w:r w:rsidRPr="009B499B">
        <w:rPr>
          <w:lang w:val="es-ES"/>
        </w:rPr>
        <w:t xml:space="preserve"> </w:t>
      </w:r>
      <w:proofErr w:type="spellStart"/>
      <w:proofErr w:type="gramStart"/>
      <w:r w:rsidRPr="009B499B">
        <w:rPr>
          <w:lang w:val="es-ES"/>
        </w:rPr>
        <w:t>Cassá</w:t>
      </w:r>
      <w:proofErr w:type="spellEnd"/>
      <w:r w:rsidRPr="009B499B">
        <w:rPr>
          <w:vertAlign w:val="superscript"/>
          <w:lang w:val="es-ES"/>
        </w:rPr>
        <w:t>(</w:t>
      </w:r>
      <w:proofErr w:type="gramEnd"/>
      <w:r w:rsidRPr="009B499B">
        <w:rPr>
          <w:vertAlign w:val="superscript"/>
          <w:lang w:val="es-ES"/>
        </w:rPr>
        <w:footnoteReference w:id="2"/>
      </w:r>
      <w:r w:rsidRPr="009B499B">
        <w:rPr>
          <w:vertAlign w:val="superscript"/>
          <w:lang w:val="es-ES"/>
        </w:rPr>
        <w:t>)</w:t>
      </w:r>
      <w:r w:rsidRPr="009B499B">
        <w:rPr>
          <w:lang w:val="es-ES"/>
        </w:rPr>
        <w:t>, Juan Antonio Breña Moral</w:t>
      </w:r>
      <w:r w:rsidRPr="009B499B">
        <w:rPr>
          <w:vertAlign w:val="superscript"/>
          <w:lang w:val="es-ES"/>
        </w:rPr>
        <w:t>(</w:t>
      </w:r>
      <w:r w:rsidRPr="009B499B">
        <w:rPr>
          <w:vertAlign w:val="superscript"/>
          <w:lang w:val="es-ES"/>
        </w:rPr>
        <w:footnoteReference w:id="3"/>
      </w:r>
      <w:r w:rsidRPr="009B499B">
        <w:rPr>
          <w:vertAlign w:val="superscript"/>
          <w:lang w:val="es-ES"/>
        </w:rPr>
        <w:t>)</w:t>
      </w:r>
    </w:p>
    <w:p w14:paraId="332FAAAF" w14:textId="77777777" w:rsidR="009B499B" w:rsidRPr="009B499B" w:rsidRDefault="009B499B" w:rsidP="009B499B">
      <w:pPr>
        <w:spacing w:before="0" w:after="0"/>
        <w:jc w:val="left"/>
        <w:rPr>
          <w:lang w:val="es-ES"/>
        </w:rPr>
      </w:pPr>
      <w:r w:rsidRPr="009B499B">
        <w:rPr>
          <w:lang w:val="es-ES"/>
        </w:rPr>
        <w:t>Entidad Colaboradora: ICAI – Universidad Pontificia Comillas.</w:t>
      </w:r>
    </w:p>
    <w:p w14:paraId="46B3C90D" w14:textId="77777777" w:rsidR="009B499B" w:rsidRPr="009B499B" w:rsidRDefault="009B499B" w:rsidP="009B499B">
      <w:pPr>
        <w:spacing w:before="0" w:after="0"/>
        <w:ind w:left="540" w:right="584"/>
        <w:rPr>
          <w:b/>
          <w:bCs/>
          <w:sz w:val="20"/>
          <w:lang w:val="es-ES"/>
        </w:rPr>
      </w:pPr>
    </w:p>
    <w:p w14:paraId="7A34CA84" w14:textId="77777777" w:rsidR="009B499B" w:rsidRPr="009B499B" w:rsidRDefault="009B499B" w:rsidP="009B499B">
      <w:pPr>
        <w:spacing w:before="0" w:after="0"/>
        <w:ind w:left="540" w:right="584"/>
        <w:rPr>
          <w:lang w:val="es-ES"/>
        </w:rPr>
      </w:pPr>
      <w:r w:rsidRPr="009B499B">
        <w:rPr>
          <w:b/>
          <w:bCs/>
          <w:lang w:val="es-ES"/>
        </w:rPr>
        <w:t xml:space="preserve">Resumen </w:t>
      </w:r>
    </w:p>
    <w:p w14:paraId="246C7B23" w14:textId="70BCA5D5" w:rsidR="008A17B1" w:rsidRPr="009B499B" w:rsidRDefault="008A17B1" w:rsidP="008A17B1">
      <w:pPr>
        <w:ind w:left="540" w:right="584"/>
      </w:pPr>
      <w:r w:rsidRPr="009B499B">
        <w:t xml:space="preserve">La robótica es una combinación de ciencia y tecnología </w:t>
      </w:r>
      <w:r>
        <w:t xml:space="preserve">en vías de desarrollo </w:t>
      </w:r>
      <w:r w:rsidRPr="009B499B">
        <w:t xml:space="preserve">que realiza diferentes tareas para ayudar al ser humano. </w:t>
      </w:r>
      <w:r>
        <w:t xml:space="preserve">Éste proyecto pretende </w:t>
      </w:r>
      <w:r w:rsidRPr="00E869D4">
        <w:rPr>
          <w:b/>
          <w:i/>
        </w:rPr>
        <w:t>construir un prototipo robot</w:t>
      </w:r>
      <w:r w:rsidRPr="009B499B">
        <w:rPr>
          <w:b/>
          <w:i/>
        </w:rPr>
        <w:t xml:space="preserve"> capaz de ayudar y guiar a personas con discapacidad visual o móvil en diferentes entornos</w:t>
      </w:r>
      <w:r w:rsidRPr="009B499B">
        <w:rPr>
          <w:i/>
        </w:rPr>
        <w:t xml:space="preserve"> </w:t>
      </w:r>
      <w:r w:rsidRPr="009B499B">
        <w:t>y a un bajo cost</w:t>
      </w:r>
      <w:r>
        <w:t>e para que sirva de ejemplo para centros escolares y universidades.</w:t>
      </w:r>
    </w:p>
    <w:p w14:paraId="74998536" w14:textId="77777777" w:rsidR="009B499B" w:rsidRPr="008A17B1" w:rsidRDefault="009B499B" w:rsidP="009B499B">
      <w:pPr>
        <w:spacing w:before="0" w:after="0"/>
        <w:jc w:val="left"/>
        <w:rPr>
          <w:sz w:val="28"/>
          <w:szCs w:val="28"/>
        </w:rPr>
      </w:pPr>
    </w:p>
    <w:p w14:paraId="4098605A" w14:textId="77777777" w:rsidR="009B499B" w:rsidRPr="009B499B" w:rsidRDefault="009B499B" w:rsidP="009B499B">
      <w:pPr>
        <w:spacing w:before="0" w:after="0"/>
        <w:jc w:val="left"/>
        <w:rPr>
          <w:sz w:val="28"/>
          <w:szCs w:val="28"/>
          <w:lang w:val="es-ES"/>
        </w:rPr>
      </w:pPr>
      <w:r w:rsidRPr="009B499B">
        <w:rPr>
          <w:b/>
          <w:sz w:val="28"/>
          <w:szCs w:val="28"/>
          <w:lang w:val="es-ES"/>
        </w:rPr>
        <w:tab/>
      </w:r>
    </w:p>
    <w:p w14:paraId="30B540BA" w14:textId="77777777" w:rsidR="009B499B" w:rsidRPr="009B499B" w:rsidRDefault="009B499B" w:rsidP="009B499B">
      <w:pPr>
        <w:spacing w:before="0" w:after="0"/>
        <w:jc w:val="left"/>
        <w:rPr>
          <w:lang w:val="es-ES"/>
        </w:rPr>
      </w:pPr>
      <w:r w:rsidRPr="009B499B">
        <w:rPr>
          <w:b/>
          <w:lang w:val="es-ES"/>
        </w:rPr>
        <w:t>Palabras Claves:</w:t>
      </w:r>
      <w:r w:rsidRPr="009B499B">
        <w:rPr>
          <w:lang w:val="es-ES"/>
        </w:rPr>
        <w:t xml:space="preserve"> Robótica, Java, </w:t>
      </w:r>
      <w:proofErr w:type="spellStart"/>
      <w:r w:rsidRPr="009B499B">
        <w:rPr>
          <w:lang w:val="es-ES"/>
        </w:rPr>
        <w:t>leJOS</w:t>
      </w:r>
      <w:proofErr w:type="spellEnd"/>
      <w:r w:rsidRPr="009B499B">
        <w:rPr>
          <w:lang w:val="es-ES"/>
        </w:rPr>
        <w:t xml:space="preserve">, </w:t>
      </w:r>
      <w:proofErr w:type="spellStart"/>
      <w:r w:rsidRPr="009B499B">
        <w:rPr>
          <w:lang w:val="es-ES"/>
        </w:rPr>
        <w:t>Behavior</w:t>
      </w:r>
      <w:proofErr w:type="spellEnd"/>
      <w:r w:rsidRPr="009B499B">
        <w:rPr>
          <w:lang w:val="es-ES"/>
        </w:rPr>
        <w:t xml:space="preserve"> </w:t>
      </w:r>
      <w:proofErr w:type="spellStart"/>
      <w:r w:rsidRPr="009B499B">
        <w:rPr>
          <w:lang w:val="es-ES"/>
        </w:rPr>
        <w:t>Programming</w:t>
      </w:r>
      <w:proofErr w:type="spellEnd"/>
      <w:proofErr w:type="gramStart"/>
      <w:r w:rsidRPr="009B499B">
        <w:rPr>
          <w:lang w:val="es-ES"/>
        </w:rPr>
        <w:t>,.</w:t>
      </w:r>
      <w:proofErr w:type="gramEnd"/>
    </w:p>
    <w:p w14:paraId="3480E5DB" w14:textId="77777777" w:rsidR="009B499B" w:rsidRPr="009B499B" w:rsidRDefault="009B499B" w:rsidP="009B499B">
      <w:pPr>
        <w:spacing w:before="0" w:after="0"/>
        <w:jc w:val="left"/>
        <w:rPr>
          <w:b/>
          <w:lang w:val="es-ES"/>
        </w:rPr>
      </w:pPr>
    </w:p>
    <w:p w14:paraId="4FFEC492" w14:textId="77777777" w:rsidR="009B499B" w:rsidRPr="009B499B" w:rsidRDefault="009B499B" w:rsidP="009B499B">
      <w:pPr>
        <w:spacing w:before="0" w:after="200" w:line="240" w:lineRule="auto"/>
        <w:ind w:left="426" w:hanging="360"/>
        <w:contextualSpacing/>
        <w:jc w:val="left"/>
        <w:outlineLvl w:val="0"/>
        <w:rPr>
          <w:bCs/>
        </w:rPr>
      </w:pPr>
      <w:r w:rsidRPr="009B499B">
        <w:rPr>
          <w:b/>
          <w:bCs/>
        </w:rPr>
        <w:t>Introducción</w:t>
      </w:r>
      <w:r w:rsidRPr="009B499B">
        <w:rPr>
          <w:bCs/>
        </w:rPr>
        <w:t>:</w:t>
      </w:r>
    </w:p>
    <w:p w14:paraId="7BC7EFD9"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sz w:val="22"/>
          <w:szCs w:val="22"/>
          <w:lang w:val="es-ES"/>
        </w:rPr>
        <w:tab/>
      </w:r>
      <w:r w:rsidRPr="009B499B">
        <w:rPr>
          <w:lang w:val="es-ES"/>
        </w:rPr>
        <w:t xml:space="preserve">La Organización Nacional de Ciegos de España </w:t>
      </w:r>
      <w:proofErr w:type="gramStart"/>
      <w:r w:rsidRPr="009B499B">
        <w:rPr>
          <w:lang w:val="es-ES"/>
        </w:rPr>
        <w:t>( ONCE</w:t>
      </w:r>
      <w:proofErr w:type="gramEnd"/>
      <w:r w:rsidRPr="009B499B">
        <w:rPr>
          <w:lang w:val="es-ES"/>
        </w:rPr>
        <w:t xml:space="preserv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w:t>
      </w:r>
      <w:r w:rsidRPr="009B499B">
        <w:rPr>
          <w:lang w:val="es-ES"/>
        </w:rPr>
        <w:lastRenderedPageBreak/>
        <w:t>absoluto o solo perciben luz.</w:t>
      </w:r>
    </w:p>
    <w:p w14:paraId="40495DBB"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599D9930"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 xml:space="preserve">Hoy en día, en España, para adquirir un perro guía es necesario disponer de 10.000 euros aproximadamente, o apuntarse a una lista de entrega de la ONCE, con un tiempo medio de espera entre 5 y 7 años. </w:t>
      </w:r>
    </w:p>
    <w:p w14:paraId="0E0AA081"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Este proyecto propone una solución robótica que permita a personas con discapacidad visual realizar una compra en un supermercado.</w:t>
      </w:r>
    </w:p>
    <w:p w14:paraId="48BC3514"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b/>
          <w:lang w:val="es-ES"/>
        </w:rPr>
        <w:t>Objetivos del Proyecto</w:t>
      </w:r>
      <w:r w:rsidRPr="009B499B">
        <w:rPr>
          <w:lang w:val="es-ES"/>
        </w:rPr>
        <w:t>:</w:t>
      </w:r>
    </w:p>
    <w:p w14:paraId="774D0D4A"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El proyecto persigue dos objetivos paralelos y claramente diferenciados:</w:t>
      </w:r>
    </w:p>
    <w:p w14:paraId="6203C598"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Por un lado persigue fomentar la robótica al servicio de la sociedad en Universidades y Centros Escolares mediante la utilización de software libre y hardware de bajo coste, también con la publicación de resultados, vídeos e imágenes en internet.</w:t>
      </w:r>
    </w:p>
    <w:p w14:paraId="45C03FD8"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lang w:val="es-ES"/>
        </w:rPr>
        <w:tab/>
        <w:t>Por otro lado el proyecto desarrolla un robot capaz de ayudar a personas con discapacidad visual a realizar la compra en un supermercado. La persona se comunica con el robot mediante voz indicándole que productos desea adquirir.</w:t>
      </w:r>
    </w:p>
    <w:p w14:paraId="7B5E2352" w14:textId="77777777" w:rsidR="009B499B" w:rsidRPr="009B499B" w:rsidRDefault="009B499B" w:rsidP="009B49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jc w:val="left"/>
        <w:rPr>
          <w:lang w:val="es-ES"/>
        </w:rPr>
      </w:pPr>
      <w:r w:rsidRPr="009B499B">
        <w:rPr>
          <w:b/>
          <w:lang w:val="es-ES"/>
        </w:rPr>
        <w:t>Método de Resolución</w:t>
      </w:r>
      <w:r w:rsidRPr="009B499B">
        <w:rPr>
          <w:lang w:val="es-ES"/>
        </w:rPr>
        <w:t xml:space="preserve">: </w:t>
      </w:r>
    </w:p>
    <w:p w14:paraId="657E0988" w14:textId="77777777" w:rsidR="009B499B" w:rsidRPr="009B499B" w:rsidRDefault="009B499B" w:rsidP="009B499B">
      <w:pPr>
        <w:spacing w:before="0" w:after="0"/>
        <w:ind w:firstLine="708"/>
        <w:jc w:val="left"/>
      </w:pPr>
      <w:r w:rsidRPr="009B499B">
        <w:t>El robot se desplaza sobre una superficie, que simula ser un centro comercial, dibujada con líneas negras que indican el camino del robot, y marcas que indican la situación de los productos.</w:t>
      </w:r>
    </w:p>
    <w:p w14:paraId="2F409347" w14:textId="77777777" w:rsidR="009B499B" w:rsidRPr="009B499B" w:rsidRDefault="009B499B" w:rsidP="009B499B">
      <w:pPr>
        <w:spacing w:before="0" w:after="0"/>
        <w:ind w:firstLine="708"/>
        <w:jc w:val="left"/>
      </w:pPr>
    </w:p>
    <w:p w14:paraId="5B5EE1B5" w14:textId="77777777" w:rsidR="009B499B" w:rsidRPr="009B499B" w:rsidRDefault="009B499B" w:rsidP="009B499B">
      <w:pPr>
        <w:spacing w:before="0" w:after="0"/>
        <w:ind w:firstLine="708"/>
        <w:jc w:val="left"/>
      </w:pPr>
      <w:r w:rsidRPr="009B499B">
        <w:t xml:space="preserve">El robot consta de 3 sensores de luz, dos de los cuales se utilizan para el camino (la línea de guiado), el tercero se utiliza para identificar las marcas de área </w:t>
      </w:r>
      <w:r w:rsidRPr="009B499B">
        <w:lastRenderedPageBreak/>
        <w:t>de producto, de esta forma el robot conoce su posición. Para desplazarse el robot utiliza dos motores capaces de generar una velocidad de 120 rpm.</w:t>
      </w:r>
    </w:p>
    <w:p w14:paraId="6205D191" w14:textId="77777777" w:rsidR="009B499B" w:rsidRPr="009B499B" w:rsidRDefault="009B499B" w:rsidP="009B499B">
      <w:pPr>
        <w:spacing w:before="0" w:after="0"/>
        <w:ind w:firstLine="708"/>
        <w:jc w:val="left"/>
      </w:pPr>
    </w:p>
    <w:p w14:paraId="14458856" w14:textId="77777777" w:rsidR="009B499B" w:rsidRPr="009B499B" w:rsidRDefault="009B499B" w:rsidP="009B499B">
      <w:pPr>
        <w:spacing w:before="0" w:after="0"/>
        <w:ind w:firstLine="708"/>
        <w:jc w:val="left"/>
      </w:pPr>
      <w:r w:rsidRPr="009B499B">
        <w:t xml:space="preserve">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w:t>
      </w:r>
      <w:proofErr w:type="spellStart"/>
      <w:r w:rsidRPr="009B499B">
        <w:t>to</w:t>
      </w:r>
      <w:proofErr w:type="spellEnd"/>
      <w:r w:rsidRPr="009B499B">
        <w:t xml:space="preserve"> </w:t>
      </w:r>
      <w:proofErr w:type="spellStart"/>
      <w:r w:rsidRPr="009B499B">
        <w:t>Speech</w:t>
      </w:r>
      <w:proofErr w:type="spellEnd"/>
      <w:r w:rsidRPr="009B499B">
        <w:t xml:space="preserve"> (</w:t>
      </w:r>
      <w:proofErr w:type="spellStart"/>
      <w:r w:rsidRPr="009B499B">
        <w:t>Sphinx</w:t>
      </w:r>
      <w:proofErr w:type="spellEnd"/>
      <w:r w:rsidRPr="009B499B">
        <w:t xml:space="preserve"> 4).</w:t>
      </w:r>
    </w:p>
    <w:p w14:paraId="4A8C0ADB" w14:textId="77777777" w:rsidR="009B499B" w:rsidRPr="009B499B" w:rsidRDefault="009B499B" w:rsidP="009B499B">
      <w:pPr>
        <w:spacing w:before="0" w:after="0"/>
        <w:ind w:firstLine="708"/>
        <w:jc w:val="left"/>
      </w:pPr>
    </w:p>
    <w:p w14:paraId="79895590" w14:textId="77777777" w:rsidR="009B499B" w:rsidRPr="009B499B" w:rsidRDefault="009B499B" w:rsidP="009B499B">
      <w:pPr>
        <w:spacing w:before="0" w:after="0"/>
        <w:ind w:firstLine="708"/>
        <w:jc w:val="left"/>
      </w:pPr>
      <w:r w:rsidRPr="009B499B">
        <w:t xml:space="preserve">El CPU del robot es una comunicación entre un </w:t>
      </w:r>
      <w:proofErr w:type="spellStart"/>
      <w:r w:rsidRPr="009B499B">
        <w:t>Brivk</w:t>
      </w:r>
      <w:proofErr w:type="spellEnd"/>
      <w:r w:rsidRPr="009B499B">
        <w:t xml:space="preserve"> NXT y un </w:t>
      </w:r>
      <w:proofErr w:type="spellStart"/>
      <w:r w:rsidRPr="009B499B">
        <w:t>netbook</w:t>
      </w:r>
      <w:proofErr w:type="spellEnd"/>
      <w:r w:rsidRPr="009B499B">
        <w:t xml:space="preserve">. El verdadero núcleo es el </w:t>
      </w:r>
      <w:proofErr w:type="spellStart"/>
      <w:r w:rsidRPr="009B499B">
        <w:t>netbook</w:t>
      </w:r>
      <w:proofErr w:type="spellEnd"/>
      <w:r w:rsidRPr="009B499B">
        <w:t xml:space="preserve">, que es quien procesa la comunicación por voz, y quien a través de conexión USB indica al </w:t>
      </w:r>
      <w:proofErr w:type="spellStart"/>
      <w:r w:rsidRPr="009B499B">
        <w:t>brick</w:t>
      </w:r>
      <w:proofErr w:type="spellEnd"/>
      <w:r w:rsidRPr="009B499B">
        <w:t xml:space="preserve"> recibe las lecturas de los sensores y controla los motores.</w:t>
      </w:r>
    </w:p>
    <w:p w14:paraId="24A465A2" w14:textId="77777777" w:rsidR="009B499B" w:rsidRPr="009B499B" w:rsidRDefault="009B499B" w:rsidP="009B499B">
      <w:pPr>
        <w:spacing w:before="0" w:after="0"/>
        <w:ind w:firstLine="708"/>
        <w:jc w:val="left"/>
      </w:pPr>
    </w:p>
    <w:p w14:paraId="51DBB61E" w14:textId="77777777" w:rsidR="009B499B" w:rsidRPr="009B499B" w:rsidRDefault="009B499B" w:rsidP="009B499B">
      <w:pPr>
        <w:spacing w:before="0" w:after="0"/>
        <w:jc w:val="left"/>
        <w:rPr>
          <w:lang w:eastAsia="en-US"/>
        </w:rPr>
      </w:pPr>
    </w:p>
    <w:p w14:paraId="74E67490" w14:textId="77777777" w:rsidR="009B499B" w:rsidRPr="009B499B" w:rsidRDefault="009B499B" w:rsidP="009B499B">
      <w:pPr>
        <w:spacing w:before="0" w:after="200" w:line="240" w:lineRule="auto"/>
        <w:ind w:left="426" w:hanging="360"/>
        <w:contextualSpacing/>
        <w:jc w:val="left"/>
        <w:outlineLvl w:val="0"/>
        <w:rPr>
          <w:bCs/>
        </w:rPr>
      </w:pPr>
      <w:r w:rsidRPr="009B499B">
        <w:rPr>
          <w:b/>
          <w:bCs/>
        </w:rPr>
        <w:t>Resultados</w:t>
      </w:r>
      <w:r w:rsidRPr="009B499B">
        <w:rPr>
          <w:bCs/>
        </w:rPr>
        <w:t>:</w:t>
      </w:r>
    </w:p>
    <w:p w14:paraId="4812A615" w14:textId="77777777" w:rsidR="009B499B" w:rsidRPr="009B499B" w:rsidRDefault="009B499B" w:rsidP="009B499B">
      <w:pPr>
        <w:spacing w:before="0" w:after="200" w:line="240" w:lineRule="auto"/>
        <w:ind w:left="426" w:hanging="360"/>
        <w:contextualSpacing/>
        <w:jc w:val="left"/>
        <w:outlineLvl w:val="0"/>
        <w:rPr>
          <w:bCs/>
        </w:rPr>
      </w:pPr>
      <w:r w:rsidRPr="009B499B">
        <w:rPr>
          <w:b/>
          <w:bCs/>
        </w:rPr>
        <w:t>Conclusiones</w:t>
      </w:r>
      <w:r w:rsidRPr="009B499B">
        <w:rPr>
          <w:bCs/>
        </w:rPr>
        <w:t>:</w:t>
      </w:r>
    </w:p>
    <w:p w14:paraId="0E7A5184" w14:textId="77777777" w:rsidR="009B499B" w:rsidRPr="009B499B" w:rsidRDefault="009B499B" w:rsidP="009B499B">
      <w:pPr>
        <w:spacing w:before="0" w:after="200" w:line="240" w:lineRule="auto"/>
        <w:ind w:left="426" w:hanging="360"/>
        <w:contextualSpacing/>
        <w:jc w:val="left"/>
        <w:outlineLvl w:val="0"/>
        <w:rPr>
          <w:bCs/>
        </w:rPr>
      </w:pPr>
      <w:r w:rsidRPr="009B499B">
        <w:rPr>
          <w:b/>
          <w:bCs/>
        </w:rPr>
        <w:t>Referencias</w:t>
      </w:r>
      <w:r w:rsidRPr="009B499B">
        <w:rPr>
          <w:bCs/>
        </w:rPr>
        <w:t>:</w:t>
      </w:r>
    </w:p>
    <w:p w14:paraId="0595FF49" w14:textId="77777777" w:rsidR="009B499B" w:rsidRPr="009B499B" w:rsidRDefault="009B499B" w:rsidP="009B499B">
      <w:pPr>
        <w:numPr>
          <w:ilvl w:val="0"/>
          <w:numId w:val="34"/>
        </w:numPr>
        <w:spacing w:before="0" w:after="120" w:line="240" w:lineRule="auto"/>
        <w:jc w:val="left"/>
        <w:rPr>
          <w:lang w:val="es-ES"/>
        </w:rPr>
      </w:pPr>
      <w:r w:rsidRPr="009B499B">
        <w:rPr>
          <w:lang w:val="es-ES"/>
        </w:rPr>
        <w:t xml:space="preserve">A. Autor, B. Autor, </w:t>
      </w:r>
      <w:r w:rsidRPr="009B499B">
        <w:rPr>
          <w:i/>
          <w:iCs/>
          <w:lang w:val="es-ES"/>
        </w:rPr>
        <w:t xml:space="preserve">Título de Libro, </w:t>
      </w:r>
      <w:r w:rsidRPr="009B499B">
        <w:rPr>
          <w:lang w:val="es-ES"/>
        </w:rPr>
        <w:t>Editorial, Lugar de Edición, (AÑO).</w:t>
      </w:r>
    </w:p>
    <w:p w14:paraId="666F4E30" w14:textId="77777777" w:rsidR="009B499B" w:rsidRPr="009B499B" w:rsidRDefault="009B499B" w:rsidP="009B499B">
      <w:pPr>
        <w:numPr>
          <w:ilvl w:val="0"/>
          <w:numId w:val="34"/>
        </w:numPr>
        <w:spacing w:before="0" w:after="120" w:line="240" w:lineRule="auto"/>
        <w:jc w:val="left"/>
        <w:rPr>
          <w:lang w:val="es-ES"/>
        </w:rPr>
      </w:pPr>
      <w:r w:rsidRPr="009B499B">
        <w:rPr>
          <w:lang w:val="es-ES"/>
        </w:rPr>
        <w:t xml:space="preserve">H. Autor, N. Autor, </w:t>
      </w:r>
      <w:r w:rsidRPr="009B499B">
        <w:rPr>
          <w:i/>
          <w:iCs/>
          <w:lang w:val="es-ES"/>
        </w:rPr>
        <w:t xml:space="preserve">Abreviatura Revista, </w:t>
      </w:r>
      <w:r w:rsidRPr="009B499B">
        <w:rPr>
          <w:b/>
          <w:bCs/>
          <w:lang w:val="es-ES"/>
        </w:rPr>
        <w:t>Vol</w:t>
      </w:r>
      <w:proofErr w:type="gramStart"/>
      <w:r w:rsidRPr="009B499B">
        <w:rPr>
          <w:b/>
          <w:bCs/>
          <w:lang w:val="es-ES"/>
        </w:rPr>
        <w:t>.</w:t>
      </w:r>
      <w:r w:rsidRPr="009B499B">
        <w:rPr>
          <w:lang w:val="es-ES"/>
        </w:rPr>
        <w:t>(</w:t>
      </w:r>
      <w:proofErr w:type="gramEnd"/>
      <w:r w:rsidRPr="009B499B">
        <w:rPr>
          <w:lang w:val="es-ES"/>
        </w:rPr>
        <w:t>Número) (AÑO) primera página.</w:t>
      </w:r>
    </w:p>
    <w:p w14:paraId="571769E4" w14:textId="77777777" w:rsidR="009B499B" w:rsidRPr="009B499B" w:rsidRDefault="009B499B" w:rsidP="009B499B">
      <w:pPr>
        <w:numPr>
          <w:ilvl w:val="0"/>
          <w:numId w:val="34"/>
        </w:numPr>
        <w:spacing w:before="0" w:after="120" w:line="240" w:lineRule="auto"/>
        <w:jc w:val="left"/>
        <w:rPr>
          <w:lang w:val="es-ES"/>
        </w:rPr>
      </w:pPr>
      <w:r w:rsidRPr="009B499B">
        <w:rPr>
          <w:lang w:val="es-ES"/>
        </w:rPr>
        <w:t xml:space="preserve">J. Autor, </w:t>
      </w:r>
      <w:r w:rsidRPr="009B499B">
        <w:rPr>
          <w:i/>
          <w:iCs/>
          <w:lang w:val="es-ES"/>
        </w:rPr>
        <w:t xml:space="preserve">Actas de Nombre del Congreso, </w:t>
      </w:r>
      <w:r w:rsidRPr="009B499B">
        <w:rPr>
          <w:lang w:val="es-ES"/>
        </w:rPr>
        <w:t>Ref. Comunicación, Lugar, (AÑO).</w:t>
      </w:r>
    </w:p>
    <w:p w14:paraId="38464398" w14:textId="77777777" w:rsidR="009B499B" w:rsidRPr="009B499B" w:rsidRDefault="009B499B" w:rsidP="009B499B">
      <w:pPr>
        <w:numPr>
          <w:ilvl w:val="0"/>
          <w:numId w:val="34"/>
        </w:numPr>
        <w:spacing w:before="0" w:after="120" w:line="240" w:lineRule="auto"/>
        <w:jc w:val="left"/>
        <w:rPr>
          <w:lang w:val="es-ES"/>
        </w:rPr>
      </w:pPr>
      <w:r w:rsidRPr="009B499B">
        <w:rPr>
          <w:lang w:val="es-ES"/>
        </w:rPr>
        <w:t xml:space="preserve">Identificación de Norma, </w:t>
      </w:r>
      <w:r w:rsidRPr="009B499B">
        <w:rPr>
          <w:i/>
          <w:iCs/>
          <w:lang w:val="es-ES"/>
        </w:rPr>
        <w:t xml:space="preserve">Título de la Norma, </w:t>
      </w:r>
      <w:r w:rsidRPr="009B499B">
        <w:rPr>
          <w:lang w:val="es-ES"/>
        </w:rPr>
        <w:t>(AÑO).</w:t>
      </w:r>
    </w:p>
    <w:p w14:paraId="7A9BEA0B" w14:textId="77777777" w:rsidR="009B499B" w:rsidRPr="009B499B" w:rsidRDefault="009B499B" w:rsidP="009B499B">
      <w:pPr>
        <w:spacing w:before="0" w:after="0"/>
        <w:jc w:val="left"/>
        <w:rPr>
          <w:rFonts w:ascii="Calibri" w:hAnsi="Calibri"/>
          <w:b/>
          <w:color w:val="FF0000"/>
        </w:rPr>
      </w:pPr>
    </w:p>
    <w:p w14:paraId="12734B3A" w14:textId="354C418E" w:rsidR="00E87FDD" w:rsidRPr="00872D01" w:rsidRDefault="00E87FDD" w:rsidP="009B499B">
      <w:pPr>
        <w:sectPr w:rsidR="00E87FDD" w:rsidRPr="00872D01" w:rsidSect="009B499B">
          <w:pgSz w:w="11906" w:h="16838" w:code="9"/>
          <w:pgMar w:top="2325" w:right="1558" w:bottom="1644" w:left="2410" w:header="1077" w:footer="794" w:gutter="0"/>
          <w:pgNumType w:fmt="upperRoman" w:start="1"/>
          <w:cols w:space="720"/>
          <w:titlePg/>
          <w:docGrid w:linePitch="326"/>
        </w:sectPr>
      </w:pPr>
    </w:p>
    <w:p w14:paraId="6C19AA70" w14:textId="77777777" w:rsidR="00E87FDD" w:rsidRPr="003A6A41" w:rsidRDefault="00E87FDD" w:rsidP="00E87FDD">
      <w:pPr>
        <w:pStyle w:val="TDC1"/>
      </w:pPr>
    </w:p>
    <w:p w14:paraId="2FAC77A2" w14:textId="77777777" w:rsidR="00E87FDD" w:rsidRPr="003A6A41" w:rsidRDefault="00E87FDD" w:rsidP="00E87FDD">
      <w:pPr>
        <w:pStyle w:val="TDC1"/>
        <w:jc w:val="center"/>
        <w:rPr>
          <w:sz w:val="44"/>
          <w:szCs w:val="44"/>
        </w:rPr>
      </w:pPr>
      <w:r w:rsidRPr="003A6A41">
        <w:rPr>
          <w:sz w:val="44"/>
          <w:szCs w:val="44"/>
        </w:rPr>
        <w:t>Índice de la memoria</w:t>
      </w:r>
    </w:p>
    <w:p w14:paraId="06765FE4" w14:textId="77777777" w:rsidR="00E87FDD" w:rsidRPr="003A6A41" w:rsidRDefault="00E87FDD" w:rsidP="00E87FDD">
      <w:pPr>
        <w:pStyle w:val="TDC1"/>
      </w:pPr>
    </w:p>
    <w:p w14:paraId="06495FBC" w14:textId="77777777" w:rsidR="00E87FDD" w:rsidRPr="003A6A41" w:rsidRDefault="00E87FDD" w:rsidP="00E87FDD"/>
    <w:p w14:paraId="25D55FA8" w14:textId="77777777" w:rsidR="006C77EF" w:rsidRDefault="00A36DBA">
      <w:pPr>
        <w:pStyle w:val="TDC1"/>
        <w:rPr>
          <w:rFonts w:asciiTheme="minorHAnsi" w:eastAsiaTheme="minorEastAsia" w:hAnsiTheme="minorHAnsi" w:cstheme="minorBidi"/>
          <w:b w:val="0"/>
          <w:i w:val="0"/>
          <w:noProof/>
          <w:sz w:val="22"/>
          <w:szCs w:val="22"/>
          <w:lang w:val="es-ES"/>
        </w:rPr>
      </w:pPr>
      <w:r>
        <w:rPr>
          <w:b w:val="0"/>
          <w:i w:val="0"/>
        </w:rPr>
        <w:fldChar w:fldCharType="begin"/>
      </w:r>
      <w:r>
        <w:rPr>
          <w:b w:val="0"/>
          <w:i w:val="0"/>
        </w:rPr>
        <w:instrText xml:space="preserve"> TOC \o "1-6" </w:instrText>
      </w:r>
      <w:r>
        <w:rPr>
          <w:b w:val="0"/>
          <w:i w:val="0"/>
        </w:rPr>
        <w:fldChar w:fldCharType="separate"/>
      </w:r>
      <w:r w:rsidR="006C77EF">
        <w:rPr>
          <w:noProof/>
        </w:rPr>
        <w:t>Parte I</w:t>
      </w:r>
      <w:r w:rsidR="006C77EF">
        <w:rPr>
          <w:rFonts w:asciiTheme="minorHAnsi" w:eastAsiaTheme="minorEastAsia" w:hAnsiTheme="minorHAnsi" w:cstheme="minorBidi"/>
          <w:b w:val="0"/>
          <w:i w:val="0"/>
          <w:noProof/>
          <w:sz w:val="22"/>
          <w:szCs w:val="22"/>
          <w:lang w:val="es-ES"/>
        </w:rPr>
        <w:tab/>
      </w:r>
      <w:r w:rsidR="006C77EF">
        <w:rPr>
          <w:noProof/>
        </w:rPr>
        <w:t>Memoria</w:t>
      </w:r>
      <w:r w:rsidR="006C77EF">
        <w:rPr>
          <w:noProof/>
        </w:rPr>
        <w:tab/>
      </w:r>
      <w:r w:rsidR="006C77EF">
        <w:rPr>
          <w:noProof/>
        </w:rPr>
        <w:fldChar w:fldCharType="begin"/>
      </w:r>
      <w:r w:rsidR="006C77EF">
        <w:rPr>
          <w:noProof/>
        </w:rPr>
        <w:instrText xml:space="preserve"> PAGEREF _Toc292471898 \h </w:instrText>
      </w:r>
      <w:r w:rsidR="006C77EF">
        <w:rPr>
          <w:noProof/>
        </w:rPr>
      </w:r>
      <w:r w:rsidR="006C77EF">
        <w:rPr>
          <w:noProof/>
        </w:rPr>
        <w:fldChar w:fldCharType="separate"/>
      </w:r>
      <w:r w:rsidR="006C77EF">
        <w:rPr>
          <w:noProof/>
        </w:rPr>
        <w:t>2</w:t>
      </w:r>
      <w:r w:rsidR="006C77EF">
        <w:rPr>
          <w:noProof/>
        </w:rPr>
        <w:fldChar w:fldCharType="end"/>
      </w:r>
    </w:p>
    <w:p w14:paraId="05C37711" w14:textId="77777777" w:rsidR="006C77EF" w:rsidRDefault="006C77EF">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w:t>
      </w:r>
      <w:r>
        <w:rPr>
          <w:noProof/>
        </w:rPr>
        <w:tab/>
      </w:r>
      <w:r>
        <w:rPr>
          <w:noProof/>
        </w:rPr>
        <w:fldChar w:fldCharType="begin"/>
      </w:r>
      <w:r>
        <w:rPr>
          <w:noProof/>
        </w:rPr>
        <w:instrText xml:space="preserve"> PAGEREF _Toc292471899 \h </w:instrText>
      </w:r>
      <w:r>
        <w:rPr>
          <w:noProof/>
        </w:rPr>
      </w:r>
      <w:r>
        <w:rPr>
          <w:noProof/>
        </w:rPr>
        <w:fldChar w:fldCharType="separate"/>
      </w:r>
      <w:r>
        <w:rPr>
          <w:noProof/>
        </w:rPr>
        <w:t>3</w:t>
      </w:r>
      <w:r>
        <w:rPr>
          <w:noProof/>
        </w:rPr>
        <w:fldChar w:fldCharType="end"/>
      </w:r>
    </w:p>
    <w:p w14:paraId="36BB8225"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Motivación del proyecto</w:t>
      </w:r>
      <w:r>
        <w:rPr>
          <w:noProof/>
        </w:rPr>
        <w:tab/>
      </w:r>
      <w:r>
        <w:rPr>
          <w:noProof/>
        </w:rPr>
        <w:fldChar w:fldCharType="begin"/>
      </w:r>
      <w:r>
        <w:rPr>
          <w:noProof/>
        </w:rPr>
        <w:instrText xml:space="preserve"> PAGEREF _Toc292471900 \h </w:instrText>
      </w:r>
      <w:r>
        <w:rPr>
          <w:noProof/>
        </w:rPr>
      </w:r>
      <w:r>
        <w:rPr>
          <w:noProof/>
        </w:rPr>
        <w:fldChar w:fldCharType="separate"/>
      </w:r>
      <w:r>
        <w:rPr>
          <w:noProof/>
        </w:rPr>
        <w:t>4</w:t>
      </w:r>
      <w:r>
        <w:rPr>
          <w:noProof/>
        </w:rPr>
        <w:fldChar w:fldCharType="end"/>
      </w:r>
    </w:p>
    <w:p w14:paraId="527C9D68"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Objetivos</w:t>
      </w:r>
      <w:r>
        <w:rPr>
          <w:noProof/>
        </w:rPr>
        <w:tab/>
      </w:r>
      <w:r>
        <w:rPr>
          <w:noProof/>
        </w:rPr>
        <w:fldChar w:fldCharType="begin"/>
      </w:r>
      <w:r>
        <w:rPr>
          <w:noProof/>
        </w:rPr>
        <w:instrText xml:space="preserve"> PAGEREF _Toc292471901 \h </w:instrText>
      </w:r>
      <w:r>
        <w:rPr>
          <w:noProof/>
        </w:rPr>
      </w:r>
      <w:r>
        <w:rPr>
          <w:noProof/>
        </w:rPr>
        <w:fldChar w:fldCharType="separate"/>
      </w:r>
      <w:r>
        <w:rPr>
          <w:noProof/>
        </w:rPr>
        <w:t>4</w:t>
      </w:r>
      <w:r>
        <w:rPr>
          <w:noProof/>
        </w:rPr>
        <w:fldChar w:fldCharType="end"/>
      </w:r>
    </w:p>
    <w:p w14:paraId="11AF8210"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1.3</w:t>
      </w:r>
      <w:r>
        <w:rPr>
          <w:rFonts w:asciiTheme="minorHAnsi" w:eastAsiaTheme="minorEastAsia" w:hAnsiTheme="minorHAnsi" w:cstheme="minorBidi"/>
          <w:b w:val="0"/>
          <w:noProof/>
          <w:szCs w:val="22"/>
          <w:lang w:val="es-ES"/>
        </w:rPr>
        <w:tab/>
      </w:r>
      <w:r>
        <w:rPr>
          <w:noProof/>
        </w:rPr>
        <w:t>Metodología / Solución desarrollada</w:t>
      </w:r>
      <w:r>
        <w:rPr>
          <w:noProof/>
        </w:rPr>
        <w:tab/>
      </w:r>
      <w:r>
        <w:rPr>
          <w:noProof/>
        </w:rPr>
        <w:fldChar w:fldCharType="begin"/>
      </w:r>
      <w:r>
        <w:rPr>
          <w:noProof/>
        </w:rPr>
        <w:instrText xml:space="preserve"> PAGEREF _Toc292471902 \h </w:instrText>
      </w:r>
      <w:r>
        <w:rPr>
          <w:noProof/>
        </w:rPr>
      </w:r>
      <w:r>
        <w:rPr>
          <w:noProof/>
        </w:rPr>
        <w:fldChar w:fldCharType="separate"/>
      </w:r>
      <w:r>
        <w:rPr>
          <w:noProof/>
        </w:rPr>
        <w:t>6</w:t>
      </w:r>
      <w:r>
        <w:rPr>
          <w:noProof/>
        </w:rPr>
        <w:fldChar w:fldCharType="end"/>
      </w:r>
    </w:p>
    <w:p w14:paraId="151D6D24" w14:textId="77777777" w:rsidR="006C77EF" w:rsidRPr="00577EC1" w:rsidRDefault="006C77EF">
      <w:pPr>
        <w:pStyle w:val="TDC2"/>
        <w:tabs>
          <w:tab w:val="left" w:pos="960"/>
          <w:tab w:val="right" w:leader="dot" w:pos="7926"/>
        </w:tabs>
        <w:rPr>
          <w:rFonts w:asciiTheme="minorHAnsi" w:eastAsiaTheme="minorEastAsia" w:hAnsiTheme="minorHAnsi" w:cstheme="minorBidi"/>
          <w:b w:val="0"/>
          <w:noProof/>
          <w:szCs w:val="22"/>
          <w:lang w:val="es-ES"/>
        </w:rPr>
      </w:pPr>
      <w:r w:rsidRPr="00577EC1">
        <w:rPr>
          <w:noProof/>
          <w:lang w:val="es-ES"/>
        </w:rPr>
        <w:t>1.4</w:t>
      </w:r>
      <w:r w:rsidRPr="00577EC1">
        <w:rPr>
          <w:rFonts w:asciiTheme="minorHAnsi" w:eastAsiaTheme="minorEastAsia" w:hAnsiTheme="minorHAnsi" w:cstheme="minorBidi"/>
          <w:b w:val="0"/>
          <w:noProof/>
          <w:szCs w:val="22"/>
          <w:lang w:val="es-ES"/>
        </w:rPr>
        <w:tab/>
      </w:r>
      <w:r w:rsidRPr="00577EC1">
        <w:rPr>
          <w:noProof/>
          <w:lang w:val="es-ES"/>
        </w:rPr>
        <w:t>Recursos</w:t>
      </w:r>
      <w:r w:rsidRPr="00577EC1">
        <w:rPr>
          <w:noProof/>
          <w:lang w:val="es-ES"/>
        </w:rPr>
        <w:tab/>
      </w:r>
      <w:r>
        <w:rPr>
          <w:noProof/>
        </w:rPr>
        <w:fldChar w:fldCharType="begin"/>
      </w:r>
      <w:r w:rsidRPr="00577EC1">
        <w:rPr>
          <w:noProof/>
          <w:lang w:val="es-ES"/>
        </w:rPr>
        <w:instrText xml:space="preserve"> PAGEREF _Toc292471903 \h </w:instrText>
      </w:r>
      <w:r>
        <w:rPr>
          <w:noProof/>
        </w:rPr>
      </w:r>
      <w:r>
        <w:rPr>
          <w:noProof/>
        </w:rPr>
        <w:fldChar w:fldCharType="separate"/>
      </w:r>
      <w:r w:rsidRPr="00577EC1">
        <w:rPr>
          <w:noProof/>
          <w:lang w:val="es-ES"/>
        </w:rPr>
        <w:t>9</w:t>
      </w:r>
      <w:r>
        <w:rPr>
          <w:noProof/>
        </w:rPr>
        <w:fldChar w:fldCharType="end"/>
      </w:r>
    </w:p>
    <w:p w14:paraId="24F0C2F0" w14:textId="77777777" w:rsidR="006C77EF" w:rsidRPr="006C77EF" w:rsidRDefault="006C77EF">
      <w:pPr>
        <w:pStyle w:val="TDC3"/>
        <w:tabs>
          <w:tab w:val="right" w:leader="dot" w:pos="7926"/>
        </w:tabs>
        <w:rPr>
          <w:rFonts w:asciiTheme="minorHAnsi" w:eastAsiaTheme="minorEastAsia" w:hAnsiTheme="minorHAnsi" w:cstheme="minorBidi"/>
          <w:noProof/>
          <w:sz w:val="22"/>
          <w:szCs w:val="22"/>
          <w:lang w:val="en-US"/>
        </w:rPr>
      </w:pPr>
      <w:r w:rsidRPr="006C77EF">
        <w:rPr>
          <w:noProof/>
          <w:lang w:val="en-US"/>
        </w:rPr>
        <w:t>1.4.1 Técnicas</w:t>
      </w:r>
      <w:r w:rsidRPr="006C77EF">
        <w:rPr>
          <w:noProof/>
          <w:lang w:val="en-US"/>
        </w:rPr>
        <w:tab/>
      </w:r>
      <w:r>
        <w:rPr>
          <w:noProof/>
        </w:rPr>
        <w:fldChar w:fldCharType="begin"/>
      </w:r>
      <w:r w:rsidRPr="006C77EF">
        <w:rPr>
          <w:noProof/>
          <w:lang w:val="en-US"/>
        </w:rPr>
        <w:instrText xml:space="preserve"> PAGEREF _Toc292471904 \h </w:instrText>
      </w:r>
      <w:r>
        <w:rPr>
          <w:noProof/>
        </w:rPr>
      </w:r>
      <w:r>
        <w:rPr>
          <w:noProof/>
        </w:rPr>
        <w:fldChar w:fldCharType="separate"/>
      </w:r>
      <w:r w:rsidRPr="006C77EF">
        <w:rPr>
          <w:noProof/>
          <w:lang w:val="en-US"/>
        </w:rPr>
        <w:t>9</w:t>
      </w:r>
      <w:r>
        <w:rPr>
          <w:noProof/>
        </w:rPr>
        <w:fldChar w:fldCharType="end"/>
      </w:r>
    </w:p>
    <w:p w14:paraId="43734841" w14:textId="77777777" w:rsidR="006C77EF" w:rsidRPr="006C77EF" w:rsidRDefault="006C77EF">
      <w:pPr>
        <w:pStyle w:val="TDC4"/>
        <w:tabs>
          <w:tab w:val="right" w:leader="dot" w:pos="7926"/>
        </w:tabs>
        <w:rPr>
          <w:rFonts w:asciiTheme="minorHAnsi" w:eastAsiaTheme="minorEastAsia" w:hAnsiTheme="minorHAnsi" w:cstheme="minorBidi"/>
          <w:noProof/>
          <w:sz w:val="22"/>
          <w:szCs w:val="22"/>
          <w:lang w:val="en-US"/>
        </w:rPr>
      </w:pPr>
      <w:r w:rsidRPr="006C77EF">
        <w:rPr>
          <w:noProof/>
          <w:lang w:val="en-US"/>
        </w:rPr>
        <w:t>1.4.1.1 Beavior Programming</w:t>
      </w:r>
      <w:r w:rsidRPr="006C77EF">
        <w:rPr>
          <w:noProof/>
          <w:lang w:val="en-US"/>
        </w:rPr>
        <w:tab/>
      </w:r>
      <w:r>
        <w:rPr>
          <w:noProof/>
        </w:rPr>
        <w:fldChar w:fldCharType="begin"/>
      </w:r>
      <w:r w:rsidRPr="006C77EF">
        <w:rPr>
          <w:noProof/>
          <w:lang w:val="en-US"/>
        </w:rPr>
        <w:instrText xml:space="preserve"> PAGEREF _Toc292471905 \h </w:instrText>
      </w:r>
      <w:r>
        <w:rPr>
          <w:noProof/>
        </w:rPr>
      </w:r>
      <w:r>
        <w:rPr>
          <w:noProof/>
        </w:rPr>
        <w:fldChar w:fldCharType="separate"/>
      </w:r>
      <w:r w:rsidRPr="006C77EF">
        <w:rPr>
          <w:noProof/>
          <w:lang w:val="en-US"/>
        </w:rPr>
        <w:t>9</w:t>
      </w:r>
      <w:r>
        <w:rPr>
          <w:noProof/>
        </w:rPr>
        <w:fldChar w:fldCharType="end"/>
      </w:r>
    </w:p>
    <w:p w14:paraId="38A7C200" w14:textId="77777777" w:rsidR="006C77EF" w:rsidRPr="006C77EF" w:rsidRDefault="006C77EF">
      <w:pPr>
        <w:pStyle w:val="TDC5"/>
        <w:tabs>
          <w:tab w:val="right" w:leader="dot" w:pos="7926"/>
        </w:tabs>
        <w:rPr>
          <w:rFonts w:asciiTheme="minorHAnsi" w:eastAsiaTheme="minorEastAsia" w:hAnsiTheme="minorHAnsi" w:cstheme="minorBidi"/>
          <w:noProof/>
          <w:sz w:val="22"/>
          <w:szCs w:val="22"/>
          <w:lang w:val="en-US"/>
        </w:rPr>
      </w:pPr>
      <w:r w:rsidRPr="006C77EF">
        <w:rPr>
          <w:noProof/>
          <w:lang w:val="en-US"/>
        </w:rPr>
        <w:t>1.4.1.1.1 Behavior Programming en leJOS</w:t>
      </w:r>
      <w:r w:rsidRPr="006C77EF">
        <w:rPr>
          <w:noProof/>
          <w:lang w:val="en-US"/>
        </w:rPr>
        <w:tab/>
      </w:r>
      <w:r>
        <w:rPr>
          <w:noProof/>
        </w:rPr>
        <w:fldChar w:fldCharType="begin"/>
      </w:r>
      <w:r w:rsidRPr="006C77EF">
        <w:rPr>
          <w:noProof/>
          <w:lang w:val="en-US"/>
        </w:rPr>
        <w:instrText xml:space="preserve"> PAGEREF _Toc292471906 \h </w:instrText>
      </w:r>
      <w:r>
        <w:rPr>
          <w:noProof/>
        </w:rPr>
      </w:r>
      <w:r>
        <w:rPr>
          <w:noProof/>
        </w:rPr>
        <w:fldChar w:fldCharType="separate"/>
      </w:r>
      <w:r w:rsidRPr="006C77EF">
        <w:rPr>
          <w:noProof/>
          <w:lang w:val="en-US"/>
        </w:rPr>
        <w:t>12</w:t>
      </w:r>
      <w:r>
        <w:rPr>
          <w:noProof/>
        </w:rPr>
        <w:fldChar w:fldCharType="end"/>
      </w:r>
    </w:p>
    <w:p w14:paraId="16CA526B" w14:textId="77777777" w:rsidR="006C77EF" w:rsidRPr="006C77EF" w:rsidRDefault="006C77EF">
      <w:pPr>
        <w:pStyle w:val="TDC3"/>
        <w:tabs>
          <w:tab w:val="right" w:leader="dot" w:pos="7926"/>
        </w:tabs>
        <w:rPr>
          <w:rFonts w:asciiTheme="minorHAnsi" w:eastAsiaTheme="minorEastAsia" w:hAnsiTheme="minorHAnsi" w:cstheme="minorBidi"/>
          <w:noProof/>
          <w:sz w:val="22"/>
          <w:szCs w:val="22"/>
          <w:lang w:val="en-US"/>
        </w:rPr>
      </w:pPr>
      <w:r w:rsidRPr="006C77EF">
        <w:rPr>
          <w:noProof/>
          <w:lang w:val="en-US"/>
        </w:rPr>
        <w:t>1.4.2 Hardware</w:t>
      </w:r>
      <w:r w:rsidRPr="006C77EF">
        <w:rPr>
          <w:noProof/>
          <w:lang w:val="en-US"/>
        </w:rPr>
        <w:tab/>
      </w:r>
      <w:r>
        <w:rPr>
          <w:noProof/>
        </w:rPr>
        <w:fldChar w:fldCharType="begin"/>
      </w:r>
      <w:r w:rsidRPr="006C77EF">
        <w:rPr>
          <w:noProof/>
          <w:lang w:val="en-US"/>
        </w:rPr>
        <w:instrText xml:space="preserve"> PAGEREF _Toc292471907 \h </w:instrText>
      </w:r>
      <w:r>
        <w:rPr>
          <w:noProof/>
        </w:rPr>
      </w:r>
      <w:r>
        <w:rPr>
          <w:noProof/>
        </w:rPr>
        <w:fldChar w:fldCharType="separate"/>
      </w:r>
      <w:r w:rsidRPr="006C77EF">
        <w:rPr>
          <w:noProof/>
          <w:lang w:val="en-US"/>
        </w:rPr>
        <w:t>14</w:t>
      </w:r>
      <w:r>
        <w:rPr>
          <w:noProof/>
        </w:rPr>
        <w:fldChar w:fldCharType="end"/>
      </w:r>
    </w:p>
    <w:p w14:paraId="6AC8933B" w14:textId="77777777" w:rsidR="006C77EF" w:rsidRPr="006C77EF" w:rsidRDefault="006C77EF">
      <w:pPr>
        <w:pStyle w:val="TDC4"/>
        <w:tabs>
          <w:tab w:val="right" w:leader="dot" w:pos="7926"/>
        </w:tabs>
        <w:rPr>
          <w:rFonts w:asciiTheme="minorHAnsi" w:eastAsiaTheme="minorEastAsia" w:hAnsiTheme="minorHAnsi" w:cstheme="minorBidi"/>
          <w:noProof/>
          <w:sz w:val="22"/>
          <w:szCs w:val="22"/>
          <w:lang w:val="en-US"/>
        </w:rPr>
      </w:pPr>
      <w:r w:rsidRPr="006C77EF">
        <w:rPr>
          <w:noProof/>
          <w:lang w:val="en-US"/>
        </w:rPr>
        <w:t>1.4.2.1 Lego NXT</w:t>
      </w:r>
      <w:r w:rsidRPr="006C77EF">
        <w:rPr>
          <w:noProof/>
          <w:lang w:val="en-US"/>
        </w:rPr>
        <w:tab/>
      </w:r>
      <w:r>
        <w:rPr>
          <w:noProof/>
        </w:rPr>
        <w:fldChar w:fldCharType="begin"/>
      </w:r>
      <w:r w:rsidRPr="006C77EF">
        <w:rPr>
          <w:noProof/>
          <w:lang w:val="en-US"/>
        </w:rPr>
        <w:instrText xml:space="preserve"> PAGEREF _Toc292471908 \h </w:instrText>
      </w:r>
      <w:r>
        <w:rPr>
          <w:noProof/>
        </w:rPr>
      </w:r>
      <w:r>
        <w:rPr>
          <w:noProof/>
        </w:rPr>
        <w:fldChar w:fldCharType="separate"/>
      </w:r>
      <w:r w:rsidRPr="006C77EF">
        <w:rPr>
          <w:noProof/>
          <w:lang w:val="en-US"/>
        </w:rPr>
        <w:t>14</w:t>
      </w:r>
      <w:r>
        <w:rPr>
          <w:noProof/>
        </w:rPr>
        <w:fldChar w:fldCharType="end"/>
      </w:r>
    </w:p>
    <w:p w14:paraId="2BC53FC3" w14:textId="77777777" w:rsidR="006C77EF" w:rsidRPr="006C77EF" w:rsidRDefault="006C77EF">
      <w:pPr>
        <w:pStyle w:val="TDC4"/>
        <w:tabs>
          <w:tab w:val="right" w:leader="dot" w:pos="7926"/>
        </w:tabs>
        <w:rPr>
          <w:rFonts w:asciiTheme="minorHAnsi" w:eastAsiaTheme="minorEastAsia" w:hAnsiTheme="minorHAnsi" w:cstheme="minorBidi"/>
          <w:noProof/>
          <w:sz w:val="22"/>
          <w:szCs w:val="22"/>
          <w:lang w:val="en-US"/>
        </w:rPr>
      </w:pPr>
      <w:r w:rsidRPr="006C77EF">
        <w:rPr>
          <w:noProof/>
          <w:lang w:val="en-US"/>
        </w:rPr>
        <w:t>1.4.2.2 Notebook Asus EEE  1005HA</w:t>
      </w:r>
      <w:r w:rsidRPr="006C77EF">
        <w:rPr>
          <w:noProof/>
          <w:lang w:val="en-US"/>
        </w:rPr>
        <w:tab/>
      </w:r>
      <w:r>
        <w:rPr>
          <w:noProof/>
        </w:rPr>
        <w:fldChar w:fldCharType="begin"/>
      </w:r>
      <w:r w:rsidRPr="006C77EF">
        <w:rPr>
          <w:noProof/>
          <w:lang w:val="en-US"/>
        </w:rPr>
        <w:instrText xml:space="preserve"> PAGEREF _Toc292471909 \h </w:instrText>
      </w:r>
      <w:r>
        <w:rPr>
          <w:noProof/>
        </w:rPr>
      </w:r>
      <w:r>
        <w:rPr>
          <w:noProof/>
        </w:rPr>
        <w:fldChar w:fldCharType="separate"/>
      </w:r>
      <w:r w:rsidRPr="006C77EF">
        <w:rPr>
          <w:noProof/>
          <w:lang w:val="en-US"/>
        </w:rPr>
        <w:t>17</w:t>
      </w:r>
      <w:r>
        <w:rPr>
          <w:noProof/>
        </w:rPr>
        <w:fldChar w:fldCharType="end"/>
      </w:r>
    </w:p>
    <w:p w14:paraId="492BE319" w14:textId="77777777" w:rsidR="006C77EF" w:rsidRPr="006C77EF" w:rsidRDefault="006C77EF">
      <w:pPr>
        <w:pStyle w:val="TDC4"/>
        <w:tabs>
          <w:tab w:val="right" w:leader="dot" w:pos="7926"/>
        </w:tabs>
        <w:rPr>
          <w:rFonts w:asciiTheme="minorHAnsi" w:eastAsiaTheme="minorEastAsia" w:hAnsiTheme="minorHAnsi" w:cstheme="minorBidi"/>
          <w:noProof/>
          <w:sz w:val="22"/>
          <w:szCs w:val="22"/>
          <w:lang w:val="en-US"/>
        </w:rPr>
      </w:pPr>
      <w:r w:rsidRPr="006C77EF">
        <w:rPr>
          <w:noProof/>
          <w:lang w:val="en-US"/>
        </w:rPr>
        <w:t>1.4.2.3 Bluetooth Headphones</w:t>
      </w:r>
      <w:r w:rsidRPr="006C77EF">
        <w:rPr>
          <w:noProof/>
          <w:lang w:val="en-US"/>
        </w:rPr>
        <w:tab/>
      </w:r>
      <w:r>
        <w:rPr>
          <w:noProof/>
        </w:rPr>
        <w:fldChar w:fldCharType="begin"/>
      </w:r>
      <w:r w:rsidRPr="006C77EF">
        <w:rPr>
          <w:noProof/>
          <w:lang w:val="en-US"/>
        </w:rPr>
        <w:instrText xml:space="preserve"> PAGEREF _Toc292471910 \h </w:instrText>
      </w:r>
      <w:r>
        <w:rPr>
          <w:noProof/>
        </w:rPr>
      </w:r>
      <w:r>
        <w:rPr>
          <w:noProof/>
        </w:rPr>
        <w:fldChar w:fldCharType="separate"/>
      </w:r>
      <w:r w:rsidRPr="006C77EF">
        <w:rPr>
          <w:noProof/>
          <w:lang w:val="en-US"/>
        </w:rPr>
        <w:t>17</w:t>
      </w:r>
      <w:r>
        <w:rPr>
          <w:noProof/>
        </w:rPr>
        <w:fldChar w:fldCharType="end"/>
      </w:r>
    </w:p>
    <w:p w14:paraId="33B405F5" w14:textId="77777777" w:rsidR="006C77EF" w:rsidRPr="00577EC1" w:rsidRDefault="006C77EF">
      <w:pPr>
        <w:pStyle w:val="TDC3"/>
        <w:tabs>
          <w:tab w:val="right" w:leader="dot" w:pos="7926"/>
        </w:tabs>
        <w:rPr>
          <w:rFonts w:asciiTheme="minorHAnsi" w:eastAsiaTheme="minorEastAsia" w:hAnsiTheme="minorHAnsi" w:cstheme="minorBidi"/>
          <w:noProof/>
          <w:sz w:val="22"/>
          <w:szCs w:val="22"/>
          <w:lang w:val="es-ES"/>
        </w:rPr>
      </w:pPr>
      <w:r w:rsidRPr="00577EC1">
        <w:rPr>
          <w:noProof/>
          <w:lang w:val="es-ES"/>
        </w:rPr>
        <w:t>1.4.3 Software</w:t>
      </w:r>
      <w:r w:rsidRPr="00577EC1">
        <w:rPr>
          <w:noProof/>
          <w:lang w:val="es-ES"/>
        </w:rPr>
        <w:tab/>
      </w:r>
      <w:r>
        <w:rPr>
          <w:noProof/>
        </w:rPr>
        <w:fldChar w:fldCharType="begin"/>
      </w:r>
      <w:r w:rsidRPr="00577EC1">
        <w:rPr>
          <w:noProof/>
          <w:lang w:val="es-ES"/>
        </w:rPr>
        <w:instrText xml:space="preserve"> PAGEREF _Toc292471911 \h </w:instrText>
      </w:r>
      <w:r>
        <w:rPr>
          <w:noProof/>
        </w:rPr>
      </w:r>
      <w:r>
        <w:rPr>
          <w:noProof/>
        </w:rPr>
        <w:fldChar w:fldCharType="separate"/>
      </w:r>
      <w:r w:rsidRPr="00577EC1">
        <w:rPr>
          <w:noProof/>
          <w:lang w:val="es-ES"/>
        </w:rPr>
        <w:t>18</w:t>
      </w:r>
      <w:r>
        <w:rPr>
          <w:noProof/>
        </w:rPr>
        <w:fldChar w:fldCharType="end"/>
      </w:r>
    </w:p>
    <w:p w14:paraId="1C55539C"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sidRPr="006C77EF">
        <w:rPr>
          <w:noProof/>
          <w:lang w:val="es-ES"/>
        </w:rPr>
        <w:t>1.4.3.1 Ubuntu 10.04</w:t>
      </w:r>
      <w:r>
        <w:rPr>
          <w:noProof/>
        </w:rPr>
        <w:tab/>
      </w:r>
      <w:r>
        <w:rPr>
          <w:noProof/>
        </w:rPr>
        <w:fldChar w:fldCharType="begin"/>
      </w:r>
      <w:r>
        <w:rPr>
          <w:noProof/>
        </w:rPr>
        <w:instrText xml:space="preserve"> PAGEREF _Toc292471912 \h </w:instrText>
      </w:r>
      <w:r>
        <w:rPr>
          <w:noProof/>
        </w:rPr>
      </w:r>
      <w:r>
        <w:rPr>
          <w:noProof/>
        </w:rPr>
        <w:fldChar w:fldCharType="separate"/>
      </w:r>
      <w:r>
        <w:rPr>
          <w:noProof/>
        </w:rPr>
        <w:t>18</w:t>
      </w:r>
      <w:r>
        <w:rPr>
          <w:noProof/>
        </w:rPr>
        <w:fldChar w:fldCharType="end"/>
      </w:r>
    </w:p>
    <w:p w14:paraId="107545B7"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Pr>
          <w:noProof/>
        </w:rPr>
        <w:t>1.4.3.2 Java:</w:t>
      </w:r>
      <w:r>
        <w:rPr>
          <w:noProof/>
        </w:rPr>
        <w:tab/>
      </w:r>
      <w:r>
        <w:rPr>
          <w:noProof/>
        </w:rPr>
        <w:fldChar w:fldCharType="begin"/>
      </w:r>
      <w:r>
        <w:rPr>
          <w:noProof/>
        </w:rPr>
        <w:instrText xml:space="preserve"> PAGEREF _Toc292471913 \h </w:instrText>
      </w:r>
      <w:r>
        <w:rPr>
          <w:noProof/>
        </w:rPr>
      </w:r>
      <w:r>
        <w:rPr>
          <w:noProof/>
        </w:rPr>
        <w:fldChar w:fldCharType="separate"/>
      </w:r>
      <w:r>
        <w:rPr>
          <w:noProof/>
        </w:rPr>
        <w:t>19</w:t>
      </w:r>
      <w:r>
        <w:rPr>
          <w:noProof/>
        </w:rPr>
        <w:fldChar w:fldCharType="end"/>
      </w:r>
    </w:p>
    <w:p w14:paraId="7E00403D"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Pr>
          <w:noProof/>
        </w:rPr>
        <w:t>1.4.3.3 leJOS:</w:t>
      </w:r>
      <w:r>
        <w:rPr>
          <w:noProof/>
        </w:rPr>
        <w:tab/>
      </w:r>
      <w:r>
        <w:rPr>
          <w:noProof/>
        </w:rPr>
        <w:fldChar w:fldCharType="begin"/>
      </w:r>
      <w:r>
        <w:rPr>
          <w:noProof/>
        </w:rPr>
        <w:instrText xml:space="preserve"> PAGEREF _Toc292471914 \h </w:instrText>
      </w:r>
      <w:r>
        <w:rPr>
          <w:noProof/>
        </w:rPr>
      </w:r>
      <w:r>
        <w:rPr>
          <w:noProof/>
        </w:rPr>
        <w:fldChar w:fldCharType="separate"/>
      </w:r>
      <w:r>
        <w:rPr>
          <w:noProof/>
        </w:rPr>
        <w:t>20</w:t>
      </w:r>
      <w:r>
        <w:rPr>
          <w:noProof/>
        </w:rPr>
        <w:fldChar w:fldCharType="end"/>
      </w:r>
    </w:p>
    <w:p w14:paraId="6AAD5E4A"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Pr>
          <w:noProof/>
        </w:rPr>
        <w:t>1.4.3.4 Eclipse:</w:t>
      </w:r>
      <w:r>
        <w:rPr>
          <w:noProof/>
        </w:rPr>
        <w:tab/>
      </w:r>
      <w:r>
        <w:rPr>
          <w:noProof/>
        </w:rPr>
        <w:fldChar w:fldCharType="begin"/>
      </w:r>
      <w:r>
        <w:rPr>
          <w:noProof/>
        </w:rPr>
        <w:instrText xml:space="preserve"> PAGEREF _Toc292471915 \h </w:instrText>
      </w:r>
      <w:r>
        <w:rPr>
          <w:noProof/>
        </w:rPr>
      </w:r>
      <w:r>
        <w:rPr>
          <w:noProof/>
        </w:rPr>
        <w:fldChar w:fldCharType="separate"/>
      </w:r>
      <w:r>
        <w:rPr>
          <w:noProof/>
        </w:rPr>
        <w:t>21</w:t>
      </w:r>
      <w:r>
        <w:rPr>
          <w:noProof/>
        </w:rPr>
        <w:fldChar w:fldCharType="end"/>
      </w:r>
    </w:p>
    <w:p w14:paraId="18074016"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sidRPr="006C77EF">
        <w:rPr>
          <w:noProof/>
          <w:lang w:val="es-ES"/>
        </w:rPr>
        <w:t>1.4.3.5 SubVersiones</w:t>
      </w:r>
      <w:r>
        <w:rPr>
          <w:noProof/>
        </w:rPr>
        <w:tab/>
      </w:r>
      <w:r>
        <w:rPr>
          <w:noProof/>
        </w:rPr>
        <w:fldChar w:fldCharType="begin"/>
      </w:r>
      <w:r>
        <w:rPr>
          <w:noProof/>
        </w:rPr>
        <w:instrText xml:space="preserve"> PAGEREF _Toc292471916 \h </w:instrText>
      </w:r>
      <w:r>
        <w:rPr>
          <w:noProof/>
        </w:rPr>
      </w:r>
      <w:r>
        <w:rPr>
          <w:noProof/>
        </w:rPr>
        <w:fldChar w:fldCharType="separate"/>
      </w:r>
      <w:r>
        <w:rPr>
          <w:noProof/>
        </w:rPr>
        <w:t>23</w:t>
      </w:r>
      <w:r>
        <w:rPr>
          <w:noProof/>
        </w:rPr>
        <w:fldChar w:fldCharType="end"/>
      </w:r>
    </w:p>
    <w:p w14:paraId="6932417D" w14:textId="77777777" w:rsidR="006C77EF" w:rsidRPr="00577EC1" w:rsidRDefault="006C77EF">
      <w:pPr>
        <w:pStyle w:val="TDC4"/>
        <w:tabs>
          <w:tab w:val="right" w:leader="dot" w:pos="7926"/>
        </w:tabs>
        <w:rPr>
          <w:rFonts w:asciiTheme="minorHAnsi" w:eastAsiaTheme="minorEastAsia" w:hAnsiTheme="minorHAnsi" w:cstheme="minorBidi"/>
          <w:noProof/>
          <w:sz w:val="22"/>
          <w:szCs w:val="22"/>
          <w:lang w:val="es-ES"/>
        </w:rPr>
      </w:pPr>
      <w:r w:rsidRPr="00577EC1">
        <w:rPr>
          <w:noProof/>
          <w:lang w:val="es-ES"/>
        </w:rPr>
        <w:t>1.4.3.6 FreeTTS</w:t>
      </w:r>
      <w:r w:rsidRPr="00577EC1">
        <w:rPr>
          <w:noProof/>
          <w:lang w:val="es-ES"/>
        </w:rPr>
        <w:tab/>
      </w:r>
      <w:r>
        <w:rPr>
          <w:noProof/>
        </w:rPr>
        <w:fldChar w:fldCharType="begin"/>
      </w:r>
      <w:r w:rsidRPr="00577EC1">
        <w:rPr>
          <w:noProof/>
          <w:lang w:val="es-ES"/>
        </w:rPr>
        <w:instrText xml:space="preserve"> PAGEREF _Toc292471917 \h </w:instrText>
      </w:r>
      <w:r>
        <w:rPr>
          <w:noProof/>
        </w:rPr>
      </w:r>
      <w:r>
        <w:rPr>
          <w:noProof/>
        </w:rPr>
        <w:fldChar w:fldCharType="separate"/>
      </w:r>
      <w:r w:rsidRPr="00577EC1">
        <w:rPr>
          <w:noProof/>
          <w:lang w:val="es-ES"/>
        </w:rPr>
        <w:t>23</w:t>
      </w:r>
      <w:r>
        <w:rPr>
          <w:noProof/>
        </w:rPr>
        <w:fldChar w:fldCharType="end"/>
      </w:r>
    </w:p>
    <w:p w14:paraId="48074CC6" w14:textId="77777777" w:rsidR="006C77EF" w:rsidRPr="00577EC1" w:rsidRDefault="006C77EF">
      <w:pPr>
        <w:pStyle w:val="TDC4"/>
        <w:tabs>
          <w:tab w:val="right" w:leader="dot" w:pos="7926"/>
        </w:tabs>
        <w:rPr>
          <w:rFonts w:asciiTheme="minorHAnsi" w:eastAsiaTheme="minorEastAsia" w:hAnsiTheme="minorHAnsi" w:cstheme="minorBidi"/>
          <w:noProof/>
          <w:sz w:val="22"/>
          <w:szCs w:val="22"/>
          <w:lang w:val="es-ES"/>
        </w:rPr>
      </w:pPr>
      <w:r w:rsidRPr="00577EC1">
        <w:rPr>
          <w:noProof/>
          <w:lang w:val="es-ES"/>
        </w:rPr>
        <w:t>1.4.3.7 Sphinx 4</w:t>
      </w:r>
      <w:r w:rsidRPr="00577EC1">
        <w:rPr>
          <w:noProof/>
          <w:lang w:val="es-ES"/>
        </w:rPr>
        <w:tab/>
      </w:r>
      <w:r>
        <w:rPr>
          <w:noProof/>
        </w:rPr>
        <w:fldChar w:fldCharType="begin"/>
      </w:r>
      <w:r w:rsidRPr="00577EC1">
        <w:rPr>
          <w:noProof/>
          <w:lang w:val="es-ES"/>
        </w:rPr>
        <w:instrText xml:space="preserve"> PAGEREF _Toc292471918 \h </w:instrText>
      </w:r>
      <w:r>
        <w:rPr>
          <w:noProof/>
        </w:rPr>
      </w:r>
      <w:r>
        <w:rPr>
          <w:noProof/>
        </w:rPr>
        <w:fldChar w:fldCharType="separate"/>
      </w:r>
      <w:r w:rsidRPr="00577EC1">
        <w:rPr>
          <w:noProof/>
          <w:lang w:val="es-ES"/>
        </w:rPr>
        <w:t>23</w:t>
      </w:r>
      <w:r>
        <w:rPr>
          <w:noProof/>
        </w:rPr>
        <w:fldChar w:fldCharType="end"/>
      </w:r>
    </w:p>
    <w:p w14:paraId="5B192524" w14:textId="77777777" w:rsidR="006C77EF" w:rsidRPr="00577EC1" w:rsidRDefault="006C77EF">
      <w:pPr>
        <w:pStyle w:val="TDC1"/>
        <w:rPr>
          <w:rFonts w:asciiTheme="minorHAnsi" w:eastAsiaTheme="minorEastAsia" w:hAnsiTheme="minorHAnsi" w:cstheme="minorBidi"/>
          <w:b w:val="0"/>
          <w:i w:val="0"/>
          <w:noProof/>
          <w:sz w:val="22"/>
          <w:szCs w:val="22"/>
          <w:lang w:val="es-ES"/>
        </w:rPr>
      </w:pPr>
      <w:r w:rsidRPr="00577EC1">
        <w:rPr>
          <w:noProof/>
          <w:lang w:val="es-ES"/>
        </w:rPr>
        <w:t>Parte II</w:t>
      </w:r>
      <w:r w:rsidRPr="00577EC1">
        <w:rPr>
          <w:rFonts w:asciiTheme="minorHAnsi" w:eastAsiaTheme="minorEastAsia" w:hAnsiTheme="minorHAnsi" w:cstheme="minorBidi"/>
          <w:b w:val="0"/>
          <w:i w:val="0"/>
          <w:noProof/>
          <w:sz w:val="22"/>
          <w:szCs w:val="22"/>
          <w:lang w:val="es-ES"/>
        </w:rPr>
        <w:tab/>
      </w:r>
      <w:r w:rsidRPr="00577EC1">
        <w:rPr>
          <w:noProof/>
          <w:lang w:val="es-ES"/>
        </w:rPr>
        <w:t>Robótica</w:t>
      </w:r>
      <w:r w:rsidRPr="00577EC1">
        <w:rPr>
          <w:noProof/>
          <w:lang w:val="es-ES"/>
        </w:rPr>
        <w:tab/>
      </w:r>
      <w:r>
        <w:rPr>
          <w:noProof/>
        </w:rPr>
        <w:fldChar w:fldCharType="begin"/>
      </w:r>
      <w:r w:rsidRPr="00577EC1">
        <w:rPr>
          <w:noProof/>
          <w:lang w:val="es-ES"/>
        </w:rPr>
        <w:instrText xml:space="preserve"> PAGEREF _Toc292471919 \h </w:instrText>
      </w:r>
      <w:r>
        <w:rPr>
          <w:noProof/>
        </w:rPr>
      </w:r>
      <w:r>
        <w:rPr>
          <w:noProof/>
        </w:rPr>
        <w:fldChar w:fldCharType="separate"/>
      </w:r>
      <w:r w:rsidRPr="00577EC1">
        <w:rPr>
          <w:noProof/>
          <w:lang w:val="es-ES"/>
        </w:rPr>
        <w:t>24</w:t>
      </w:r>
      <w:r>
        <w:rPr>
          <w:noProof/>
        </w:rPr>
        <w:fldChar w:fldCharType="end"/>
      </w:r>
    </w:p>
    <w:p w14:paraId="6EB2AE6B" w14:textId="77777777" w:rsidR="006C77EF" w:rsidRDefault="006C77EF">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 a la Robótica</w:t>
      </w:r>
      <w:r>
        <w:rPr>
          <w:noProof/>
        </w:rPr>
        <w:tab/>
      </w:r>
      <w:r>
        <w:rPr>
          <w:noProof/>
        </w:rPr>
        <w:fldChar w:fldCharType="begin"/>
      </w:r>
      <w:r>
        <w:rPr>
          <w:noProof/>
        </w:rPr>
        <w:instrText xml:space="preserve"> PAGEREF _Toc292471920 \h </w:instrText>
      </w:r>
      <w:r>
        <w:rPr>
          <w:noProof/>
        </w:rPr>
      </w:r>
      <w:r>
        <w:rPr>
          <w:noProof/>
        </w:rPr>
        <w:fldChar w:fldCharType="separate"/>
      </w:r>
      <w:r>
        <w:rPr>
          <w:noProof/>
        </w:rPr>
        <w:t>25</w:t>
      </w:r>
      <w:r>
        <w:rPr>
          <w:noProof/>
        </w:rPr>
        <w:fldChar w:fldCharType="end"/>
      </w:r>
    </w:p>
    <w:p w14:paraId="57DA1EA1"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Introducción</w:t>
      </w:r>
      <w:r>
        <w:rPr>
          <w:noProof/>
        </w:rPr>
        <w:tab/>
      </w:r>
      <w:r>
        <w:rPr>
          <w:noProof/>
        </w:rPr>
        <w:fldChar w:fldCharType="begin"/>
      </w:r>
      <w:r>
        <w:rPr>
          <w:noProof/>
        </w:rPr>
        <w:instrText xml:space="preserve"> PAGEREF _Toc292471921 \h </w:instrText>
      </w:r>
      <w:r>
        <w:rPr>
          <w:noProof/>
        </w:rPr>
      </w:r>
      <w:r>
        <w:rPr>
          <w:noProof/>
        </w:rPr>
        <w:fldChar w:fldCharType="separate"/>
      </w:r>
      <w:r>
        <w:rPr>
          <w:noProof/>
        </w:rPr>
        <w:t>25</w:t>
      </w:r>
      <w:r>
        <w:rPr>
          <w:noProof/>
        </w:rPr>
        <w:fldChar w:fldCharType="end"/>
      </w:r>
    </w:p>
    <w:p w14:paraId="65D5E5B8"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Breve Historia de la Robótica</w:t>
      </w:r>
      <w:r>
        <w:rPr>
          <w:noProof/>
        </w:rPr>
        <w:tab/>
      </w:r>
      <w:r>
        <w:rPr>
          <w:noProof/>
        </w:rPr>
        <w:fldChar w:fldCharType="begin"/>
      </w:r>
      <w:r>
        <w:rPr>
          <w:noProof/>
        </w:rPr>
        <w:instrText xml:space="preserve"> PAGEREF _Toc292471922 \h </w:instrText>
      </w:r>
      <w:r>
        <w:rPr>
          <w:noProof/>
        </w:rPr>
      </w:r>
      <w:r>
        <w:rPr>
          <w:noProof/>
        </w:rPr>
        <w:fldChar w:fldCharType="separate"/>
      </w:r>
      <w:r>
        <w:rPr>
          <w:noProof/>
        </w:rPr>
        <w:t>25</w:t>
      </w:r>
      <w:r>
        <w:rPr>
          <w:noProof/>
        </w:rPr>
        <w:fldChar w:fldCharType="end"/>
      </w:r>
    </w:p>
    <w:p w14:paraId="59DABEE0"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lastRenderedPageBreak/>
        <w:t>1.3</w:t>
      </w:r>
      <w:r>
        <w:rPr>
          <w:rFonts w:asciiTheme="minorHAnsi" w:eastAsiaTheme="minorEastAsia" w:hAnsiTheme="minorHAnsi" w:cstheme="minorBidi"/>
          <w:b w:val="0"/>
          <w:noProof/>
          <w:szCs w:val="22"/>
          <w:lang w:val="es-ES"/>
        </w:rPr>
        <w:tab/>
      </w:r>
      <w:r>
        <w:rPr>
          <w:noProof/>
        </w:rPr>
        <w:t>Clasificación de Robots</w:t>
      </w:r>
      <w:r>
        <w:rPr>
          <w:noProof/>
        </w:rPr>
        <w:tab/>
      </w:r>
      <w:r>
        <w:rPr>
          <w:noProof/>
        </w:rPr>
        <w:fldChar w:fldCharType="begin"/>
      </w:r>
      <w:r>
        <w:rPr>
          <w:noProof/>
        </w:rPr>
        <w:instrText xml:space="preserve"> PAGEREF _Toc292471923 \h </w:instrText>
      </w:r>
      <w:r>
        <w:rPr>
          <w:noProof/>
        </w:rPr>
      </w:r>
      <w:r>
        <w:rPr>
          <w:noProof/>
        </w:rPr>
        <w:fldChar w:fldCharType="separate"/>
      </w:r>
      <w:r>
        <w:rPr>
          <w:noProof/>
        </w:rPr>
        <w:t>29</w:t>
      </w:r>
      <w:r>
        <w:rPr>
          <w:noProof/>
        </w:rPr>
        <w:fldChar w:fldCharType="end"/>
      </w:r>
    </w:p>
    <w:p w14:paraId="37D97AF5"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1.3.1 Clasificación según su Generación:</w:t>
      </w:r>
      <w:r>
        <w:rPr>
          <w:noProof/>
        </w:rPr>
        <w:tab/>
      </w:r>
      <w:r>
        <w:rPr>
          <w:noProof/>
        </w:rPr>
        <w:fldChar w:fldCharType="begin"/>
      </w:r>
      <w:r>
        <w:rPr>
          <w:noProof/>
        </w:rPr>
        <w:instrText xml:space="preserve"> PAGEREF _Toc292471924 \h </w:instrText>
      </w:r>
      <w:r>
        <w:rPr>
          <w:noProof/>
        </w:rPr>
      </w:r>
      <w:r>
        <w:rPr>
          <w:noProof/>
        </w:rPr>
        <w:fldChar w:fldCharType="separate"/>
      </w:r>
      <w:r>
        <w:rPr>
          <w:noProof/>
        </w:rPr>
        <w:t>30</w:t>
      </w:r>
      <w:r>
        <w:rPr>
          <w:noProof/>
        </w:rPr>
        <w:fldChar w:fldCharType="end"/>
      </w:r>
    </w:p>
    <w:p w14:paraId="2D4ECBD7" w14:textId="77777777" w:rsidR="006C77EF" w:rsidRDefault="006C77EF">
      <w:pPr>
        <w:pStyle w:val="TDC4"/>
        <w:tabs>
          <w:tab w:val="left" w:pos="3250"/>
          <w:tab w:val="right" w:leader="dot" w:pos="7926"/>
        </w:tabs>
        <w:rPr>
          <w:rFonts w:asciiTheme="minorHAnsi" w:eastAsiaTheme="minorEastAsia" w:hAnsiTheme="minorHAnsi" w:cstheme="minorBidi"/>
          <w:noProof/>
          <w:sz w:val="22"/>
          <w:szCs w:val="22"/>
          <w:lang w:val="es-ES"/>
        </w:rPr>
      </w:pPr>
      <w:r>
        <w:rPr>
          <w:noProof/>
        </w:rPr>
        <w:t xml:space="preserve">1.3.1.1 Primera Generación: </w:t>
      </w:r>
      <w:r>
        <w:rPr>
          <w:rFonts w:asciiTheme="minorHAnsi" w:eastAsiaTheme="minorEastAsia" w:hAnsiTheme="minorHAnsi" w:cstheme="minorBidi"/>
          <w:noProof/>
          <w:sz w:val="22"/>
          <w:szCs w:val="22"/>
          <w:lang w:val="es-ES"/>
        </w:rPr>
        <w:tab/>
      </w:r>
      <w:r>
        <w:rPr>
          <w:noProof/>
        </w:rPr>
        <w:t>Robots Play-Back.</w:t>
      </w:r>
      <w:r>
        <w:rPr>
          <w:noProof/>
        </w:rPr>
        <w:tab/>
      </w:r>
      <w:r>
        <w:rPr>
          <w:noProof/>
        </w:rPr>
        <w:fldChar w:fldCharType="begin"/>
      </w:r>
      <w:r>
        <w:rPr>
          <w:noProof/>
        </w:rPr>
        <w:instrText xml:space="preserve"> PAGEREF _Toc292471925 \h </w:instrText>
      </w:r>
      <w:r>
        <w:rPr>
          <w:noProof/>
        </w:rPr>
      </w:r>
      <w:r>
        <w:rPr>
          <w:noProof/>
        </w:rPr>
        <w:fldChar w:fldCharType="separate"/>
      </w:r>
      <w:r>
        <w:rPr>
          <w:noProof/>
        </w:rPr>
        <w:t>30</w:t>
      </w:r>
      <w:r>
        <w:rPr>
          <w:noProof/>
        </w:rPr>
        <w:fldChar w:fldCharType="end"/>
      </w:r>
    </w:p>
    <w:p w14:paraId="42EED1D8"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Pr>
          <w:noProof/>
        </w:rPr>
        <w:t>1.3.1.2 Segunda Generación: Robots Controlados por Sensores.</w:t>
      </w:r>
      <w:r>
        <w:rPr>
          <w:noProof/>
        </w:rPr>
        <w:tab/>
      </w:r>
      <w:r>
        <w:rPr>
          <w:noProof/>
        </w:rPr>
        <w:fldChar w:fldCharType="begin"/>
      </w:r>
      <w:r>
        <w:rPr>
          <w:noProof/>
        </w:rPr>
        <w:instrText xml:space="preserve"> PAGEREF _Toc292471926 \h </w:instrText>
      </w:r>
      <w:r>
        <w:rPr>
          <w:noProof/>
        </w:rPr>
      </w:r>
      <w:r>
        <w:rPr>
          <w:noProof/>
        </w:rPr>
        <w:fldChar w:fldCharType="separate"/>
      </w:r>
      <w:r>
        <w:rPr>
          <w:noProof/>
        </w:rPr>
        <w:t>33</w:t>
      </w:r>
      <w:r>
        <w:rPr>
          <w:noProof/>
        </w:rPr>
        <w:fldChar w:fldCharType="end"/>
      </w:r>
    </w:p>
    <w:p w14:paraId="5EF52408"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Pr>
          <w:noProof/>
        </w:rPr>
        <w:t>1.3.1.3 Tercera Generación: Robots Controlados por Visión.</w:t>
      </w:r>
      <w:r>
        <w:rPr>
          <w:noProof/>
        </w:rPr>
        <w:tab/>
      </w:r>
      <w:r>
        <w:rPr>
          <w:noProof/>
        </w:rPr>
        <w:fldChar w:fldCharType="begin"/>
      </w:r>
      <w:r>
        <w:rPr>
          <w:noProof/>
        </w:rPr>
        <w:instrText xml:space="preserve"> PAGEREF _Toc292471927 \h </w:instrText>
      </w:r>
      <w:r>
        <w:rPr>
          <w:noProof/>
        </w:rPr>
      </w:r>
      <w:r>
        <w:rPr>
          <w:noProof/>
        </w:rPr>
        <w:fldChar w:fldCharType="separate"/>
      </w:r>
      <w:r>
        <w:rPr>
          <w:noProof/>
        </w:rPr>
        <w:t>37</w:t>
      </w:r>
      <w:r>
        <w:rPr>
          <w:noProof/>
        </w:rPr>
        <w:fldChar w:fldCharType="end"/>
      </w:r>
    </w:p>
    <w:p w14:paraId="7D743B91"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Pr>
          <w:noProof/>
        </w:rPr>
        <w:t>1.3.1.4 Cuarta Generación: Robots Controlados Adaptablemente.</w:t>
      </w:r>
      <w:r>
        <w:rPr>
          <w:noProof/>
        </w:rPr>
        <w:tab/>
      </w:r>
      <w:r>
        <w:rPr>
          <w:noProof/>
        </w:rPr>
        <w:fldChar w:fldCharType="begin"/>
      </w:r>
      <w:r>
        <w:rPr>
          <w:noProof/>
        </w:rPr>
        <w:instrText xml:space="preserve"> PAGEREF _Toc292471928 \h </w:instrText>
      </w:r>
      <w:r>
        <w:rPr>
          <w:noProof/>
        </w:rPr>
      </w:r>
      <w:r>
        <w:rPr>
          <w:noProof/>
        </w:rPr>
        <w:fldChar w:fldCharType="separate"/>
      </w:r>
      <w:r>
        <w:rPr>
          <w:noProof/>
        </w:rPr>
        <w:t>41</w:t>
      </w:r>
      <w:r>
        <w:rPr>
          <w:noProof/>
        </w:rPr>
        <w:fldChar w:fldCharType="end"/>
      </w:r>
    </w:p>
    <w:p w14:paraId="6F1E22C2"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Pr>
          <w:noProof/>
        </w:rPr>
        <w:t>1.3.1.5 Quinta Generación: Robots con Inteligencia Artificial.</w:t>
      </w:r>
      <w:r>
        <w:rPr>
          <w:noProof/>
        </w:rPr>
        <w:tab/>
      </w:r>
      <w:r>
        <w:rPr>
          <w:noProof/>
        </w:rPr>
        <w:fldChar w:fldCharType="begin"/>
      </w:r>
      <w:r>
        <w:rPr>
          <w:noProof/>
        </w:rPr>
        <w:instrText xml:space="preserve"> PAGEREF _Toc292471929 \h </w:instrText>
      </w:r>
      <w:r>
        <w:rPr>
          <w:noProof/>
        </w:rPr>
      </w:r>
      <w:r>
        <w:rPr>
          <w:noProof/>
        </w:rPr>
        <w:fldChar w:fldCharType="separate"/>
      </w:r>
      <w:r>
        <w:rPr>
          <w:noProof/>
        </w:rPr>
        <w:t>45</w:t>
      </w:r>
      <w:r>
        <w:rPr>
          <w:noProof/>
        </w:rPr>
        <w:fldChar w:fldCharType="end"/>
      </w:r>
    </w:p>
    <w:p w14:paraId="72285AB1" w14:textId="77777777" w:rsidR="006C77EF" w:rsidRDefault="006C77EF">
      <w:pPr>
        <w:pStyle w:val="TDC1"/>
        <w:rPr>
          <w:rFonts w:asciiTheme="minorHAnsi" w:eastAsiaTheme="minorEastAsia" w:hAnsiTheme="minorHAnsi" w:cstheme="minorBidi"/>
          <w:b w:val="0"/>
          <w:i w:val="0"/>
          <w:noProof/>
          <w:sz w:val="22"/>
          <w:szCs w:val="22"/>
          <w:lang w:val="es-ES"/>
        </w:rPr>
      </w:pPr>
      <w:r>
        <w:rPr>
          <w:noProof/>
        </w:rPr>
        <w:t>Parte III</w:t>
      </w:r>
      <w:r>
        <w:rPr>
          <w:rFonts w:asciiTheme="minorHAnsi" w:eastAsiaTheme="minorEastAsia" w:hAnsiTheme="minorHAnsi" w:cstheme="minorBidi"/>
          <w:b w:val="0"/>
          <w:i w:val="0"/>
          <w:noProof/>
          <w:sz w:val="22"/>
          <w:szCs w:val="22"/>
          <w:lang w:val="es-ES"/>
        </w:rPr>
        <w:tab/>
      </w:r>
      <w:r>
        <w:rPr>
          <w:noProof/>
        </w:rPr>
        <w:t>El Problema</w:t>
      </w:r>
      <w:r>
        <w:rPr>
          <w:noProof/>
        </w:rPr>
        <w:tab/>
      </w:r>
      <w:r>
        <w:rPr>
          <w:noProof/>
        </w:rPr>
        <w:fldChar w:fldCharType="begin"/>
      </w:r>
      <w:r>
        <w:rPr>
          <w:noProof/>
        </w:rPr>
        <w:instrText xml:space="preserve"> PAGEREF _Toc292471930 \h </w:instrText>
      </w:r>
      <w:r>
        <w:rPr>
          <w:noProof/>
        </w:rPr>
      </w:r>
      <w:r>
        <w:rPr>
          <w:noProof/>
        </w:rPr>
        <w:fldChar w:fldCharType="separate"/>
      </w:r>
      <w:r>
        <w:rPr>
          <w:noProof/>
        </w:rPr>
        <w:t>46</w:t>
      </w:r>
      <w:r>
        <w:rPr>
          <w:noProof/>
        </w:rPr>
        <w:fldChar w:fldCharType="end"/>
      </w:r>
    </w:p>
    <w:p w14:paraId="112C4000" w14:textId="77777777" w:rsidR="006C77EF" w:rsidRDefault="006C77EF">
      <w:pPr>
        <w:pStyle w:val="TDC1"/>
        <w:rPr>
          <w:rFonts w:asciiTheme="minorHAnsi" w:eastAsiaTheme="minorEastAsia" w:hAnsiTheme="minorHAnsi" w:cstheme="minorBidi"/>
          <w:b w:val="0"/>
          <w:i w:val="0"/>
          <w:noProof/>
          <w:sz w:val="22"/>
          <w:szCs w:val="22"/>
          <w:lang w:val="es-ES"/>
        </w:rPr>
      </w:pPr>
      <w:r>
        <w:rPr>
          <w:noProof/>
        </w:rPr>
        <w:t>Capítulo 1</w:t>
      </w:r>
      <w:r>
        <w:rPr>
          <w:rFonts w:asciiTheme="minorHAnsi" w:eastAsiaTheme="minorEastAsia" w:hAnsiTheme="minorHAnsi" w:cstheme="minorBidi"/>
          <w:b w:val="0"/>
          <w:i w:val="0"/>
          <w:noProof/>
          <w:sz w:val="22"/>
          <w:szCs w:val="22"/>
          <w:lang w:val="es-ES"/>
        </w:rPr>
        <w:tab/>
      </w:r>
      <w:r>
        <w:rPr>
          <w:noProof/>
        </w:rPr>
        <w:t>Introducción</w:t>
      </w:r>
      <w:r>
        <w:rPr>
          <w:noProof/>
        </w:rPr>
        <w:tab/>
      </w:r>
      <w:r>
        <w:rPr>
          <w:noProof/>
        </w:rPr>
        <w:fldChar w:fldCharType="begin"/>
      </w:r>
      <w:r>
        <w:rPr>
          <w:noProof/>
        </w:rPr>
        <w:instrText xml:space="preserve"> PAGEREF _Toc292471931 \h </w:instrText>
      </w:r>
      <w:r>
        <w:rPr>
          <w:noProof/>
        </w:rPr>
      </w:r>
      <w:r>
        <w:rPr>
          <w:noProof/>
        </w:rPr>
        <w:fldChar w:fldCharType="separate"/>
      </w:r>
      <w:r>
        <w:rPr>
          <w:noProof/>
        </w:rPr>
        <w:t>47</w:t>
      </w:r>
      <w:r>
        <w:rPr>
          <w:noProof/>
        </w:rPr>
        <w:fldChar w:fldCharType="end"/>
      </w:r>
    </w:p>
    <w:p w14:paraId="699FF1AD"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sidRPr="005973B7">
        <w:rPr>
          <w:noProof/>
          <w:lang w:val="es-ES"/>
        </w:rPr>
        <w:t>1.1</w:t>
      </w:r>
      <w:r>
        <w:rPr>
          <w:rFonts w:asciiTheme="minorHAnsi" w:eastAsiaTheme="minorEastAsia" w:hAnsiTheme="minorHAnsi" w:cstheme="minorBidi"/>
          <w:b w:val="0"/>
          <w:noProof/>
          <w:szCs w:val="22"/>
          <w:lang w:val="es-ES"/>
        </w:rPr>
        <w:tab/>
      </w:r>
      <w:r w:rsidRPr="005973B7">
        <w:rPr>
          <w:noProof/>
          <w:lang w:val="es-ES"/>
        </w:rPr>
        <w:t>Planteamiento:</w:t>
      </w:r>
      <w:r>
        <w:rPr>
          <w:noProof/>
        </w:rPr>
        <w:tab/>
      </w:r>
      <w:r>
        <w:rPr>
          <w:noProof/>
        </w:rPr>
        <w:fldChar w:fldCharType="begin"/>
      </w:r>
      <w:r>
        <w:rPr>
          <w:noProof/>
        </w:rPr>
        <w:instrText xml:space="preserve"> PAGEREF _Toc292471932 \h </w:instrText>
      </w:r>
      <w:r>
        <w:rPr>
          <w:noProof/>
        </w:rPr>
      </w:r>
      <w:r>
        <w:rPr>
          <w:noProof/>
        </w:rPr>
        <w:fldChar w:fldCharType="separate"/>
      </w:r>
      <w:r>
        <w:rPr>
          <w:noProof/>
        </w:rPr>
        <w:t>47</w:t>
      </w:r>
      <w:r>
        <w:rPr>
          <w:noProof/>
        </w:rPr>
        <w:fldChar w:fldCharType="end"/>
      </w:r>
    </w:p>
    <w:p w14:paraId="38076419"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sidRPr="005973B7">
        <w:rPr>
          <w:noProof/>
          <w:lang w:val="es-ES"/>
        </w:rPr>
        <w:t>1.2</w:t>
      </w:r>
      <w:r>
        <w:rPr>
          <w:rFonts w:asciiTheme="minorHAnsi" w:eastAsiaTheme="minorEastAsia" w:hAnsiTheme="minorHAnsi" w:cstheme="minorBidi"/>
          <w:b w:val="0"/>
          <w:noProof/>
          <w:szCs w:val="22"/>
          <w:lang w:val="es-ES"/>
        </w:rPr>
        <w:tab/>
      </w:r>
      <w:r w:rsidRPr="005973B7">
        <w:rPr>
          <w:noProof/>
          <w:lang w:val="es-ES"/>
        </w:rPr>
        <w:t>TortuleBot</w:t>
      </w:r>
      <w:r>
        <w:rPr>
          <w:noProof/>
        </w:rPr>
        <w:tab/>
      </w:r>
      <w:r>
        <w:rPr>
          <w:noProof/>
        </w:rPr>
        <w:fldChar w:fldCharType="begin"/>
      </w:r>
      <w:r>
        <w:rPr>
          <w:noProof/>
        </w:rPr>
        <w:instrText xml:space="preserve"> PAGEREF _Toc292471933 \h </w:instrText>
      </w:r>
      <w:r>
        <w:rPr>
          <w:noProof/>
        </w:rPr>
      </w:r>
      <w:r>
        <w:rPr>
          <w:noProof/>
        </w:rPr>
        <w:fldChar w:fldCharType="separate"/>
      </w:r>
      <w:r>
        <w:rPr>
          <w:noProof/>
        </w:rPr>
        <w:t>47</w:t>
      </w:r>
      <w:r>
        <w:rPr>
          <w:noProof/>
        </w:rPr>
        <w:fldChar w:fldCharType="end"/>
      </w:r>
    </w:p>
    <w:p w14:paraId="0E97DC4A"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sidRPr="005973B7">
        <w:rPr>
          <w:noProof/>
          <w:lang w:val="es-ES"/>
        </w:rPr>
        <w:t>1.2.1 Software:</w:t>
      </w:r>
      <w:r>
        <w:rPr>
          <w:noProof/>
        </w:rPr>
        <w:tab/>
      </w:r>
      <w:r>
        <w:rPr>
          <w:noProof/>
        </w:rPr>
        <w:fldChar w:fldCharType="begin"/>
      </w:r>
      <w:r>
        <w:rPr>
          <w:noProof/>
        </w:rPr>
        <w:instrText xml:space="preserve"> PAGEREF _Toc292471934 \h </w:instrText>
      </w:r>
      <w:r>
        <w:rPr>
          <w:noProof/>
        </w:rPr>
      </w:r>
      <w:r>
        <w:rPr>
          <w:noProof/>
        </w:rPr>
        <w:fldChar w:fldCharType="separate"/>
      </w:r>
      <w:r>
        <w:rPr>
          <w:noProof/>
        </w:rPr>
        <w:t>47</w:t>
      </w:r>
      <w:r>
        <w:rPr>
          <w:noProof/>
        </w:rPr>
        <w:fldChar w:fldCharType="end"/>
      </w:r>
    </w:p>
    <w:p w14:paraId="72EAC81D"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1.2.2 Hardware</w:t>
      </w:r>
      <w:r>
        <w:rPr>
          <w:noProof/>
        </w:rPr>
        <w:tab/>
      </w:r>
      <w:r>
        <w:rPr>
          <w:noProof/>
        </w:rPr>
        <w:fldChar w:fldCharType="begin"/>
      </w:r>
      <w:r>
        <w:rPr>
          <w:noProof/>
        </w:rPr>
        <w:instrText xml:space="preserve"> PAGEREF _Toc292471935 \h </w:instrText>
      </w:r>
      <w:r>
        <w:rPr>
          <w:noProof/>
        </w:rPr>
      </w:r>
      <w:r>
        <w:rPr>
          <w:noProof/>
        </w:rPr>
        <w:fldChar w:fldCharType="separate"/>
      </w:r>
      <w:r>
        <w:rPr>
          <w:noProof/>
        </w:rPr>
        <w:t>48</w:t>
      </w:r>
      <w:r>
        <w:rPr>
          <w:noProof/>
        </w:rPr>
        <w:fldChar w:fldCharType="end"/>
      </w:r>
    </w:p>
    <w:p w14:paraId="340BFA72"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1.2.3 Conclusión</w:t>
      </w:r>
      <w:r>
        <w:rPr>
          <w:noProof/>
        </w:rPr>
        <w:tab/>
      </w:r>
      <w:r>
        <w:rPr>
          <w:noProof/>
        </w:rPr>
        <w:fldChar w:fldCharType="begin"/>
      </w:r>
      <w:r>
        <w:rPr>
          <w:noProof/>
        </w:rPr>
        <w:instrText xml:space="preserve"> PAGEREF _Toc292471936 \h </w:instrText>
      </w:r>
      <w:r>
        <w:rPr>
          <w:noProof/>
        </w:rPr>
      </w:r>
      <w:r>
        <w:rPr>
          <w:noProof/>
        </w:rPr>
        <w:fldChar w:fldCharType="separate"/>
      </w:r>
      <w:r>
        <w:rPr>
          <w:noProof/>
        </w:rPr>
        <w:t>49</w:t>
      </w:r>
      <w:r>
        <w:rPr>
          <w:noProof/>
        </w:rPr>
        <w:fldChar w:fldCharType="end"/>
      </w:r>
    </w:p>
    <w:p w14:paraId="4A93AF45" w14:textId="77777777" w:rsidR="006C77EF" w:rsidRDefault="006C77EF">
      <w:pPr>
        <w:pStyle w:val="TDC1"/>
        <w:rPr>
          <w:rFonts w:asciiTheme="minorHAnsi" w:eastAsiaTheme="minorEastAsia" w:hAnsiTheme="minorHAnsi" w:cstheme="minorBidi"/>
          <w:b w:val="0"/>
          <w:i w:val="0"/>
          <w:noProof/>
          <w:sz w:val="22"/>
          <w:szCs w:val="22"/>
          <w:lang w:val="es-ES"/>
        </w:rPr>
      </w:pPr>
      <w:r>
        <w:rPr>
          <w:noProof/>
        </w:rPr>
        <w:t>Capítulo 2</w:t>
      </w:r>
      <w:r>
        <w:rPr>
          <w:rFonts w:asciiTheme="minorHAnsi" w:eastAsiaTheme="minorEastAsia" w:hAnsiTheme="minorHAnsi" w:cstheme="minorBidi"/>
          <w:b w:val="0"/>
          <w:i w:val="0"/>
          <w:noProof/>
          <w:sz w:val="22"/>
          <w:szCs w:val="22"/>
          <w:lang w:val="es-ES"/>
        </w:rPr>
        <w:tab/>
      </w:r>
      <w:r>
        <w:rPr>
          <w:noProof/>
        </w:rPr>
        <w:t>Solución</w:t>
      </w:r>
      <w:r>
        <w:rPr>
          <w:noProof/>
        </w:rPr>
        <w:tab/>
      </w:r>
      <w:r>
        <w:rPr>
          <w:noProof/>
        </w:rPr>
        <w:fldChar w:fldCharType="begin"/>
      </w:r>
      <w:r>
        <w:rPr>
          <w:noProof/>
        </w:rPr>
        <w:instrText xml:space="preserve"> PAGEREF _Toc292471937 \h </w:instrText>
      </w:r>
      <w:r>
        <w:rPr>
          <w:noProof/>
        </w:rPr>
      </w:r>
      <w:r>
        <w:rPr>
          <w:noProof/>
        </w:rPr>
        <w:fldChar w:fldCharType="separate"/>
      </w:r>
      <w:r>
        <w:rPr>
          <w:noProof/>
        </w:rPr>
        <w:t>51</w:t>
      </w:r>
      <w:r>
        <w:rPr>
          <w:noProof/>
        </w:rPr>
        <w:fldChar w:fldCharType="end"/>
      </w:r>
    </w:p>
    <w:p w14:paraId="1EB7CB53"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2.1</w:t>
      </w:r>
      <w:r>
        <w:rPr>
          <w:rFonts w:asciiTheme="minorHAnsi" w:eastAsiaTheme="minorEastAsia" w:hAnsiTheme="minorHAnsi" w:cstheme="minorBidi"/>
          <w:b w:val="0"/>
          <w:noProof/>
          <w:szCs w:val="22"/>
          <w:lang w:val="es-ES"/>
        </w:rPr>
        <w:tab/>
      </w:r>
      <w:r>
        <w:rPr>
          <w:noProof/>
        </w:rPr>
        <w:t>La plataforma del Robot</w:t>
      </w:r>
      <w:r>
        <w:rPr>
          <w:noProof/>
        </w:rPr>
        <w:tab/>
      </w:r>
      <w:r>
        <w:rPr>
          <w:noProof/>
        </w:rPr>
        <w:fldChar w:fldCharType="begin"/>
      </w:r>
      <w:r>
        <w:rPr>
          <w:noProof/>
        </w:rPr>
        <w:instrText xml:space="preserve"> PAGEREF _Toc292471938 \h </w:instrText>
      </w:r>
      <w:r>
        <w:rPr>
          <w:noProof/>
        </w:rPr>
      </w:r>
      <w:r>
        <w:rPr>
          <w:noProof/>
        </w:rPr>
        <w:fldChar w:fldCharType="separate"/>
      </w:r>
      <w:r>
        <w:rPr>
          <w:noProof/>
        </w:rPr>
        <w:t>51</w:t>
      </w:r>
      <w:r>
        <w:rPr>
          <w:noProof/>
        </w:rPr>
        <w:fldChar w:fldCharType="end"/>
      </w:r>
    </w:p>
    <w:p w14:paraId="0C000027"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2.1.1 Netbook</w:t>
      </w:r>
      <w:r>
        <w:rPr>
          <w:noProof/>
        </w:rPr>
        <w:tab/>
      </w:r>
      <w:r>
        <w:rPr>
          <w:noProof/>
        </w:rPr>
        <w:fldChar w:fldCharType="begin"/>
      </w:r>
      <w:r>
        <w:rPr>
          <w:noProof/>
        </w:rPr>
        <w:instrText xml:space="preserve"> PAGEREF _Toc292471939 \h </w:instrText>
      </w:r>
      <w:r>
        <w:rPr>
          <w:noProof/>
        </w:rPr>
      </w:r>
      <w:r>
        <w:rPr>
          <w:noProof/>
        </w:rPr>
        <w:fldChar w:fldCharType="separate"/>
      </w:r>
      <w:r>
        <w:rPr>
          <w:noProof/>
        </w:rPr>
        <w:t>51</w:t>
      </w:r>
      <w:r>
        <w:rPr>
          <w:noProof/>
        </w:rPr>
        <w:fldChar w:fldCharType="end"/>
      </w:r>
    </w:p>
    <w:p w14:paraId="77129934"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2.1.2 Ladrillo Inteligente:</w:t>
      </w:r>
      <w:r>
        <w:rPr>
          <w:noProof/>
        </w:rPr>
        <w:tab/>
      </w:r>
      <w:r>
        <w:rPr>
          <w:noProof/>
        </w:rPr>
        <w:fldChar w:fldCharType="begin"/>
      </w:r>
      <w:r>
        <w:rPr>
          <w:noProof/>
        </w:rPr>
        <w:instrText xml:space="preserve"> PAGEREF _Toc292471940 \h </w:instrText>
      </w:r>
      <w:r>
        <w:rPr>
          <w:noProof/>
        </w:rPr>
      </w:r>
      <w:r>
        <w:rPr>
          <w:noProof/>
        </w:rPr>
        <w:fldChar w:fldCharType="separate"/>
      </w:r>
      <w:r>
        <w:rPr>
          <w:noProof/>
        </w:rPr>
        <w:t>51</w:t>
      </w:r>
      <w:r>
        <w:rPr>
          <w:noProof/>
        </w:rPr>
        <w:fldChar w:fldCharType="end"/>
      </w:r>
    </w:p>
    <w:p w14:paraId="1F8C5335"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2.1.3 Ultrasonic Sensor:</w:t>
      </w:r>
      <w:r>
        <w:rPr>
          <w:noProof/>
        </w:rPr>
        <w:tab/>
      </w:r>
      <w:r>
        <w:rPr>
          <w:noProof/>
        </w:rPr>
        <w:fldChar w:fldCharType="begin"/>
      </w:r>
      <w:r>
        <w:rPr>
          <w:noProof/>
        </w:rPr>
        <w:instrText xml:space="preserve"> PAGEREF _Toc292471941 \h </w:instrText>
      </w:r>
      <w:r>
        <w:rPr>
          <w:noProof/>
        </w:rPr>
      </w:r>
      <w:r>
        <w:rPr>
          <w:noProof/>
        </w:rPr>
        <w:fldChar w:fldCharType="separate"/>
      </w:r>
      <w:r>
        <w:rPr>
          <w:noProof/>
        </w:rPr>
        <w:t>53</w:t>
      </w:r>
      <w:r>
        <w:rPr>
          <w:noProof/>
        </w:rPr>
        <w:fldChar w:fldCharType="end"/>
      </w:r>
    </w:p>
    <w:p w14:paraId="6560E0B5"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2.1.4 Color Sensor:</w:t>
      </w:r>
      <w:r>
        <w:rPr>
          <w:noProof/>
        </w:rPr>
        <w:tab/>
      </w:r>
      <w:r>
        <w:rPr>
          <w:noProof/>
        </w:rPr>
        <w:fldChar w:fldCharType="begin"/>
      </w:r>
      <w:r>
        <w:rPr>
          <w:noProof/>
        </w:rPr>
        <w:instrText xml:space="preserve"> PAGEREF _Toc292471942 \h </w:instrText>
      </w:r>
      <w:r>
        <w:rPr>
          <w:noProof/>
        </w:rPr>
      </w:r>
      <w:r>
        <w:rPr>
          <w:noProof/>
        </w:rPr>
        <w:fldChar w:fldCharType="separate"/>
      </w:r>
      <w:r>
        <w:rPr>
          <w:noProof/>
        </w:rPr>
        <w:t>56</w:t>
      </w:r>
      <w:r>
        <w:rPr>
          <w:noProof/>
        </w:rPr>
        <w:fldChar w:fldCharType="end"/>
      </w:r>
    </w:p>
    <w:p w14:paraId="50997265" w14:textId="77777777" w:rsidR="006C77EF" w:rsidRDefault="006C77EF">
      <w:pPr>
        <w:pStyle w:val="TDC4"/>
        <w:tabs>
          <w:tab w:val="right" w:leader="dot" w:pos="7926"/>
        </w:tabs>
        <w:rPr>
          <w:rFonts w:asciiTheme="minorHAnsi" w:eastAsiaTheme="minorEastAsia" w:hAnsiTheme="minorHAnsi" w:cstheme="minorBidi"/>
          <w:noProof/>
          <w:sz w:val="22"/>
          <w:szCs w:val="22"/>
          <w:lang w:val="es-ES"/>
        </w:rPr>
      </w:pPr>
      <w:r>
        <w:rPr>
          <w:noProof/>
        </w:rPr>
        <w:t>2.1.4.1 Motores:</w:t>
      </w:r>
      <w:r>
        <w:rPr>
          <w:noProof/>
        </w:rPr>
        <w:tab/>
      </w:r>
      <w:r>
        <w:rPr>
          <w:noProof/>
        </w:rPr>
        <w:fldChar w:fldCharType="begin"/>
      </w:r>
      <w:r>
        <w:rPr>
          <w:noProof/>
        </w:rPr>
        <w:instrText xml:space="preserve"> PAGEREF _Toc292471943 \h </w:instrText>
      </w:r>
      <w:r>
        <w:rPr>
          <w:noProof/>
        </w:rPr>
      </w:r>
      <w:r>
        <w:rPr>
          <w:noProof/>
        </w:rPr>
        <w:fldChar w:fldCharType="separate"/>
      </w:r>
      <w:r>
        <w:rPr>
          <w:noProof/>
        </w:rPr>
        <w:t>59</w:t>
      </w:r>
      <w:r>
        <w:rPr>
          <w:noProof/>
        </w:rPr>
        <w:fldChar w:fldCharType="end"/>
      </w:r>
    </w:p>
    <w:p w14:paraId="29C66316"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2.1.5 Chasis</w:t>
      </w:r>
      <w:r>
        <w:rPr>
          <w:noProof/>
        </w:rPr>
        <w:tab/>
      </w:r>
      <w:r>
        <w:rPr>
          <w:noProof/>
        </w:rPr>
        <w:fldChar w:fldCharType="begin"/>
      </w:r>
      <w:r>
        <w:rPr>
          <w:noProof/>
        </w:rPr>
        <w:instrText xml:space="preserve"> PAGEREF _Toc292471944 \h </w:instrText>
      </w:r>
      <w:r>
        <w:rPr>
          <w:noProof/>
        </w:rPr>
      </w:r>
      <w:r>
        <w:rPr>
          <w:noProof/>
        </w:rPr>
        <w:fldChar w:fldCharType="separate"/>
      </w:r>
      <w:r>
        <w:rPr>
          <w:noProof/>
        </w:rPr>
        <w:t>60</w:t>
      </w:r>
      <w:r>
        <w:rPr>
          <w:noProof/>
        </w:rPr>
        <w:fldChar w:fldCharType="end"/>
      </w:r>
    </w:p>
    <w:p w14:paraId="3AD40707"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2.2</w:t>
      </w:r>
      <w:r>
        <w:rPr>
          <w:rFonts w:asciiTheme="minorHAnsi" w:eastAsiaTheme="minorEastAsia" w:hAnsiTheme="minorHAnsi" w:cstheme="minorBidi"/>
          <w:b w:val="0"/>
          <w:noProof/>
          <w:szCs w:val="22"/>
          <w:lang w:val="es-ES"/>
        </w:rPr>
        <w:tab/>
      </w:r>
      <w:r>
        <w:rPr>
          <w:noProof/>
        </w:rPr>
        <w:t>La plataforma en el centro comercial</w:t>
      </w:r>
      <w:r>
        <w:rPr>
          <w:noProof/>
        </w:rPr>
        <w:tab/>
      </w:r>
      <w:r>
        <w:rPr>
          <w:noProof/>
        </w:rPr>
        <w:fldChar w:fldCharType="begin"/>
      </w:r>
      <w:r>
        <w:rPr>
          <w:noProof/>
        </w:rPr>
        <w:instrText xml:space="preserve"> PAGEREF _Toc292471945 \h </w:instrText>
      </w:r>
      <w:r>
        <w:rPr>
          <w:noProof/>
        </w:rPr>
      </w:r>
      <w:r>
        <w:rPr>
          <w:noProof/>
        </w:rPr>
        <w:fldChar w:fldCharType="separate"/>
      </w:r>
      <w:r>
        <w:rPr>
          <w:noProof/>
        </w:rPr>
        <w:t>60</w:t>
      </w:r>
      <w:r>
        <w:rPr>
          <w:noProof/>
        </w:rPr>
        <w:fldChar w:fldCharType="end"/>
      </w:r>
    </w:p>
    <w:p w14:paraId="731E6EAF"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2.3</w:t>
      </w:r>
      <w:r>
        <w:rPr>
          <w:rFonts w:asciiTheme="minorHAnsi" w:eastAsiaTheme="minorEastAsia" w:hAnsiTheme="minorHAnsi" w:cstheme="minorBidi"/>
          <w:b w:val="0"/>
          <w:noProof/>
          <w:szCs w:val="22"/>
          <w:lang w:val="es-ES"/>
        </w:rPr>
        <w:tab/>
      </w:r>
      <w:r>
        <w:rPr>
          <w:noProof/>
        </w:rPr>
        <w:t>La plataforma Software</w:t>
      </w:r>
      <w:r>
        <w:rPr>
          <w:noProof/>
        </w:rPr>
        <w:tab/>
      </w:r>
      <w:r>
        <w:rPr>
          <w:noProof/>
        </w:rPr>
        <w:fldChar w:fldCharType="begin"/>
      </w:r>
      <w:r>
        <w:rPr>
          <w:noProof/>
        </w:rPr>
        <w:instrText xml:space="preserve"> PAGEREF _Toc292471946 \h </w:instrText>
      </w:r>
      <w:r>
        <w:rPr>
          <w:noProof/>
        </w:rPr>
      </w:r>
      <w:r>
        <w:rPr>
          <w:noProof/>
        </w:rPr>
        <w:fldChar w:fldCharType="separate"/>
      </w:r>
      <w:r>
        <w:rPr>
          <w:noProof/>
        </w:rPr>
        <w:t>61</w:t>
      </w:r>
      <w:r>
        <w:rPr>
          <w:noProof/>
        </w:rPr>
        <w:fldChar w:fldCharType="end"/>
      </w:r>
    </w:p>
    <w:p w14:paraId="718912ED"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2.3.1 Diagrama UML</w:t>
      </w:r>
      <w:r>
        <w:rPr>
          <w:noProof/>
        </w:rPr>
        <w:tab/>
      </w:r>
      <w:r>
        <w:rPr>
          <w:noProof/>
        </w:rPr>
        <w:fldChar w:fldCharType="begin"/>
      </w:r>
      <w:r>
        <w:rPr>
          <w:noProof/>
        </w:rPr>
        <w:instrText xml:space="preserve"> PAGEREF _Toc292471947 \h </w:instrText>
      </w:r>
      <w:r>
        <w:rPr>
          <w:noProof/>
        </w:rPr>
      </w:r>
      <w:r>
        <w:rPr>
          <w:noProof/>
        </w:rPr>
        <w:fldChar w:fldCharType="separate"/>
      </w:r>
      <w:r>
        <w:rPr>
          <w:noProof/>
        </w:rPr>
        <w:t>61</w:t>
      </w:r>
      <w:r>
        <w:rPr>
          <w:noProof/>
        </w:rPr>
        <w:fldChar w:fldCharType="end"/>
      </w:r>
    </w:p>
    <w:p w14:paraId="32A808E8"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2.3.2 División de CPU:</w:t>
      </w:r>
      <w:r>
        <w:rPr>
          <w:noProof/>
        </w:rPr>
        <w:tab/>
      </w:r>
      <w:r>
        <w:rPr>
          <w:noProof/>
        </w:rPr>
        <w:fldChar w:fldCharType="begin"/>
      </w:r>
      <w:r>
        <w:rPr>
          <w:noProof/>
        </w:rPr>
        <w:instrText xml:space="preserve"> PAGEREF _Toc292471948 \h </w:instrText>
      </w:r>
      <w:r>
        <w:rPr>
          <w:noProof/>
        </w:rPr>
      </w:r>
      <w:r>
        <w:rPr>
          <w:noProof/>
        </w:rPr>
        <w:fldChar w:fldCharType="separate"/>
      </w:r>
      <w:r>
        <w:rPr>
          <w:noProof/>
        </w:rPr>
        <w:t>61</w:t>
      </w:r>
      <w:r>
        <w:rPr>
          <w:noProof/>
        </w:rPr>
        <w:fldChar w:fldCharType="end"/>
      </w:r>
    </w:p>
    <w:p w14:paraId="736A7B07"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2.3.3 LineFollower</w:t>
      </w:r>
      <w:r>
        <w:rPr>
          <w:noProof/>
        </w:rPr>
        <w:tab/>
      </w:r>
      <w:r>
        <w:rPr>
          <w:noProof/>
        </w:rPr>
        <w:fldChar w:fldCharType="begin"/>
      </w:r>
      <w:r>
        <w:rPr>
          <w:noProof/>
        </w:rPr>
        <w:instrText xml:space="preserve"> PAGEREF _Toc292471949 \h </w:instrText>
      </w:r>
      <w:r>
        <w:rPr>
          <w:noProof/>
        </w:rPr>
      </w:r>
      <w:r>
        <w:rPr>
          <w:noProof/>
        </w:rPr>
        <w:fldChar w:fldCharType="separate"/>
      </w:r>
      <w:r>
        <w:rPr>
          <w:noProof/>
        </w:rPr>
        <w:t>62</w:t>
      </w:r>
      <w:r>
        <w:rPr>
          <w:noProof/>
        </w:rPr>
        <w:fldChar w:fldCharType="end"/>
      </w:r>
    </w:p>
    <w:p w14:paraId="56FEB813"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sidRPr="005973B7">
        <w:rPr>
          <w:noProof/>
          <w:lang w:val="es-ES"/>
        </w:rPr>
        <w:t>2.3.4 Navegación</w:t>
      </w:r>
      <w:r>
        <w:rPr>
          <w:noProof/>
        </w:rPr>
        <w:tab/>
      </w:r>
      <w:r>
        <w:rPr>
          <w:noProof/>
        </w:rPr>
        <w:fldChar w:fldCharType="begin"/>
      </w:r>
      <w:r>
        <w:rPr>
          <w:noProof/>
        </w:rPr>
        <w:instrText xml:space="preserve"> PAGEREF _Toc292471950 \h </w:instrText>
      </w:r>
      <w:r>
        <w:rPr>
          <w:noProof/>
        </w:rPr>
      </w:r>
      <w:r>
        <w:rPr>
          <w:noProof/>
        </w:rPr>
        <w:fldChar w:fldCharType="separate"/>
      </w:r>
      <w:r>
        <w:rPr>
          <w:noProof/>
        </w:rPr>
        <w:t>65</w:t>
      </w:r>
      <w:r>
        <w:rPr>
          <w:noProof/>
        </w:rPr>
        <w:fldChar w:fldCharType="end"/>
      </w:r>
    </w:p>
    <w:p w14:paraId="04E8868D"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sidRPr="005973B7">
        <w:rPr>
          <w:noProof/>
          <w:lang w:val="es-ES"/>
        </w:rPr>
        <w:t>2.3.5 Representación del Entorno</w:t>
      </w:r>
      <w:r>
        <w:rPr>
          <w:noProof/>
        </w:rPr>
        <w:tab/>
      </w:r>
      <w:r>
        <w:rPr>
          <w:noProof/>
        </w:rPr>
        <w:fldChar w:fldCharType="begin"/>
      </w:r>
      <w:r>
        <w:rPr>
          <w:noProof/>
        </w:rPr>
        <w:instrText xml:space="preserve"> PAGEREF _Toc292471951 \h </w:instrText>
      </w:r>
      <w:r>
        <w:rPr>
          <w:noProof/>
        </w:rPr>
      </w:r>
      <w:r>
        <w:rPr>
          <w:noProof/>
        </w:rPr>
        <w:fldChar w:fldCharType="separate"/>
      </w:r>
      <w:r>
        <w:rPr>
          <w:noProof/>
        </w:rPr>
        <w:t>65</w:t>
      </w:r>
      <w:r>
        <w:rPr>
          <w:noProof/>
        </w:rPr>
        <w:fldChar w:fldCharType="end"/>
      </w:r>
    </w:p>
    <w:p w14:paraId="677E73EF"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2.4</w:t>
      </w:r>
      <w:r>
        <w:rPr>
          <w:rFonts w:asciiTheme="minorHAnsi" w:eastAsiaTheme="minorEastAsia" w:hAnsiTheme="minorHAnsi" w:cstheme="minorBidi"/>
          <w:b w:val="0"/>
          <w:noProof/>
          <w:szCs w:val="22"/>
          <w:lang w:val="es-ES"/>
        </w:rPr>
        <w:tab/>
      </w:r>
      <w:r>
        <w:rPr>
          <w:noProof/>
        </w:rPr>
        <w:t>Estudio Económico</w:t>
      </w:r>
      <w:r>
        <w:rPr>
          <w:noProof/>
        </w:rPr>
        <w:tab/>
      </w:r>
      <w:r>
        <w:rPr>
          <w:noProof/>
        </w:rPr>
        <w:fldChar w:fldCharType="begin"/>
      </w:r>
      <w:r>
        <w:rPr>
          <w:noProof/>
        </w:rPr>
        <w:instrText xml:space="preserve"> PAGEREF _Toc292471952 \h </w:instrText>
      </w:r>
      <w:r>
        <w:rPr>
          <w:noProof/>
        </w:rPr>
      </w:r>
      <w:r>
        <w:rPr>
          <w:noProof/>
        </w:rPr>
        <w:fldChar w:fldCharType="separate"/>
      </w:r>
      <w:r>
        <w:rPr>
          <w:noProof/>
        </w:rPr>
        <w:t>65</w:t>
      </w:r>
      <w:r>
        <w:rPr>
          <w:noProof/>
        </w:rPr>
        <w:fldChar w:fldCharType="end"/>
      </w:r>
    </w:p>
    <w:p w14:paraId="7932982C" w14:textId="77777777" w:rsidR="006C77EF" w:rsidRDefault="006C77EF">
      <w:pPr>
        <w:pStyle w:val="TDC1"/>
        <w:rPr>
          <w:rFonts w:asciiTheme="minorHAnsi" w:eastAsiaTheme="minorEastAsia" w:hAnsiTheme="minorHAnsi" w:cstheme="minorBidi"/>
          <w:b w:val="0"/>
          <w:i w:val="0"/>
          <w:noProof/>
          <w:sz w:val="22"/>
          <w:szCs w:val="22"/>
          <w:lang w:val="es-ES"/>
        </w:rPr>
      </w:pPr>
      <w:r>
        <w:rPr>
          <w:noProof/>
        </w:rPr>
        <w:t>Capítulo 3</w:t>
      </w:r>
      <w:r>
        <w:rPr>
          <w:rFonts w:asciiTheme="minorHAnsi" w:eastAsiaTheme="minorEastAsia" w:hAnsiTheme="minorHAnsi" w:cstheme="minorBidi"/>
          <w:b w:val="0"/>
          <w:i w:val="0"/>
          <w:noProof/>
          <w:sz w:val="22"/>
          <w:szCs w:val="22"/>
          <w:lang w:val="es-ES"/>
        </w:rPr>
        <w:tab/>
      </w:r>
      <w:r>
        <w:rPr>
          <w:noProof/>
        </w:rPr>
        <w:t>Valoración Final</w:t>
      </w:r>
      <w:r>
        <w:rPr>
          <w:noProof/>
        </w:rPr>
        <w:tab/>
      </w:r>
      <w:r>
        <w:rPr>
          <w:noProof/>
        </w:rPr>
        <w:fldChar w:fldCharType="begin"/>
      </w:r>
      <w:r>
        <w:rPr>
          <w:noProof/>
        </w:rPr>
        <w:instrText xml:space="preserve"> PAGEREF _Toc292471953 \h </w:instrText>
      </w:r>
      <w:r>
        <w:rPr>
          <w:noProof/>
        </w:rPr>
      </w:r>
      <w:r>
        <w:rPr>
          <w:noProof/>
        </w:rPr>
        <w:fldChar w:fldCharType="separate"/>
      </w:r>
      <w:r>
        <w:rPr>
          <w:noProof/>
        </w:rPr>
        <w:t>67</w:t>
      </w:r>
      <w:r>
        <w:rPr>
          <w:noProof/>
        </w:rPr>
        <w:fldChar w:fldCharType="end"/>
      </w:r>
    </w:p>
    <w:p w14:paraId="2504D5F5"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3.1</w:t>
      </w:r>
      <w:r>
        <w:rPr>
          <w:rFonts w:asciiTheme="minorHAnsi" w:eastAsiaTheme="minorEastAsia" w:hAnsiTheme="minorHAnsi" w:cstheme="minorBidi"/>
          <w:b w:val="0"/>
          <w:noProof/>
          <w:szCs w:val="22"/>
          <w:lang w:val="es-ES"/>
        </w:rPr>
        <w:tab/>
      </w:r>
      <w:r>
        <w:rPr>
          <w:noProof/>
        </w:rPr>
        <w:t>Conclusiones</w:t>
      </w:r>
      <w:r>
        <w:rPr>
          <w:noProof/>
        </w:rPr>
        <w:tab/>
      </w:r>
      <w:r>
        <w:rPr>
          <w:noProof/>
        </w:rPr>
        <w:fldChar w:fldCharType="begin"/>
      </w:r>
      <w:r>
        <w:rPr>
          <w:noProof/>
        </w:rPr>
        <w:instrText xml:space="preserve"> PAGEREF _Toc292471954 \h </w:instrText>
      </w:r>
      <w:r>
        <w:rPr>
          <w:noProof/>
        </w:rPr>
      </w:r>
      <w:r>
        <w:rPr>
          <w:noProof/>
        </w:rPr>
        <w:fldChar w:fldCharType="separate"/>
      </w:r>
      <w:r>
        <w:rPr>
          <w:noProof/>
        </w:rPr>
        <w:t>67</w:t>
      </w:r>
      <w:r>
        <w:rPr>
          <w:noProof/>
        </w:rPr>
        <w:fldChar w:fldCharType="end"/>
      </w:r>
    </w:p>
    <w:p w14:paraId="4590E927"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lastRenderedPageBreak/>
        <w:t>3.2</w:t>
      </w:r>
      <w:r>
        <w:rPr>
          <w:rFonts w:asciiTheme="minorHAnsi" w:eastAsiaTheme="minorEastAsia" w:hAnsiTheme="minorHAnsi" w:cstheme="minorBidi"/>
          <w:b w:val="0"/>
          <w:noProof/>
          <w:szCs w:val="22"/>
          <w:lang w:val="es-ES"/>
        </w:rPr>
        <w:tab/>
      </w:r>
      <w:r>
        <w:rPr>
          <w:noProof/>
        </w:rPr>
        <w:t>Aspectos Negativos</w:t>
      </w:r>
      <w:r>
        <w:rPr>
          <w:noProof/>
        </w:rPr>
        <w:tab/>
      </w:r>
      <w:r>
        <w:rPr>
          <w:noProof/>
        </w:rPr>
        <w:fldChar w:fldCharType="begin"/>
      </w:r>
      <w:r>
        <w:rPr>
          <w:noProof/>
        </w:rPr>
        <w:instrText xml:space="preserve"> PAGEREF _Toc292471955 \h </w:instrText>
      </w:r>
      <w:r>
        <w:rPr>
          <w:noProof/>
        </w:rPr>
      </w:r>
      <w:r>
        <w:rPr>
          <w:noProof/>
        </w:rPr>
        <w:fldChar w:fldCharType="separate"/>
      </w:r>
      <w:r>
        <w:rPr>
          <w:noProof/>
        </w:rPr>
        <w:t>67</w:t>
      </w:r>
      <w:r>
        <w:rPr>
          <w:noProof/>
        </w:rPr>
        <w:fldChar w:fldCharType="end"/>
      </w:r>
    </w:p>
    <w:p w14:paraId="634D4C24"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3.3</w:t>
      </w:r>
      <w:r>
        <w:rPr>
          <w:rFonts w:asciiTheme="minorHAnsi" w:eastAsiaTheme="minorEastAsia" w:hAnsiTheme="minorHAnsi" w:cstheme="minorBidi"/>
          <w:b w:val="0"/>
          <w:noProof/>
          <w:szCs w:val="22"/>
          <w:lang w:val="es-ES"/>
        </w:rPr>
        <w:tab/>
      </w:r>
      <w:r>
        <w:rPr>
          <w:noProof/>
        </w:rPr>
        <w:t>Trabajos Futuros</w:t>
      </w:r>
      <w:r>
        <w:rPr>
          <w:noProof/>
        </w:rPr>
        <w:tab/>
      </w:r>
      <w:r>
        <w:rPr>
          <w:noProof/>
        </w:rPr>
        <w:fldChar w:fldCharType="begin"/>
      </w:r>
      <w:r>
        <w:rPr>
          <w:noProof/>
        </w:rPr>
        <w:instrText xml:space="preserve"> PAGEREF _Toc292471956 \h </w:instrText>
      </w:r>
      <w:r>
        <w:rPr>
          <w:noProof/>
        </w:rPr>
      </w:r>
      <w:r>
        <w:rPr>
          <w:noProof/>
        </w:rPr>
        <w:fldChar w:fldCharType="separate"/>
      </w:r>
      <w:r>
        <w:rPr>
          <w:noProof/>
        </w:rPr>
        <w:t>67</w:t>
      </w:r>
      <w:r>
        <w:rPr>
          <w:noProof/>
        </w:rPr>
        <w:fldChar w:fldCharType="end"/>
      </w:r>
    </w:p>
    <w:p w14:paraId="276EEC27"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3.3.1 Montecarlo</w:t>
      </w:r>
      <w:r>
        <w:rPr>
          <w:noProof/>
        </w:rPr>
        <w:tab/>
      </w:r>
      <w:r>
        <w:rPr>
          <w:noProof/>
        </w:rPr>
        <w:fldChar w:fldCharType="begin"/>
      </w:r>
      <w:r>
        <w:rPr>
          <w:noProof/>
        </w:rPr>
        <w:instrText xml:space="preserve"> PAGEREF _Toc292471957 \h </w:instrText>
      </w:r>
      <w:r>
        <w:rPr>
          <w:noProof/>
        </w:rPr>
      </w:r>
      <w:r>
        <w:rPr>
          <w:noProof/>
        </w:rPr>
        <w:fldChar w:fldCharType="separate"/>
      </w:r>
      <w:r>
        <w:rPr>
          <w:noProof/>
        </w:rPr>
        <w:t>67</w:t>
      </w:r>
      <w:r>
        <w:rPr>
          <w:noProof/>
        </w:rPr>
        <w:fldChar w:fldCharType="end"/>
      </w:r>
    </w:p>
    <w:p w14:paraId="65665D4C"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3.3.2 ROS</w:t>
      </w:r>
      <w:r>
        <w:rPr>
          <w:noProof/>
        </w:rPr>
        <w:tab/>
      </w:r>
      <w:r>
        <w:rPr>
          <w:noProof/>
        </w:rPr>
        <w:fldChar w:fldCharType="begin"/>
      </w:r>
      <w:r>
        <w:rPr>
          <w:noProof/>
        </w:rPr>
        <w:instrText xml:space="preserve"> PAGEREF _Toc292471958 \h </w:instrText>
      </w:r>
      <w:r>
        <w:rPr>
          <w:noProof/>
        </w:rPr>
      </w:r>
      <w:r>
        <w:rPr>
          <w:noProof/>
        </w:rPr>
        <w:fldChar w:fldCharType="separate"/>
      </w:r>
      <w:r>
        <w:rPr>
          <w:noProof/>
        </w:rPr>
        <w:t>68</w:t>
      </w:r>
      <w:r>
        <w:rPr>
          <w:noProof/>
        </w:rPr>
        <w:fldChar w:fldCharType="end"/>
      </w:r>
    </w:p>
    <w:p w14:paraId="2316113D" w14:textId="77777777" w:rsidR="006C77EF" w:rsidRDefault="006C77EF">
      <w:pPr>
        <w:pStyle w:val="TDC3"/>
        <w:tabs>
          <w:tab w:val="right" w:leader="dot" w:pos="7926"/>
        </w:tabs>
        <w:rPr>
          <w:rFonts w:asciiTheme="minorHAnsi" w:eastAsiaTheme="minorEastAsia" w:hAnsiTheme="minorHAnsi" w:cstheme="minorBidi"/>
          <w:noProof/>
          <w:sz w:val="22"/>
          <w:szCs w:val="22"/>
          <w:lang w:val="es-ES"/>
        </w:rPr>
      </w:pPr>
      <w:r>
        <w:rPr>
          <w:noProof/>
        </w:rPr>
        <w:t>3.3.3 Kinect</w:t>
      </w:r>
      <w:r>
        <w:rPr>
          <w:noProof/>
        </w:rPr>
        <w:tab/>
      </w:r>
      <w:r>
        <w:rPr>
          <w:noProof/>
        </w:rPr>
        <w:fldChar w:fldCharType="begin"/>
      </w:r>
      <w:r>
        <w:rPr>
          <w:noProof/>
        </w:rPr>
        <w:instrText xml:space="preserve"> PAGEREF _Toc292471959 \h </w:instrText>
      </w:r>
      <w:r>
        <w:rPr>
          <w:noProof/>
        </w:rPr>
      </w:r>
      <w:r>
        <w:rPr>
          <w:noProof/>
        </w:rPr>
        <w:fldChar w:fldCharType="separate"/>
      </w:r>
      <w:r>
        <w:rPr>
          <w:noProof/>
        </w:rPr>
        <w:t>68</w:t>
      </w:r>
      <w:r>
        <w:rPr>
          <w:noProof/>
        </w:rPr>
        <w:fldChar w:fldCharType="end"/>
      </w:r>
    </w:p>
    <w:p w14:paraId="20A028D4" w14:textId="77777777" w:rsidR="006C77EF" w:rsidRDefault="006C77EF">
      <w:pPr>
        <w:pStyle w:val="TDC1"/>
        <w:rPr>
          <w:rFonts w:asciiTheme="minorHAnsi" w:eastAsiaTheme="minorEastAsia" w:hAnsiTheme="minorHAnsi" w:cstheme="minorBidi"/>
          <w:b w:val="0"/>
          <w:i w:val="0"/>
          <w:noProof/>
          <w:sz w:val="22"/>
          <w:szCs w:val="22"/>
          <w:lang w:val="es-ES"/>
        </w:rPr>
      </w:pPr>
      <w:r>
        <w:rPr>
          <w:noProof/>
        </w:rPr>
        <w:t>Bibliografía</w:t>
      </w:r>
      <w:r>
        <w:rPr>
          <w:noProof/>
        </w:rPr>
        <w:tab/>
      </w:r>
      <w:r>
        <w:rPr>
          <w:noProof/>
        </w:rPr>
        <w:fldChar w:fldCharType="begin"/>
      </w:r>
      <w:r>
        <w:rPr>
          <w:noProof/>
        </w:rPr>
        <w:instrText xml:space="preserve"> PAGEREF _Toc292471960 \h </w:instrText>
      </w:r>
      <w:r>
        <w:rPr>
          <w:noProof/>
        </w:rPr>
      </w:r>
      <w:r>
        <w:rPr>
          <w:noProof/>
        </w:rPr>
        <w:fldChar w:fldCharType="separate"/>
      </w:r>
      <w:r>
        <w:rPr>
          <w:noProof/>
        </w:rPr>
        <w:t>69</w:t>
      </w:r>
      <w:r>
        <w:rPr>
          <w:noProof/>
        </w:rPr>
        <w:fldChar w:fldCharType="end"/>
      </w:r>
    </w:p>
    <w:p w14:paraId="3B4B146C" w14:textId="77777777" w:rsidR="006C77EF" w:rsidRDefault="006C77EF">
      <w:pPr>
        <w:pStyle w:val="TDC1"/>
        <w:rPr>
          <w:rFonts w:asciiTheme="minorHAnsi" w:eastAsiaTheme="minorEastAsia" w:hAnsiTheme="minorHAnsi" w:cstheme="minorBidi"/>
          <w:b w:val="0"/>
          <w:i w:val="0"/>
          <w:noProof/>
          <w:sz w:val="22"/>
          <w:szCs w:val="22"/>
          <w:lang w:val="es-ES"/>
        </w:rPr>
      </w:pPr>
      <w:r>
        <w:rPr>
          <w:noProof/>
        </w:rPr>
        <w:t>Parte IV</w:t>
      </w:r>
      <w:r>
        <w:rPr>
          <w:rFonts w:asciiTheme="minorHAnsi" w:eastAsiaTheme="minorEastAsia" w:hAnsiTheme="minorHAnsi" w:cstheme="minorBidi"/>
          <w:b w:val="0"/>
          <w:i w:val="0"/>
          <w:noProof/>
          <w:sz w:val="22"/>
          <w:szCs w:val="22"/>
          <w:lang w:val="es-ES"/>
        </w:rPr>
        <w:tab/>
      </w:r>
      <w:r>
        <w:rPr>
          <w:noProof/>
        </w:rPr>
        <w:t>Anexos</w:t>
      </w:r>
      <w:r>
        <w:rPr>
          <w:noProof/>
        </w:rPr>
        <w:tab/>
      </w:r>
      <w:r>
        <w:rPr>
          <w:noProof/>
        </w:rPr>
        <w:fldChar w:fldCharType="begin"/>
      </w:r>
      <w:r>
        <w:rPr>
          <w:noProof/>
        </w:rPr>
        <w:instrText xml:space="preserve"> PAGEREF _Toc292471961 \h </w:instrText>
      </w:r>
      <w:r>
        <w:rPr>
          <w:noProof/>
        </w:rPr>
      </w:r>
      <w:r>
        <w:rPr>
          <w:noProof/>
        </w:rPr>
        <w:fldChar w:fldCharType="separate"/>
      </w:r>
      <w:r>
        <w:rPr>
          <w:noProof/>
        </w:rPr>
        <w:t>71</w:t>
      </w:r>
      <w:r>
        <w:rPr>
          <w:noProof/>
        </w:rPr>
        <w:fldChar w:fldCharType="end"/>
      </w:r>
    </w:p>
    <w:p w14:paraId="4A5B510B" w14:textId="77777777" w:rsidR="006C77EF" w:rsidRDefault="006C77EF">
      <w:pPr>
        <w:pStyle w:val="TDC1"/>
        <w:rPr>
          <w:rFonts w:asciiTheme="minorHAnsi" w:eastAsiaTheme="minorEastAsia" w:hAnsiTheme="minorHAnsi" w:cstheme="minorBidi"/>
          <w:b w:val="0"/>
          <w:i w:val="0"/>
          <w:noProof/>
          <w:sz w:val="22"/>
          <w:szCs w:val="22"/>
          <w:lang w:val="es-ES"/>
        </w:rPr>
      </w:pPr>
      <w:r>
        <w:rPr>
          <w:noProof/>
        </w:rPr>
        <w:t>Anexo A: Lista de Problemas</w:t>
      </w:r>
      <w:r>
        <w:rPr>
          <w:noProof/>
        </w:rPr>
        <w:tab/>
      </w:r>
      <w:r>
        <w:rPr>
          <w:noProof/>
        </w:rPr>
        <w:fldChar w:fldCharType="begin"/>
      </w:r>
      <w:r>
        <w:rPr>
          <w:noProof/>
        </w:rPr>
        <w:instrText xml:space="preserve"> PAGEREF _Toc292471962 \h </w:instrText>
      </w:r>
      <w:r>
        <w:rPr>
          <w:noProof/>
        </w:rPr>
      </w:r>
      <w:r>
        <w:rPr>
          <w:noProof/>
        </w:rPr>
        <w:fldChar w:fldCharType="separate"/>
      </w:r>
      <w:r>
        <w:rPr>
          <w:noProof/>
        </w:rPr>
        <w:t>72</w:t>
      </w:r>
      <w:r>
        <w:rPr>
          <w:noProof/>
        </w:rPr>
        <w:fldChar w:fldCharType="end"/>
      </w:r>
    </w:p>
    <w:p w14:paraId="2C40FCB9"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1.1</w:t>
      </w:r>
      <w:r>
        <w:rPr>
          <w:rFonts w:asciiTheme="minorHAnsi" w:eastAsiaTheme="minorEastAsia" w:hAnsiTheme="minorHAnsi" w:cstheme="minorBidi"/>
          <w:b w:val="0"/>
          <w:noProof/>
          <w:szCs w:val="22"/>
          <w:lang w:val="es-ES"/>
        </w:rPr>
        <w:tab/>
      </w:r>
      <w:r>
        <w:rPr>
          <w:noProof/>
        </w:rPr>
        <w:t>Problema 1: Instalar Java en Ubuntu</w:t>
      </w:r>
      <w:r>
        <w:rPr>
          <w:noProof/>
        </w:rPr>
        <w:tab/>
      </w:r>
      <w:r>
        <w:rPr>
          <w:noProof/>
        </w:rPr>
        <w:fldChar w:fldCharType="begin"/>
      </w:r>
      <w:r>
        <w:rPr>
          <w:noProof/>
        </w:rPr>
        <w:instrText xml:space="preserve"> PAGEREF _Toc292471963 \h </w:instrText>
      </w:r>
      <w:r>
        <w:rPr>
          <w:noProof/>
        </w:rPr>
      </w:r>
      <w:r>
        <w:rPr>
          <w:noProof/>
        </w:rPr>
        <w:fldChar w:fldCharType="separate"/>
      </w:r>
      <w:r>
        <w:rPr>
          <w:noProof/>
        </w:rPr>
        <w:t>72</w:t>
      </w:r>
      <w:r>
        <w:rPr>
          <w:noProof/>
        </w:rPr>
        <w:fldChar w:fldCharType="end"/>
      </w:r>
    </w:p>
    <w:p w14:paraId="542C03FF"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1.2</w:t>
      </w:r>
      <w:r>
        <w:rPr>
          <w:rFonts w:asciiTheme="minorHAnsi" w:eastAsiaTheme="minorEastAsia" w:hAnsiTheme="minorHAnsi" w:cstheme="minorBidi"/>
          <w:b w:val="0"/>
          <w:noProof/>
          <w:szCs w:val="22"/>
          <w:lang w:val="es-ES"/>
        </w:rPr>
        <w:tab/>
      </w:r>
      <w:r>
        <w:rPr>
          <w:noProof/>
        </w:rPr>
        <w:t>Problema 2: SAM-BA mode</w:t>
      </w:r>
      <w:r>
        <w:rPr>
          <w:noProof/>
        </w:rPr>
        <w:tab/>
      </w:r>
      <w:r>
        <w:rPr>
          <w:noProof/>
        </w:rPr>
        <w:fldChar w:fldCharType="begin"/>
      </w:r>
      <w:r>
        <w:rPr>
          <w:noProof/>
        </w:rPr>
        <w:instrText xml:space="preserve"> PAGEREF _Toc292471964 \h </w:instrText>
      </w:r>
      <w:r>
        <w:rPr>
          <w:noProof/>
        </w:rPr>
      </w:r>
      <w:r>
        <w:rPr>
          <w:noProof/>
        </w:rPr>
        <w:fldChar w:fldCharType="separate"/>
      </w:r>
      <w:r>
        <w:rPr>
          <w:noProof/>
        </w:rPr>
        <w:t>72</w:t>
      </w:r>
      <w:r>
        <w:rPr>
          <w:noProof/>
        </w:rPr>
        <w:fldChar w:fldCharType="end"/>
      </w:r>
    </w:p>
    <w:p w14:paraId="37A22FB8"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sidRPr="005973B7">
        <w:rPr>
          <w:noProof/>
          <w:lang w:val="es-ES"/>
        </w:rPr>
        <w:t>1.3</w:t>
      </w:r>
      <w:r>
        <w:rPr>
          <w:rFonts w:asciiTheme="minorHAnsi" w:eastAsiaTheme="minorEastAsia" w:hAnsiTheme="minorHAnsi" w:cstheme="minorBidi"/>
          <w:b w:val="0"/>
          <w:noProof/>
          <w:szCs w:val="22"/>
          <w:lang w:val="es-ES"/>
        </w:rPr>
        <w:tab/>
      </w:r>
      <w:r w:rsidRPr="005973B7">
        <w:rPr>
          <w:noProof/>
          <w:lang w:val="es-ES"/>
        </w:rPr>
        <w:t>Problema 3: Conexión USB</w:t>
      </w:r>
      <w:r>
        <w:rPr>
          <w:noProof/>
        </w:rPr>
        <w:tab/>
      </w:r>
      <w:r>
        <w:rPr>
          <w:noProof/>
        </w:rPr>
        <w:fldChar w:fldCharType="begin"/>
      </w:r>
      <w:r>
        <w:rPr>
          <w:noProof/>
        </w:rPr>
        <w:instrText xml:space="preserve"> PAGEREF _Toc292471965 \h </w:instrText>
      </w:r>
      <w:r>
        <w:rPr>
          <w:noProof/>
        </w:rPr>
      </w:r>
      <w:r>
        <w:rPr>
          <w:noProof/>
        </w:rPr>
        <w:fldChar w:fldCharType="separate"/>
      </w:r>
      <w:r>
        <w:rPr>
          <w:noProof/>
        </w:rPr>
        <w:t>73</w:t>
      </w:r>
      <w:r>
        <w:rPr>
          <w:noProof/>
        </w:rPr>
        <w:fldChar w:fldCharType="end"/>
      </w:r>
    </w:p>
    <w:p w14:paraId="640D76C4"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sidRPr="005973B7">
        <w:rPr>
          <w:noProof/>
          <w:lang w:val="es-ES"/>
        </w:rPr>
        <w:t>1.4</w:t>
      </w:r>
      <w:r>
        <w:rPr>
          <w:rFonts w:asciiTheme="minorHAnsi" w:eastAsiaTheme="minorEastAsia" w:hAnsiTheme="minorHAnsi" w:cstheme="minorBidi"/>
          <w:b w:val="0"/>
          <w:noProof/>
          <w:szCs w:val="22"/>
          <w:lang w:val="es-ES"/>
        </w:rPr>
        <w:tab/>
      </w:r>
      <w:r w:rsidRPr="005973B7">
        <w:rPr>
          <w:noProof/>
          <w:lang w:val="es-ES"/>
        </w:rPr>
        <w:t>Problema 4: Sensor de Luz</w:t>
      </w:r>
      <w:r>
        <w:rPr>
          <w:noProof/>
        </w:rPr>
        <w:tab/>
      </w:r>
      <w:r>
        <w:rPr>
          <w:noProof/>
        </w:rPr>
        <w:fldChar w:fldCharType="begin"/>
      </w:r>
      <w:r>
        <w:rPr>
          <w:noProof/>
        </w:rPr>
        <w:instrText xml:space="preserve"> PAGEREF _Toc292471966 \h </w:instrText>
      </w:r>
      <w:r>
        <w:rPr>
          <w:noProof/>
        </w:rPr>
      </w:r>
      <w:r>
        <w:rPr>
          <w:noProof/>
        </w:rPr>
        <w:fldChar w:fldCharType="separate"/>
      </w:r>
      <w:r>
        <w:rPr>
          <w:noProof/>
        </w:rPr>
        <w:t>73</w:t>
      </w:r>
      <w:r>
        <w:rPr>
          <w:noProof/>
        </w:rPr>
        <w:fldChar w:fldCharType="end"/>
      </w:r>
    </w:p>
    <w:p w14:paraId="73921DA2"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sidRPr="005973B7">
        <w:rPr>
          <w:noProof/>
          <w:lang w:val="es-ES"/>
        </w:rPr>
        <w:t>1.5</w:t>
      </w:r>
      <w:r>
        <w:rPr>
          <w:rFonts w:asciiTheme="minorHAnsi" w:eastAsiaTheme="minorEastAsia" w:hAnsiTheme="minorHAnsi" w:cstheme="minorBidi"/>
          <w:b w:val="0"/>
          <w:noProof/>
          <w:szCs w:val="22"/>
          <w:lang w:val="es-ES"/>
        </w:rPr>
        <w:tab/>
      </w:r>
      <w:r w:rsidRPr="005973B7">
        <w:rPr>
          <w:noProof/>
          <w:lang w:val="es-ES"/>
        </w:rPr>
        <w:t>Problema 5: Estructura del Robot</w:t>
      </w:r>
      <w:r>
        <w:rPr>
          <w:noProof/>
        </w:rPr>
        <w:tab/>
      </w:r>
      <w:r>
        <w:rPr>
          <w:noProof/>
        </w:rPr>
        <w:fldChar w:fldCharType="begin"/>
      </w:r>
      <w:r>
        <w:rPr>
          <w:noProof/>
        </w:rPr>
        <w:instrText xml:space="preserve"> PAGEREF _Toc292471967 \h </w:instrText>
      </w:r>
      <w:r>
        <w:rPr>
          <w:noProof/>
        </w:rPr>
      </w:r>
      <w:r>
        <w:rPr>
          <w:noProof/>
        </w:rPr>
        <w:fldChar w:fldCharType="separate"/>
      </w:r>
      <w:r>
        <w:rPr>
          <w:noProof/>
        </w:rPr>
        <w:t>73</w:t>
      </w:r>
      <w:r>
        <w:rPr>
          <w:noProof/>
        </w:rPr>
        <w:fldChar w:fldCharType="end"/>
      </w:r>
    </w:p>
    <w:p w14:paraId="4787C74A" w14:textId="77777777" w:rsidR="006C77EF" w:rsidRDefault="006C77EF">
      <w:pPr>
        <w:pStyle w:val="TDC2"/>
        <w:tabs>
          <w:tab w:val="left" w:pos="960"/>
          <w:tab w:val="right" w:leader="dot" w:pos="7926"/>
        </w:tabs>
        <w:rPr>
          <w:rFonts w:asciiTheme="minorHAnsi" w:eastAsiaTheme="minorEastAsia" w:hAnsiTheme="minorHAnsi" w:cstheme="minorBidi"/>
          <w:b w:val="0"/>
          <w:noProof/>
          <w:szCs w:val="22"/>
          <w:lang w:val="es-ES"/>
        </w:rPr>
      </w:pPr>
      <w:r>
        <w:rPr>
          <w:noProof/>
        </w:rPr>
        <w:t>1.6</w:t>
      </w:r>
      <w:r>
        <w:rPr>
          <w:rFonts w:asciiTheme="minorHAnsi" w:eastAsiaTheme="minorEastAsia" w:hAnsiTheme="minorHAnsi" w:cstheme="minorBidi"/>
          <w:b w:val="0"/>
          <w:noProof/>
          <w:szCs w:val="22"/>
          <w:lang w:val="es-ES"/>
        </w:rPr>
        <w:tab/>
      </w:r>
      <w:r>
        <w:rPr>
          <w:noProof/>
        </w:rPr>
        <w:t>Problema 6: Sensor de Marcas de Producto</w:t>
      </w:r>
      <w:r>
        <w:rPr>
          <w:noProof/>
        </w:rPr>
        <w:tab/>
      </w:r>
      <w:r>
        <w:rPr>
          <w:noProof/>
        </w:rPr>
        <w:fldChar w:fldCharType="begin"/>
      </w:r>
      <w:r>
        <w:rPr>
          <w:noProof/>
        </w:rPr>
        <w:instrText xml:space="preserve"> PAGEREF _Toc292471968 \h </w:instrText>
      </w:r>
      <w:r>
        <w:rPr>
          <w:noProof/>
        </w:rPr>
      </w:r>
      <w:r>
        <w:rPr>
          <w:noProof/>
        </w:rPr>
        <w:fldChar w:fldCharType="separate"/>
      </w:r>
      <w:r>
        <w:rPr>
          <w:noProof/>
        </w:rPr>
        <w:t>74</w:t>
      </w:r>
      <w:r>
        <w:rPr>
          <w:noProof/>
        </w:rPr>
        <w:fldChar w:fldCharType="end"/>
      </w:r>
    </w:p>
    <w:p w14:paraId="15143D0E" w14:textId="18D4778A" w:rsidR="00E87FDD" w:rsidRPr="003A6A41" w:rsidRDefault="00A36DBA" w:rsidP="00E87FDD">
      <w:pPr>
        <w:widowControl w:val="0"/>
      </w:pPr>
      <w:r>
        <w:rPr>
          <w:b/>
          <w:i/>
        </w:rPr>
        <w:fldChar w:fldCharType="end"/>
      </w:r>
    </w:p>
    <w:p w14:paraId="4476FD5B" w14:textId="77777777" w:rsidR="00E87FDD" w:rsidRPr="003A6A41" w:rsidRDefault="00E87FDD" w:rsidP="00E87FDD">
      <w:pPr>
        <w:widowControl w:val="0"/>
        <w:sectPr w:rsidR="00E87FDD" w:rsidRPr="003A6A41" w:rsidSect="00872D01">
          <w:headerReference w:type="default" r:id="rId12"/>
          <w:footerReference w:type="default" r:id="rId13"/>
          <w:pgSz w:w="11906" w:h="16838" w:code="9"/>
          <w:pgMar w:top="2325" w:right="1418" w:bottom="1644" w:left="2552" w:header="1077" w:footer="794" w:gutter="0"/>
          <w:pgNumType w:fmt="upperRoman" w:start="1"/>
          <w:cols w:space="720"/>
          <w:docGrid w:linePitch="326"/>
        </w:sectPr>
      </w:pPr>
    </w:p>
    <w:p w14:paraId="23E25989" w14:textId="77777777" w:rsidR="00E87FDD" w:rsidRPr="003A6A41" w:rsidRDefault="00E87FDD" w:rsidP="00E87FDD">
      <w:pPr>
        <w:widowControl w:val="0"/>
        <w:jc w:val="center"/>
        <w:rPr>
          <w:b/>
          <w:i/>
          <w:sz w:val="44"/>
          <w:szCs w:val="40"/>
        </w:rPr>
      </w:pPr>
    </w:p>
    <w:p w14:paraId="3D91AF91" w14:textId="77777777" w:rsidR="00E87FDD" w:rsidRPr="003A6A41" w:rsidRDefault="00E87FDD" w:rsidP="00E87FDD">
      <w:pPr>
        <w:widowControl w:val="0"/>
        <w:jc w:val="center"/>
        <w:rPr>
          <w:b/>
          <w:i/>
          <w:sz w:val="28"/>
          <w:szCs w:val="40"/>
        </w:rPr>
      </w:pPr>
    </w:p>
    <w:p w14:paraId="19091C81" w14:textId="77777777" w:rsidR="00E87FDD" w:rsidRPr="003A6A41" w:rsidRDefault="00E87FDD" w:rsidP="00E87FDD">
      <w:pPr>
        <w:widowControl w:val="0"/>
        <w:jc w:val="center"/>
        <w:outlineLvl w:val="0"/>
        <w:rPr>
          <w:b/>
          <w:i/>
          <w:sz w:val="44"/>
          <w:szCs w:val="40"/>
        </w:rPr>
      </w:pPr>
      <w:r w:rsidRPr="003A6A41">
        <w:rPr>
          <w:b/>
          <w:i/>
          <w:sz w:val="44"/>
          <w:szCs w:val="40"/>
        </w:rPr>
        <w:t>Índice de figuras</w:t>
      </w:r>
    </w:p>
    <w:p w14:paraId="0D9737A4" w14:textId="77777777" w:rsidR="00E87FDD" w:rsidRPr="003A6A41" w:rsidRDefault="00E87FDD" w:rsidP="00E87FDD">
      <w:pPr>
        <w:widowControl w:val="0"/>
        <w:jc w:val="left"/>
        <w:rPr>
          <w:sz w:val="20"/>
          <w:szCs w:val="20"/>
        </w:rPr>
      </w:pPr>
    </w:p>
    <w:p w14:paraId="7D3E3995" w14:textId="77777777" w:rsidR="00E87FDD" w:rsidRPr="003A6A41" w:rsidRDefault="00E87FDD" w:rsidP="00E87FDD">
      <w:pPr>
        <w:widowControl w:val="0"/>
        <w:jc w:val="left"/>
        <w:rPr>
          <w:sz w:val="20"/>
          <w:szCs w:val="20"/>
        </w:rPr>
      </w:pPr>
    </w:p>
    <w:p w14:paraId="2853C225" w14:textId="77777777" w:rsidR="00A36DB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3A6A41">
        <w:rPr>
          <w:sz w:val="20"/>
          <w:szCs w:val="20"/>
        </w:rPr>
        <w:fldChar w:fldCharType="begin"/>
      </w:r>
      <w:r w:rsidRPr="003A6A41">
        <w:rPr>
          <w:sz w:val="20"/>
          <w:szCs w:val="20"/>
        </w:rPr>
        <w:instrText xml:space="preserve"> TOC \h \z \c "Ilustración" </w:instrText>
      </w:r>
      <w:r w:rsidRPr="003A6A41">
        <w:rPr>
          <w:sz w:val="20"/>
          <w:szCs w:val="20"/>
        </w:rPr>
        <w:fldChar w:fldCharType="separate"/>
      </w:r>
      <w:hyperlink w:anchor="_Toc292034774" w:history="1">
        <w:r w:rsidR="00A36DBA" w:rsidRPr="003E2A5F">
          <w:rPr>
            <w:rStyle w:val="Hipervnculo"/>
            <w:noProof/>
          </w:rPr>
          <w:t>Ilustración 1: Fases del Proyecto</w:t>
        </w:r>
        <w:r w:rsidR="00A36DBA">
          <w:rPr>
            <w:noProof/>
            <w:webHidden/>
          </w:rPr>
          <w:tab/>
        </w:r>
        <w:r w:rsidR="00A36DBA">
          <w:rPr>
            <w:noProof/>
            <w:webHidden/>
          </w:rPr>
          <w:fldChar w:fldCharType="begin"/>
        </w:r>
        <w:r w:rsidR="00A36DBA">
          <w:rPr>
            <w:noProof/>
            <w:webHidden/>
          </w:rPr>
          <w:instrText xml:space="preserve"> PAGEREF _Toc292034774 \h </w:instrText>
        </w:r>
        <w:r w:rsidR="00A36DBA">
          <w:rPr>
            <w:noProof/>
            <w:webHidden/>
          </w:rPr>
        </w:r>
        <w:r w:rsidR="00A36DBA">
          <w:rPr>
            <w:noProof/>
            <w:webHidden/>
          </w:rPr>
          <w:fldChar w:fldCharType="separate"/>
        </w:r>
        <w:r w:rsidR="00770DAD">
          <w:rPr>
            <w:noProof/>
            <w:webHidden/>
          </w:rPr>
          <w:t>6</w:t>
        </w:r>
        <w:r w:rsidR="00A36DBA">
          <w:rPr>
            <w:noProof/>
            <w:webHidden/>
          </w:rPr>
          <w:fldChar w:fldCharType="end"/>
        </w:r>
      </w:hyperlink>
    </w:p>
    <w:p w14:paraId="304BDD09"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75" w:history="1">
        <w:r w:rsidR="00A36DBA" w:rsidRPr="003E2A5F">
          <w:rPr>
            <w:rStyle w:val="Hipervnculo"/>
            <w:noProof/>
          </w:rPr>
          <w:t>Ilustración2: Planificación Temporal de las Actividades del Proyecto</w:t>
        </w:r>
        <w:r w:rsidR="00A36DBA">
          <w:rPr>
            <w:noProof/>
            <w:webHidden/>
          </w:rPr>
          <w:tab/>
        </w:r>
        <w:r w:rsidR="00A36DBA">
          <w:rPr>
            <w:noProof/>
            <w:webHidden/>
          </w:rPr>
          <w:fldChar w:fldCharType="begin"/>
        </w:r>
        <w:r w:rsidR="00A36DBA">
          <w:rPr>
            <w:noProof/>
            <w:webHidden/>
          </w:rPr>
          <w:instrText xml:space="preserve"> PAGEREF _Toc292034775 \h </w:instrText>
        </w:r>
        <w:r w:rsidR="00A36DBA">
          <w:rPr>
            <w:noProof/>
            <w:webHidden/>
          </w:rPr>
        </w:r>
        <w:r w:rsidR="00A36DBA">
          <w:rPr>
            <w:noProof/>
            <w:webHidden/>
          </w:rPr>
          <w:fldChar w:fldCharType="separate"/>
        </w:r>
        <w:r w:rsidR="00770DAD">
          <w:rPr>
            <w:noProof/>
            <w:webHidden/>
          </w:rPr>
          <w:t>8</w:t>
        </w:r>
        <w:r w:rsidR="00A36DBA">
          <w:rPr>
            <w:noProof/>
            <w:webHidden/>
          </w:rPr>
          <w:fldChar w:fldCharType="end"/>
        </w:r>
      </w:hyperlink>
    </w:p>
    <w:p w14:paraId="696B62B5"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76" w:history="1">
        <w:r w:rsidR="00A36DBA" w:rsidRPr="003E2A5F">
          <w:rPr>
            <w:rStyle w:val="Hipervnculo"/>
            <w:noProof/>
          </w:rPr>
          <w:t>Ilustración 3: Behavior Programming</w:t>
        </w:r>
        <w:r w:rsidR="00A36DBA">
          <w:rPr>
            <w:noProof/>
            <w:webHidden/>
          </w:rPr>
          <w:tab/>
        </w:r>
        <w:r w:rsidR="00A36DBA">
          <w:rPr>
            <w:noProof/>
            <w:webHidden/>
          </w:rPr>
          <w:fldChar w:fldCharType="begin"/>
        </w:r>
        <w:r w:rsidR="00A36DBA">
          <w:rPr>
            <w:noProof/>
            <w:webHidden/>
          </w:rPr>
          <w:instrText xml:space="preserve"> PAGEREF _Toc292034776 \h </w:instrText>
        </w:r>
        <w:r w:rsidR="00A36DBA">
          <w:rPr>
            <w:noProof/>
            <w:webHidden/>
          </w:rPr>
        </w:r>
        <w:r w:rsidR="00A36DBA">
          <w:rPr>
            <w:noProof/>
            <w:webHidden/>
          </w:rPr>
          <w:fldChar w:fldCharType="separate"/>
        </w:r>
        <w:r w:rsidR="00770DAD">
          <w:rPr>
            <w:noProof/>
            <w:webHidden/>
          </w:rPr>
          <w:t>11</w:t>
        </w:r>
        <w:r w:rsidR="00A36DBA">
          <w:rPr>
            <w:noProof/>
            <w:webHidden/>
          </w:rPr>
          <w:fldChar w:fldCharType="end"/>
        </w:r>
      </w:hyperlink>
    </w:p>
    <w:p w14:paraId="57B69BAF"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77" w:history="1">
        <w:r w:rsidR="00A36DBA" w:rsidRPr="003E2A5F">
          <w:rPr>
            <w:rStyle w:val="Hipervnculo"/>
            <w:noProof/>
          </w:rPr>
          <w:t>Ilustración 4: LEGO RXC.</w:t>
        </w:r>
        <w:r w:rsidR="00A36DBA">
          <w:rPr>
            <w:noProof/>
            <w:webHidden/>
          </w:rPr>
          <w:tab/>
        </w:r>
        <w:r w:rsidR="00A36DBA">
          <w:rPr>
            <w:noProof/>
            <w:webHidden/>
          </w:rPr>
          <w:fldChar w:fldCharType="begin"/>
        </w:r>
        <w:r w:rsidR="00A36DBA">
          <w:rPr>
            <w:noProof/>
            <w:webHidden/>
          </w:rPr>
          <w:instrText xml:space="preserve"> PAGEREF _Toc292034777 \h </w:instrText>
        </w:r>
        <w:r w:rsidR="00A36DBA">
          <w:rPr>
            <w:noProof/>
            <w:webHidden/>
          </w:rPr>
        </w:r>
        <w:r w:rsidR="00A36DBA">
          <w:rPr>
            <w:noProof/>
            <w:webHidden/>
          </w:rPr>
          <w:fldChar w:fldCharType="separate"/>
        </w:r>
        <w:r w:rsidR="00770DAD">
          <w:rPr>
            <w:noProof/>
            <w:webHidden/>
          </w:rPr>
          <w:t>14</w:t>
        </w:r>
        <w:r w:rsidR="00A36DBA">
          <w:rPr>
            <w:noProof/>
            <w:webHidden/>
          </w:rPr>
          <w:fldChar w:fldCharType="end"/>
        </w:r>
      </w:hyperlink>
    </w:p>
    <w:p w14:paraId="137F71ED"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78" w:history="1">
        <w:r w:rsidR="00A36DBA" w:rsidRPr="003E2A5F">
          <w:rPr>
            <w:rStyle w:val="Hipervnculo"/>
            <w:noProof/>
          </w:rPr>
          <w:t>Ilustración 5: TortleBot vision. http://www.youtube.com/watch?v=MOEjL8JDvd0</w:t>
        </w:r>
        <w:r w:rsidR="00A36DBA">
          <w:rPr>
            <w:noProof/>
            <w:webHidden/>
          </w:rPr>
          <w:tab/>
        </w:r>
        <w:r w:rsidR="00A36DBA">
          <w:rPr>
            <w:noProof/>
            <w:webHidden/>
          </w:rPr>
          <w:fldChar w:fldCharType="begin"/>
        </w:r>
        <w:r w:rsidR="00A36DBA">
          <w:rPr>
            <w:noProof/>
            <w:webHidden/>
          </w:rPr>
          <w:instrText xml:space="preserve"> PAGEREF _Toc292034778 \h </w:instrText>
        </w:r>
        <w:r w:rsidR="00A36DBA">
          <w:rPr>
            <w:noProof/>
            <w:webHidden/>
          </w:rPr>
        </w:r>
        <w:r w:rsidR="00A36DBA">
          <w:rPr>
            <w:noProof/>
            <w:webHidden/>
          </w:rPr>
          <w:fldChar w:fldCharType="separate"/>
        </w:r>
        <w:r w:rsidR="00770DAD">
          <w:rPr>
            <w:noProof/>
            <w:webHidden/>
          </w:rPr>
          <w:t>47</w:t>
        </w:r>
        <w:r w:rsidR="00A36DBA">
          <w:rPr>
            <w:noProof/>
            <w:webHidden/>
          </w:rPr>
          <w:fldChar w:fldCharType="end"/>
        </w:r>
      </w:hyperlink>
    </w:p>
    <w:p w14:paraId="1B425369"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79" w:history="1">
        <w:r w:rsidR="00A36DBA" w:rsidRPr="003E2A5F">
          <w:rPr>
            <w:rStyle w:val="Hipervnculo"/>
            <w:noProof/>
          </w:rPr>
          <w:t>Ilustración 6: Hardware TurtleBot. [9]</w:t>
        </w:r>
        <w:r w:rsidR="00A36DBA">
          <w:rPr>
            <w:noProof/>
            <w:webHidden/>
          </w:rPr>
          <w:tab/>
        </w:r>
        <w:r w:rsidR="00A36DBA">
          <w:rPr>
            <w:noProof/>
            <w:webHidden/>
          </w:rPr>
          <w:fldChar w:fldCharType="begin"/>
        </w:r>
        <w:r w:rsidR="00A36DBA">
          <w:rPr>
            <w:noProof/>
            <w:webHidden/>
          </w:rPr>
          <w:instrText xml:space="preserve"> PAGEREF _Toc292034779 \h </w:instrText>
        </w:r>
        <w:r w:rsidR="00A36DBA">
          <w:rPr>
            <w:noProof/>
            <w:webHidden/>
          </w:rPr>
        </w:r>
        <w:r w:rsidR="00A36DBA">
          <w:rPr>
            <w:noProof/>
            <w:webHidden/>
          </w:rPr>
          <w:fldChar w:fldCharType="separate"/>
        </w:r>
        <w:r w:rsidR="00770DAD">
          <w:rPr>
            <w:noProof/>
            <w:webHidden/>
          </w:rPr>
          <w:t>48</w:t>
        </w:r>
        <w:r w:rsidR="00A36DBA">
          <w:rPr>
            <w:noProof/>
            <w:webHidden/>
          </w:rPr>
          <w:fldChar w:fldCharType="end"/>
        </w:r>
      </w:hyperlink>
    </w:p>
    <w:p w14:paraId="5A86B377"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80" w:history="1">
        <w:r w:rsidR="00A36DBA" w:rsidRPr="003E2A5F">
          <w:rPr>
            <w:rStyle w:val="Hipervnculo"/>
            <w:noProof/>
          </w:rPr>
          <w:t>Ilustración 7: Ladrillo Inteligente del NXT</w:t>
        </w:r>
        <w:r w:rsidR="00A36DBA">
          <w:rPr>
            <w:noProof/>
            <w:webHidden/>
          </w:rPr>
          <w:tab/>
        </w:r>
        <w:r w:rsidR="00A36DBA">
          <w:rPr>
            <w:noProof/>
            <w:webHidden/>
          </w:rPr>
          <w:fldChar w:fldCharType="begin"/>
        </w:r>
        <w:r w:rsidR="00A36DBA">
          <w:rPr>
            <w:noProof/>
            <w:webHidden/>
          </w:rPr>
          <w:instrText xml:space="preserve"> PAGEREF _Toc292034780 \h </w:instrText>
        </w:r>
        <w:r w:rsidR="00A36DBA">
          <w:rPr>
            <w:noProof/>
            <w:webHidden/>
          </w:rPr>
        </w:r>
        <w:r w:rsidR="00A36DBA">
          <w:rPr>
            <w:noProof/>
            <w:webHidden/>
          </w:rPr>
          <w:fldChar w:fldCharType="separate"/>
        </w:r>
        <w:r w:rsidR="00770DAD">
          <w:rPr>
            <w:noProof/>
            <w:webHidden/>
          </w:rPr>
          <w:t>50</w:t>
        </w:r>
        <w:r w:rsidR="00A36DBA">
          <w:rPr>
            <w:noProof/>
            <w:webHidden/>
          </w:rPr>
          <w:fldChar w:fldCharType="end"/>
        </w:r>
      </w:hyperlink>
    </w:p>
    <w:p w14:paraId="7C9FD1A4"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81" w:history="1">
        <w:r w:rsidR="00A36DBA" w:rsidRPr="003E2A5F">
          <w:rPr>
            <w:rStyle w:val="Hipervnculo"/>
            <w:noProof/>
          </w:rPr>
          <w:t>Ilustración 8: Sensor de Ultrasonido.</w:t>
        </w:r>
        <w:r w:rsidR="00A36DBA">
          <w:rPr>
            <w:noProof/>
            <w:webHidden/>
          </w:rPr>
          <w:tab/>
        </w:r>
        <w:r w:rsidR="00A36DBA">
          <w:rPr>
            <w:noProof/>
            <w:webHidden/>
          </w:rPr>
          <w:fldChar w:fldCharType="begin"/>
        </w:r>
        <w:r w:rsidR="00A36DBA">
          <w:rPr>
            <w:noProof/>
            <w:webHidden/>
          </w:rPr>
          <w:instrText xml:space="preserve"> PAGEREF _Toc292034781 \h </w:instrText>
        </w:r>
        <w:r w:rsidR="00A36DBA">
          <w:rPr>
            <w:noProof/>
            <w:webHidden/>
          </w:rPr>
        </w:r>
        <w:r w:rsidR="00A36DBA">
          <w:rPr>
            <w:noProof/>
            <w:webHidden/>
          </w:rPr>
          <w:fldChar w:fldCharType="separate"/>
        </w:r>
        <w:r w:rsidR="00770DAD">
          <w:rPr>
            <w:noProof/>
            <w:webHidden/>
          </w:rPr>
          <w:t>52</w:t>
        </w:r>
        <w:r w:rsidR="00A36DBA">
          <w:rPr>
            <w:noProof/>
            <w:webHidden/>
          </w:rPr>
          <w:fldChar w:fldCharType="end"/>
        </w:r>
      </w:hyperlink>
    </w:p>
    <w:p w14:paraId="1A3A729F"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82" w:history="1">
        <w:r w:rsidR="00A36DBA" w:rsidRPr="003E2A5F">
          <w:rPr>
            <w:rStyle w:val="Hipervnculo"/>
            <w:noProof/>
          </w:rPr>
          <w:t>Ilustración 9: Funcionamiento del Sensor de Ultrasonido.</w:t>
        </w:r>
        <w:r w:rsidR="00A36DBA">
          <w:rPr>
            <w:noProof/>
            <w:webHidden/>
          </w:rPr>
          <w:tab/>
        </w:r>
        <w:r w:rsidR="00A36DBA">
          <w:rPr>
            <w:noProof/>
            <w:webHidden/>
          </w:rPr>
          <w:fldChar w:fldCharType="begin"/>
        </w:r>
        <w:r w:rsidR="00A36DBA">
          <w:rPr>
            <w:noProof/>
            <w:webHidden/>
          </w:rPr>
          <w:instrText xml:space="preserve"> PAGEREF _Toc292034782 \h </w:instrText>
        </w:r>
        <w:r w:rsidR="00A36DBA">
          <w:rPr>
            <w:noProof/>
            <w:webHidden/>
          </w:rPr>
        </w:r>
        <w:r w:rsidR="00A36DBA">
          <w:rPr>
            <w:noProof/>
            <w:webHidden/>
          </w:rPr>
          <w:fldChar w:fldCharType="separate"/>
        </w:r>
        <w:r w:rsidR="00770DAD">
          <w:rPr>
            <w:noProof/>
            <w:webHidden/>
          </w:rPr>
          <w:t>53</w:t>
        </w:r>
        <w:r w:rsidR="00A36DBA">
          <w:rPr>
            <w:noProof/>
            <w:webHidden/>
          </w:rPr>
          <w:fldChar w:fldCharType="end"/>
        </w:r>
      </w:hyperlink>
    </w:p>
    <w:p w14:paraId="4F4C02EC"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83" w:history="1">
        <w:r w:rsidR="00A36DBA" w:rsidRPr="003E2A5F">
          <w:rPr>
            <w:rStyle w:val="Hipervnculo"/>
            <w:noProof/>
          </w:rPr>
          <w:t>Ilustración 10 : Sensor Óptico.</w:t>
        </w:r>
        <w:r w:rsidR="00A36DBA">
          <w:rPr>
            <w:noProof/>
            <w:webHidden/>
          </w:rPr>
          <w:tab/>
        </w:r>
        <w:r w:rsidR="00A36DBA">
          <w:rPr>
            <w:noProof/>
            <w:webHidden/>
          </w:rPr>
          <w:fldChar w:fldCharType="begin"/>
        </w:r>
        <w:r w:rsidR="00A36DBA">
          <w:rPr>
            <w:noProof/>
            <w:webHidden/>
          </w:rPr>
          <w:instrText xml:space="preserve"> PAGEREF _Toc292034783 \h </w:instrText>
        </w:r>
        <w:r w:rsidR="00A36DBA">
          <w:rPr>
            <w:noProof/>
            <w:webHidden/>
          </w:rPr>
        </w:r>
        <w:r w:rsidR="00A36DBA">
          <w:rPr>
            <w:noProof/>
            <w:webHidden/>
          </w:rPr>
          <w:fldChar w:fldCharType="separate"/>
        </w:r>
        <w:r w:rsidR="00770DAD">
          <w:rPr>
            <w:noProof/>
            <w:webHidden/>
          </w:rPr>
          <w:t>54</w:t>
        </w:r>
        <w:r w:rsidR="00A36DBA">
          <w:rPr>
            <w:noProof/>
            <w:webHidden/>
          </w:rPr>
          <w:fldChar w:fldCharType="end"/>
        </w:r>
      </w:hyperlink>
    </w:p>
    <w:p w14:paraId="3218E450"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84" w:history="1">
        <w:r w:rsidR="00A36DBA" w:rsidRPr="003E2A5F">
          <w:rPr>
            <w:rStyle w:val="Hipervnculo"/>
            <w:noProof/>
          </w:rPr>
          <w:t>Ilustración 11: Calibración de Light Sensor</w:t>
        </w:r>
        <w:r w:rsidR="00A36DBA">
          <w:rPr>
            <w:noProof/>
            <w:webHidden/>
          </w:rPr>
          <w:tab/>
        </w:r>
        <w:r w:rsidR="00A36DBA">
          <w:rPr>
            <w:noProof/>
            <w:webHidden/>
          </w:rPr>
          <w:fldChar w:fldCharType="begin"/>
        </w:r>
        <w:r w:rsidR="00A36DBA">
          <w:rPr>
            <w:noProof/>
            <w:webHidden/>
          </w:rPr>
          <w:instrText xml:space="preserve"> PAGEREF _Toc292034784 \h </w:instrText>
        </w:r>
        <w:r w:rsidR="00A36DBA">
          <w:rPr>
            <w:noProof/>
            <w:webHidden/>
          </w:rPr>
        </w:r>
        <w:r w:rsidR="00A36DBA">
          <w:rPr>
            <w:noProof/>
            <w:webHidden/>
          </w:rPr>
          <w:fldChar w:fldCharType="separate"/>
        </w:r>
        <w:r w:rsidR="00770DAD">
          <w:rPr>
            <w:noProof/>
            <w:webHidden/>
          </w:rPr>
          <w:t>57</w:t>
        </w:r>
        <w:r w:rsidR="00A36DBA">
          <w:rPr>
            <w:noProof/>
            <w:webHidden/>
          </w:rPr>
          <w:fldChar w:fldCharType="end"/>
        </w:r>
      </w:hyperlink>
    </w:p>
    <w:p w14:paraId="7FFB9CF6"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85" w:history="1">
        <w:r w:rsidR="00A36DBA" w:rsidRPr="003E2A5F">
          <w:rPr>
            <w:rStyle w:val="Hipervnculo"/>
            <w:noProof/>
          </w:rPr>
          <w:t>Ilustración 13: Comparación Algoritmo PID</w:t>
        </w:r>
        <w:r w:rsidR="00A36DBA">
          <w:rPr>
            <w:noProof/>
            <w:webHidden/>
          </w:rPr>
          <w:tab/>
        </w:r>
        <w:r w:rsidR="00A36DBA">
          <w:rPr>
            <w:noProof/>
            <w:webHidden/>
          </w:rPr>
          <w:fldChar w:fldCharType="begin"/>
        </w:r>
        <w:r w:rsidR="00A36DBA">
          <w:rPr>
            <w:noProof/>
            <w:webHidden/>
          </w:rPr>
          <w:instrText xml:space="preserve"> PAGEREF _Toc292034785 \h </w:instrText>
        </w:r>
        <w:r w:rsidR="00A36DBA">
          <w:rPr>
            <w:noProof/>
            <w:webHidden/>
          </w:rPr>
        </w:r>
        <w:r w:rsidR="00A36DBA">
          <w:rPr>
            <w:noProof/>
            <w:webHidden/>
          </w:rPr>
          <w:fldChar w:fldCharType="separate"/>
        </w:r>
        <w:r w:rsidR="00770DAD">
          <w:rPr>
            <w:noProof/>
            <w:webHidden/>
          </w:rPr>
          <w:t>62</w:t>
        </w:r>
        <w:r w:rsidR="00A36DBA">
          <w:rPr>
            <w:noProof/>
            <w:webHidden/>
          </w:rPr>
          <w:fldChar w:fldCharType="end"/>
        </w:r>
      </w:hyperlink>
    </w:p>
    <w:p w14:paraId="72C189A4"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r:id="rId14" w:anchor="_Toc292034786" w:history="1">
        <w:r w:rsidR="00A36DBA" w:rsidRPr="003E2A5F">
          <w:rPr>
            <w:rStyle w:val="Hipervnculo"/>
            <w:noProof/>
          </w:rPr>
          <w:t>Ilustración 12: Motores del NXT</w:t>
        </w:r>
        <w:r w:rsidR="00A36DBA">
          <w:rPr>
            <w:noProof/>
            <w:webHidden/>
          </w:rPr>
          <w:tab/>
        </w:r>
        <w:r w:rsidR="00A36DBA">
          <w:rPr>
            <w:noProof/>
            <w:webHidden/>
          </w:rPr>
          <w:fldChar w:fldCharType="begin"/>
        </w:r>
        <w:r w:rsidR="00A36DBA">
          <w:rPr>
            <w:noProof/>
            <w:webHidden/>
          </w:rPr>
          <w:instrText xml:space="preserve"> PAGEREF _Toc292034786 \h </w:instrText>
        </w:r>
        <w:r w:rsidR="00A36DBA">
          <w:rPr>
            <w:noProof/>
            <w:webHidden/>
          </w:rPr>
        </w:r>
        <w:r w:rsidR="00A36DBA">
          <w:rPr>
            <w:noProof/>
            <w:webHidden/>
          </w:rPr>
          <w:fldChar w:fldCharType="separate"/>
        </w:r>
        <w:r w:rsidR="00770DAD">
          <w:rPr>
            <w:noProof/>
            <w:webHidden/>
          </w:rPr>
          <w:t>57</w:t>
        </w:r>
        <w:r w:rsidR="00A36DBA">
          <w:rPr>
            <w:noProof/>
            <w:webHidden/>
          </w:rPr>
          <w:fldChar w:fldCharType="end"/>
        </w:r>
      </w:hyperlink>
    </w:p>
    <w:p w14:paraId="06C33753" w14:textId="77777777" w:rsidR="00E87FDD" w:rsidRPr="003A6A41" w:rsidRDefault="00E87FDD" w:rsidP="00E87FDD">
      <w:pPr>
        <w:widowControl w:val="0"/>
        <w:jc w:val="left"/>
        <w:rPr>
          <w:sz w:val="22"/>
          <w:szCs w:val="22"/>
        </w:rPr>
      </w:pPr>
      <w:r w:rsidRPr="003A6A41">
        <w:rPr>
          <w:sz w:val="20"/>
          <w:szCs w:val="20"/>
        </w:rPr>
        <w:fldChar w:fldCharType="end"/>
      </w:r>
    </w:p>
    <w:p w14:paraId="0A2E2BBF" w14:textId="77777777" w:rsidR="00E87FDD" w:rsidRPr="003A6A41" w:rsidRDefault="00E87FDD" w:rsidP="00E87FDD">
      <w:pPr>
        <w:widowControl w:val="0"/>
        <w:jc w:val="left"/>
      </w:pPr>
    </w:p>
    <w:p w14:paraId="2850E188" w14:textId="77777777" w:rsidR="00E87FDD" w:rsidRPr="003A6A41" w:rsidRDefault="00E87FDD" w:rsidP="00E87FDD">
      <w:pPr>
        <w:widowControl w:val="0"/>
        <w:jc w:val="left"/>
        <w:sectPr w:rsidR="00E87FDD" w:rsidRPr="003A6A41">
          <w:headerReference w:type="default" r:id="rId15"/>
          <w:pgSz w:w="11906" w:h="16838" w:code="9"/>
          <w:pgMar w:top="2325" w:right="1418" w:bottom="1644" w:left="2552" w:header="1077" w:footer="794" w:gutter="0"/>
          <w:pgNumType w:fmt="upperRoman"/>
          <w:cols w:space="720"/>
          <w:docGrid w:linePitch="326"/>
        </w:sectPr>
      </w:pPr>
    </w:p>
    <w:p w14:paraId="41E8D926" w14:textId="77777777" w:rsidR="00E87FDD" w:rsidRPr="003A6A41" w:rsidRDefault="00E87FDD" w:rsidP="00E87FDD">
      <w:pPr>
        <w:widowControl w:val="0"/>
        <w:jc w:val="center"/>
        <w:rPr>
          <w:b/>
          <w:i/>
          <w:sz w:val="44"/>
        </w:rPr>
      </w:pPr>
    </w:p>
    <w:p w14:paraId="1CDF703B" w14:textId="77777777" w:rsidR="00E87FDD" w:rsidRPr="003A6A41" w:rsidRDefault="00E87FDD" w:rsidP="00E87FDD">
      <w:pPr>
        <w:widowControl w:val="0"/>
        <w:jc w:val="center"/>
        <w:rPr>
          <w:b/>
          <w:i/>
          <w:sz w:val="44"/>
        </w:rPr>
      </w:pPr>
    </w:p>
    <w:p w14:paraId="42E150B7" w14:textId="77777777" w:rsidR="00E87FDD" w:rsidRPr="003A6A41" w:rsidRDefault="00E87FDD" w:rsidP="00E87FDD">
      <w:pPr>
        <w:widowControl w:val="0"/>
        <w:jc w:val="center"/>
        <w:outlineLvl w:val="0"/>
        <w:rPr>
          <w:b/>
          <w:i/>
          <w:sz w:val="44"/>
        </w:rPr>
      </w:pPr>
      <w:r w:rsidRPr="003A6A41">
        <w:rPr>
          <w:b/>
          <w:i/>
          <w:sz w:val="44"/>
        </w:rPr>
        <w:t>Índice de tablas</w:t>
      </w:r>
    </w:p>
    <w:p w14:paraId="58E248AE" w14:textId="77777777" w:rsidR="00E87FDD" w:rsidRPr="003A6A41" w:rsidRDefault="00E87FDD" w:rsidP="00E87FDD">
      <w:pPr>
        <w:widowControl w:val="0"/>
      </w:pPr>
    </w:p>
    <w:p w14:paraId="7C0B30FF" w14:textId="77777777" w:rsidR="00E87FDD" w:rsidRPr="003A6A41" w:rsidRDefault="00E87FDD" w:rsidP="00E87FDD">
      <w:pPr>
        <w:widowControl w:val="0"/>
      </w:pPr>
    </w:p>
    <w:p w14:paraId="54639528" w14:textId="77777777" w:rsidR="00E87FDD" w:rsidRPr="003A6A41" w:rsidRDefault="00E87FDD" w:rsidP="00E87FDD">
      <w:pPr>
        <w:widowControl w:val="0"/>
        <w:rPr>
          <w:sz w:val="20"/>
        </w:rPr>
      </w:pPr>
    </w:p>
    <w:p w14:paraId="6238293D" w14:textId="77777777" w:rsidR="00A36DBA" w:rsidRDefault="00E87FDD">
      <w:pPr>
        <w:pStyle w:val="Tabladeilustraciones"/>
        <w:tabs>
          <w:tab w:val="right" w:leader="dot" w:pos="7926"/>
        </w:tabs>
        <w:rPr>
          <w:rFonts w:asciiTheme="minorHAnsi" w:eastAsiaTheme="minorEastAsia" w:hAnsiTheme="minorHAnsi" w:cstheme="minorBidi"/>
          <w:noProof/>
          <w:sz w:val="22"/>
          <w:szCs w:val="22"/>
          <w:lang w:val="es-ES"/>
        </w:rPr>
      </w:pPr>
      <w:r w:rsidRPr="003A6A41">
        <w:rPr>
          <w:sz w:val="20"/>
        </w:rPr>
        <w:fldChar w:fldCharType="begin"/>
      </w:r>
      <w:r w:rsidRPr="003A6A41">
        <w:rPr>
          <w:sz w:val="20"/>
        </w:rPr>
        <w:instrText xml:space="preserve"> TOC \h \z \c "Tabla" </w:instrText>
      </w:r>
      <w:r w:rsidRPr="003A6A41">
        <w:rPr>
          <w:sz w:val="20"/>
        </w:rPr>
        <w:fldChar w:fldCharType="separate"/>
      </w:r>
      <w:hyperlink w:anchor="_Toc292034772" w:history="1">
        <w:r w:rsidR="00A36DBA" w:rsidRPr="00F7304F">
          <w:rPr>
            <w:rStyle w:val="Hipervnculo"/>
            <w:noProof/>
          </w:rPr>
          <w:t>Tabla 1: Resumen del Hardware del NXT</w:t>
        </w:r>
        <w:r w:rsidR="00A36DBA">
          <w:rPr>
            <w:noProof/>
            <w:webHidden/>
          </w:rPr>
          <w:tab/>
        </w:r>
        <w:r w:rsidR="00A36DBA">
          <w:rPr>
            <w:noProof/>
            <w:webHidden/>
          </w:rPr>
          <w:fldChar w:fldCharType="begin"/>
        </w:r>
        <w:r w:rsidR="00A36DBA">
          <w:rPr>
            <w:noProof/>
            <w:webHidden/>
          </w:rPr>
          <w:instrText xml:space="preserve"> PAGEREF _Toc292034772 \h </w:instrText>
        </w:r>
        <w:r w:rsidR="00A36DBA">
          <w:rPr>
            <w:noProof/>
            <w:webHidden/>
          </w:rPr>
        </w:r>
        <w:r w:rsidR="00A36DBA">
          <w:rPr>
            <w:noProof/>
            <w:webHidden/>
          </w:rPr>
          <w:fldChar w:fldCharType="separate"/>
        </w:r>
        <w:r w:rsidR="00770DAD">
          <w:rPr>
            <w:noProof/>
            <w:webHidden/>
          </w:rPr>
          <w:t>52</w:t>
        </w:r>
        <w:r w:rsidR="00A36DBA">
          <w:rPr>
            <w:noProof/>
            <w:webHidden/>
          </w:rPr>
          <w:fldChar w:fldCharType="end"/>
        </w:r>
      </w:hyperlink>
    </w:p>
    <w:p w14:paraId="1F92EC84" w14:textId="77777777" w:rsidR="00A36DBA" w:rsidRDefault="0080388B">
      <w:pPr>
        <w:pStyle w:val="Tabladeilustraciones"/>
        <w:tabs>
          <w:tab w:val="right" w:leader="dot" w:pos="7926"/>
        </w:tabs>
        <w:rPr>
          <w:rFonts w:asciiTheme="minorHAnsi" w:eastAsiaTheme="minorEastAsia" w:hAnsiTheme="minorHAnsi" w:cstheme="minorBidi"/>
          <w:noProof/>
          <w:sz w:val="22"/>
          <w:szCs w:val="22"/>
          <w:lang w:val="es-ES"/>
        </w:rPr>
      </w:pPr>
      <w:hyperlink w:anchor="_Toc292034773" w:history="1">
        <w:r w:rsidR="00A36DBA" w:rsidRPr="00F7304F">
          <w:rPr>
            <w:rStyle w:val="Hipervnculo"/>
            <w:noProof/>
          </w:rPr>
          <w:t>Tabla 2: Métodos para la clase Motor</w:t>
        </w:r>
        <w:r w:rsidR="00A36DBA">
          <w:rPr>
            <w:noProof/>
            <w:webHidden/>
          </w:rPr>
          <w:tab/>
        </w:r>
        <w:r w:rsidR="00A36DBA">
          <w:rPr>
            <w:noProof/>
            <w:webHidden/>
          </w:rPr>
          <w:fldChar w:fldCharType="begin"/>
        </w:r>
        <w:r w:rsidR="00A36DBA">
          <w:rPr>
            <w:noProof/>
            <w:webHidden/>
          </w:rPr>
          <w:instrText xml:space="preserve"> PAGEREF _Toc292034773 \h </w:instrText>
        </w:r>
        <w:r w:rsidR="00A36DBA">
          <w:rPr>
            <w:noProof/>
            <w:webHidden/>
          </w:rPr>
        </w:r>
        <w:r w:rsidR="00A36DBA">
          <w:rPr>
            <w:noProof/>
            <w:webHidden/>
          </w:rPr>
          <w:fldChar w:fldCharType="separate"/>
        </w:r>
        <w:r w:rsidR="00770DAD">
          <w:rPr>
            <w:noProof/>
            <w:webHidden/>
          </w:rPr>
          <w:t>58</w:t>
        </w:r>
        <w:r w:rsidR="00A36DBA">
          <w:rPr>
            <w:noProof/>
            <w:webHidden/>
          </w:rPr>
          <w:fldChar w:fldCharType="end"/>
        </w:r>
      </w:hyperlink>
    </w:p>
    <w:p w14:paraId="5198EFD6" w14:textId="77777777" w:rsidR="00E87FDD" w:rsidRPr="003A6A41" w:rsidRDefault="00E87FDD" w:rsidP="00E87FDD">
      <w:pPr>
        <w:widowControl w:val="0"/>
        <w:sectPr w:rsidR="00E87FDD" w:rsidRPr="003A6A41">
          <w:headerReference w:type="default" r:id="rId16"/>
          <w:footerReference w:type="default" r:id="rId17"/>
          <w:pgSz w:w="11906" w:h="16838" w:code="9"/>
          <w:pgMar w:top="2325" w:right="1418" w:bottom="1644" w:left="2552" w:header="1077" w:footer="794" w:gutter="0"/>
          <w:pgNumType w:start="1"/>
          <w:cols w:space="720"/>
          <w:docGrid w:linePitch="326"/>
        </w:sectPr>
      </w:pPr>
      <w:r w:rsidRPr="003A6A41">
        <w:rPr>
          <w:sz w:val="20"/>
        </w:rPr>
        <w:fldChar w:fldCharType="end"/>
      </w:r>
    </w:p>
    <w:p w14:paraId="7335CA58" w14:textId="77777777" w:rsidR="00E87FDD" w:rsidRPr="003A6A41" w:rsidRDefault="00E87FDD" w:rsidP="00E87FDD">
      <w:pPr>
        <w:pStyle w:val="Ttulo"/>
      </w:pPr>
      <w:bookmarkStart w:id="0" w:name="_Toc164138535"/>
      <w:r w:rsidRPr="003A6A41">
        <w:lastRenderedPageBreak/>
        <w:t xml:space="preserve"> </w:t>
      </w:r>
      <w:bookmarkStart w:id="1" w:name="_Toc291664449"/>
      <w:bookmarkStart w:id="2" w:name="_Toc292471898"/>
      <w:r w:rsidRPr="003A6A41">
        <w:t>Memoria</w:t>
      </w:r>
      <w:bookmarkEnd w:id="0"/>
      <w:bookmarkEnd w:id="1"/>
      <w:bookmarkEnd w:id="2"/>
    </w:p>
    <w:p w14:paraId="71A0777E" w14:textId="77777777" w:rsidR="00E87FDD" w:rsidRPr="003A6A41" w:rsidRDefault="00E87FDD" w:rsidP="00E87FDD"/>
    <w:p w14:paraId="341521C6" w14:textId="77777777" w:rsidR="00E87FDD" w:rsidRPr="003A6A41" w:rsidRDefault="00E87FDD" w:rsidP="00E87FDD">
      <w:pPr>
        <w:pStyle w:val="Ttulo1"/>
      </w:pPr>
      <w:bookmarkStart w:id="3" w:name="_Ref518720195"/>
      <w:bookmarkStart w:id="4" w:name="_Toc164138536"/>
      <w:bookmarkStart w:id="5" w:name="_Toc291664450"/>
      <w:bookmarkStart w:id="6" w:name="_Toc292471899"/>
      <w:r w:rsidRPr="003A6A41">
        <w:lastRenderedPageBreak/>
        <w:t>Introducción</w:t>
      </w:r>
      <w:bookmarkEnd w:id="3"/>
      <w:bookmarkEnd w:id="4"/>
      <w:bookmarkEnd w:id="5"/>
      <w:bookmarkEnd w:id="6"/>
    </w:p>
    <w:p w14:paraId="29BD6C4B" w14:textId="77777777" w:rsidR="00E87FDD" w:rsidRPr="00345CBF" w:rsidRDefault="00E87FDD" w:rsidP="00E87FDD">
      <w:pPr>
        <w:pStyle w:val="Normal-2"/>
      </w:pPr>
      <w:bookmarkStart w:id="7" w:name="_Toc164138538"/>
      <w:r>
        <w:rPr>
          <w:color w:val="1F497D" w:themeColor="text2"/>
        </w:rPr>
        <w:tab/>
      </w:r>
      <w:r w:rsidRPr="00345CBF">
        <w:t xml:space="preserve">La Organización Nacional de Ciegos de España </w:t>
      </w:r>
      <w:proofErr w:type="gramStart"/>
      <w:r w:rsidRPr="00345CBF">
        <w:t>( ONCE</w:t>
      </w:r>
      <w:proofErr w:type="gramEnd"/>
      <w:r w:rsidRPr="00345CBF">
        <w:t xml:space="preserv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62F03809" w14:textId="77777777" w:rsidR="00E87FDD" w:rsidRPr="00345CBF" w:rsidRDefault="00E87FDD" w:rsidP="00E87FDD">
      <w:pPr>
        <w:pStyle w:val="Normal-2"/>
      </w:pPr>
      <w:r w:rsidRPr="00345CBF">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34A2935A" w14:textId="77777777" w:rsidR="00E87FDD" w:rsidRPr="00345CBF" w:rsidRDefault="00E87FDD" w:rsidP="00E87FDD">
      <w:pPr>
        <w:pStyle w:val="Normal-2"/>
      </w:pPr>
      <w:r w:rsidRPr="003A6A41">
        <w:rPr>
          <w:color w:val="1F497D" w:themeColor="text2"/>
        </w:rPr>
        <w:tab/>
      </w:r>
      <w:r w:rsidRPr="00345CBF">
        <w:t xml:space="preserve">Hoy en día, en España, para adquirir un perro guía es necesario disponer de 10.000 euros aproximadamente, o apuntarse a una lista de entrega de la ONCE, con un tiempo medio de espera entre 5 y 7 años. </w:t>
      </w:r>
    </w:p>
    <w:p w14:paraId="5BFBB49E" w14:textId="77777777" w:rsidR="00E87FDD" w:rsidRPr="00345CBF" w:rsidRDefault="00E87FDD" w:rsidP="00E87FDD">
      <w:pPr>
        <w:pStyle w:val="Normal-2"/>
      </w:pPr>
      <w:r w:rsidRPr="003A6A41">
        <w:rPr>
          <w:color w:val="1F497D" w:themeColor="text2"/>
        </w:rPr>
        <w:lastRenderedPageBreak/>
        <w:tab/>
      </w:r>
      <w:r w:rsidRPr="00345CBF">
        <w:t>Este proyecto, pretende proponer una solución complementaria a los perros guía, que ayude a la movilidad de personas con discapacidad visual en entornos cerrados como puede ser un supermercado, un cine, un aeropuerto, etc.</w:t>
      </w:r>
    </w:p>
    <w:p w14:paraId="624CF1D4" w14:textId="77777777" w:rsidR="00E87FDD" w:rsidRPr="00345CBF" w:rsidRDefault="00E87FDD" w:rsidP="00E87FDD">
      <w:pPr>
        <w:pStyle w:val="Normal-2"/>
      </w:pPr>
      <w:r>
        <w:rPr>
          <w:color w:val="1F497D" w:themeColor="text2"/>
        </w:rPr>
        <w:t xml:space="preserve"> </w:t>
      </w:r>
      <w:r>
        <w:rPr>
          <w:color w:val="1F497D" w:themeColor="text2"/>
        </w:rPr>
        <w:tab/>
      </w:r>
      <w:r w:rsidRPr="00345CBF">
        <w:t xml:space="preserve">Según las definiciones aportadas anteriormente se puede afirmar que una máquina programada capaz de guiar a una persona con ceguera en un entorno cerrado entra en la definición de robot. </w:t>
      </w:r>
    </w:p>
    <w:p w14:paraId="3CE64974" w14:textId="77777777" w:rsidR="00E87FDD" w:rsidRPr="003A6A41" w:rsidRDefault="00E87FDD" w:rsidP="00E87FDD">
      <w:pPr>
        <w:rPr>
          <w:color w:val="1F497D" w:themeColor="text2"/>
        </w:rPr>
      </w:pPr>
    </w:p>
    <w:p w14:paraId="699CAF25" w14:textId="77777777" w:rsidR="00E87FDD" w:rsidRPr="003A6A41" w:rsidRDefault="00E87FDD" w:rsidP="00E87FDD">
      <w:pPr>
        <w:pStyle w:val="Ttulo2"/>
      </w:pPr>
      <w:bookmarkStart w:id="8" w:name="_Toc291664451"/>
      <w:bookmarkStart w:id="9" w:name="_Toc292471900"/>
      <w:r w:rsidRPr="003A6A41">
        <w:t>Motivación del proyecto</w:t>
      </w:r>
      <w:bookmarkEnd w:id="7"/>
      <w:bookmarkEnd w:id="8"/>
      <w:bookmarkEnd w:id="9"/>
    </w:p>
    <w:p w14:paraId="3AF80DA3" w14:textId="77777777" w:rsidR="00E87FDD" w:rsidRPr="00BE436D" w:rsidRDefault="00E87FDD" w:rsidP="00E87FDD">
      <w:pPr>
        <w:rPr>
          <w:color w:val="FF0000"/>
        </w:rPr>
      </w:pPr>
      <w:r w:rsidRPr="00BE436D">
        <w:rPr>
          <w:color w:val="FF0000"/>
        </w:rPr>
        <w:t>(A la vista de los trabajos ya hechos se puede saber cuál es la motivación del proyecto) (Aquí hay que vender el proyecto y responder a la pregunta ¿Por qué alguien puede querer comprar este proyecto?) (Si fueseis comerciales, aquí es donde hay que convencer al público)</w:t>
      </w:r>
    </w:p>
    <w:p w14:paraId="592FEEF8" w14:textId="77777777" w:rsidR="00E87FDD" w:rsidRDefault="00E87FDD" w:rsidP="00E87FDD">
      <w:pPr>
        <w:pStyle w:val="Ttulo2"/>
      </w:pPr>
      <w:bookmarkStart w:id="10" w:name="_Toc164138539"/>
      <w:bookmarkStart w:id="11" w:name="_Toc291664452"/>
      <w:bookmarkStart w:id="12" w:name="_Toc292471901"/>
      <w:r w:rsidRPr="003A6A41">
        <w:t>Objetivos</w:t>
      </w:r>
      <w:bookmarkStart w:id="13" w:name="_Toc164138540"/>
      <w:bookmarkEnd w:id="10"/>
      <w:bookmarkEnd w:id="11"/>
      <w:bookmarkEnd w:id="12"/>
    </w:p>
    <w:p w14:paraId="1EEF883F" w14:textId="77777777" w:rsidR="00E87FDD" w:rsidRDefault="00E87FDD" w:rsidP="00E87FDD">
      <w:pPr>
        <w:pStyle w:val="Normal-2"/>
      </w:pPr>
      <w:r>
        <w:t>El proyecto persigue dos objetivos paralelos claramente diferenciados:</w:t>
      </w:r>
    </w:p>
    <w:p w14:paraId="664A9ECB" w14:textId="77777777" w:rsidR="00E87FDD" w:rsidRPr="000F4BC3" w:rsidRDefault="00E87FDD" w:rsidP="00E87FDD">
      <w:pPr>
        <w:pStyle w:val="Normal-2"/>
        <w:numPr>
          <w:ilvl w:val="0"/>
          <w:numId w:val="13"/>
        </w:numPr>
        <w:ind w:left="426"/>
        <w:rPr>
          <w:b/>
        </w:rPr>
      </w:pPr>
      <w:r w:rsidRPr="000F4BC3">
        <w:rPr>
          <w:b/>
        </w:rPr>
        <w:t>Fomentar la robótica al servicio de la sociedad:</w:t>
      </w:r>
    </w:p>
    <w:p w14:paraId="57BABDA4" w14:textId="77777777" w:rsidR="00E87FDD" w:rsidRDefault="00E87FDD" w:rsidP="00E87FDD">
      <w:pPr>
        <w:pStyle w:val="Normal-2"/>
      </w:pPr>
      <w:r>
        <w:lastRenderedPageBreak/>
        <w:t>Entre los logros de la robótica se encuentra, la conquista de otros planeas, la sustitución de brazos y piernas, desactivación de bombas. Esto demuestra que la robótica brinda un sinfín de posibilidades.</w:t>
      </w:r>
    </w:p>
    <w:p w14:paraId="320A2BFF" w14:textId="3D23831B" w:rsidR="00E87FDD" w:rsidRDefault="00E87FDD" w:rsidP="00E87FDD">
      <w:pPr>
        <w:pStyle w:val="Normal-2"/>
      </w:pPr>
      <w:r>
        <w:t>Según l</w:t>
      </w:r>
      <w:r w:rsidR="00746B0D">
        <w:t>a IFR (</w:t>
      </w:r>
      <w:r>
        <w:t xml:space="preserve">International </w:t>
      </w:r>
      <w:proofErr w:type="spellStart"/>
      <w:r>
        <w:t>Federation</w:t>
      </w:r>
      <w:proofErr w:type="spellEnd"/>
      <w:r>
        <w:t xml:space="preserve"> of </w:t>
      </w:r>
      <w:proofErr w:type="spellStart"/>
      <w:r>
        <w:t>Robotics</w:t>
      </w:r>
      <w:proofErr w:type="spellEnd"/>
      <w:r>
        <w:t>) se prevé un incremento en las ventas de robots domésticos del 16,4 % entre 2010 y 2013.</w:t>
      </w:r>
    </w:p>
    <w:p w14:paraId="4B46B34C" w14:textId="77777777" w:rsidR="00E87FDD" w:rsidRDefault="00E87FDD" w:rsidP="00E87FDD">
      <w:pPr>
        <w:pStyle w:val="Normal-2"/>
      </w:pPr>
      <w:r>
        <w:t>El incremento de las ventas demuestra un aumento del interés en la robótica de carácter doméstico, pero son muy pocas las universidades y centros escolares que tienen un departamento de robótica.</w:t>
      </w:r>
    </w:p>
    <w:p w14:paraId="72594665" w14:textId="77777777" w:rsidR="00E87FDD" w:rsidRDefault="00E87FDD" w:rsidP="00E87FDD">
      <w:pPr>
        <w:pStyle w:val="Normal-2"/>
      </w:pPr>
      <w:r>
        <w:t xml:space="preserve">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w:t>
      </w:r>
      <w:proofErr w:type="spellStart"/>
      <w:r w:rsidRPr="000F4BC3">
        <w:t>Group</w:t>
      </w:r>
      <w:proofErr w:type="spellEnd"/>
      <w:r>
        <w:t xml:space="preserve"> y el MIT.</w:t>
      </w:r>
    </w:p>
    <w:p w14:paraId="65EE7E16" w14:textId="77777777" w:rsidR="00E87FDD" w:rsidRDefault="00E87FDD" w:rsidP="00E87FDD">
      <w:pPr>
        <w:pStyle w:val="Normal-2"/>
        <w:rPr>
          <w:b/>
          <w:smallCaps/>
        </w:rPr>
      </w:pPr>
    </w:p>
    <w:p w14:paraId="0967F354" w14:textId="644ED448" w:rsidR="00E87FDD" w:rsidRDefault="00E87FDD" w:rsidP="00E87FDD">
      <w:pPr>
        <w:pStyle w:val="Normal-2"/>
        <w:numPr>
          <w:ilvl w:val="0"/>
          <w:numId w:val="13"/>
        </w:numPr>
        <w:ind w:left="0"/>
        <w:rPr>
          <w:b/>
        </w:rPr>
      </w:pPr>
      <w:r w:rsidRPr="000F4BC3">
        <w:rPr>
          <w:b/>
        </w:rPr>
        <w:t>Crear un</w:t>
      </w:r>
      <w:r w:rsidR="00622583">
        <w:rPr>
          <w:b/>
        </w:rPr>
        <w:t xml:space="preserve"> prototipo de</w:t>
      </w:r>
      <w:r w:rsidRPr="000F4BC3">
        <w:rPr>
          <w:b/>
        </w:rPr>
        <w:t xml:space="preserve"> robot para guiar a personas ciegas a través de un supermercado.</w:t>
      </w:r>
    </w:p>
    <w:p w14:paraId="73EE8F1E" w14:textId="77777777" w:rsidR="00E87FDD" w:rsidRDefault="00E87FDD" w:rsidP="00E87FDD">
      <w:pPr>
        <w:pStyle w:val="Normal-2"/>
      </w:pPr>
      <w:r>
        <w:lastRenderedPageBreak/>
        <w:t>Las personas con déficit visual son tan solo la punta del iceberg de las personas que tiene problemas de movilidad en diferentes entornos. El robot planteado, está enfocado en personas con déficit visual, pero pretende poder ser extrapolado a todas las personas con problemas de movilidad.</w:t>
      </w:r>
    </w:p>
    <w:p w14:paraId="21F5552E" w14:textId="77777777" w:rsidR="00E87FDD" w:rsidRPr="000F4BC3"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p>
    <w:p w14:paraId="5BD1931C" w14:textId="77777777" w:rsidR="00E87FDD" w:rsidRPr="003A6A41" w:rsidRDefault="00E87FDD" w:rsidP="00E87FDD">
      <w:pPr>
        <w:pStyle w:val="Ttulo2"/>
      </w:pPr>
      <w:bookmarkStart w:id="14" w:name="_Toc291664453"/>
      <w:bookmarkStart w:id="15" w:name="_Toc292471902"/>
      <w:r w:rsidRPr="003A6A41">
        <w:t>Metodología / Solución desarrollada</w:t>
      </w:r>
      <w:bookmarkEnd w:id="13"/>
      <w:bookmarkEnd w:id="14"/>
      <w:bookmarkEnd w:id="15"/>
    </w:p>
    <w:p w14:paraId="12058B5E" w14:textId="77777777" w:rsidR="00E87FDD" w:rsidRPr="003A6A41" w:rsidRDefault="00E87FDD" w:rsidP="00E87FDD">
      <w:pPr>
        <w:ind w:firstLine="708"/>
      </w:pPr>
      <w:r w:rsidRPr="003A6A41">
        <w:rPr>
          <w:rFonts w:ascii="Helvetica Neue Light" w:hAnsi="Helvetica Neue Light" w:cs="Helvetica Neue Light"/>
        </w:rPr>
        <w:t>El proyecto sigue un modelo de ingeniería del software denominado Modelo en Cascada. Este modelo está marcado por que la finalización de una fase marca el comienzo de la siguiente, tomando como datos de entrada los datos de la fase anterior.</w:t>
      </w:r>
    </w:p>
    <w:p w14:paraId="79C041BA" w14:textId="77777777" w:rsidR="00E87FDD" w:rsidRPr="003A6A41" w:rsidRDefault="00E87FDD" w:rsidP="00E87FDD">
      <w:pPr>
        <w:jc w:val="center"/>
      </w:pPr>
      <w:r w:rsidRPr="003A6A41">
        <w:rPr>
          <w:noProof/>
          <w:lang w:val="es-ES"/>
        </w:rPr>
        <w:lastRenderedPageBreak/>
        <w:drawing>
          <wp:inline distT="0" distB="0" distL="0" distR="0" wp14:editId="75A4CCC8">
            <wp:extent cx="3561080" cy="3779520"/>
            <wp:effectExtent l="2540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3561080" cy="3779520"/>
                    </a:xfrm>
                    <a:prstGeom prst="rect">
                      <a:avLst/>
                    </a:prstGeom>
                    <a:noFill/>
                    <a:ln w="9525">
                      <a:noFill/>
                      <a:miter lim="800000"/>
                      <a:headEnd/>
                      <a:tailEnd/>
                    </a:ln>
                  </pic:spPr>
                </pic:pic>
              </a:graphicData>
            </a:graphic>
          </wp:inline>
        </w:drawing>
      </w:r>
    </w:p>
    <w:p w14:paraId="5FA67FB1" w14:textId="77777777" w:rsidR="00E87FDD" w:rsidRPr="003A6A41" w:rsidRDefault="00E87FDD" w:rsidP="00F96D70">
      <w:pPr>
        <w:pStyle w:val="Epgrafe"/>
      </w:pPr>
      <w:bookmarkStart w:id="16" w:name="_Toc292034774"/>
      <w:r w:rsidRPr="003A6A41">
        <w:t xml:space="preserve">Ilustración </w:t>
      </w:r>
      <w:r w:rsidRPr="003A6A41">
        <w:fldChar w:fldCharType="begin"/>
      </w:r>
      <w:r w:rsidRPr="003A6A41">
        <w:instrText xml:space="preserve"> SEQ Ilustración \* ARABIC </w:instrText>
      </w:r>
      <w:r w:rsidRPr="003A6A41">
        <w:fldChar w:fldCharType="separate"/>
      </w:r>
      <w:r w:rsidR="00F96D70">
        <w:rPr>
          <w:noProof/>
        </w:rPr>
        <w:t>1</w:t>
      </w:r>
      <w:r w:rsidRPr="003A6A41">
        <w:rPr>
          <w:noProof/>
        </w:rPr>
        <w:fldChar w:fldCharType="end"/>
      </w:r>
      <w:r w:rsidRPr="003A6A41">
        <w:rPr>
          <w:noProof/>
        </w:rPr>
        <w:t>:</w:t>
      </w:r>
      <w:r w:rsidRPr="003A6A41">
        <w:t xml:space="preserve"> Fases del Proyecto</w:t>
      </w:r>
      <w:bookmarkEnd w:id="16"/>
    </w:p>
    <w:p w14:paraId="117DA4B6" w14:textId="77777777" w:rsidR="00E87FDD" w:rsidRPr="003A6A41" w:rsidRDefault="00E87FDD" w:rsidP="00E87FDD">
      <w:pPr>
        <w:widowControl w:val="0"/>
        <w:numPr>
          <w:ilvl w:val="0"/>
          <w:numId w:val="3"/>
        </w:numPr>
        <w:tabs>
          <w:tab w:val="left" w:pos="20"/>
          <w:tab w:val="left" w:pos="380"/>
          <w:tab w:val="left" w:pos="560"/>
          <w:tab w:val="left" w:pos="851"/>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Estudios Previos:</w:t>
      </w:r>
    </w:p>
    <w:p w14:paraId="1C2493D1"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Para adquirir las bases necesaria para la realización de este proyecto, se ha decidido realizar un estudio teórico de la robótica. Con este estudio se pretenden adquirir las bases necesarias para desarrollar al completo un robot.</w:t>
      </w:r>
    </w:p>
    <w:p w14:paraId="42476728" w14:textId="77777777" w:rsidR="00E87FDD" w:rsidRPr="003A6A41" w:rsidRDefault="00E87FDD" w:rsidP="00E87FDD">
      <w:pPr>
        <w:widowControl w:val="0"/>
        <w:numPr>
          <w:ilvl w:val="0"/>
          <w:numId w:val="3"/>
        </w:numPr>
        <w:tabs>
          <w:tab w:val="left" w:pos="20"/>
          <w:tab w:val="left" w:pos="380"/>
          <w:tab w:val="left" w:pos="5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Identificación de Necesidades:</w:t>
      </w:r>
    </w:p>
    <w:p w14:paraId="484D4624"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 xml:space="preserve">En esta fase se pretende comprender el entorno global del problema que queremos soluciona. A continuación se elaborará el Documento de Conceptos del Sistema, donde se recogen los objetivos </w:t>
      </w:r>
      <w:r w:rsidRPr="003A6A41">
        <w:rPr>
          <w:rFonts w:ascii="Helvetica Neue Light" w:hAnsi="Helvetica Neue Light" w:cs="Helvetica Neue Light"/>
        </w:rPr>
        <w:lastRenderedPageBreak/>
        <w:t>esperados.</w:t>
      </w:r>
    </w:p>
    <w:p w14:paraId="5788C066" w14:textId="77777777" w:rsidR="00E87FDD" w:rsidRPr="003A6A41" w:rsidRDefault="00E87FDD" w:rsidP="00E87FDD">
      <w:pPr>
        <w:widowControl w:val="0"/>
        <w:numPr>
          <w:ilvl w:val="0"/>
          <w:numId w:val="3"/>
        </w:numPr>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Análisis de Requisitos:</w:t>
      </w:r>
    </w:p>
    <w:p w14:paraId="3449E36B"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El objetivo de esta fase es alcanzar un conocimiento suficiente del robot, definiendo necesidades, problemas y requisitos. Se estudiará a “</w:t>
      </w:r>
      <w:proofErr w:type="spellStart"/>
      <w:r w:rsidRPr="003A6A41">
        <w:rPr>
          <w:rFonts w:ascii="Helvetica Neue Light" w:hAnsi="Helvetica Neue Light" w:cs="Helvetica Neue Light"/>
        </w:rPr>
        <w:t>maggie</w:t>
      </w:r>
      <w:proofErr w:type="spellEnd"/>
      <w:r w:rsidRPr="003A6A41">
        <w:rPr>
          <w:rFonts w:ascii="Helvetica Neue Light" w:hAnsi="Helvetica Neue Light" w:cs="Helvetica Neue Light"/>
        </w:rPr>
        <w:t>”, un robot desarrollado por la Universidad Carlos III de Madrid que fue desarrollado con el propósito de ayudar a personas ciegas.</w:t>
      </w:r>
    </w:p>
    <w:p w14:paraId="11A65BF6" w14:textId="77777777" w:rsidR="00E87FDD" w:rsidRPr="003A6A41" w:rsidRDefault="00E87FDD" w:rsidP="00E87FDD">
      <w:pPr>
        <w:widowControl w:val="0"/>
        <w:numPr>
          <w:ilvl w:val="0"/>
          <w:numId w:val="3"/>
        </w:numPr>
        <w:tabs>
          <w:tab w:val="left" w:pos="20"/>
          <w:tab w:val="left" w:pos="380"/>
          <w:tab w:val="left" w:pos="560"/>
          <w:tab w:val="left" w:pos="709"/>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Diseño de Arquitectura Técnica:</w:t>
      </w:r>
    </w:p>
    <w:p w14:paraId="3622A8E9" w14:textId="489F80BB"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firstLine="567"/>
        <w:jc w:val="left"/>
        <w:rPr>
          <w:rFonts w:ascii="Helvetica Neue Light" w:hAnsi="Helvetica Neue Light" w:cs="Helvetica Neue Light"/>
        </w:rPr>
      </w:pPr>
      <w:r w:rsidRPr="003A6A41">
        <w:rPr>
          <w:rFonts w:ascii="Helvetica Neue Light" w:hAnsi="Helvetica Neue Light" w:cs="Helvetica Neue Light"/>
        </w:rPr>
        <w:t xml:space="preserve">Tras el estudio de </w:t>
      </w:r>
      <w:r w:rsidR="002B10DE" w:rsidRPr="003A6A41">
        <w:rPr>
          <w:rFonts w:ascii="Helvetica Neue Light" w:hAnsi="Helvetica Neue Light" w:cs="Helvetica Neue Light"/>
        </w:rPr>
        <w:t>las tecnologías</w:t>
      </w:r>
      <w:r w:rsidRPr="003A6A41">
        <w:rPr>
          <w:rFonts w:ascii="Helvetica Neue Light" w:hAnsi="Helvetica Neue Light" w:cs="Helvetica Neue Light"/>
        </w:rPr>
        <w:t xml:space="preserve"> existente s para el desarrollo de robots se pretende escoger la más adecuada para la implantación.</w:t>
      </w:r>
    </w:p>
    <w:p w14:paraId="6AB6C37D" w14:textId="77777777" w:rsidR="00E87FDD" w:rsidRPr="003A6A41" w:rsidRDefault="00E87FDD" w:rsidP="00E87FDD">
      <w:pPr>
        <w:widowControl w:val="0"/>
        <w:numPr>
          <w:ilvl w:val="0"/>
          <w:numId w:val="3"/>
        </w:numPr>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Diseño:</w:t>
      </w:r>
    </w:p>
    <w:p w14:paraId="0076923E"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 xml:space="preserve">Consiste en obtener los últimos detalles necesarios para la programación del robot. </w:t>
      </w:r>
    </w:p>
    <w:p w14:paraId="5FD5035A" w14:textId="77777777" w:rsidR="00E87FDD" w:rsidRPr="003A6A41" w:rsidRDefault="00E87FDD" w:rsidP="00E87FDD">
      <w:pPr>
        <w:widowControl w:val="0"/>
        <w:numPr>
          <w:ilvl w:val="0"/>
          <w:numId w:val="3"/>
        </w:numPr>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Programación:</w:t>
      </w:r>
    </w:p>
    <w:p w14:paraId="09EE81B2"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En esta fase se generará el código necesario para que el robot tenga las funciones definidas en las fases anteriores.</w:t>
      </w:r>
    </w:p>
    <w:p w14:paraId="1DF23B1F" w14:textId="77777777" w:rsidR="00E87FDD" w:rsidRPr="003A6A41" w:rsidRDefault="00E87FDD" w:rsidP="00E87FDD">
      <w:pPr>
        <w:widowControl w:val="0"/>
        <w:numPr>
          <w:ilvl w:val="0"/>
          <w:numId w:val="3"/>
        </w:numPr>
        <w:tabs>
          <w:tab w:val="left" w:pos="20"/>
          <w:tab w:val="left" w:pos="380"/>
          <w:tab w:val="left" w:pos="567"/>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t xml:space="preserve">     Pruebas:</w:t>
      </w:r>
    </w:p>
    <w:p w14:paraId="70D2C33D"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r w:rsidRPr="003A6A41">
        <w:rPr>
          <w:rFonts w:ascii="Helvetica Neue Light" w:hAnsi="Helvetica Neue Light" w:cs="Helvetica Neue Light"/>
        </w:rPr>
        <w:tab/>
        <w:t>Durante la programación se realizaran pruebas unitarias, pero una vez que el código esté terminado, se probará que el robot tiene la funcionalidad requerida.</w:t>
      </w:r>
    </w:p>
    <w:p w14:paraId="6098F717" w14:textId="77777777" w:rsidR="00E87FDD" w:rsidRPr="003A6A41" w:rsidRDefault="00E87FDD" w:rsidP="00E87FDD">
      <w:pPr>
        <w:widowControl w:val="0"/>
        <w:numPr>
          <w:ilvl w:val="0"/>
          <w:numId w:val="3"/>
        </w:numPr>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ind w:left="426"/>
        <w:jc w:val="left"/>
        <w:rPr>
          <w:rFonts w:ascii="Helvetica Neue Light" w:hAnsi="Helvetica Neue Light" w:cs="Helvetica Neue Light"/>
        </w:rPr>
      </w:pPr>
      <w:r w:rsidRPr="003A6A41">
        <w:rPr>
          <w:rFonts w:ascii="Helvetica Neue Light" w:hAnsi="Helvetica Neue Light" w:cs="Helvetica Neue Light"/>
        </w:rPr>
        <w:lastRenderedPageBreak/>
        <w:t xml:space="preserve">     Implementación:</w:t>
      </w:r>
    </w:p>
    <w:p w14:paraId="674C17FA" w14:textId="77777777" w:rsidR="00E87FDD" w:rsidRPr="003A6A41" w:rsidRDefault="00E87FDD" w:rsidP="00E87FDD">
      <w:pPr>
        <w:rPr>
          <w:rFonts w:ascii="Helvetica Neue Light" w:hAnsi="Helvetica Neue Light" w:cs="Helvetica Neue Light"/>
        </w:rPr>
      </w:pPr>
      <w:r w:rsidRPr="003A6A41">
        <w:rPr>
          <w:rFonts w:ascii="Helvetica Neue Light" w:hAnsi="Helvetica Neue Light" w:cs="Helvetica Neue Light"/>
        </w:rPr>
        <w:tab/>
        <w:t>Se recreara un supermercado en miniatura para la demostración.</w:t>
      </w:r>
    </w:p>
    <w:p w14:paraId="6D40BDDD" w14:textId="77777777" w:rsidR="00E87FDD" w:rsidRPr="003A6A41" w:rsidRDefault="00E87FDD" w:rsidP="00E87FDD">
      <w:pPr>
        <w:keepNext/>
      </w:pPr>
      <w:r w:rsidRPr="003A6A41">
        <w:rPr>
          <w:noProof/>
          <w:lang w:val="es-ES"/>
        </w:rPr>
        <w:drawing>
          <wp:inline distT="0" distB="0" distL="0" distR="0" wp14:editId="4E510832">
            <wp:extent cx="5036820" cy="349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820" cy="349758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7C0C4A3" w14:textId="77777777" w:rsidR="00E87FDD" w:rsidRPr="003A6A41" w:rsidRDefault="00E87FDD" w:rsidP="00F96D70">
      <w:pPr>
        <w:pStyle w:val="Epgrafe"/>
      </w:pPr>
      <w:bookmarkStart w:id="17" w:name="_Toc292034775"/>
      <w:r w:rsidRPr="003A6A41">
        <w:t>Ilustración</w:t>
      </w:r>
      <w:r w:rsidRPr="003A6A41">
        <w:fldChar w:fldCharType="begin"/>
      </w:r>
      <w:r w:rsidRPr="003A6A41">
        <w:instrText xml:space="preserve"> SEQ Ilustración \* ARABIC </w:instrText>
      </w:r>
      <w:r w:rsidRPr="003A6A41">
        <w:fldChar w:fldCharType="separate"/>
      </w:r>
      <w:r w:rsidR="00F96D70">
        <w:rPr>
          <w:noProof/>
        </w:rPr>
        <w:t>2</w:t>
      </w:r>
      <w:r w:rsidRPr="003A6A41">
        <w:rPr>
          <w:noProof/>
        </w:rPr>
        <w:fldChar w:fldCharType="end"/>
      </w:r>
      <w:r w:rsidRPr="003A6A41">
        <w:rPr>
          <w:noProof/>
        </w:rPr>
        <w:t xml:space="preserve">: </w:t>
      </w:r>
      <w:r w:rsidRPr="003A6A41">
        <w:t>Planificación Temporal de las Actividades del Proyecto</w:t>
      </w:r>
      <w:bookmarkEnd w:id="17"/>
    </w:p>
    <w:p w14:paraId="69449D12" w14:textId="77777777" w:rsidR="00E87FDD" w:rsidRPr="003A6A41" w:rsidRDefault="00E87FDD" w:rsidP="00E87FDD">
      <w:pPr>
        <w:pStyle w:val="Ttulo2"/>
      </w:pPr>
      <w:bookmarkStart w:id="18" w:name="_Toc164138541"/>
      <w:bookmarkStart w:id="19" w:name="_Toc291664454"/>
      <w:bookmarkStart w:id="20" w:name="_Toc292471903"/>
      <w:r w:rsidRPr="003A6A41">
        <w:t>Recursos</w:t>
      </w:r>
      <w:bookmarkEnd w:id="18"/>
      <w:bookmarkEnd w:id="19"/>
      <w:bookmarkEnd w:id="20"/>
    </w:p>
    <w:p w14:paraId="084A9F0C" w14:textId="77777777" w:rsidR="00E87FDD" w:rsidRDefault="00E87FDD" w:rsidP="00E87FDD">
      <w:pPr>
        <w:pStyle w:val="Ttulo3"/>
        <w:pBdr>
          <w:bottom w:val="single" w:sz="4" w:space="0" w:color="auto"/>
        </w:pBdr>
      </w:pPr>
      <w:bookmarkStart w:id="21" w:name="_Toc291664455"/>
      <w:bookmarkStart w:id="22" w:name="_Toc292471904"/>
      <w:r w:rsidRPr="003A6A41">
        <w:t>Técnicas</w:t>
      </w:r>
      <w:bookmarkEnd w:id="21"/>
      <w:bookmarkEnd w:id="22"/>
    </w:p>
    <w:p w14:paraId="31C44B3A" w14:textId="77777777" w:rsidR="00E87FDD" w:rsidRDefault="00E87FDD" w:rsidP="00E87FDD">
      <w:pPr>
        <w:pStyle w:val="Ttulo4"/>
      </w:pPr>
      <w:bookmarkStart w:id="23" w:name="_Toc291664456"/>
      <w:bookmarkStart w:id="24" w:name="_Toc292471905"/>
      <w:proofErr w:type="spellStart"/>
      <w:r>
        <w:t>Beavior</w:t>
      </w:r>
      <w:proofErr w:type="spellEnd"/>
      <w:r>
        <w:t xml:space="preserve"> </w:t>
      </w:r>
      <w:proofErr w:type="spellStart"/>
      <w:r>
        <w:t>Programming</w:t>
      </w:r>
      <w:bookmarkEnd w:id="23"/>
      <w:bookmarkEnd w:id="24"/>
      <w:proofErr w:type="spellEnd"/>
    </w:p>
    <w:p w14:paraId="5286CEEE" w14:textId="77777777" w:rsidR="00E87FDD" w:rsidRDefault="00E87FDD" w:rsidP="00E87FDD">
      <w:pPr>
        <w:pStyle w:val="Normal-2"/>
      </w:pPr>
      <w:r>
        <w:t xml:space="preserve">Cuando se empieza a programar un robot por primera vez, normalmente la mentalidad es la misma que la de la programación estructura. Pero aplicar este tipo de programación en robots, acaba </w:t>
      </w:r>
      <w:r>
        <w:lastRenderedPageBreak/>
        <w:t xml:space="preserve">convirtiendo el código en un laberinto difícil de modificar. La forma de programación </w:t>
      </w:r>
      <w:proofErr w:type="spellStart"/>
      <w:r w:rsidRPr="00845083">
        <w:rPr>
          <w:i/>
        </w:rPr>
        <w:t>Beahavior</w:t>
      </w:r>
      <w:proofErr w:type="spellEnd"/>
      <w:r w:rsidRPr="00845083">
        <w:rPr>
          <w:i/>
        </w:rPr>
        <w:t xml:space="preserve"> </w:t>
      </w:r>
      <w:proofErr w:type="spellStart"/>
      <w:r w:rsidRPr="00845083">
        <w:rPr>
          <w:i/>
        </w:rPr>
        <w:t>Programming</w:t>
      </w:r>
      <w:proofErr w:type="spellEnd"/>
      <w:r w:rsidRPr="00845083">
        <w:rPr>
          <w:i/>
        </w:rPr>
        <w:t xml:space="preserve"> </w:t>
      </w:r>
      <w:r>
        <w:t>requiere un poco más de planificación antes de ponerse a codificar, pero el resultado es notablemente más agradecido en cuanto a comprensión, y modificación se refiere.</w:t>
      </w:r>
    </w:p>
    <w:p w14:paraId="18BD58A7" w14:textId="77777777" w:rsidR="00E87FDD" w:rsidRDefault="00E87FDD" w:rsidP="00E87FDD">
      <w:pPr>
        <w:pStyle w:val="Normal-2"/>
      </w:pPr>
      <w:r>
        <w:t xml:space="preserve">El concepto de </w:t>
      </w:r>
      <w:proofErr w:type="spellStart"/>
      <w:r w:rsidRPr="00845083">
        <w:rPr>
          <w:i/>
        </w:rPr>
        <w:t>Beahavior</w:t>
      </w:r>
      <w:proofErr w:type="spellEnd"/>
      <w:r w:rsidRPr="00845083">
        <w:rPr>
          <w:i/>
        </w:rPr>
        <w:t xml:space="preserve"> </w:t>
      </w:r>
      <w:proofErr w:type="spellStart"/>
      <w:r w:rsidRPr="00845083">
        <w:rPr>
          <w:i/>
        </w:rPr>
        <w:t>Programming</w:t>
      </w:r>
      <w:proofErr w:type="spellEnd"/>
      <w:r>
        <w:rPr>
          <w:i/>
        </w:rPr>
        <w:t xml:space="preserve"> </w:t>
      </w:r>
      <w:r>
        <w:t>es proporcionar al robot un conjunto de comportamientos independientes a su objetivo, pero que en conjunto permitan al robot llevar a cabo sus tareas.</w:t>
      </w:r>
    </w:p>
    <w:p w14:paraId="32FED07E" w14:textId="739B7EAF" w:rsidR="00E87FDD" w:rsidRPr="003243C8" w:rsidRDefault="008A17B1" w:rsidP="00E87FDD">
      <w:pPr>
        <w:pStyle w:val="Normal-2"/>
      </w:pPr>
      <w:r>
        <w:t>E</w:t>
      </w:r>
      <w:r w:rsidR="00E87FDD">
        <w:t xml:space="preserve">s una forma de programación en paralelo donde los </w:t>
      </w:r>
      <w:proofErr w:type="spellStart"/>
      <w:r w:rsidR="00E87FDD" w:rsidRPr="003243C8">
        <w:rPr>
          <w:i/>
        </w:rPr>
        <w:t>behaviors</w:t>
      </w:r>
      <w:proofErr w:type="spellEnd"/>
      <w:r w:rsidR="00E87FDD">
        <w:t xml:space="preserve">  (comportamientos) tienen sus propias metas, y compiten por el control del robot. Esto proporciona una plataforma de oportunidades que en última instancia llevan a cabo la tarea principal.</w:t>
      </w:r>
    </w:p>
    <w:p w14:paraId="749132BC" w14:textId="77777777" w:rsidR="00E87FDD" w:rsidRPr="003243C8" w:rsidRDefault="00E87FDD" w:rsidP="00E87FDD">
      <w:pPr>
        <w:pStyle w:val="Normal-2"/>
      </w:pPr>
      <w:r>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015442A6" w14:textId="5C78386C" w:rsidR="00E87FDD" w:rsidRPr="00633257" w:rsidRDefault="00E87FDD" w:rsidP="00E87FDD">
      <w:pPr>
        <w:pStyle w:val="Normal-2"/>
      </w:pPr>
      <w:r>
        <w:t xml:space="preserve">La </w:t>
      </w:r>
      <w:proofErr w:type="spellStart"/>
      <w:r w:rsidRPr="00845083">
        <w:rPr>
          <w:i/>
        </w:rPr>
        <w:t>Beahavior</w:t>
      </w:r>
      <w:proofErr w:type="spellEnd"/>
      <w:r w:rsidRPr="00845083">
        <w:rPr>
          <w:i/>
        </w:rPr>
        <w:t xml:space="preserve"> </w:t>
      </w:r>
      <w:proofErr w:type="spellStart"/>
      <w:r w:rsidRPr="00845083">
        <w:rPr>
          <w:i/>
        </w:rPr>
        <w:t>Programming</w:t>
      </w:r>
      <w:proofErr w:type="spellEnd"/>
      <w:r>
        <w:rPr>
          <w:i/>
        </w:rPr>
        <w:t xml:space="preserve"> </w:t>
      </w:r>
      <w:r>
        <w:t xml:space="preserve">emplea un sistema jerárquico de conductas escrito específicamente para realizar una acción basada en un conjunto de factores desencadenantes. Lo bueno de este sistema, es </w:t>
      </w:r>
      <w:r>
        <w:lastRenderedPageBreak/>
        <w:t xml:space="preserve">que la complejidad reside en añadir comportamientos sin necesidad de cambiar los existentes. Esta forma de programación considera cada </w:t>
      </w:r>
      <w:proofErr w:type="spellStart"/>
      <w:r w:rsidRPr="00633257">
        <w:rPr>
          <w:i/>
        </w:rPr>
        <w:t>behavior</w:t>
      </w:r>
      <w:proofErr w:type="spellEnd"/>
      <w:r>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t>consigue</w:t>
      </w:r>
      <w:r>
        <w:t xml:space="preserve"> como resultado de que los </w:t>
      </w:r>
      <w:proofErr w:type="spellStart"/>
      <w:r w:rsidRPr="00633257">
        <w:rPr>
          <w:i/>
        </w:rPr>
        <w:t>behavoir</w:t>
      </w:r>
      <w:proofErr w:type="spellEnd"/>
      <w:r>
        <w:rPr>
          <w:i/>
        </w:rPr>
        <w:t xml:space="preserve"> </w:t>
      </w:r>
      <w:r>
        <w:t xml:space="preserve">consigan sus fines de forma independiente. </w:t>
      </w:r>
      <w:r w:rsidRPr="00145EF3">
        <w:t xml:space="preserve">Si se construye correctamente, el robot parece pensar y tomar decisiones </w:t>
      </w:r>
      <w:r>
        <w:t xml:space="preserve">sobre su entorno para </w:t>
      </w:r>
      <w:r w:rsidRPr="00145EF3">
        <w:t>completar la tarea</w:t>
      </w:r>
      <w:r>
        <w:t>.</w:t>
      </w:r>
    </w:p>
    <w:p w14:paraId="188D8099" w14:textId="77777777" w:rsidR="00E87FDD" w:rsidRPr="001B1C84" w:rsidRDefault="00E87FDD" w:rsidP="00E87FDD">
      <w:pPr>
        <w:rPr>
          <w:color w:val="1F497D" w:themeColor="text2"/>
        </w:rPr>
      </w:pPr>
    </w:p>
    <w:p w14:paraId="078B1A18" w14:textId="77777777" w:rsidR="00E87FDD" w:rsidRDefault="00E87FDD" w:rsidP="00E87FDD">
      <w:pPr>
        <w:keepNext/>
      </w:pPr>
      <w:r>
        <w:rPr>
          <w:noProof/>
          <w:lang w:val="es-ES"/>
        </w:rPr>
        <w:drawing>
          <wp:inline distT="0" distB="0" distL="0" distR="0" wp14:editId="15B4439A">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7E74C5A5" w14:textId="77777777" w:rsidR="00E87FDD" w:rsidRDefault="00E87FDD" w:rsidP="00F96D70">
      <w:pPr>
        <w:pStyle w:val="Epgrafe"/>
      </w:pPr>
      <w:bookmarkStart w:id="25" w:name="_Toc292034776"/>
      <w:r>
        <w:t xml:space="preserve">Ilustración </w:t>
      </w:r>
      <w:r>
        <w:fldChar w:fldCharType="begin"/>
      </w:r>
      <w:r>
        <w:instrText xml:space="preserve"> SEQ Ilustración \* ARABIC </w:instrText>
      </w:r>
      <w:r>
        <w:fldChar w:fldCharType="separate"/>
      </w:r>
      <w:r w:rsidR="00F96D70">
        <w:rPr>
          <w:noProof/>
        </w:rPr>
        <w:t>3</w:t>
      </w:r>
      <w:r>
        <w:fldChar w:fldCharType="end"/>
      </w:r>
      <w:r>
        <w:t xml:space="preserve">: </w:t>
      </w:r>
      <w:proofErr w:type="spellStart"/>
      <w:r>
        <w:t>Behavior</w:t>
      </w:r>
      <w:proofErr w:type="spellEnd"/>
      <w:r>
        <w:t xml:space="preserve"> </w:t>
      </w:r>
      <w:proofErr w:type="spellStart"/>
      <w:r>
        <w:t>Programming</w:t>
      </w:r>
      <w:bookmarkEnd w:id="25"/>
      <w:proofErr w:type="spellEnd"/>
    </w:p>
    <w:p w14:paraId="60CF58F7" w14:textId="77777777" w:rsidR="00E87FDD" w:rsidRPr="00376D8C" w:rsidRDefault="00E87FDD" w:rsidP="00E87FDD"/>
    <w:p w14:paraId="0D94F44B" w14:textId="77777777" w:rsidR="00E87FDD" w:rsidRDefault="00E87FDD" w:rsidP="00E87FDD">
      <w:pPr>
        <w:pStyle w:val="Ttulo5"/>
      </w:pPr>
      <w:bookmarkStart w:id="26" w:name="_Toc291664457"/>
      <w:bookmarkStart w:id="27" w:name="_Toc292471906"/>
      <w:r>
        <w:t xml:space="preserve">Behavior Programming en </w:t>
      </w:r>
      <w:proofErr w:type="spellStart"/>
      <w:r>
        <w:t>leJOS</w:t>
      </w:r>
      <w:bookmarkEnd w:id="26"/>
      <w:bookmarkEnd w:id="27"/>
      <w:proofErr w:type="spellEnd"/>
    </w:p>
    <w:p w14:paraId="266C9EB0" w14:textId="77777777" w:rsidR="00E87FDD" w:rsidRDefault="00E87FDD" w:rsidP="00E87FDD">
      <w:pPr>
        <w:pStyle w:val="Normal-2"/>
      </w:pPr>
      <w:r>
        <w:t xml:space="preserve">A la hora de realizar una programación basada en comportamientos en lejos, disponemos de una interfaz y una clase. La interfaz </w:t>
      </w:r>
      <w:proofErr w:type="spellStart"/>
      <w:r w:rsidRPr="00370F83">
        <w:rPr>
          <w:b/>
        </w:rPr>
        <w:t>Behavior</w:t>
      </w:r>
      <w:proofErr w:type="spellEnd"/>
      <w:r>
        <w:t xml:space="preserve"> es muy genérica, puesto que los distintos </w:t>
      </w:r>
      <w:proofErr w:type="spellStart"/>
      <w:r w:rsidRPr="00370F83">
        <w:rPr>
          <w:i/>
        </w:rPr>
        <w:t>behaviors</w:t>
      </w:r>
      <w:proofErr w:type="spellEnd"/>
      <w:r>
        <w:t xml:space="preserve"> que se pueden programar son muy variados.</w:t>
      </w:r>
    </w:p>
    <w:p w14:paraId="30109DAE" w14:textId="77777777" w:rsidR="00E87FDD" w:rsidRDefault="00E87FDD" w:rsidP="00E87FDD">
      <w:pPr>
        <w:pStyle w:val="Normal-2"/>
      </w:pPr>
      <w:r>
        <w:t xml:space="preserve">Todas las clases e interfaces para la programación de comportamientos se encuentra en el paquete </w:t>
      </w:r>
      <w:proofErr w:type="spellStart"/>
      <w:r>
        <w:t>lejos.subsumption</w:t>
      </w:r>
      <w:proofErr w:type="spellEnd"/>
      <w:r>
        <w:t>.</w:t>
      </w:r>
    </w:p>
    <w:p w14:paraId="087DEA97" w14:textId="77777777" w:rsidR="00E87FDD" w:rsidRPr="00D75137" w:rsidRDefault="00E87FDD" w:rsidP="00E87FDD">
      <w:pPr>
        <w:rPr>
          <w:b/>
          <w:sz w:val="26"/>
          <w:szCs w:val="26"/>
        </w:rPr>
      </w:pPr>
      <w:proofErr w:type="spellStart"/>
      <w:r w:rsidRPr="00D75137">
        <w:rPr>
          <w:b/>
          <w:sz w:val="26"/>
          <w:szCs w:val="26"/>
        </w:rPr>
        <w:t>lejos.robotics.subsumption.Behavior</w:t>
      </w:r>
      <w:proofErr w:type="spellEnd"/>
      <w:r w:rsidRPr="00D75137">
        <w:rPr>
          <w:b/>
          <w:sz w:val="26"/>
          <w:szCs w:val="26"/>
        </w:rPr>
        <w:t>:</w:t>
      </w:r>
    </w:p>
    <w:p w14:paraId="619D562E" w14:textId="77777777" w:rsidR="00E87FDD" w:rsidRDefault="00E87FDD" w:rsidP="00E87FDD">
      <w:pPr>
        <w:pStyle w:val="Normal-2"/>
      </w:pPr>
      <w:r>
        <w:t xml:space="preserve">Según el api de </w:t>
      </w:r>
      <w:proofErr w:type="spellStart"/>
      <w:r>
        <w:t>leJOS</w:t>
      </w:r>
      <w:proofErr w:type="spellEnd"/>
      <w:r>
        <w:t xml:space="preserve"> el</w:t>
      </w:r>
      <w:r w:rsidRPr="006F3C7C">
        <w:t xml:space="preserve"> interfaz de </w:t>
      </w:r>
      <w:proofErr w:type="spellStart"/>
      <w:r>
        <w:t>Behavior</w:t>
      </w:r>
      <w:proofErr w:type="spellEnd"/>
      <w:r w:rsidRPr="006F3C7C">
        <w:t xml:space="preserve"> representa un objeto que contiene un comportamiento específico que pertenece a un robot. Cada comportamiento debe definir tres cosas:</w:t>
      </w:r>
    </w:p>
    <w:p w14:paraId="6C000CCF" w14:textId="77777777" w:rsidR="00E87FDD" w:rsidRDefault="00E87FDD" w:rsidP="00E87FDD">
      <w:pPr>
        <w:pStyle w:val="Normal-2"/>
        <w:numPr>
          <w:ilvl w:val="0"/>
          <w:numId w:val="9"/>
        </w:numPr>
        <w:ind w:left="709"/>
      </w:pPr>
      <w:r>
        <w:t>Las circunstancias por las cuales éste comportamiento toma el control del robot.</w:t>
      </w:r>
    </w:p>
    <w:p w14:paraId="58F842D4" w14:textId="77777777" w:rsidR="00E87FDD" w:rsidRPr="006F3C7C" w:rsidRDefault="00E87FDD" w:rsidP="00E87FDD">
      <w:pPr>
        <w:pStyle w:val="Normal-2"/>
        <w:ind w:left="709" w:firstLine="0"/>
      </w:pPr>
      <w:r>
        <w:t xml:space="preserve">Método: </w:t>
      </w:r>
      <w:r w:rsidRPr="004B1B85">
        <w:rPr>
          <w:rStyle w:val="CodigoooCar"/>
        </w:rPr>
        <w:t>void action ()</w:t>
      </w:r>
    </w:p>
    <w:p w14:paraId="4728B2EE" w14:textId="77777777" w:rsidR="00E87FDD" w:rsidRDefault="00E87FDD" w:rsidP="00E87FDD">
      <w:pPr>
        <w:pStyle w:val="Normal-2"/>
        <w:numPr>
          <w:ilvl w:val="0"/>
          <w:numId w:val="9"/>
        </w:numPr>
        <w:ind w:left="709"/>
      </w:pPr>
      <w:r>
        <w:t>La acción que realiza el comportamiento cuando tiene el control del robot.</w:t>
      </w:r>
    </w:p>
    <w:p w14:paraId="7F652E39" w14:textId="77777777" w:rsidR="00E87FDD" w:rsidRPr="006F3C7C" w:rsidRDefault="00E87FDD" w:rsidP="00E87FDD">
      <w:pPr>
        <w:pStyle w:val="Normal-2"/>
        <w:ind w:left="709" w:firstLine="0"/>
      </w:pPr>
      <w:r>
        <w:t xml:space="preserve">Método: </w:t>
      </w:r>
      <w:r w:rsidRPr="004B1B85">
        <w:rPr>
          <w:rStyle w:val="CodigoooCar"/>
        </w:rPr>
        <w:t>void supress ()</w:t>
      </w:r>
    </w:p>
    <w:p w14:paraId="67AB31C6" w14:textId="77777777" w:rsidR="00E87FDD" w:rsidRDefault="00E87FDD" w:rsidP="00E87FDD">
      <w:pPr>
        <w:pStyle w:val="Normal-2"/>
        <w:numPr>
          <w:ilvl w:val="0"/>
          <w:numId w:val="9"/>
        </w:numPr>
        <w:ind w:left="709"/>
      </w:pPr>
      <w:r>
        <w:lastRenderedPageBreak/>
        <w:t>Las acciones que realiza el comportamiento cuando no tiene el control del robot.</w:t>
      </w:r>
    </w:p>
    <w:p w14:paraId="2DA15684" w14:textId="77777777" w:rsidR="00E87FDD" w:rsidRPr="00C503E7" w:rsidRDefault="00E87FDD" w:rsidP="00E87FDD">
      <w:pPr>
        <w:pStyle w:val="Normal-2"/>
        <w:ind w:left="709" w:firstLine="0"/>
        <w:rPr>
          <w:rStyle w:val="CodigoooCar"/>
          <w:lang w:val="es-ES"/>
        </w:rPr>
      </w:pPr>
      <w:r>
        <w:t xml:space="preserve">Método: </w:t>
      </w:r>
      <w:proofErr w:type="spellStart"/>
      <w:r w:rsidRPr="00C503E7">
        <w:rPr>
          <w:rStyle w:val="CodigoooCar"/>
          <w:lang w:val="es-ES"/>
        </w:rPr>
        <w:t>void</w:t>
      </w:r>
      <w:proofErr w:type="spellEnd"/>
      <w:r w:rsidRPr="00C503E7">
        <w:rPr>
          <w:rStyle w:val="CodigoooCar"/>
          <w:lang w:val="es-ES"/>
        </w:rPr>
        <w:t xml:space="preserve"> </w:t>
      </w:r>
      <w:proofErr w:type="spellStart"/>
      <w:r w:rsidRPr="00C503E7">
        <w:rPr>
          <w:rStyle w:val="CodigoooCar"/>
          <w:lang w:val="es-ES"/>
        </w:rPr>
        <w:t>takeControl</w:t>
      </w:r>
      <w:proofErr w:type="spellEnd"/>
      <w:r w:rsidRPr="00C503E7">
        <w:rPr>
          <w:rStyle w:val="CodigoooCar"/>
          <w:lang w:val="es-ES"/>
        </w:rPr>
        <w:t xml:space="preserve"> ()</w:t>
      </w:r>
    </w:p>
    <w:p w14:paraId="2180DAC6" w14:textId="77777777" w:rsidR="00E87FDD" w:rsidRDefault="00E87FDD" w:rsidP="00E87FDD">
      <w:pPr>
        <w:rPr>
          <w:b/>
          <w:sz w:val="26"/>
          <w:szCs w:val="26"/>
        </w:rPr>
      </w:pPr>
      <w:proofErr w:type="spellStart"/>
      <w:r w:rsidRPr="00D75137">
        <w:rPr>
          <w:b/>
          <w:sz w:val="26"/>
          <w:szCs w:val="26"/>
        </w:rPr>
        <w:t>lejos.robotics.subsumption.Arbitrator</w:t>
      </w:r>
      <w:proofErr w:type="spellEnd"/>
      <w:r w:rsidRPr="00D75137">
        <w:rPr>
          <w:b/>
          <w:sz w:val="26"/>
          <w:szCs w:val="26"/>
        </w:rPr>
        <w:t>:</w:t>
      </w:r>
    </w:p>
    <w:p w14:paraId="6755A915" w14:textId="77777777" w:rsidR="00E87FDD" w:rsidRDefault="00E87FDD" w:rsidP="00E87FDD">
      <w:pPr>
        <w:pStyle w:val="Normal-2"/>
      </w:pPr>
      <w:r w:rsidRPr="00C452AA">
        <w:t xml:space="preserve">Cuando un objeto se crea una instancia </w:t>
      </w:r>
      <w:proofErr w:type="spellStart"/>
      <w:r>
        <w:t>Arbitrator</w:t>
      </w:r>
      <w:proofErr w:type="spellEnd"/>
      <w:r w:rsidRPr="00C452AA">
        <w:t xml:space="preserve">, se </w:t>
      </w:r>
      <w:r>
        <w:t>construye pasándole como parámetro una matriz de</w:t>
      </w:r>
      <w:r w:rsidRPr="00C452AA">
        <w:t xml:space="preserve"> objetos </w:t>
      </w:r>
      <w:proofErr w:type="spellStart"/>
      <w:r w:rsidRPr="00C452AA">
        <w:t>Behavior</w:t>
      </w:r>
      <w:proofErr w:type="spellEnd"/>
      <w:r>
        <w:t>.</w:t>
      </w:r>
      <w:r w:rsidRPr="00C452AA">
        <w:t xml:space="preserve"> </w:t>
      </w:r>
      <w:r>
        <w:t xml:space="preserve">Una vez creado el objeto, se llama al método </w:t>
      </w:r>
      <w:proofErr w:type="spellStart"/>
      <w:r w:rsidRPr="00D75137">
        <w:rPr>
          <w:rStyle w:val="CodigoooCar"/>
          <w:lang w:val="es-ES"/>
        </w:rPr>
        <w:t>strat</w:t>
      </w:r>
      <w:proofErr w:type="spellEnd"/>
      <w:r w:rsidRPr="00D75137">
        <w:rPr>
          <w:rStyle w:val="CodigoooCar"/>
          <w:lang w:val="es-ES"/>
        </w:rPr>
        <w:t xml:space="preserve"> ()</w:t>
      </w:r>
      <w:r>
        <w:t xml:space="preserve"> que comienza a “arbitrar”, es decir, decidir qué </w:t>
      </w:r>
      <w:proofErr w:type="spellStart"/>
      <w:r>
        <w:t>Behavior</w:t>
      </w:r>
      <w:proofErr w:type="spellEnd"/>
      <w:r>
        <w:t xml:space="preserve"> deben estar activas</w:t>
      </w:r>
      <w:r w:rsidRPr="00C452AA">
        <w:t xml:space="preserve">. El </w:t>
      </w:r>
      <w:r>
        <w:t xml:space="preserve">objeto </w:t>
      </w:r>
      <w:proofErr w:type="spellStart"/>
      <w:r>
        <w:t>Arbitrator</w:t>
      </w:r>
      <w:proofErr w:type="spellEnd"/>
      <w:r>
        <w:t xml:space="preserve"> llama al método</w:t>
      </w:r>
      <w:r w:rsidRPr="00C452AA">
        <w:t xml:space="preserve"> </w:t>
      </w:r>
      <w:proofErr w:type="spellStart"/>
      <w:r w:rsidRPr="00D75137">
        <w:rPr>
          <w:rStyle w:val="CodigoooCar"/>
          <w:lang w:val="es-ES"/>
        </w:rPr>
        <w:t>TakeControl</w:t>
      </w:r>
      <w:proofErr w:type="spellEnd"/>
      <w:r w:rsidRPr="00D75137">
        <w:rPr>
          <w:rStyle w:val="CodigoooCar"/>
          <w:lang w:val="es-ES"/>
        </w:rPr>
        <w:t xml:space="preserve"> ()</w:t>
      </w:r>
      <w:r w:rsidRPr="00C452AA">
        <w:t xml:space="preserve"> en cada objeto </w:t>
      </w:r>
      <w:proofErr w:type="spellStart"/>
      <w:r>
        <w:t>Behavior</w:t>
      </w:r>
      <w:proofErr w:type="spellEnd"/>
      <w:r w:rsidRPr="00C452AA">
        <w:t xml:space="preserve">, empezando por el objeto con el número </w:t>
      </w:r>
      <w:r>
        <w:t xml:space="preserve">índice más alto </w:t>
      </w:r>
      <w:r w:rsidRPr="00C452AA">
        <w:t xml:space="preserve">en la matriz. </w:t>
      </w:r>
      <w:r>
        <w:t xml:space="preserve">El objeto </w:t>
      </w:r>
      <w:proofErr w:type="spellStart"/>
      <w:r>
        <w:t>Arbitrator</w:t>
      </w:r>
      <w:proofErr w:type="spellEnd"/>
      <w:r>
        <w:t xml:space="preserve"> realiza pasadas sobre los objetos </w:t>
      </w:r>
      <w:proofErr w:type="spellStart"/>
      <w:r>
        <w:t>Behavior</w:t>
      </w:r>
      <w:proofErr w:type="spellEnd"/>
      <w:r>
        <w:t xml:space="preserve">, hasta encontrar alguno que quiera tomar el control, es entonces cuando se ejecuta el método </w:t>
      </w:r>
      <w:proofErr w:type="spellStart"/>
      <w:r w:rsidRPr="00D75137">
        <w:rPr>
          <w:rStyle w:val="CodigoooCar"/>
          <w:lang w:val="es-ES"/>
        </w:rPr>
        <w:t>action</w:t>
      </w:r>
      <w:proofErr w:type="spellEnd"/>
      <w:r w:rsidRPr="00D75137">
        <w:rPr>
          <w:rStyle w:val="CodigoooCar"/>
          <w:lang w:val="es-ES"/>
        </w:rPr>
        <w:t xml:space="preserve"> ()</w:t>
      </w:r>
      <w:r>
        <w:t xml:space="preserve"> del objeto una única vez. </w:t>
      </w:r>
      <w:r w:rsidRPr="00C452AA">
        <w:t xml:space="preserve">Si dos </w:t>
      </w:r>
      <w:r>
        <w:t xml:space="preserve">objetos </w:t>
      </w:r>
      <w:proofErr w:type="spellStart"/>
      <w:r>
        <w:t>Behavior</w:t>
      </w:r>
      <w:proofErr w:type="spellEnd"/>
      <w:r>
        <w:t xml:space="preserve"> luchan por el control del robot, solo el de mayor índice lo obtendrá.</w:t>
      </w:r>
    </w:p>
    <w:p w14:paraId="5C446B96" w14:textId="77777777" w:rsidR="00E87FDD" w:rsidRDefault="00E87FDD" w:rsidP="00E87FDD">
      <w:pPr>
        <w:pStyle w:val="Normal-2"/>
      </w:pPr>
      <w:r>
        <w:t>En resumen, ésta clase tiene tres responsabilidades:</w:t>
      </w:r>
    </w:p>
    <w:p w14:paraId="47E034FB" w14:textId="77777777" w:rsidR="00E87FDD" w:rsidRDefault="00E87FDD" w:rsidP="00E87FDD">
      <w:pPr>
        <w:pStyle w:val="Normal-2"/>
        <w:numPr>
          <w:ilvl w:val="0"/>
          <w:numId w:val="10"/>
        </w:numPr>
      </w:pPr>
      <w:r>
        <w:t>Determinar el comportamiento de mayor prioridad intentando tomar el control del robot.</w:t>
      </w:r>
    </w:p>
    <w:p w14:paraId="7F5D52B4" w14:textId="77777777" w:rsidR="00E87FDD" w:rsidRDefault="00E87FDD" w:rsidP="00E87FDD">
      <w:pPr>
        <w:pStyle w:val="Normal-2"/>
        <w:numPr>
          <w:ilvl w:val="0"/>
          <w:numId w:val="10"/>
        </w:numPr>
      </w:pPr>
      <w:r>
        <w:lastRenderedPageBreak/>
        <w:t>Sustituir el comportamiento activo si su prioridad es inferior al de otro solicitando el control.</w:t>
      </w:r>
    </w:p>
    <w:p w14:paraId="3A3AB535" w14:textId="77777777" w:rsidR="00E87FDD" w:rsidRPr="006F3C7C" w:rsidRDefault="00E87FDD" w:rsidP="00E87FDD">
      <w:pPr>
        <w:pStyle w:val="Normal-2"/>
      </w:pPr>
      <w:r>
        <w:t xml:space="preserve">Cabe destacar que solo se llamara al método </w:t>
      </w:r>
      <w:proofErr w:type="spellStart"/>
      <w:r w:rsidRPr="00D75137">
        <w:rPr>
          <w:rStyle w:val="CodigoooCar"/>
          <w:lang w:val="es-ES"/>
        </w:rPr>
        <w:t>supress</w:t>
      </w:r>
      <w:proofErr w:type="spellEnd"/>
      <w:r w:rsidRPr="00D75137">
        <w:rPr>
          <w:rStyle w:val="CodigoooCar"/>
          <w:lang w:val="es-ES"/>
        </w:rPr>
        <w:t xml:space="preserve"> ()</w:t>
      </w:r>
      <w:r w:rsidRPr="00B710D4">
        <w:rPr>
          <w:rFonts w:eastAsia="ヒラギノ角ゴ Pro W3"/>
        </w:rPr>
        <w:t xml:space="preserve"> de</w:t>
      </w:r>
      <w:r>
        <w:rPr>
          <w:rFonts w:eastAsia="ヒラギノ角ゴ Pro W3"/>
        </w:rPr>
        <w:t xml:space="preserve"> aquel comportamiento cuyo método </w:t>
      </w:r>
      <w:proofErr w:type="spellStart"/>
      <w:r w:rsidRPr="00D75137">
        <w:rPr>
          <w:rStyle w:val="CodigoooCar"/>
          <w:lang w:val="es-ES"/>
        </w:rPr>
        <w:t>action</w:t>
      </w:r>
      <w:proofErr w:type="spellEnd"/>
      <w:r w:rsidRPr="00D75137">
        <w:rPr>
          <w:rStyle w:val="CodigoooCar"/>
          <w:lang w:val="es-ES"/>
        </w:rPr>
        <w:t xml:space="preserve"> ()</w:t>
      </w:r>
      <w:r>
        <w:rPr>
          <w:rFonts w:eastAsia="ヒラギノ角ゴ Pro W3"/>
        </w:rPr>
        <w:t xml:space="preserve"> este en ejecución, terminado la ejecución de éste inmediatamente.</w:t>
      </w:r>
    </w:p>
    <w:p w14:paraId="794688CB" w14:textId="77777777" w:rsidR="00E87FDD" w:rsidRPr="00D75137" w:rsidRDefault="00E87FDD" w:rsidP="00E87FDD">
      <w:pPr>
        <w:rPr>
          <w:lang w:val="es-ES"/>
        </w:rPr>
      </w:pPr>
    </w:p>
    <w:p w14:paraId="21FACC15" w14:textId="77777777" w:rsidR="00E87FDD" w:rsidRPr="003A6A41" w:rsidRDefault="00E87FDD" w:rsidP="00E87FDD">
      <w:pPr>
        <w:pStyle w:val="Ttulo3"/>
      </w:pPr>
      <w:bookmarkStart w:id="28" w:name="_Toc291664458"/>
      <w:bookmarkStart w:id="29" w:name="_Toc292471907"/>
      <w:r w:rsidRPr="003A6A41">
        <w:t>Hardware</w:t>
      </w:r>
      <w:bookmarkEnd w:id="28"/>
      <w:bookmarkEnd w:id="29"/>
    </w:p>
    <w:p w14:paraId="2D7410AE" w14:textId="77777777" w:rsidR="00E87FDD" w:rsidRPr="002C4FDE" w:rsidRDefault="00E87FDD" w:rsidP="00E87FDD">
      <w:pPr>
        <w:pStyle w:val="Ttulo4"/>
      </w:pPr>
      <w:r>
        <w:t xml:space="preserve"> </w:t>
      </w:r>
      <w:bookmarkStart w:id="30" w:name="_Toc291664459"/>
      <w:bookmarkStart w:id="31" w:name="_Toc292471908"/>
      <w:r w:rsidRPr="002C4FDE">
        <w:t>Lego NXT</w:t>
      </w:r>
      <w:bookmarkEnd w:id="30"/>
      <w:bookmarkEnd w:id="31"/>
    </w:p>
    <w:p w14:paraId="58B0AEE3" w14:textId="77777777" w:rsidR="00E87FDD" w:rsidRPr="003A6A41" w:rsidRDefault="00E87FDD" w:rsidP="00E87FDD">
      <w:pPr>
        <w:pStyle w:val="Normal-2"/>
      </w:pPr>
      <w:r w:rsidRPr="003A6A41">
        <w:t xml:space="preserve"> Lego </w:t>
      </w:r>
      <w:proofErr w:type="spellStart"/>
      <w:r w:rsidRPr="003A6A41">
        <w:t>Mindstorms</w:t>
      </w:r>
      <w:proofErr w:type="spellEnd"/>
      <w:r w:rsidRPr="003A6A41">
        <w:t xml:space="preserve">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0D3225D7" w14:textId="77777777" w:rsidR="00E87FDD" w:rsidRPr="003A6A41" w:rsidRDefault="00E87FDD" w:rsidP="00E87FDD">
      <w:pPr>
        <w:pStyle w:val="Normal-2"/>
      </w:pPr>
      <w:r w:rsidRPr="003A6A41">
        <w:tab/>
      </w:r>
      <w:r w:rsidRPr="003A6A41">
        <w:rPr>
          <w:rStyle w:val="Normal-2Car"/>
          <w:lang w:val="es-ES_tradnl"/>
        </w:rPr>
        <w:t xml:space="preserve">De las investigaciones realizadas en el MIT nació el </w:t>
      </w:r>
      <w:proofErr w:type="spellStart"/>
      <w:r w:rsidRPr="003A6A41">
        <w:rPr>
          <w:rStyle w:val="Normal-2Car"/>
          <w:rFonts w:eastAsia="ヒラギノ角ゴ Pro W3"/>
          <w:i/>
          <w:lang w:val="es-ES_tradnl"/>
        </w:rPr>
        <w:t>Programmable</w:t>
      </w:r>
      <w:proofErr w:type="spellEnd"/>
      <w:r w:rsidRPr="003A6A41">
        <w:rPr>
          <w:rStyle w:val="Normal-2Car"/>
          <w:rFonts w:eastAsia="ヒラギノ角ゴ Pro W3"/>
          <w:i/>
          <w:lang w:val="es-ES_tradnl"/>
        </w:rPr>
        <w:t xml:space="preserve"> </w:t>
      </w:r>
      <w:proofErr w:type="spellStart"/>
      <w:r w:rsidRPr="003A6A41">
        <w:rPr>
          <w:rStyle w:val="Normal-2Car"/>
          <w:rFonts w:eastAsia="ヒラギノ角ゴ Pro W3"/>
          <w:i/>
          <w:lang w:val="es-ES_tradnl"/>
        </w:rPr>
        <w:t>Brick</w:t>
      </w:r>
      <w:proofErr w:type="spellEnd"/>
      <w:r w:rsidRPr="003A6A41">
        <w:rPr>
          <w:rStyle w:val="Normal-2Car"/>
          <w:lang w:val="es-ES_tradnl"/>
        </w:rPr>
        <w:t xml:space="preserve"> que LEGO transformó en lo que sería la primera generación de </w:t>
      </w:r>
      <w:proofErr w:type="spellStart"/>
      <w:r w:rsidRPr="003A6A41">
        <w:rPr>
          <w:rStyle w:val="Normal-2Car"/>
          <w:lang w:val="es-ES_tradnl"/>
        </w:rPr>
        <w:t>Mindstorms</w:t>
      </w:r>
      <w:proofErr w:type="spellEnd"/>
      <w:r w:rsidRPr="003A6A41">
        <w:rPr>
          <w:rStyle w:val="Normal-2Car"/>
          <w:lang w:val="es-ES_tradnl"/>
        </w:rPr>
        <w:t>, el RCX (</w:t>
      </w:r>
      <w:r w:rsidRPr="003A6A41">
        <w:rPr>
          <w:rStyle w:val="Normal-2Car"/>
          <w:lang w:val="es-ES_tradnl"/>
        </w:rPr>
        <w:fldChar w:fldCharType="begin"/>
      </w:r>
      <w:r w:rsidRPr="003A6A41">
        <w:rPr>
          <w:rStyle w:val="Normal-2Car"/>
          <w:lang w:val="es-ES_tradnl"/>
        </w:rPr>
        <w:instrText xml:space="preserve"> REF _Ref281240533 \h </w:instrText>
      </w:r>
      <w:r>
        <w:rPr>
          <w:rStyle w:val="Normal-2Car"/>
          <w:lang w:val="es-ES_tradnl"/>
        </w:rPr>
        <w:instrText xml:space="preserve"> \* MERGEFORMAT </w:instrText>
      </w:r>
      <w:r w:rsidRPr="003A6A41">
        <w:rPr>
          <w:rStyle w:val="Normal-2Car"/>
          <w:lang w:val="es-ES_tradnl"/>
        </w:rPr>
      </w:r>
      <w:r w:rsidRPr="003A6A41">
        <w:rPr>
          <w:rStyle w:val="Normal-2Car"/>
          <w:lang w:val="es-ES_tradnl"/>
        </w:rPr>
        <w:fldChar w:fldCharType="separate"/>
      </w:r>
      <w:r w:rsidR="00770DAD" w:rsidRPr="003A6A41">
        <w:t xml:space="preserve">Ilustración </w:t>
      </w:r>
      <w:r w:rsidR="00770DAD">
        <w:rPr>
          <w:noProof/>
        </w:rPr>
        <w:t>4</w:t>
      </w:r>
      <w:r w:rsidR="00770DAD" w:rsidRPr="003A6A41">
        <w:t>: LEGO RXC.</w:t>
      </w:r>
      <w:r w:rsidRPr="003A6A41">
        <w:rPr>
          <w:rStyle w:val="Normal-2Car"/>
          <w:lang w:val="es-ES_tradnl"/>
        </w:rPr>
        <w:fldChar w:fldCharType="end"/>
      </w:r>
      <w:r w:rsidRPr="003A6A41">
        <w:rPr>
          <w:rStyle w:val="Normal-2Car"/>
          <w:lang w:val="es-ES_tradnl"/>
        </w:rPr>
        <w:t xml:space="preserve">). Esta versión fue lanzada en septiembre de 1998 con un precio aproximado de 200 dólares. Los resultados superaron todas las expectativas; </w:t>
      </w:r>
      <w:r w:rsidRPr="003A6A41">
        <w:rPr>
          <w:rStyle w:val="Normal-2Car"/>
          <w:lang w:val="es-ES_tradnl"/>
        </w:rPr>
        <w:lastRenderedPageBreak/>
        <w:t xml:space="preserve">vendieron más </w:t>
      </w:r>
      <w:r w:rsidRPr="003A6A41">
        <w:t>80.000 unidades en tres meses y se hicieron hueco en el mercado internacional de robótica.</w:t>
      </w:r>
    </w:p>
    <w:p w14:paraId="57E267BF" w14:textId="77777777" w:rsidR="00E87FDD" w:rsidRPr="003A6A41" w:rsidRDefault="00E87FDD" w:rsidP="00E87FDD">
      <w:pPr>
        <w:pStyle w:val="Normal-2"/>
        <w:jc w:val="center"/>
      </w:pPr>
      <w:r>
        <w:rPr>
          <w:noProof/>
        </w:rPr>
        <w:drawing>
          <wp:inline distT="0" distB="0" distL="0" distR="0" wp14:editId="3F9231D4">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23B2DE89" w14:textId="77777777" w:rsidR="00E87FDD" w:rsidRPr="003A6A41" w:rsidRDefault="00E87FDD" w:rsidP="00E87FDD">
      <w:pPr>
        <w:pStyle w:val="Normal-2"/>
        <w:jc w:val="center"/>
      </w:pPr>
      <w:bookmarkStart w:id="32" w:name="_Ref281240533"/>
      <w:bookmarkStart w:id="33" w:name="_Toc292034777"/>
      <w:r w:rsidRPr="003A6A41">
        <w:t xml:space="preserve">Ilustración </w:t>
      </w:r>
      <w:r w:rsidR="0080388B">
        <w:fldChar w:fldCharType="begin"/>
      </w:r>
      <w:r w:rsidR="0080388B">
        <w:instrText xml:space="preserve"> SEQ Ilustración \* ARABIC </w:instrText>
      </w:r>
      <w:r w:rsidR="0080388B">
        <w:fldChar w:fldCharType="separate"/>
      </w:r>
      <w:r w:rsidR="00F96D70">
        <w:rPr>
          <w:noProof/>
        </w:rPr>
        <w:t>4</w:t>
      </w:r>
      <w:r w:rsidR="0080388B">
        <w:rPr>
          <w:noProof/>
        </w:rPr>
        <w:fldChar w:fldCharType="end"/>
      </w:r>
      <w:r w:rsidRPr="003A6A41">
        <w:t>: LEGO RXC.</w:t>
      </w:r>
      <w:bookmarkEnd w:id="32"/>
      <w:bookmarkEnd w:id="33"/>
    </w:p>
    <w:p w14:paraId="200FE093" w14:textId="77777777" w:rsidR="00E87FDD" w:rsidRPr="003A6A41" w:rsidRDefault="00E87FDD" w:rsidP="00E87FDD">
      <w:pPr>
        <w:pStyle w:val="Normal-2"/>
      </w:pPr>
    </w:p>
    <w:p w14:paraId="1C2720BA" w14:textId="77777777" w:rsidR="00E87FDD" w:rsidRPr="003A6A41" w:rsidRDefault="00E87FDD" w:rsidP="00E87FDD">
      <w:pPr>
        <w:pStyle w:val="Normal-2"/>
      </w:pPr>
      <w:r w:rsidRPr="003A6A41">
        <w:tab/>
        <w:t xml:space="preserve">Esta primera generación de </w:t>
      </w:r>
      <w:proofErr w:type="spellStart"/>
      <w:r w:rsidRPr="003A6A41">
        <w:t>Mindstroms</w:t>
      </w:r>
      <w:proofErr w:type="spellEnd"/>
      <w:r w:rsidRPr="003A6A41">
        <w:t xml:space="preserve">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como el bloque programable conservan la forma de los ladrillos característica de LEGO. </w:t>
      </w:r>
    </w:p>
    <w:p w14:paraId="241F3153" w14:textId="77777777" w:rsidR="00E87FDD" w:rsidRPr="003A6A41" w:rsidRDefault="00E87FDD" w:rsidP="00E87FDD">
      <w:pPr>
        <w:pStyle w:val="Normal-2"/>
      </w:pPr>
      <w:r w:rsidRPr="003A6A41">
        <w:tab/>
        <w:t xml:space="preserve">En 2004, debido a los malos resultados de LEGO en el año anterior, con pérdidas de unos 188 millones de euros, se difundió el rumor de que iban a abandonar la línea </w:t>
      </w:r>
      <w:proofErr w:type="spellStart"/>
      <w:r w:rsidRPr="003A6A41">
        <w:t>Mindstorms</w:t>
      </w:r>
      <w:proofErr w:type="spellEnd"/>
      <w:r w:rsidRPr="003A6A41">
        <w:t xml:space="preserve"> y regresar a su </w:t>
      </w:r>
      <w:r w:rsidRPr="003A6A41">
        <w:lastRenderedPageBreak/>
        <w:t>mercado tradicional. Sin embargo, en enero de 2006, LEGO anunció el NXT, que comenzó a venderse en junio de ese año.</w:t>
      </w:r>
    </w:p>
    <w:p w14:paraId="5BB40801" w14:textId="77777777" w:rsidR="00E87FDD" w:rsidRDefault="00E87FDD" w:rsidP="00E87FDD">
      <w:pPr>
        <w:pStyle w:val="Normal-2"/>
      </w:pPr>
      <w:r w:rsidRPr="003A6A41">
        <w:tab/>
        <w:t xml:space="preserve">La línea de productos </w:t>
      </w:r>
      <w:proofErr w:type="spellStart"/>
      <w:r w:rsidRPr="003A6A41">
        <w:t>Mindstorms</w:t>
      </w:r>
      <w:proofErr w:type="spellEnd"/>
      <w:r w:rsidRPr="003A6A41">
        <w:t xml:space="preserve">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w:t>
      </w:r>
      <w:proofErr w:type="spellStart"/>
      <w:r w:rsidRPr="003A6A41">
        <w:t>Mindstorms</w:t>
      </w:r>
      <w:proofErr w:type="spellEnd"/>
      <w:r w:rsidRPr="003A6A41">
        <w:t xml:space="preserve"> tiene un hueco considerable entre los entusiastas de la robótica de todas las edades y en todo el mundo.</w:t>
      </w:r>
    </w:p>
    <w:p w14:paraId="3F32AEE4" w14:textId="3E997F90" w:rsidR="00622583" w:rsidRDefault="00622583" w:rsidP="00E87FDD">
      <w:pPr>
        <w:pStyle w:val="Normal-2"/>
      </w:pPr>
      <w:r>
        <w:t xml:space="preserve">Lego NXT ha </w:t>
      </w:r>
      <w:proofErr w:type="spellStart"/>
      <w:r>
        <w:t>sigo</w:t>
      </w:r>
      <w:proofErr w:type="spellEnd"/>
      <w:r>
        <w:t xml:space="preserve"> escogido para este proyecto por la relación posibilidades-precio que ofrece. Es la plataforma ideal para realizar prototipos de robots.</w:t>
      </w:r>
    </w:p>
    <w:p w14:paraId="21BF8BAF" w14:textId="60F93A46" w:rsidR="00622583" w:rsidRDefault="00622583" w:rsidP="00E87FDD">
      <w:pPr>
        <w:pStyle w:val="Normal-2"/>
      </w:pPr>
      <w:r>
        <w:t xml:space="preserve">Las </w:t>
      </w:r>
      <w:r w:rsidR="00FB5217">
        <w:t>desventajas</w:t>
      </w:r>
      <w:r>
        <w:t xml:space="preserve"> que se han encontrado a la hora de hacer el prototipo </w:t>
      </w:r>
      <w:r w:rsidR="00FB5217">
        <w:t xml:space="preserve">con Lego </w:t>
      </w:r>
      <w:r>
        <w:t>son</w:t>
      </w:r>
      <w:r w:rsidR="00FB5217">
        <w:t xml:space="preserve"> principalmente</w:t>
      </w:r>
      <w:r>
        <w:t xml:space="preserve"> 2:</w:t>
      </w:r>
    </w:p>
    <w:p w14:paraId="74940EB3" w14:textId="0D7BDBA3" w:rsidR="00622583" w:rsidRDefault="00622583" w:rsidP="00622583">
      <w:pPr>
        <w:pStyle w:val="Normal-2"/>
        <w:numPr>
          <w:ilvl w:val="0"/>
          <w:numId w:val="27"/>
        </w:numPr>
      </w:pPr>
      <w:r>
        <w:t xml:space="preserve">La plataforma creada por lego es </w:t>
      </w:r>
      <w:r w:rsidR="00FB5217">
        <w:t>débil</w:t>
      </w:r>
      <w:r>
        <w:t>, y tiene problemas para sostener el peso del robot.</w:t>
      </w:r>
    </w:p>
    <w:p w14:paraId="760A1C3A" w14:textId="7C386E8B" w:rsidR="00622583" w:rsidRDefault="00622583" w:rsidP="00622583">
      <w:pPr>
        <w:pStyle w:val="Normal-2"/>
        <w:numPr>
          <w:ilvl w:val="0"/>
          <w:numId w:val="27"/>
        </w:numPr>
      </w:pPr>
      <w:r>
        <w:t xml:space="preserve">El </w:t>
      </w:r>
      <w:proofErr w:type="spellStart"/>
      <w:r>
        <w:t>brick</w:t>
      </w:r>
      <w:proofErr w:type="spellEnd"/>
      <w:r>
        <w:t xml:space="preserve"> no tiene la potencia de procesamiento necesaria para </w:t>
      </w:r>
      <w:proofErr w:type="spellStart"/>
      <w:r>
        <w:t>Sphinx</w:t>
      </w:r>
      <w:proofErr w:type="spellEnd"/>
      <w:r>
        <w:t xml:space="preserve"> 4, por lo que se procedió a instalar un </w:t>
      </w:r>
      <w:proofErr w:type="spellStart"/>
      <w:r>
        <w:t>netbook</w:t>
      </w:r>
      <w:proofErr w:type="spellEnd"/>
      <w:r>
        <w:t xml:space="preserve"> que </w:t>
      </w:r>
      <w:r>
        <w:lastRenderedPageBreak/>
        <w:t xml:space="preserve">por sus </w:t>
      </w:r>
      <w:proofErr w:type="spellStart"/>
      <w:r>
        <w:t>caracterísitcas</w:t>
      </w:r>
      <w:proofErr w:type="spellEnd"/>
      <w:r>
        <w:t xml:space="preserve"> de procesamiento se convirtió en el procesador principal.</w:t>
      </w:r>
    </w:p>
    <w:p w14:paraId="2EED0DBF" w14:textId="77777777" w:rsidR="00622583" w:rsidRDefault="00622583" w:rsidP="00622583">
      <w:pPr>
        <w:pStyle w:val="Normal-2"/>
        <w:ind w:left="1068" w:firstLine="0"/>
      </w:pPr>
    </w:p>
    <w:p w14:paraId="24A3F9D0" w14:textId="0667FD23" w:rsidR="00E87FDD" w:rsidRDefault="00E87FDD" w:rsidP="00E87FDD">
      <w:pPr>
        <w:pStyle w:val="Ttulo4"/>
      </w:pPr>
      <w:bookmarkStart w:id="34" w:name="_Toc291664460"/>
      <w:bookmarkStart w:id="35" w:name="_Toc292471909"/>
      <w:r>
        <w:t xml:space="preserve">Notebook </w:t>
      </w:r>
      <w:proofErr w:type="spellStart"/>
      <w:r>
        <w:t>Asus</w:t>
      </w:r>
      <w:proofErr w:type="spellEnd"/>
      <w:r w:rsidR="00622583">
        <w:t xml:space="preserve"> EEE </w:t>
      </w:r>
      <w:r>
        <w:t xml:space="preserve"> 1005HA</w:t>
      </w:r>
      <w:bookmarkEnd w:id="34"/>
      <w:bookmarkEnd w:id="35"/>
    </w:p>
    <w:p w14:paraId="26AD4717" w14:textId="2E884F92" w:rsidR="00622583" w:rsidRDefault="00622583" w:rsidP="00E87FDD">
      <w:pPr>
        <w:pStyle w:val="Normal-2"/>
      </w:pPr>
      <w:r>
        <w:t xml:space="preserve">El </w:t>
      </w:r>
      <w:proofErr w:type="spellStart"/>
      <w:r>
        <w:t>netbook</w:t>
      </w:r>
      <w:proofErr w:type="spellEnd"/>
      <w:r>
        <w:t xml:space="preserve"> es el verdadero centro de procesamiento del robot, encargándose de la comunicación por voz, y ejecutando el código.</w:t>
      </w:r>
    </w:p>
    <w:p w14:paraId="1A637603" w14:textId="6AA99460" w:rsidR="00E87FDD" w:rsidRDefault="00622583" w:rsidP="00E87FDD">
      <w:pPr>
        <w:pStyle w:val="Normal-2"/>
      </w:pPr>
      <w:r>
        <w:t xml:space="preserve">El programa se ejecuta en el ordenador y se comunica a con el </w:t>
      </w:r>
      <w:proofErr w:type="spellStart"/>
      <w:r>
        <w:t>brick</w:t>
      </w:r>
      <w:proofErr w:type="spellEnd"/>
      <w:r>
        <w:t xml:space="preserve"> a través de conexión USB. </w:t>
      </w:r>
      <w:r w:rsidR="00E87FDD">
        <w:t xml:space="preserve">Cuando el robot llega a una determinada posición, se conecta a internet a través del notebook y realiza una consulta a la base de datos y a continuación transfiere los datos a la persona a través del </w:t>
      </w:r>
      <w:proofErr w:type="spellStart"/>
      <w:r w:rsidR="00E87FDD">
        <w:t>headphone</w:t>
      </w:r>
      <w:proofErr w:type="spellEnd"/>
      <w:r w:rsidR="00E87FDD">
        <w:t>.</w:t>
      </w:r>
    </w:p>
    <w:p w14:paraId="74B30443" w14:textId="77777777" w:rsidR="00E87FDD" w:rsidRPr="00C503E7" w:rsidRDefault="00E87FDD" w:rsidP="00E87FDD">
      <w:pPr>
        <w:ind w:left="708"/>
      </w:pPr>
    </w:p>
    <w:p w14:paraId="12B780DE" w14:textId="77777777" w:rsidR="00E87FDD" w:rsidRDefault="00E87FDD" w:rsidP="00E87FDD">
      <w:pPr>
        <w:pStyle w:val="Ttulo4"/>
      </w:pPr>
      <w:bookmarkStart w:id="36" w:name="_Toc291664461"/>
      <w:bookmarkStart w:id="37" w:name="_Toc292471910"/>
      <w:r>
        <w:t xml:space="preserve">Bluetooth </w:t>
      </w:r>
      <w:proofErr w:type="spellStart"/>
      <w:r>
        <w:t>Headphones</w:t>
      </w:r>
      <w:bookmarkEnd w:id="36"/>
      <w:bookmarkEnd w:id="37"/>
      <w:proofErr w:type="spellEnd"/>
    </w:p>
    <w:p w14:paraId="24D78850" w14:textId="77777777" w:rsidR="00E87FDD" w:rsidRDefault="00E87FDD" w:rsidP="00E87FDD">
      <w:pPr>
        <w:pStyle w:val="Normal-2"/>
      </w:pPr>
      <w:r>
        <w:t xml:space="preserve">Los </w:t>
      </w:r>
      <w:proofErr w:type="spellStart"/>
      <w:r>
        <w:t>headphones</w:t>
      </w:r>
      <w:proofErr w:type="spellEnd"/>
      <w:r>
        <w:t xml:space="preserve"> son usados por la persona con déficit visual para comunicarse con el robot. Éstos se comunican con el notebook mediante Bluetooth.</w:t>
      </w:r>
    </w:p>
    <w:p w14:paraId="78595C92" w14:textId="605C9051" w:rsidR="005163A1" w:rsidRDefault="005163A1" w:rsidP="00E87FDD">
      <w:pPr>
        <w:pStyle w:val="Normal-2"/>
      </w:pPr>
      <w:r>
        <w:t xml:space="preserve">En una primera instancia se escogió para la comunicación oral el sensor de sonido de lego, pero luego se cambió a los </w:t>
      </w:r>
      <w:proofErr w:type="spellStart"/>
      <w:r>
        <w:t>headphones</w:t>
      </w:r>
      <w:proofErr w:type="spellEnd"/>
      <w:r>
        <w:t xml:space="preserve"> para </w:t>
      </w:r>
      <w:r>
        <w:lastRenderedPageBreak/>
        <w:t>acercar el micrófono a la boca del individuo lo máximo posible, esto evita la lectura de ruidos innecesarios.</w:t>
      </w:r>
    </w:p>
    <w:p w14:paraId="6C988F71" w14:textId="33C3C495" w:rsidR="005163A1" w:rsidRPr="00616F18" w:rsidRDefault="00E87FDD" w:rsidP="005163A1">
      <w:pPr>
        <w:pStyle w:val="Normal-2"/>
      </w:pPr>
      <w:r>
        <w:t xml:space="preserve">La comunicación Bluetooth y USB en lejos, se realiza con el paquete </w:t>
      </w:r>
      <w:proofErr w:type="spellStart"/>
      <w:r>
        <w:t>lejos.pc.comm</w:t>
      </w:r>
      <w:proofErr w:type="spellEnd"/>
      <w:r>
        <w:t>.</w:t>
      </w:r>
    </w:p>
    <w:p w14:paraId="21FAD662" w14:textId="77777777" w:rsidR="00E87FDD" w:rsidRPr="003A6A41" w:rsidRDefault="00E87FDD" w:rsidP="00E8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80" w:line="312" w:lineRule="auto"/>
        <w:jc w:val="left"/>
        <w:rPr>
          <w:rFonts w:ascii="Helvetica Neue Light" w:hAnsi="Helvetica Neue Light" w:cs="Helvetica Neue Light"/>
        </w:rPr>
      </w:pPr>
    </w:p>
    <w:p w14:paraId="2EFF4019" w14:textId="77777777" w:rsidR="00E87FDD" w:rsidRDefault="00E87FDD" w:rsidP="00E87FDD">
      <w:pPr>
        <w:pStyle w:val="Ttulo3"/>
      </w:pPr>
      <w:bookmarkStart w:id="38" w:name="_Toc291664462"/>
      <w:bookmarkStart w:id="39" w:name="_Toc292471911"/>
      <w:r w:rsidRPr="003A6A41">
        <w:t>Software</w:t>
      </w:r>
      <w:bookmarkEnd w:id="38"/>
      <w:bookmarkEnd w:id="39"/>
    </w:p>
    <w:p w14:paraId="114AD866" w14:textId="77777777" w:rsidR="00E87FDD" w:rsidRDefault="00E87FDD" w:rsidP="00E87FDD">
      <w:pPr>
        <w:pStyle w:val="Ttulo4"/>
        <w:rPr>
          <w:lang w:val="en-US"/>
        </w:rPr>
      </w:pPr>
      <w:bookmarkStart w:id="40" w:name="_Toc291664463"/>
      <w:bookmarkStart w:id="41" w:name="_Toc292471912"/>
      <w:r>
        <w:rPr>
          <w:lang w:val="en-US"/>
        </w:rPr>
        <w:t>Ubuntu 10.04</w:t>
      </w:r>
      <w:bookmarkEnd w:id="40"/>
      <w:bookmarkEnd w:id="41"/>
    </w:p>
    <w:p w14:paraId="7F5C884F" w14:textId="77777777" w:rsidR="00E87FDD" w:rsidRDefault="00E87FDD" w:rsidP="00E87FDD">
      <w:pPr>
        <w:pStyle w:val="Normal-2"/>
      </w:pPr>
      <w:r>
        <w:t>Ubuntu es una distribución de Linux de código abierto. Su elección para éste proyecto se debe a dos razones; La primera es para cumplir con el objetivo de acercar la robótica a colegios y universidades, demostrando que no es necesario un gran esfuerzo económico. La segunda es por utilizar un sistema operativo estudiado en la universidad, y que es la base de algunas empresas como Google, IBM, HP o Carrefour entre otras.</w:t>
      </w:r>
    </w:p>
    <w:p w14:paraId="36103995" w14:textId="1E486C08" w:rsidR="00FB5217" w:rsidRDefault="00FB5217" w:rsidP="00E87FDD">
      <w:pPr>
        <w:pStyle w:val="Normal-2"/>
      </w:pPr>
      <w:r>
        <w:t>A la hora de escoger el sistema operativo, Mac fue descartado de inmediato por su precio desproporcionado. Entre Windows y Linux, se escogió Linux por razones económicas y de fiabilidad.</w:t>
      </w:r>
    </w:p>
    <w:p w14:paraId="1BE634F0" w14:textId="2EC071CA" w:rsidR="00E87FDD" w:rsidRPr="00C75328" w:rsidRDefault="00E87FDD" w:rsidP="00E87FDD">
      <w:pPr>
        <w:pStyle w:val="Normal-2"/>
      </w:pPr>
      <w:r>
        <w:lastRenderedPageBreak/>
        <w:t xml:space="preserve">Para instalar Ubuntu se ha utilizado </w:t>
      </w:r>
      <w:proofErr w:type="spellStart"/>
      <w:r>
        <w:t>Unetbootin</w:t>
      </w:r>
      <w:proofErr w:type="spellEnd"/>
      <w:r>
        <w:t xml:space="preserve"> (</w:t>
      </w:r>
      <w:hyperlink r:id="rId22" w:history="1">
        <w:r w:rsidRPr="000775F4">
          <w:rPr>
            <w:rStyle w:val="Hipervnculo"/>
            <w:rFonts w:ascii="TimesNewRomanPSMT" w:hAnsi="TimesNewRomanPSMT" w:cs="TimesNewRomanPSMT"/>
          </w:rPr>
          <w:t>http://unetbootin.sourceforge.net/</w:t>
        </w:r>
      </w:hyperlink>
      <w:r>
        <w:t>), éste programa pe</w:t>
      </w:r>
      <w:r w:rsidR="00622583">
        <w:t>rmite instalar Ubuntu desde USB de forma gratuita.</w:t>
      </w:r>
    </w:p>
    <w:p w14:paraId="6989A6F0" w14:textId="77777777" w:rsidR="00E87FDD" w:rsidRPr="003F3425" w:rsidRDefault="00E87FDD" w:rsidP="00E87FDD">
      <w:pPr>
        <w:ind w:left="708"/>
        <w:rPr>
          <w:lang w:val="es-ES"/>
        </w:rPr>
      </w:pPr>
    </w:p>
    <w:p w14:paraId="60D63787" w14:textId="77777777" w:rsidR="00E87FDD" w:rsidRPr="00F405D3" w:rsidRDefault="00E87FDD" w:rsidP="00E87FDD"/>
    <w:p w14:paraId="151D16EE" w14:textId="77777777" w:rsidR="00E87FDD" w:rsidRDefault="00E87FDD" w:rsidP="00E87FDD">
      <w:pPr>
        <w:pStyle w:val="Ttulo4"/>
      </w:pPr>
      <w:bookmarkStart w:id="42" w:name="_Toc291664464"/>
      <w:bookmarkStart w:id="43" w:name="_Toc292471913"/>
      <w:r w:rsidRPr="003A6A41">
        <w:t>Java:</w:t>
      </w:r>
      <w:bookmarkEnd w:id="42"/>
      <w:bookmarkEnd w:id="43"/>
    </w:p>
    <w:p w14:paraId="1805569F" w14:textId="77777777" w:rsidR="00E87FDD" w:rsidRDefault="00E87FDD" w:rsidP="00E87FDD">
      <w:pPr>
        <w:pStyle w:val="Normal-2"/>
      </w:pPr>
      <w:r>
        <w:t xml:space="preserve">En 1999,  un equipo de ingenieros de </w:t>
      </w:r>
      <w:proofErr w:type="spellStart"/>
      <w:r>
        <w:t>Sun</w:t>
      </w:r>
      <w:proofErr w:type="spellEnd"/>
      <w:r>
        <w:t xml:space="preserve"> Microsystems  conocido como el “Green </w:t>
      </w:r>
      <w:proofErr w:type="spellStart"/>
      <w:r>
        <w:t>Team</w:t>
      </w:r>
      <w:proofErr w:type="spellEnd"/>
      <w:r>
        <w:t>” tuvo la idea de unificar los dispositivos digitales para el consumo y los ordenadores. El desarrollo de la idea terminó en la creación de  un lenguaje para la programación de microsistemas.</w:t>
      </w:r>
    </w:p>
    <w:p w14:paraId="1FD8C10B" w14:textId="77777777" w:rsidR="00E87FDD" w:rsidRDefault="00E87FDD" w:rsidP="00E87FDD">
      <w:pPr>
        <w:pStyle w:val="Normal-2"/>
      </w:pPr>
      <w:r>
        <w:t xml:space="preserve">En 1995 el equipo liderado por James </w:t>
      </w:r>
      <w:proofErr w:type="spellStart"/>
      <w:r>
        <w:t>Gosling</w:t>
      </w:r>
      <w:proofErr w:type="spellEnd"/>
      <w:r>
        <w:t xml:space="preserve"> presentó Java con una nueva orientación hacia internet.</w:t>
      </w:r>
    </w:p>
    <w:p w14:paraId="6FD335F3" w14:textId="128982CF" w:rsidR="00622583" w:rsidRDefault="00622583" w:rsidP="00E87FDD">
      <w:pPr>
        <w:pStyle w:val="Normal-2"/>
      </w:pPr>
      <w:r>
        <w:t>Java se ha escogido para este proyecto, entre otros lenguaje de programación como C/C++ y ensamblador, por ser el lenguaje de programación orientado a objetos más utilizado.</w:t>
      </w:r>
    </w:p>
    <w:p w14:paraId="46170224" w14:textId="77777777" w:rsidR="00E87FDD" w:rsidRDefault="00E87FDD" w:rsidP="00E87FDD">
      <w:pPr>
        <w:pStyle w:val="Normal-2"/>
      </w:pPr>
      <w:r>
        <w:t>Para instalar java en Ubuntu es necesario escribir tres líneas en el terminal:</w:t>
      </w:r>
    </w:p>
    <w:p w14:paraId="7BBA008E" w14:textId="77777777" w:rsidR="00E87FDD" w:rsidRDefault="00E87FDD" w:rsidP="00E87FDD">
      <w:pPr>
        <w:pStyle w:val="Codigooo"/>
      </w:pPr>
      <w:proofErr w:type="gramStart"/>
      <w:r>
        <w:t>1.sudo</w:t>
      </w:r>
      <w:proofErr w:type="gramEnd"/>
      <w:r>
        <w:t xml:space="preserve"> add-apt-repository "deb </w:t>
      </w:r>
      <w:r w:rsidRPr="00C75328">
        <w:t xml:space="preserve">http://archive.canonical.com/ </w:t>
      </w:r>
      <w:r>
        <w:t xml:space="preserve">  </w:t>
      </w:r>
    </w:p>
    <w:p w14:paraId="29B453DA" w14:textId="77777777" w:rsidR="00E87FDD" w:rsidRPr="00C75328" w:rsidRDefault="00E87FDD" w:rsidP="00E87FDD">
      <w:pPr>
        <w:pStyle w:val="Codigooo"/>
        <w:rPr>
          <w:lang w:val="es-ES"/>
        </w:rPr>
      </w:pPr>
      <w:r>
        <w:t xml:space="preserve">     </w:t>
      </w:r>
      <w:proofErr w:type="gramStart"/>
      <w:r w:rsidRPr="00C75328">
        <w:rPr>
          <w:lang w:val="es-ES"/>
        </w:rPr>
        <w:t>lucid</w:t>
      </w:r>
      <w:proofErr w:type="gramEnd"/>
      <w:r w:rsidRPr="00C75328">
        <w:rPr>
          <w:lang w:val="es-ES"/>
        </w:rPr>
        <w:t xml:space="preserve"> </w:t>
      </w:r>
      <w:proofErr w:type="spellStart"/>
      <w:r w:rsidRPr="00C75328">
        <w:rPr>
          <w:lang w:val="es-ES"/>
        </w:rPr>
        <w:t>partner</w:t>
      </w:r>
      <w:proofErr w:type="spellEnd"/>
      <w:r w:rsidRPr="00C75328">
        <w:rPr>
          <w:lang w:val="es-ES"/>
        </w:rPr>
        <w:t>"</w:t>
      </w:r>
    </w:p>
    <w:p w14:paraId="0601AD3D" w14:textId="77777777" w:rsidR="00E87FDD" w:rsidRDefault="00E87FDD" w:rsidP="00E87FDD">
      <w:pPr>
        <w:pStyle w:val="Codigooo"/>
        <w:rPr>
          <w:lang w:val="es-ES"/>
        </w:rPr>
      </w:pPr>
      <w:proofErr w:type="gramStart"/>
      <w:r>
        <w:rPr>
          <w:lang w:val="es-ES"/>
        </w:rPr>
        <w:t>2.sudo</w:t>
      </w:r>
      <w:proofErr w:type="gramEnd"/>
      <w:r>
        <w:rPr>
          <w:lang w:val="es-ES"/>
        </w:rPr>
        <w:t xml:space="preserve"> </w:t>
      </w:r>
      <w:proofErr w:type="spellStart"/>
      <w:r>
        <w:rPr>
          <w:lang w:val="es-ES"/>
        </w:rPr>
        <w:t>aptitude</w:t>
      </w:r>
      <w:proofErr w:type="spellEnd"/>
      <w:r>
        <w:rPr>
          <w:lang w:val="es-ES"/>
        </w:rPr>
        <w:t xml:space="preserve"> </w:t>
      </w:r>
      <w:proofErr w:type="spellStart"/>
      <w:r>
        <w:rPr>
          <w:lang w:val="es-ES"/>
        </w:rPr>
        <w:t>update</w:t>
      </w:r>
      <w:proofErr w:type="spellEnd"/>
    </w:p>
    <w:p w14:paraId="095FA4E0" w14:textId="77777777" w:rsidR="00E87FDD" w:rsidRDefault="00E87FDD" w:rsidP="00E87FDD">
      <w:pPr>
        <w:pStyle w:val="Codigooo"/>
        <w:rPr>
          <w:lang w:val="es-ES"/>
        </w:rPr>
      </w:pPr>
      <w:proofErr w:type="gramStart"/>
      <w:r>
        <w:rPr>
          <w:lang w:val="es-ES"/>
        </w:rPr>
        <w:lastRenderedPageBreak/>
        <w:t>3.sudo</w:t>
      </w:r>
      <w:proofErr w:type="gramEnd"/>
      <w:r>
        <w:rPr>
          <w:lang w:val="es-ES"/>
        </w:rPr>
        <w:t xml:space="preserve"> </w:t>
      </w:r>
      <w:proofErr w:type="spellStart"/>
      <w:r>
        <w:rPr>
          <w:lang w:val="es-ES"/>
        </w:rPr>
        <w:t>aptitude</w:t>
      </w:r>
      <w:proofErr w:type="spellEnd"/>
      <w:r>
        <w:rPr>
          <w:lang w:val="es-ES"/>
        </w:rPr>
        <w:t xml:space="preserve"> </w:t>
      </w:r>
      <w:proofErr w:type="spellStart"/>
      <w:r>
        <w:rPr>
          <w:lang w:val="es-ES"/>
        </w:rPr>
        <w:t>install</w:t>
      </w:r>
      <w:proofErr w:type="spellEnd"/>
      <w:r>
        <w:rPr>
          <w:lang w:val="es-ES"/>
        </w:rPr>
        <w:t xml:space="preserve"> sun-java6-jdk</w:t>
      </w:r>
    </w:p>
    <w:p w14:paraId="7B96D6F2" w14:textId="64B1DF8C" w:rsidR="00E87FDD" w:rsidRPr="003A6A41" w:rsidRDefault="00E87FDD" w:rsidP="00033E00">
      <w:pPr>
        <w:pStyle w:val="Normal-2"/>
      </w:pPr>
      <w:r>
        <w:t xml:space="preserve">La primera línea añade el repositorio desde donde vamos a descargar java al fichero </w:t>
      </w:r>
      <w:proofErr w:type="spellStart"/>
      <w:r>
        <w:t>source.list</w:t>
      </w:r>
      <w:proofErr w:type="spellEnd"/>
      <w:r>
        <w:t xml:space="preserve">, que es donde se encuentra la lista de repositorios, a continuación actualizamos y por último se instala java 6. </w:t>
      </w:r>
    </w:p>
    <w:p w14:paraId="64C103D6" w14:textId="77777777" w:rsidR="00E87FDD" w:rsidRDefault="00E87FDD" w:rsidP="00E87FDD">
      <w:pPr>
        <w:pStyle w:val="Ttulo4"/>
      </w:pPr>
      <w:bookmarkStart w:id="44" w:name="_Toc291664465"/>
      <w:bookmarkStart w:id="45" w:name="_Toc292471914"/>
      <w:proofErr w:type="spellStart"/>
      <w:proofErr w:type="gramStart"/>
      <w:r w:rsidRPr="003A6A41">
        <w:t>leJOS</w:t>
      </w:r>
      <w:proofErr w:type="spellEnd"/>
      <w:proofErr w:type="gramEnd"/>
      <w:r w:rsidRPr="003A6A41">
        <w:t>:</w:t>
      </w:r>
      <w:bookmarkEnd w:id="44"/>
      <w:bookmarkEnd w:id="45"/>
      <w:r w:rsidRPr="003A6A41">
        <w:t xml:space="preserve"> </w:t>
      </w:r>
    </w:p>
    <w:p w14:paraId="5BBD27BF" w14:textId="77777777" w:rsidR="00E87FDD" w:rsidRPr="005465C5" w:rsidRDefault="00E87FDD" w:rsidP="00E87FDD">
      <w:pPr>
        <w:pStyle w:val="Normal-2"/>
      </w:pPr>
      <w:r w:rsidRPr="005465C5">
        <w:t xml:space="preserve">Lejos es un sistema operativo pequeño basado en Java que ha sido adaptado a Lego </w:t>
      </w:r>
      <w:proofErr w:type="spellStart"/>
      <w:r w:rsidRPr="005465C5">
        <w:t>Mindstorms</w:t>
      </w:r>
      <w:proofErr w:type="spellEnd"/>
      <w:r w:rsidRPr="005465C5">
        <w:t xml:space="preserve">. Éste consiste en reemplazar el software de lego NXT por el de una JVM </w:t>
      </w:r>
      <w:proofErr w:type="gramStart"/>
      <w:r w:rsidRPr="005465C5">
        <w:t>( Java</w:t>
      </w:r>
      <w:proofErr w:type="gramEnd"/>
      <w:r w:rsidRPr="005465C5">
        <w:t xml:space="preserve"> Virtual Machine)</w:t>
      </w:r>
      <w:r>
        <w:t xml:space="preserve">. </w:t>
      </w:r>
      <w:proofErr w:type="spellStart"/>
      <w:proofErr w:type="gramStart"/>
      <w:r>
        <w:t>leJOS</w:t>
      </w:r>
      <w:proofErr w:type="spellEnd"/>
      <w:proofErr w:type="gramEnd"/>
      <w:r>
        <w:t xml:space="preserve"> también es de código abierto.</w:t>
      </w:r>
    </w:p>
    <w:p w14:paraId="02AA9FA9" w14:textId="77777777" w:rsidR="00E87FDD" w:rsidRDefault="00E87FDD" w:rsidP="00E87FDD">
      <w:pPr>
        <w:pStyle w:val="Normal-2"/>
      </w:pPr>
      <w:r>
        <w:t xml:space="preserve">La librería clases.jar contiene el API de </w:t>
      </w:r>
      <w:proofErr w:type="spellStart"/>
      <w:r>
        <w:t>leJOS</w:t>
      </w:r>
      <w:proofErr w:type="spellEnd"/>
      <w:r>
        <w:t xml:space="preserve">, que a su vez se encuentra en la página oficial de </w:t>
      </w:r>
      <w:proofErr w:type="spellStart"/>
      <w:r>
        <w:t>leJOS</w:t>
      </w:r>
      <w:proofErr w:type="spellEnd"/>
      <w:r>
        <w:t xml:space="preserve"> </w:t>
      </w:r>
      <w:r>
        <w:fldChar w:fldCharType="begin"/>
      </w:r>
      <w:r>
        <w:instrText xml:space="preserve"> PAGEREF _Ref291582847 \h </w:instrText>
      </w:r>
      <w:r>
        <w:fldChar w:fldCharType="separate"/>
      </w:r>
      <w:r w:rsidR="00770DAD">
        <w:rPr>
          <w:b/>
          <w:bCs/>
          <w:noProof/>
        </w:rPr>
        <w:t>¡Error! Marcador no definido.</w:t>
      </w:r>
      <w:r>
        <w:fldChar w:fldCharType="end"/>
      </w:r>
      <w:r>
        <w:t>.</w:t>
      </w:r>
    </w:p>
    <w:p w14:paraId="27DA1093" w14:textId="75E11205" w:rsidR="00622583" w:rsidRDefault="00622583" w:rsidP="00E87FDD">
      <w:pPr>
        <w:pStyle w:val="Normal-2"/>
      </w:pPr>
      <w:proofErr w:type="spellStart"/>
      <w:proofErr w:type="gramStart"/>
      <w:r>
        <w:t>leJOS</w:t>
      </w:r>
      <w:proofErr w:type="spellEnd"/>
      <w:proofErr w:type="gramEnd"/>
      <w:r>
        <w:t xml:space="preserve"> se escogió para este proyecto entre </w:t>
      </w:r>
      <w:proofErr w:type="spellStart"/>
      <w:r>
        <w:t>RobotC</w:t>
      </w:r>
      <w:proofErr w:type="spellEnd"/>
      <w:r>
        <w:t xml:space="preserve">, NXC, NBC, NQC y </w:t>
      </w:r>
      <w:proofErr w:type="spellStart"/>
      <w:r>
        <w:t>RoboLAB</w:t>
      </w:r>
      <w:proofErr w:type="spellEnd"/>
      <w:r>
        <w:t xml:space="preserve">, por </w:t>
      </w:r>
      <w:r w:rsidR="00FB5217">
        <w:t>ser el único que utiliza Java como lenguaje de programación.</w:t>
      </w:r>
    </w:p>
    <w:p w14:paraId="66BBBEA1" w14:textId="77777777" w:rsidR="00E87FDD" w:rsidRDefault="00E87FDD" w:rsidP="00E87FDD">
      <w:pPr>
        <w:pStyle w:val="Normal-2"/>
      </w:pPr>
      <w:r>
        <w:t xml:space="preserve">Para instalar </w:t>
      </w:r>
      <w:proofErr w:type="spellStart"/>
      <w:r>
        <w:t>leJOS</w:t>
      </w:r>
      <w:proofErr w:type="spellEnd"/>
      <w:r>
        <w:t xml:space="preserve"> en Ubuntu se realizan los siguientes pasos:</w:t>
      </w:r>
    </w:p>
    <w:p w14:paraId="4B8D1516" w14:textId="77777777" w:rsidR="00E87FDD" w:rsidRDefault="00E87FDD" w:rsidP="00E87FDD">
      <w:pPr>
        <w:pStyle w:val="Normal-2"/>
        <w:numPr>
          <w:ilvl w:val="0"/>
          <w:numId w:val="16"/>
        </w:numPr>
      </w:pPr>
      <w:r>
        <w:t xml:space="preserve">Ubicación del software </w:t>
      </w:r>
      <w:proofErr w:type="spellStart"/>
      <w:r>
        <w:t>leJOS</w:t>
      </w:r>
      <w:proofErr w:type="spellEnd"/>
      <w:r>
        <w:t xml:space="preserve"> en ruta.</w:t>
      </w:r>
    </w:p>
    <w:p w14:paraId="7E6EBB5D" w14:textId="77777777" w:rsidR="00E87FDD" w:rsidRDefault="00E87FDD" w:rsidP="00E87FDD">
      <w:pPr>
        <w:pStyle w:val="Normal-2"/>
        <w:numPr>
          <w:ilvl w:val="0"/>
          <w:numId w:val="16"/>
        </w:numPr>
      </w:pPr>
      <w:r>
        <w:t>Compilación del proyecto.</w:t>
      </w:r>
    </w:p>
    <w:p w14:paraId="7916DED6" w14:textId="77777777" w:rsidR="00E87FDD" w:rsidRDefault="00E87FDD" w:rsidP="00E87FDD">
      <w:pPr>
        <w:pStyle w:val="Normal-2"/>
        <w:numPr>
          <w:ilvl w:val="0"/>
          <w:numId w:val="16"/>
        </w:numPr>
      </w:pPr>
      <w:r>
        <w:t>Habilitar permisos USB.</w:t>
      </w:r>
    </w:p>
    <w:p w14:paraId="7D6FA1EA" w14:textId="77777777" w:rsidR="00E87FDD" w:rsidRDefault="00E87FDD" w:rsidP="00E87FDD">
      <w:pPr>
        <w:pStyle w:val="Normal-2"/>
        <w:numPr>
          <w:ilvl w:val="0"/>
          <w:numId w:val="16"/>
        </w:numPr>
      </w:pPr>
      <w:r>
        <w:lastRenderedPageBreak/>
        <w:t>Configuración de variables.</w:t>
      </w:r>
    </w:p>
    <w:p w14:paraId="3EA376AF" w14:textId="77777777" w:rsidR="00E87FDD" w:rsidRPr="005465C5" w:rsidRDefault="00E87FDD" w:rsidP="00E87FDD">
      <w:pPr>
        <w:pStyle w:val="Normal-2"/>
      </w:pPr>
      <w:r>
        <w:t xml:space="preserve">Para más detalle consultar la guía de instalación de Juan Antonio Breña Moral </w:t>
      </w:r>
      <w:r>
        <w:fldChar w:fldCharType="begin"/>
      </w:r>
      <w:r>
        <w:instrText xml:space="preserve"> PAGEREF _Ref291585087 \h </w:instrText>
      </w:r>
      <w:r>
        <w:fldChar w:fldCharType="separate"/>
      </w:r>
      <w:r w:rsidR="00770DAD">
        <w:rPr>
          <w:noProof/>
        </w:rPr>
        <w:t>66</w:t>
      </w:r>
      <w:r>
        <w:fldChar w:fldCharType="end"/>
      </w:r>
      <w:r>
        <w:t>.</w:t>
      </w:r>
    </w:p>
    <w:p w14:paraId="2A2C117A" w14:textId="195710DE" w:rsidR="00E87FDD" w:rsidRPr="00F16403" w:rsidRDefault="00E87FDD" w:rsidP="00622583">
      <w:pPr>
        <w:pStyle w:val="Ttulo4"/>
      </w:pPr>
      <w:bookmarkStart w:id="46" w:name="_Toc291664466"/>
      <w:bookmarkStart w:id="47" w:name="_Toc292471915"/>
      <w:r w:rsidRPr="00C528FC">
        <w:t>Eclipse</w:t>
      </w:r>
      <w:r w:rsidRPr="003A6A41">
        <w:t>:</w:t>
      </w:r>
      <w:bookmarkEnd w:id="46"/>
      <w:bookmarkEnd w:id="47"/>
      <w:r w:rsidRPr="003A6A41">
        <w:t xml:space="preserve"> </w:t>
      </w:r>
    </w:p>
    <w:p w14:paraId="77A73CE0" w14:textId="77777777" w:rsidR="00E87FDD" w:rsidRPr="00F16403" w:rsidRDefault="00E87FDD" w:rsidP="00E87FDD">
      <w:pPr>
        <w:pStyle w:val="Normal-2"/>
      </w:pPr>
      <w:r w:rsidRPr="00F16403">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65D7491F" w14:textId="77777777" w:rsidR="00E87FDD" w:rsidRPr="00EC5D07" w:rsidRDefault="00E87FDD" w:rsidP="00E87FDD">
      <w:pPr>
        <w:pStyle w:val="Normal-2"/>
        <w:rPr>
          <w:color w:val="FF0000"/>
        </w:rPr>
      </w:pPr>
    </w:p>
    <w:p w14:paraId="0F1D0BE6" w14:textId="77777777" w:rsidR="00E87FDD" w:rsidRPr="00F16403" w:rsidRDefault="00E87FDD" w:rsidP="00E87FDD">
      <w:pPr>
        <w:pStyle w:val="Normal-2"/>
      </w:pPr>
      <w:r w:rsidRPr="00F16403">
        <w:t xml:space="preserve">En general, la Fundación Eclipse ofrece cuatro servicios a la comunidad: </w:t>
      </w:r>
    </w:p>
    <w:p w14:paraId="685E1DAA" w14:textId="77777777" w:rsidR="00E87FDD" w:rsidRPr="00F16403" w:rsidRDefault="00E87FDD" w:rsidP="00E87FDD">
      <w:pPr>
        <w:pStyle w:val="Normal-2"/>
      </w:pPr>
      <w:r w:rsidRPr="00F16403">
        <w:t xml:space="preserve">1) Infraestructura de TI, </w:t>
      </w:r>
    </w:p>
    <w:p w14:paraId="7DA4FBEA" w14:textId="77777777" w:rsidR="00E87FDD" w:rsidRPr="00F16403" w:rsidRDefault="00E87FDD" w:rsidP="00E87FDD">
      <w:pPr>
        <w:pStyle w:val="Normal-2"/>
      </w:pPr>
      <w:r w:rsidRPr="00F16403">
        <w:t xml:space="preserve">2) gestión de la PI, </w:t>
      </w:r>
    </w:p>
    <w:p w14:paraId="3D613532" w14:textId="77777777" w:rsidR="00E87FDD" w:rsidRPr="00F16403" w:rsidRDefault="00E87FDD" w:rsidP="00E87FDD">
      <w:pPr>
        <w:pStyle w:val="Normal-2"/>
      </w:pPr>
      <w:r w:rsidRPr="00F16403">
        <w:t xml:space="preserve">3) Proceso de Desarrollo, y </w:t>
      </w:r>
    </w:p>
    <w:p w14:paraId="55429C4D" w14:textId="77777777" w:rsidR="00E87FDD" w:rsidRDefault="00E87FDD" w:rsidP="00E87FDD">
      <w:pPr>
        <w:pStyle w:val="Normal-2"/>
      </w:pPr>
      <w:r w:rsidRPr="00F16403">
        <w:t xml:space="preserve">4) Desarrollo de Ecosistemas. </w:t>
      </w:r>
    </w:p>
    <w:p w14:paraId="77730757" w14:textId="655F0CFE" w:rsidR="00E87FDD" w:rsidRDefault="00E87FDD" w:rsidP="00E87FDD">
      <w:pPr>
        <w:pStyle w:val="Normal-2"/>
      </w:pPr>
      <w:r>
        <w:t xml:space="preserve">En nuestro proyecto, Eclipse es el entorno de programación escogido por su compatibilidad con </w:t>
      </w:r>
      <w:proofErr w:type="spellStart"/>
      <w:r>
        <w:t>leJOS</w:t>
      </w:r>
      <w:proofErr w:type="spellEnd"/>
      <w:r w:rsidR="002E695A">
        <w:t xml:space="preserve">, por ser de código abierto y por ser el de mayor contenido en internet en cuanto a relación con </w:t>
      </w:r>
      <w:proofErr w:type="spellStart"/>
      <w:r w:rsidR="002E695A">
        <w:t>leJOS</w:t>
      </w:r>
      <w:proofErr w:type="spellEnd"/>
      <w:r w:rsidR="002E695A">
        <w:t xml:space="preserve"> se refiere.</w:t>
      </w:r>
    </w:p>
    <w:p w14:paraId="12ED9EDA" w14:textId="77777777" w:rsidR="00E87FDD" w:rsidRDefault="00E87FDD" w:rsidP="00E87FDD">
      <w:pPr>
        <w:pStyle w:val="Normal-2"/>
      </w:pPr>
      <w:r w:rsidRPr="00F405D3">
        <w:lastRenderedPageBreak/>
        <w:t xml:space="preserve">Para instalar eclipse en Ubuntu se puede hacer de diferentes maneras, la más sencilla es escribir </w:t>
      </w:r>
      <w:r w:rsidRPr="00F405D3">
        <w:rPr>
          <w:rStyle w:val="CodigoooCar"/>
          <w:lang w:val="es-ES"/>
        </w:rPr>
        <w:t xml:space="preserve">sudo </w:t>
      </w:r>
      <w:proofErr w:type="spellStart"/>
      <w:r w:rsidRPr="00F405D3">
        <w:rPr>
          <w:rStyle w:val="CodigoooCar"/>
          <w:lang w:val="es-ES"/>
        </w:rPr>
        <w:t>apt-get</w:t>
      </w:r>
      <w:proofErr w:type="spellEnd"/>
      <w:r w:rsidRPr="00F405D3">
        <w:rPr>
          <w:rStyle w:val="CodigoooCar"/>
          <w:lang w:val="es-ES"/>
        </w:rPr>
        <w:t xml:space="preserve"> </w:t>
      </w:r>
      <w:proofErr w:type="spellStart"/>
      <w:r w:rsidRPr="00F405D3">
        <w:rPr>
          <w:rStyle w:val="CodigoooCar"/>
          <w:lang w:val="es-ES"/>
        </w:rPr>
        <w:t>install</w:t>
      </w:r>
      <w:proofErr w:type="spellEnd"/>
      <w:r w:rsidRPr="00F405D3">
        <w:rPr>
          <w:rStyle w:val="CodigoooCar"/>
          <w:lang w:val="es-ES"/>
        </w:rPr>
        <w:t xml:space="preserve"> eclipse</w:t>
      </w:r>
      <w:r w:rsidRPr="00F405D3">
        <w:t xml:space="preserve"> en el terminal</w:t>
      </w:r>
      <w:r>
        <w:t>.</w:t>
      </w:r>
    </w:p>
    <w:p w14:paraId="40F3C99E" w14:textId="77777777" w:rsidR="00E87FDD" w:rsidRDefault="00E87FDD" w:rsidP="00E87FDD">
      <w:pPr>
        <w:pStyle w:val="Normal-2"/>
      </w:pPr>
      <w:r>
        <w:t xml:space="preserve">Una vez instalado </w:t>
      </w:r>
      <w:proofErr w:type="spellStart"/>
      <w:r>
        <w:t>leJOS</w:t>
      </w:r>
      <w:proofErr w:type="spellEnd"/>
      <w:r>
        <w:t xml:space="preserve">, y eclipse en Ubuntu, tan solo quedan dos pasos para poder utilizar eclipse para compilar y descargar en el </w:t>
      </w:r>
      <w:proofErr w:type="spellStart"/>
      <w:r>
        <w:t>brick</w:t>
      </w:r>
      <w:proofErr w:type="spellEnd"/>
      <w:r>
        <w:t xml:space="preserve"> los programas:</w:t>
      </w:r>
    </w:p>
    <w:p w14:paraId="638A839E" w14:textId="77777777" w:rsidR="00E87FDD" w:rsidRDefault="00E87FDD" w:rsidP="00E87FDD">
      <w:pPr>
        <w:pStyle w:val="Normal-2"/>
        <w:numPr>
          <w:ilvl w:val="0"/>
          <w:numId w:val="14"/>
        </w:numPr>
      </w:pPr>
      <w:r>
        <w:t>Importar las librerías:</w:t>
      </w:r>
    </w:p>
    <w:p w14:paraId="53E840B4" w14:textId="77777777" w:rsidR="00E87FDD" w:rsidRDefault="00E87FDD" w:rsidP="00E87FDD">
      <w:pPr>
        <w:pStyle w:val="Normal-2"/>
      </w:pPr>
      <w:r>
        <w:t xml:space="preserve">Para los programas que se realizan para que ser ejecutados desde el </w:t>
      </w:r>
      <w:proofErr w:type="spellStart"/>
      <w:r>
        <w:t>brick</w:t>
      </w:r>
      <w:proofErr w:type="spellEnd"/>
      <w:r>
        <w:t xml:space="preserve">, es necesario importar el archivo </w:t>
      </w:r>
      <w:r w:rsidRPr="006D1528">
        <w:t xml:space="preserve">clases.jar </w:t>
      </w:r>
      <w:r>
        <w:t xml:space="preserve">al proyecto. Mientras que para los programas que se van a ejecutar en el notebook, y que se van a comunicar a través de USB o Bluetooth con el </w:t>
      </w:r>
      <w:proofErr w:type="spellStart"/>
      <w:r>
        <w:t>brick</w:t>
      </w:r>
      <w:proofErr w:type="spellEnd"/>
      <w:r>
        <w:t xml:space="preserve">, es necesario importar bluecove-2.1.0.jar, bluecove-gpl-2-1-0.jar </w:t>
      </w:r>
      <w:proofErr w:type="gramStart"/>
      <w:r>
        <w:t>( para</w:t>
      </w:r>
      <w:proofErr w:type="gramEnd"/>
      <w:r>
        <w:t xml:space="preserve"> las comunicaciones por </w:t>
      </w:r>
      <w:proofErr w:type="spellStart"/>
      <w:r>
        <w:t>bluetooth</w:t>
      </w:r>
      <w:proofErr w:type="spellEnd"/>
      <w:r>
        <w:t>), y pccomm.jar.</w:t>
      </w:r>
    </w:p>
    <w:p w14:paraId="10072058" w14:textId="77777777" w:rsidR="00E87FDD" w:rsidRDefault="00E87FDD" w:rsidP="00E87FDD">
      <w:pPr>
        <w:pStyle w:val="Normal-2"/>
        <w:numPr>
          <w:ilvl w:val="0"/>
          <w:numId w:val="14"/>
        </w:numPr>
      </w:pPr>
      <w:r>
        <w:t>Crear los botones para Compilar y Descargar:</w:t>
      </w:r>
    </w:p>
    <w:p w14:paraId="06BC9811" w14:textId="77CA65AB" w:rsidR="00E87FDD" w:rsidRPr="00F405D3" w:rsidRDefault="00E87FDD" w:rsidP="00FB5217">
      <w:pPr>
        <w:pStyle w:val="Normal-2"/>
      </w:pPr>
      <w:r>
        <w:t xml:space="preserve">El último paso es crear los botones para que no sea necesario compilar y descargar el programa a través de comandos. El botón Compilar hace referencia al comando </w:t>
      </w:r>
      <w:proofErr w:type="spellStart"/>
      <w:r w:rsidRPr="006D1528">
        <w:rPr>
          <w:rStyle w:val="CodigoooCar"/>
          <w:lang w:val="es-ES"/>
        </w:rPr>
        <w:t>nxjc</w:t>
      </w:r>
      <w:proofErr w:type="spellEnd"/>
      <w:r w:rsidRPr="006D1528">
        <w:rPr>
          <w:rFonts w:eastAsia="ヒラギノ角ゴ Pro W3"/>
        </w:rPr>
        <w:t>, mi</w:t>
      </w:r>
      <w:r>
        <w:rPr>
          <w:rFonts w:eastAsia="ヒラギノ角ゴ Pro W3"/>
        </w:rPr>
        <w:t xml:space="preserve">entras que el botón de Descargar hace referencia al comando </w:t>
      </w:r>
      <w:proofErr w:type="spellStart"/>
      <w:r w:rsidRPr="006D1528">
        <w:rPr>
          <w:rStyle w:val="CodigoooCar"/>
          <w:lang w:val="es-ES"/>
        </w:rPr>
        <w:t>nxj</w:t>
      </w:r>
      <w:proofErr w:type="spellEnd"/>
      <w:r w:rsidRPr="006D1528">
        <w:rPr>
          <w:rFonts w:eastAsia="ヒラギノ角ゴ Pro W3"/>
        </w:rPr>
        <w:t>.</w:t>
      </w:r>
    </w:p>
    <w:p w14:paraId="0C22873D" w14:textId="77777777" w:rsidR="00E87FDD" w:rsidRDefault="00E87FDD" w:rsidP="00E87FDD">
      <w:pPr>
        <w:pStyle w:val="Ttulo4"/>
        <w:rPr>
          <w:lang w:val="en-US"/>
        </w:rPr>
      </w:pPr>
      <w:bookmarkStart w:id="48" w:name="_Toc291664467"/>
      <w:bookmarkStart w:id="49" w:name="_Toc292471916"/>
      <w:proofErr w:type="spellStart"/>
      <w:r>
        <w:rPr>
          <w:lang w:val="en-US"/>
        </w:rPr>
        <w:lastRenderedPageBreak/>
        <w:t>SubVersiones</w:t>
      </w:r>
      <w:bookmarkEnd w:id="48"/>
      <w:bookmarkEnd w:id="49"/>
      <w:proofErr w:type="spellEnd"/>
    </w:p>
    <w:p w14:paraId="2AAB4D21" w14:textId="6BB2C982" w:rsidR="00FB5217" w:rsidRDefault="00FB5217" w:rsidP="00FB5217">
      <w:pPr>
        <w:pStyle w:val="Normal-2"/>
      </w:pPr>
      <w:proofErr w:type="spellStart"/>
      <w:r w:rsidRPr="00FB5217">
        <w:t>SubVersiones</w:t>
      </w:r>
      <w:proofErr w:type="spellEnd"/>
      <w:r w:rsidRPr="00FB5217">
        <w:t xml:space="preserve"> nos permite llevar un seguimiento </w:t>
      </w:r>
      <w:r>
        <w:t>de los cambios en los ficheros de código fuente del proyecto.</w:t>
      </w:r>
    </w:p>
    <w:p w14:paraId="28C18C9B" w14:textId="14F6893D" w:rsidR="00986F4A" w:rsidRPr="00FB5217" w:rsidRDefault="00986F4A" w:rsidP="00FB5217">
      <w:pPr>
        <w:pStyle w:val="Normal-2"/>
      </w:pPr>
      <w:r>
        <w:t xml:space="preserve">Para el proyecto se ha utilizado </w:t>
      </w:r>
      <w:proofErr w:type="spellStart"/>
      <w:r>
        <w:t>RapidSVN</w:t>
      </w:r>
      <w:proofErr w:type="spellEnd"/>
      <w:r>
        <w:t xml:space="preserve"> por ser de libre distribución, y por ser un interfaz gráfico.</w:t>
      </w:r>
    </w:p>
    <w:p w14:paraId="23AAF871" w14:textId="3B9DF792" w:rsidR="00E87FDD" w:rsidRDefault="00B760A9" w:rsidP="00E87FDD">
      <w:pPr>
        <w:pStyle w:val="Ttulo4"/>
        <w:rPr>
          <w:lang w:val="en-US"/>
        </w:rPr>
      </w:pPr>
      <w:bookmarkStart w:id="50" w:name="_Toc292471917"/>
      <w:proofErr w:type="spellStart"/>
      <w:r>
        <w:rPr>
          <w:lang w:val="en-US"/>
        </w:rPr>
        <w:t>FreeTTS</w:t>
      </w:r>
      <w:bookmarkEnd w:id="50"/>
      <w:proofErr w:type="spellEnd"/>
    </w:p>
    <w:p w14:paraId="7109D340" w14:textId="77777777" w:rsidR="00E87FDD" w:rsidRDefault="00E87FDD" w:rsidP="00E87FDD">
      <w:pPr>
        <w:pStyle w:val="Ttulo4"/>
      </w:pPr>
      <w:bookmarkStart w:id="51" w:name="_Toc291664469"/>
      <w:bookmarkStart w:id="52" w:name="_Toc292471918"/>
      <w:proofErr w:type="spellStart"/>
      <w:r>
        <w:t>Sphinx</w:t>
      </w:r>
      <w:proofErr w:type="spellEnd"/>
      <w:r>
        <w:t xml:space="preserve"> 4</w:t>
      </w:r>
      <w:bookmarkEnd w:id="51"/>
      <w:bookmarkEnd w:id="52"/>
    </w:p>
    <w:p w14:paraId="39AB2BCA" w14:textId="77777777" w:rsidR="00E87FDD" w:rsidRPr="003B20FF" w:rsidRDefault="00E87FDD" w:rsidP="00E87FDD">
      <w:pPr>
        <w:pStyle w:val="Ttulo"/>
      </w:pPr>
      <w:bookmarkStart w:id="53" w:name="_Toc291664471"/>
      <w:bookmarkStart w:id="54" w:name="_Toc292471919"/>
      <w:r>
        <w:lastRenderedPageBreak/>
        <w:t>Robótica</w:t>
      </w:r>
      <w:bookmarkEnd w:id="53"/>
      <w:bookmarkEnd w:id="54"/>
    </w:p>
    <w:p w14:paraId="76BBBB26" w14:textId="77777777" w:rsidR="00E87FDD" w:rsidRPr="003A6A41" w:rsidRDefault="00E87FDD" w:rsidP="00E87FDD">
      <w:pPr>
        <w:pStyle w:val="Ttulo1"/>
      </w:pPr>
      <w:bookmarkStart w:id="55" w:name="_Toc291664472"/>
      <w:bookmarkStart w:id="56" w:name="_Toc292471920"/>
      <w:r w:rsidRPr="003A6A41">
        <w:lastRenderedPageBreak/>
        <w:t>Introducción a la Robótica</w:t>
      </w:r>
      <w:bookmarkEnd w:id="55"/>
      <w:bookmarkEnd w:id="56"/>
    </w:p>
    <w:p w14:paraId="1B0787AF" w14:textId="77777777" w:rsidR="00E87FDD" w:rsidRPr="003A6A41" w:rsidRDefault="00E87FDD" w:rsidP="00E87FDD">
      <w:pPr>
        <w:pStyle w:val="Ttulo2"/>
      </w:pPr>
      <w:bookmarkStart w:id="57" w:name="_Toc164138543"/>
      <w:bookmarkStart w:id="58" w:name="_Toc291664473"/>
      <w:bookmarkStart w:id="59" w:name="_Toc292471921"/>
      <w:r w:rsidRPr="003A6A41">
        <w:t>Introducción</w:t>
      </w:r>
      <w:bookmarkEnd w:id="57"/>
      <w:bookmarkEnd w:id="58"/>
      <w:bookmarkEnd w:id="59"/>
    </w:p>
    <w:p w14:paraId="0AED0730" w14:textId="77777777" w:rsidR="00E87FDD" w:rsidRPr="005A7D53" w:rsidRDefault="00E87FDD" w:rsidP="00E87FDD">
      <w:pPr>
        <w:pStyle w:val="Normal-2"/>
      </w:pPr>
      <w:r w:rsidRPr="005A7D53">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42398245" w14:textId="77777777" w:rsidR="00E87FDD" w:rsidRPr="005A7D53" w:rsidRDefault="00E87FDD" w:rsidP="00E87FDD">
      <w:pPr>
        <w:pStyle w:val="Normal-2"/>
      </w:pPr>
      <w:r w:rsidRPr="005A7D53">
        <w:tab/>
        <w:t>La Real Academia Española (RAE) define el robot como: “</w:t>
      </w:r>
      <w:r w:rsidRPr="005A7D53">
        <w:rPr>
          <w:rFonts w:eastAsia="Arial Unicode MS" w:hint="eastAsia"/>
        </w:rPr>
        <w:t>Máquina o ingenio electrónico programable, capaz de manipular objetos y realizar operaciones antes reservadas solo a las personas</w:t>
      </w:r>
      <w:r w:rsidRPr="005A7D53">
        <w:rPr>
          <w:rFonts w:eastAsia="Arial Unicode MS"/>
        </w:rPr>
        <w:t>”</w:t>
      </w:r>
      <w:r w:rsidRPr="005A7D53">
        <w:rPr>
          <w:rFonts w:eastAsia="Arial Unicode MS" w:hint="eastAsia"/>
        </w:rPr>
        <w:t>.</w:t>
      </w:r>
      <w:r w:rsidRPr="005A7D53">
        <w:rPr>
          <w:rFonts w:eastAsia="Arial Unicode MS"/>
        </w:rPr>
        <w:t xml:space="preserve"> [</w:t>
      </w:r>
      <w:hyperlink w:anchor="_Bibliografía" w:history="1">
        <w:r w:rsidRPr="005A7D53">
          <w:rPr>
            <w:rStyle w:val="Hipervnculo"/>
            <w:rFonts w:eastAsia="Arial Unicode MS" w:cs="Helvetica"/>
            <w:color w:val="auto"/>
            <w:u w:val="none"/>
          </w:rPr>
          <w:t>2</w:t>
        </w:r>
      </w:hyperlink>
      <w:r w:rsidRPr="005A7D53">
        <w:rPr>
          <w:rFonts w:eastAsia="Arial Unicode MS"/>
        </w:rPr>
        <w:t>]</w:t>
      </w:r>
    </w:p>
    <w:p w14:paraId="334775FF" w14:textId="77777777" w:rsidR="00E87FDD" w:rsidRPr="003A6A41" w:rsidRDefault="00E87FDD" w:rsidP="00E87FDD">
      <w:pPr>
        <w:pStyle w:val="Ttulo2"/>
      </w:pPr>
      <w:bookmarkStart w:id="60" w:name="_Toc291664474"/>
      <w:bookmarkStart w:id="61" w:name="_Toc292471922"/>
      <w:r w:rsidRPr="003A6A41">
        <w:t>Breve Historia de la Robótica</w:t>
      </w:r>
      <w:bookmarkEnd w:id="60"/>
      <w:bookmarkEnd w:id="61"/>
    </w:p>
    <w:p w14:paraId="578684D0" w14:textId="77777777" w:rsidR="00E87FDD" w:rsidRPr="003A6A41" w:rsidRDefault="00E87FDD" w:rsidP="00E87FDD">
      <w:pPr>
        <w:pStyle w:val="Normal-2"/>
      </w:pPr>
      <w:r w:rsidRPr="003A6A41">
        <w:t xml:space="preserve">1495 - En 1950 se encontraron unos bocetos de un guerrero mecánico con forma humana  que fueron diseñados por Leonardo Da </w:t>
      </w:r>
      <w:proofErr w:type="spellStart"/>
      <w:r w:rsidRPr="003A6A41">
        <w:t>Vincien</w:t>
      </w:r>
      <w:proofErr w:type="spellEnd"/>
      <w:r w:rsidRPr="003A6A41">
        <w:t xml:space="preserve"> 1495. El “robot” que Leonardo diseño tenía la capacidad de imitar algunos movimientos humanos como sentarse, mover los brazos, mover el cuello, y corregir automáticamente la mandíbula.</w:t>
      </w:r>
    </w:p>
    <w:p w14:paraId="5EA1FCD9" w14:textId="77777777" w:rsidR="00E87FDD" w:rsidRPr="003A6A41" w:rsidRDefault="00E87FDD" w:rsidP="00E87FDD">
      <w:pPr>
        <w:pStyle w:val="Normal-2"/>
      </w:pPr>
    </w:p>
    <w:p w14:paraId="076DF025" w14:textId="77777777" w:rsidR="00E87FDD" w:rsidRPr="003A6A41" w:rsidRDefault="00E87FDD" w:rsidP="00E87FDD">
      <w:pPr>
        <w:pStyle w:val="Normal-2"/>
      </w:pPr>
    </w:p>
    <w:p w14:paraId="1FA270B8" w14:textId="77777777" w:rsidR="00E87FDD" w:rsidRPr="003A6A41" w:rsidRDefault="00E87FDD" w:rsidP="00E87FDD">
      <w:pPr>
        <w:pStyle w:val="Normal-2"/>
      </w:pPr>
      <w:r w:rsidRPr="003A6A41">
        <w:t>1921- La palabra “robot” viene de la palabra croata “</w:t>
      </w:r>
      <w:proofErr w:type="spellStart"/>
      <w:r w:rsidRPr="003A6A41">
        <w:t>robota</w:t>
      </w:r>
      <w:proofErr w:type="spellEnd"/>
      <w:r w:rsidRPr="003A6A41">
        <w:t>” que en checo significa “Trabajo forzado” “</w:t>
      </w:r>
      <w:proofErr w:type="spellStart"/>
      <w:r w:rsidRPr="003A6A41">
        <w:t>Exclavitud</w:t>
      </w:r>
      <w:proofErr w:type="spellEnd"/>
      <w:r w:rsidRPr="003A6A41">
        <w:t xml:space="preserve">”. Esta palabra fue utilizada por primera vez para referirse a humanos mecánicos por </w:t>
      </w:r>
      <w:proofErr w:type="spellStart"/>
      <w:r w:rsidRPr="003A6A41">
        <w:t>Karel</w:t>
      </w:r>
      <w:proofErr w:type="spellEnd"/>
      <w:r w:rsidRPr="003A6A41">
        <w:t xml:space="preserve"> </w:t>
      </w:r>
      <w:proofErr w:type="spellStart"/>
      <w:r w:rsidRPr="003A6A41">
        <w:t>Capek</w:t>
      </w:r>
      <w:proofErr w:type="spellEnd"/>
      <w:r w:rsidRPr="003A6A41">
        <w:t xml:space="preserve"> en su obra </w:t>
      </w:r>
      <w:proofErr w:type="spellStart"/>
      <w:r w:rsidRPr="003A6A41">
        <w:t>Rossum`s</w:t>
      </w:r>
      <w:proofErr w:type="spellEnd"/>
      <w:r w:rsidRPr="003A6A41">
        <w:t xml:space="preserve"> Universal Robots (R.U.R).</w:t>
      </w:r>
    </w:p>
    <w:p w14:paraId="35CAFBF1" w14:textId="77777777" w:rsidR="00E87FDD" w:rsidRPr="003A6A41" w:rsidRDefault="00E87FDD" w:rsidP="00E87FDD">
      <w:pPr>
        <w:pStyle w:val="Normal-2"/>
      </w:pPr>
    </w:p>
    <w:p w14:paraId="47300FC3" w14:textId="77777777" w:rsidR="00E87FDD" w:rsidRPr="003A6A41" w:rsidRDefault="00E87FDD" w:rsidP="00E87FDD">
      <w:pPr>
        <w:pStyle w:val="Normal-2"/>
      </w:pPr>
      <w:r w:rsidRPr="003A6A41">
        <w:t xml:space="preserve">1942 - Isaac </w:t>
      </w:r>
      <w:proofErr w:type="spellStart"/>
      <w:r w:rsidRPr="003A6A41">
        <w:t>Asimov</w:t>
      </w:r>
      <w:proofErr w:type="spellEnd"/>
      <w:r w:rsidRPr="003A6A41">
        <w:t xml:space="preserve"> escribe las tres leyes de la robótica:</w:t>
      </w:r>
    </w:p>
    <w:p w14:paraId="19D9830F" w14:textId="77777777" w:rsidR="00E87FDD" w:rsidRPr="0041403E" w:rsidRDefault="00E87FDD" w:rsidP="00E87FDD">
      <w:pPr>
        <w:pStyle w:val="Normal-2"/>
        <w:rPr>
          <w:szCs w:val="22"/>
          <w:lang w:val="en-US"/>
        </w:rPr>
      </w:pPr>
      <w:r w:rsidRPr="003A6A41">
        <w:rPr>
          <w:szCs w:val="22"/>
        </w:rPr>
        <w:t xml:space="preserve"> </w:t>
      </w:r>
      <w:proofErr w:type="gramStart"/>
      <w:r w:rsidRPr="0041403E">
        <w:rPr>
          <w:szCs w:val="22"/>
          <w:lang w:val="en-US"/>
        </w:rPr>
        <w:t>“ 1</w:t>
      </w:r>
      <w:proofErr w:type="gramEnd"/>
      <w:r w:rsidRPr="0041403E">
        <w:rPr>
          <w:szCs w:val="22"/>
          <w:lang w:val="en-US"/>
        </w:rPr>
        <w:t>. A robot may not injure a human being or, through inaction, allow a human being to come to harm.</w:t>
      </w:r>
    </w:p>
    <w:p w14:paraId="48859A69" w14:textId="77777777" w:rsidR="00E87FDD" w:rsidRPr="0041403E" w:rsidRDefault="00E87FDD" w:rsidP="00E87FDD">
      <w:pPr>
        <w:pStyle w:val="Normal-2"/>
        <w:rPr>
          <w:szCs w:val="22"/>
          <w:lang w:val="en-US"/>
        </w:rPr>
      </w:pPr>
      <w:r w:rsidRPr="0041403E">
        <w:rPr>
          <w:szCs w:val="22"/>
          <w:lang w:val="en-US"/>
        </w:rPr>
        <w:t xml:space="preserve">   2. A robot must obey any orders given to it by human beings, except where such orders would conflict with the First Law.</w:t>
      </w:r>
    </w:p>
    <w:p w14:paraId="48817E51" w14:textId="77777777" w:rsidR="00E87FDD" w:rsidRPr="0041403E" w:rsidRDefault="00E87FDD" w:rsidP="00E87FDD">
      <w:pPr>
        <w:pStyle w:val="Normal-2"/>
        <w:rPr>
          <w:szCs w:val="22"/>
          <w:lang w:val="en-US"/>
        </w:rPr>
      </w:pPr>
      <w:r w:rsidRPr="0041403E">
        <w:rPr>
          <w:szCs w:val="22"/>
          <w:lang w:val="en-US"/>
        </w:rPr>
        <w:t xml:space="preserve">   3. A robot must protect its own existence as long as such protection does not conflict with the First or Second Law” </w:t>
      </w:r>
    </w:p>
    <w:p w14:paraId="2AD7D0E7" w14:textId="77777777" w:rsidR="00E87FDD" w:rsidRPr="003A6A41" w:rsidRDefault="00E87FDD" w:rsidP="00E87FDD">
      <w:pPr>
        <w:pStyle w:val="Normal-2"/>
        <w:rPr>
          <w:szCs w:val="22"/>
        </w:rPr>
      </w:pPr>
      <w:r w:rsidRPr="003A6A41">
        <w:rPr>
          <w:szCs w:val="22"/>
        </w:rPr>
        <w:t xml:space="preserve">1954 - George </w:t>
      </w:r>
      <w:proofErr w:type="spellStart"/>
      <w:r w:rsidRPr="003A6A41">
        <w:rPr>
          <w:szCs w:val="22"/>
        </w:rPr>
        <w:t>Devol</w:t>
      </w:r>
      <w:proofErr w:type="spellEnd"/>
      <w:r w:rsidRPr="003A6A41">
        <w:rPr>
          <w:szCs w:val="22"/>
        </w:rPr>
        <w:t>, pide la patente para el primer robot programado.</w:t>
      </w:r>
    </w:p>
    <w:p w14:paraId="347601D7" w14:textId="77777777" w:rsidR="00E87FDD" w:rsidRPr="003A6A41" w:rsidRDefault="00E87FDD" w:rsidP="00E87FDD">
      <w:pPr>
        <w:pStyle w:val="Normal-2"/>
        <w:rPr>
          <w:szCs w:val="22"/>
        </w:rPr>
      </w:pPr>
    </w:p>
    <w:p w14:paraId="2E31595E" w14:textId="77777777" w:rsidR="00E87FDD" w:rsidRPr="003A6A41" w:rsidRDefault="00E87FDD" w:rsidP="00E87FDD">
      <w:pPr>
        <w:pStyle w:val="Normal-2"/>
        <w:rPr>
          <w:szCs w:val="22"/>
        </w:rPr>
      </w:pPr>
      <w:r w:rsidRPr="003A6A41">
        <w:rPr>
          <w:szCs w:val="22"/>
        </w:rPr>
        <w:lastRenderedPageBreak/>
        <w:t xml:space="preserve">1956 - George </w:t>
      </w:r>
      <w:proofErr w:type="spellStart"/>
      <w:r w:rsidRPr="003A6A41">
        <w:rPr>
          <w:szCs w:val="22"/>
        </w:rPr>
        <w:t>Devol</w:t>
      </w:r>
      <w:proofErr w:type="spellEnd"/>
      <w:r w:rsidRPr="003A6A41">
        <w:rPr>
          <w:szCs w:val="22"/>
        </w:rPr>
        <w:t xml:space="preserve"> y Joseph </w:t>
      </w:r>
      <w:proofErr w:type="spellStart"/>
      <w:r w:rsidRPr="003A6A41">
        <w:rPr>
          <w:szCs w:val="22"/>
        </w:rPr>
        <w:t>Engelberge</w:t>
      </w:r>
      <w:proofErr w:type="spellEnd"/>
      <w:r w:rsidRPr="003A6A41">
        <w:rPr>
          <w:szCs w:val="22"/>
        </w:rPr>
        <w:t xml:space="preserve"> fundan la primera empresa de la historia dedicada exclusivamente a la fabricación de </w:t>
      </w:r>
      <w:r>
        <w:rPr>
          <w:szCs w:val="22"/>
        </w:rPr>
        <w:t>robot.</w:t>
      </w:r>
    </w:p>
    <w:p w14:paraId="363E30D5" w14:textId="77777777" w:rsidR="00E87FDD" w:rsidRPr="003A6A41" w:rsidRDefault="00E87FDD" w:rsidP="00E87FDD">
      <w:pPr>
        <w:pStyle w:val="Normal-2"/>
        <w:rPr>
          <w:szCs w:val="22"/>
        </w:rPr>
      </w:pPr>
    </w:p>
    <w:p w14:paraId="0AE43260" w14:textId="77777777" w:rsidR="00E87FDD" w:rsidRPr="00D90614" w:rsidRDefault="00E87FDD" w:rsidP="00E87FDD">
      <w:pPr>
        <w:pStyle w:val="Normal-2"/>
      </w:pPr>
      <w:r w:rsidRPr="00D90614">
        <w:t xml:space="preserve">- Edmund C. Berkeley crea </w:t>
      </w:r>
      <w:proofErr w:type="spellStart"/>
      <w:r w:rsidRPr="00D90614">
        <w:t>Squee</w:t>
      </w:r>
      <w:proofErr w:type="spellEnd"/>
      <w:r w:rsidRPr="00D90614">
        <w:t xml:space="preserve"> </w:t>
      </w:r>
      <w:proofErr w:type="gramStart"/>
      <w:r w:rsidRPr="00D90614">
        <w:t>“ el</w:t>
      </w:r>
      <w:proofErr w:type="gramEnd"/>
      <w:r w:rsidRPr="00D90614">
        <w:t xml:space="preserve"> robot ardilla” que con cuatro sensores, era capaz de localizar una luz y recoger una pelota.</w:t>
      </w:r>
    </w:p>
    <w:p w14:paraId="6F6D3BED" w14:textId="77777777" w:rsidR="00E87FDD" w:rsidRPr="00D90614" w:rsidRDefault="00E87FDD" w:rsidP="00E87FDD">
      <w:pPr>
        <w:pStyle w:val="Normal-2"/>
      </w:pPr>
    </w:p>
    <w:p w14:paraId="4CA0F5FF" w14:textId="77777777" w:rsidR="00E87FDD" w:rsidRPr="00D90614" w:rsidRDefault="00E87FDD" w:rsidP="00E87FDD">
      <w:pPr>
        <w:pStyle w:val="Normal-2"/>
      </w:pPr>
      <w:r w:rsidRPr="00D90614">
        <w:t xml:space="preserve">1959 -  John McCarthy y Marvin </w:t>
      </w:r>
      <w:proofErr w:type="spellStart"/>
      <w:r w:rsidRPr="00D90614">
        <w:t>Minsky</w:t>
      </w:r>
      <w:proofErr w:type="spellEnd"/>
      <w:r w:rsidRPr="00D90614">
        <w:t xml:space="preserve"> ponen en marcha un laboratorio de inteligencia artificial en  el Instituto de Tecnología de Massachusetts (MIT).</w:t>
      </w:r>
    </w:p>
    <w:p w14:paraId="560A1E10" w14:textId="77777777" w:rsidR="00E87FDD" w:rsidRPr="00D90614" w:rsidRDefault="00E87FDD" w:rsidP="00E87FDD">
      <w:pPr>
        <w:pStyle w:val="Normal-2"/>
      </w:pPr>
    </w:p>
    <w:p w14:paraId="5D303144" w14:textId="77777777" w:rsidR="00E87FDD" w:rsidRPr="00D90614" w:rsidRDefault="00E87FDD" w:rsidP="00E87FDD">
      <w:pPr>
        <w:pStyle w:val="Normal-2"/>
      </w:pPr>
      <w:r w:rsidRPr="00D90614">
        <w:t>1961 -  Heinrich Ernst desarrolla el  “MH-1”, un brazo mecánico controlado manualmente, en el MIT.</w:t>
      </w:r>
    </w:p>
    <w:p w14:paraId="1CDED54C" w14:textId="77777777" w:rsidR="00E87FDD" w:rsidRPr="00D90614" w:rsidRDefault="00E87FDD" w:rsidP="00E87FDD">
      <w:pPr>
        <w:pStyle w:val="Normal-2"/>
      </w:pPr>
      <w:r w:rsidRPr="00D90614">
        <w:t xml:space="preserve">-  General Motors instala el primer robot creado por </w:t>
      </w:r>
      <w:proofErr w:type="spellStart"/>
      <w:r w:rsidRPr="00D90614">
        <w:t>Unimation</w:t>
      </w:r>
      <w:proofErr w:type="spellEnd"/>
      <w:r w:rsidRPr="00D90614">
        <w:t xml:space="preserve"> en su planta de fabricación de New Jersey, USA. </w:t>
      </w:r>
    </w:p>
    <w:p w14:paraId="2BA9850D" w14:textId="77777777" w:rsidR="00E87FDD" w:rsidRPr="00D90614" w:rsidRDefault="00E87FDD" w:rsidP="00E87FDD">
      <w:pPr>
        <w:pStyle w:val="Normal-2"/>
      </w:pPr>
    </w:p>
    <w:p w14:paraId="2161FF4B" w14:textId="692D2EF9" w:rsidR="00E87FDD" w:rsidRPr="00D90614" w:rsidRDefault="00E87FDD" w:rsidP="00E87FDD">
      <w:pPr>
        <w:pStyle w:val="Normal-2"/>
      </w:pPr>
      <w:r w:rsidRPr="00D90614">
        <w:t xml:space="preserve">1963 - Rancho Los Amigos Hospital  (California) diseña el primer brazo mecánico controlado por ordenador. Fue diseñado para ayudar a personas </w:t>
      </w:r>
      <w:r w:rsidR="00746B0D" w:rsidRPr="00D90614">
        <w:t>minusválidas</w:t>
      </w:r>
      <w:r w:rsidRPr="00D90614">
        <w:t xml:space="preserve">. </w:t>
      </w:r>
    </w:p>
    <w:p w14:paraId="478BA33B" w14:textId="77777777" w:rsidR="00E87FDD" w:rsidRPr="00D90614" w:rsidRDefault="00E87FDD" w:rsidP="00E87FDD">
      <w:pPr>
        <w:pStyle w:val="Normal-2"/>
      </w:pPr>
    </w:p>
    <w:p w14:paraId="5301F71C" w14:textId="77777777" w:rsidR="00E87FDD" w:rsidRPr="00D90614" w:rsidRDefault="00E87FDD" w:rsidP="00E87FDD">
      <w:pPr>
        <w:pStyle w:val="Normal-2"/>
      </w:pPr>
      <w:r w:rsidRPr="00D90614">
        <w:t xml:space="preserve">1966 - Joseph </w:t>
      </w:r>
      <w:proofErr w:type="spellStart"/>
      <w:r w:rsidRPr="00D90614">
        <w:t>Weizenbaum</w:t>
      </w:r>
      <w:proofErr w:type="spellEnd"/>
      <w:r w:rsidRPr="00D90614">
        <w:t xml:space="preserve">  crea en el MIT el primer programa con inteligencia artificial, fue bautizado con el nombre de Eliza.</w:t>
      </w:r>
    </w:p>
    <w:p w14:paraId="0D71BD80" w14:textId="77777777" w:rsidR="00E87FDD" w:rsidRPr="00D90614" w:rsidRDefault="00E87FDD" w:rsidP="00E87FDD">
      <w:pPr>
        <w:pStyle w:val="Normal-2"/>
      </w:pPr>
      <w:r w:rsidRPr="00D90614">
        <w:t xml:space="preserve">- El Instituto de Investigación de Stanford, crea el primer robot capaz de reaccionar sobre su entorno. </w:t>
      </w:r>
    </w:p>
    <w:p w14:paraId="5F7F802F" w14:textId="77777777" w:rsidR="00E87FDD" w:rsidRPr="00D90614" w:rsidRDefault="00E87FDD" w:rsidP="00E87FDD">
      <w:pPr>
        <w:pStyle w:val="Normal-2"/>
      </w:pPr>
    </w:p>
    <w:p w14:paraId="39657D1E" w14:textId="77777777" w:rsidR="00E87FDD" w:rsidRPr="00D90614" w:rsidRDefault="00E87FDD" w:rsidP="00E87FDD">
      <w:pPr>
        <w:pStyle w:val="Normal-2"/>
      </w:pPr>
      <w:r w:rsidRPr="00D90614">
        <w:t xml:space="preserve">1967 - Richard </w:t>
      </w:r>
      <w:proofErr w:type="spellStart"/>
      <w:r w:rsidRPr="00D90614">
        <w:t>Greenblatt</w:t>
      </w:r>
      <w:proofErr w:type="spellEnd"/>
      <w:r w:rsidRPr="00D90614">
        <w:t xml:space="preserve"> escribe un programa capaz de jugar al ajedrez.</w:t>
      </w:r>
    </w:p>
    <w:p w14:paraId="057DACE9" w14:textId="77777777" w:rsidR="00E87FDD" w:rsidRPr="00D90614" w:rsidRDefault="00E87FDD" w:rsidP="00E87FDD">
      <w:pPr>
        <w:pStyle w:val="Normal-2"/>
      </w:pPr>
      <w:proofErr w:type="spellStart"/>
      <w:r w:rsidRPr="00D90614">
        <w:t>Japon</w:t>
      </w:r>
      <w:proofErr w:type="spellEnd"/>
      <w:r w:rsidRPr="00D90614">
        <w:t xml:space="preserve"> importa su primer robot.</w:t>
      </w:r>
    </w:p>
    <w:p w14:paraId="415F2549" w14:textId="77777777" w:rsidR="00E87FDD" w:rsidRPr="00D90614" w:rsidRDefault="00E87FDD" w:rsidP="00E87FDD">
      <w:pPr>
        <w:pStyle w:val="Normal-2"/>
      </w:pPr>
      <w:r w:rsidRPr="00D90614">
        <w:t xml:space="preserve">1968 - Kawasaki patenta el robot hidráulico diseñado por </w:t>
      </w:r>
      <w:proofErr w:type="spellStart"/>
      <w:r w:rsidRPr="00D90614">
        <w:t>Unimation</w:t>
      </w:r>
      <w:proofErr w:type="spellEnd"/>
      <w:r w:rsidRPr="00D90614">
        <w:t xml:space="preserve"> y empieza la producción en Japón.</w:t>
      </w:r>
    </w:p>
    <w:p w14:paraId="7A2635A9" w14:textId="77777777" w:rsidR="00E87FDD" w:rsidRPr="00D90614" w:rsidRDefault="00E87FDD" w:rsidP="00E87FDD">
      <w:pPr>
        <w:pStyle w:val="Normal-2"/>
      </w:pPr>
      <w:r w:rsidRPr="00D90614">
        <w:t xml:space="preserve">1969 – </w:t>
      </w:r>
      <w:proofErr w:type="spellStart"/>
      <w:r w:rsidRPr="00D90614">
        <w:t>Victor</w:t>
      </w:r>
      <w:proofErr w:type="spellEnd"/>
      <w:r w:rsidRPr="00D90614">
        <w:t xml:space="preserve"> </w:t>
      </w:r>
      <w:proofErr w:type="spellStart"/>
      <w:r w:rsidRPr="00D90614">
        <w:t>Scheinman</w:t>
      </w:r>
      <w:proofErr w:type="spellEnd"/>
      <w:r w:rsidRPr="00D90614">
        <w:t xml:space="preserve">, </w:t>
      </w:r>
      <w:r>
        <w:t>profesor</w:t>
      </w:r>
      <w:r w:rsidRPr="00D90614">
        <w:t xml:space="preserve"> de Ingeniería mecánica de la Universidad de Stanford, crea el “Stanford </w:t>
      </w:r>
      <w:proofErr w:type="spellStart"/>
      <w:r w:rsidRPr="00D90614">
        <w:t>Arm</w:t>
      </w:r>
      <w:proofErr w:type="spellEnd"/>
      <w:r w:rsidRPr="00D90614">
        <w:t>”.</w:t>
      </w:r>
    </w:p>
    <w:p w14:paraId="26E593ED" w14:textId="77777777" w:rsidR="00E87FDD" w:rsidRDefault="00E87FDD" w:rsidP="00E87FDD">
      <w:pPr>
        <w:pStyle w:val="Normal-2"/>
      </w:pPr>
      <w:r w:rsidRPr="00D90614">
        <w:t xml:space="preserve">1970 – </w:t>
      </w:r>
      <w:proofErr w:type="spellStart"/>
      <w:r w:rsidRPr="00D90614">
        <w:t>Shakey</w:t>
      </w:r>
      <w:proofErr w:type="spellEnd"/>
      <w:r w:rsidRPr="00D90614">
        <w:t xml:space="preserve">, un robot creado en </w:t>
      </w:r>
      <w:proofErr w:type="spellStart"/>
      <w:r w:rsidRPr="00D90614">
        <w:t>Menlo</w:t>
      </w:r>
      <w:proofErr w:type="spellEnd"/>
      <w:r w:rsidRPr="00D90614">
        <w:t xml:space="preserve"> Park USA, es presentado como el primer robot móvil controlado por inteligencia artificial capaz de ver y evitar obstáculos.</w:t>
      </w:r>
    </w:p>
    <w:p w14:paraId="5068A491" w14:textId="77777777" w:rsidR="00E87FDD" w:rsidRDefault="00E87FDD" w:rsidP="00E87FDD">
      <w:pPr>
        <w:pStyle w:val="Normal-2"/>
        <w:ind w:firstLine="1418"/>
      </w:pPr>
      <w:r>
        <w:t xml:space="preserve">- </w:t>
      </w:r>
      <w:proofErr w:type="spellStart"/>
      <w:r w:rsidRPr="00D553EB">
        <w:t>Stanfor</w:t>
      </w:r>
      <w:proofErr w:type="spellEnd"/>
      <w:r w:rsidRPr="00D553EB">
        <w:t xml:space="preserve"> </w:t>
      </w:r>
      <w:proofErr w:type="spellStart"/>
      <w:r w:rsidRPr="00D553EB">
        <w:t>University</w:t>
      </w:r>
      <w:proofErr w:type="spellEnd"/>
      <w:r w:rsidRPr="00D553EB">
        <w:t xml:space="preserve"> produce “Stanford </w:t>
      </w:r>
      <w:proofErr w:type="spellStart"/>
      <w:r w:rsidRPr="00D553EB">
        <w:t>Cart</w:t>
      </w:r>
      <w:proofErr w:type="spellEnd"/>
      <w:r w:rsidRPr="00D553EB">
        <w:t>”, un sigue líneas que puede ser controlado desd</w:t>
      </w:r>
      <w:r>
        <w:t xml:space="preserve">e un ordenador usando radio-comunicaciones. </w:t>
      </w:r>
    </w:p>
    <w:p w14:paraId="16D9E5B6" w14:textId="674753EA" w:rsidR="00033E00" w:rsidRDefault="00033E00" w:rsidP="00033E00">
      <w:pPr>
        <w:pStyle w:val="Normal-2"/>
      </w:pPr>
      <w:r>
        <w:lastRenderedPageBreak/>
        <w:t>1973 – El departamento de IA de la Universidad de Edimburgo presenta Freddy II, un robot capaz de montar objetos de forma automática a partir de un montón de piezas.</w:t>
      </w:r>
    </w:p>
    <w:p w14:paraId="53AE373A" w14:textId="1C112293" w:rsidR="00E87FDD" w:rsidRPr="00D553EB" w:rsidRDefault="00033E00" w:rsidP="00A57AFC">
      <w:pPr>
        <w:pStyle w:val="Normal-2"/>
        <w:numPr>
          <w:ilvl w:val="0"/>
          <w:numId w:val="24"/>
        </w:numPr>
        <w:ind w:left="0" w:firstLine="1276"/>
      </w:pPr>
      <w:r>
        <w:t xml:space="preserve">   Cincinnati </w:t>
      </w:r>
      <w:proofErr w:type="spellStart"/>
      <w:r>
        <w:t>Milacron</w:t>
      </w:r>
      <w:proofErr w:type="spellEnd"/>
      <w:r>
        <w:t xml:space="preserve"> </w:t>
      </w:r>
      <w:proofErr w:type="spellStart"/>
      <w:r>
        <w:t>Corporation</w:t>
      </w:r>
      <w:proofErr w:type="spellEnd"/>
      <w:r>
        <w:t xml:space="preserve"> lanza el primer robot controlado por una minicomputadora.</w:t>
      </w:r>
    </w:p>
    <w:p w14:paraId="5D899F9C" w14:textId="77777777" w:rsidR="00E87FDD" w:rsidRPr="003A6A41" w:rsidRDefault="00E87FDD" w:rsidP="00E87FDD">
      <w:pPr>
        <w:pStyle w:val="Ttulo2"/>
      </w:pPr>
      <w:bookmarkStart w:id="62" w:name="_Toc291664475"/>
      <w:bookmarkStart w:id="63" w:name="_Toc292471923"/>
      <w:r w:rsidRPr="003A6A41">
        <w:t>Clasificación de Robots</w:t>
      </w:r>
      <w:bookmarkEnd w:id="62"/>
      <w:bookmarkEnd w:id="63"/>
      <w:r>
        <w:t xml:space="preserve"> </w:t>
      </w:r>
    </w:p>
    <w:p w14:paraId="03BD00F6" w14:textId="77777777" w:rsidR="00E87FDD" w:rsidRDefault="00E87FDD" w:rsidP="00E87FDD">
      <w:pPr>
        <w:pStyle w:val="Normal-2"/>
      </w:pPr>
      <w:r>
        <w:t>Existen diversas formas de clasificación de robots</w:t>
      </w:r>
      <w:r w:rsidRPr="000D4416">
        <w:t xml:space="preserve"> </w:t>
      </w:r>
      <w:r>
        <w:t>para determinar su potencial en función del software, su físico, sus funciones, y en especial su sofisticación en función de la interacción con los sensores. Los cinco tipos de clasificación de robots objeto de este proyecto son:</w:t>
      </w:r>
    </w:p>
    <w:p w14:paraId="04DA9651" w14:textId="77777777" w:rsidR="00E87FDD" w:rsidRDefault="00E87FDD" w:rsidP="00E87FDD">
      <w:pPr>
        <w:pStyle w:val="Normal-2"/>
        <w:numPr>
          <w:ilvl w:val="0"/>
          <w:numId w:val="7"/>
        </w:numPr>
      </w:pPr>
      <w:r>
        <w:t>según su arquitectura.</w:t>
      </w:r>
    </w:p>
    <w:p w14:paraId="50C556B3" w14:textId="77777777" w:rsidR="00E87FDD" w:rsidRDefault="00E87FDD" w:rsidP="00E87FDD">
      <w:pPr>
        <w:pStyle w:val="Normal-2"/>
        <w:numPr>
          <w:ilvl w:val="0"/>
          <w:numId w:val="7"/>
        </w:numPr>
      </w:pPr>
      <w:r>
        <w:t>según su generación.</w:t>
      </w:r>
    </w:p>
    <w:p w14:paraId="3D9BF07D" w14:textId="77777777" w:rsidR="00E87FDD" w:rsidRDefault="00E87FDD" w:rsidP="00E87FDD">
      <w:pPr>
        <w:pStyle w:val="Normal-2"/>
        <w:numPr>
          <w:ilvl w:val="0"/>
          <w:numId w:val="7"/>
        </w:numPr>
      </w:pPr>
      <w:r>
        <w:t>según su nivel de inteligencia.</w:t>
      </w:r>
    </w:p>
    <w:p w14:paraId="2265AE9F" w14:textId="77777777" w:rsidR="00E87FDD" w:rsidRDefault="00E87FDD" w:rsidP="00E87FDD">
      <w:pPr>
        <w:pStyle w:val="Normal-2"/>
        <w:numPr>
          <w:ilvl w:val="0"/>
          <w:numId w:val="7"/>
        </w:numPr>
      </w:pPr>
      <w:r>
        <w:t>según su nivel de control.</w:t>
      </w:r>
    </w:p>
    <w:p w14:paraId="31E8E0FB" w14:textId="77777777" w:rsidR="00E87FDD" w:rsidRPr="00164471" w:rsidRDefault="00E87FDD" w:rsidP="00E87FDD">
      <w:pPr>
        <w:pStyle w:val="Normal-2"/>
        <w:numPr>
          <w:ilvl w:val="0"/>
          <w:numId w:val="7"/>
        </w:numPr>
      </w:pPr>
      <w:r>
        <w:t>Según su nivel de programación.</w:t>
      </w:r>
    </w:p>
    <w:p w14:paraId="4E0BC125" w14:textId="77777777" w:rsidR="00E87FDD" w:rsidRPr="003A6A41" w:rsidRDefault="00E87FDD" w:rsidP="00E87FDD">
      <w:pPr>
        <w:pStyle w:val="Ttulo3"/>
      </w:pPr>
      <w:bookmarkStart w:id="64" w:name="_Toc291664476"/>
      <w:bookmarkStart w:id="65" w:name="_Toc292471924"/>
      <w:r>
        <w:lastRenderedPageBreak/>
        <w:t>Clasificación según su Generación</w:t>
      </w:r>
      <w:r w:rsidRPr="003A6A41">
        <w:t>:</w:t>
      </w:r>
      <w:bookmarkEnd w:id="64"/>
      <w:bookmarkEnd w:id="65"/>
      <w:r w:rsidRPr="003A6A41">
        <w:t xml:space="preserve"> </w:t>
      </w:r>
    </w:p>
    <w:p w14:paraId="33FD789E" w14:textId="77777777" w:rsidR="00E87FDD" w:rsidRDefault="00E87FDD" w:rsidP="00E87FDD">
      <w:pPr>
        <w:pStyle w:val="Ttulo4"/>
      </w:pPr>
      <w:bookmarkStart w:id="66" w:name="_Toc291664477"/>
      <w:bookmarkStart w:id="67" w:name="_Toc292471925"/>
      <w:r>
        <w:t xml:space="preserve">Primera Generación: </w:t>
      </w:r>
      <w:r>
        <w:tab/>
        <w:t>Robots Play-Back.</w:t>
      </w:r>
      <w:bookmarkEnd w:id="66"/>
      <w:bookmarkEnd w:id="67"/>
    </w:p>
    <w:p w14:paraId="1E090683" w14:textId="77777777" w:rsidR="00E87FDD" w:rsidRDefault="00E87FDD" w:rsidP="00E87FDD">
      <w:pPr>
        <w:pStyle w:val="Normal-2"/>
      </w:pPr>
      <w:r>
        <w:t xml:space="preserve">Los robots de primera generación empezaron en un mundo construido por y para seres humanos, por lo que éstos </w:t>
      </w:r>
      <w:proofErr w:type="gramStart"/>
      <w:r>
        <w:t>tendía</w:t>
      </w:r>
      <w:proofErr w:type="gramEnd"/>
      <w:r>
        <w:t xml:space="preserve"> a parecerse a humanos. El tamaño, la forma, la fuerza, debían ser lo más semejante posible al de los humanos para que la movilidad por dicho mundo resultara más exitosa. El robot de generación, debía ser eficiente en terreno plano, puesto que la mayoría de tareas suceden aquí, pero también deben ser seguro en escaleras y en terreno irregular para que no </w:t>
      </w:r>
      <w:proofErr w:type="gramStart"/>
      <w:r>
        <w:t>quedarse</w:t>
      </w:r>
      <w:proofErr w:type="gramEnd"/>
      <w:r>
        <w:t xml:space="preserve"> atrapados en una “isla”. También debía ser capaz de manipular objetos cotidianos, y encontrarlos</w:t>
      </w:r>
      <w:proofErr w:type="gramStart"/>
      <w:r>
        <w:t>..</w:t>
      </w:r>
      <w:proofErr w:type="gramEnd"/>
      <w:r>
        <w:t xml:space="preserve"> Los componentes de esta máquina existen en laboratorios de todo el mundo, y sugerir directrices para un diseño práctico de esta década. </w:t>
      </w:r>
    </w:p>
    <w:p w14:paraId="5B4BA382" w14:textId="77777777" w:rsidR="00E87FDD" w:rsidRDefault="00E87FDD" w:rsidP="00E87FDD">
      <w:pPr>
        <w:pStyle w:val="Normal-2"/>
      </w:pPr>
    </w:p>
    <w:p w14:paraId="7FCC9CD9" w14:textId="77777777" w:rsidR="00E87FDD" w:rsidRPr="00E40D3D" w:rsidRDefault="00E87FDD" w:rsidP="00E87FDD">
      <w:pPr>
        <w:pStyle w:val="Normal-2"/>
        <w:rPr>
          <w:color w:val="FF0000"/>
        </w:rPr>
      </w:pPr>
      <w:r>
        <w:t xml:space="preserve">Éstos robots podían moverse por un entorno de forma controlada, sabiendo en todo momento donde se encuentran con un procesamiento de 1.000 MIPS (Millones de instrucciones por segundo). Cuando el robot no se encentra en movimiento, no hay energía suficiente para construir un mapa de espacio de trabajo para localizar </w:t>
      </w:r>
      <w:r>
        <w:lastRenderedPageBreak/>
        <w:t xml:space="preserve">objetos en particular, y planificar y controlar los movimientos del brazo. </w:t>
      </w:r>
      <w:r w:rsidRPr="00E40D3D">
        <w:rPr>
          <w:color w:val="FF0000"/>
        </w:rPr>
        <w:t xml:space="preserve">Cuando no está ocupada con sus funciones robóticas único, el robot debe compartir con los ordenadores personales de su tiempo la capacidad de comunicarse a través de redes inalámbricas, para generar e interpretar oraciones habladas y para generar y leer texto impreso. Programas para aplicaciones específicas - muchas </w:t>
      </w:r>
      <w:proofErr w:type="gramStart"/>
      <w:r w:rsidRPr="00E40D3D">
        <w:rPr>
          <w:color w:val="FF0000"/>
        </w:rPr>
        <w:t>obtenidos</w:t>
      </w:r>
      <w:proofErr w:type="gramEnd"/>
      <w:r w:rsidRPr="00E40D3D">
        <w:rPr>
          <w:color w:val="FF0000"/>
        </w:rPr>
        <w:t xml:space="preserve"> a través de redes de alta velocidad - se organizan los conceptos básicos para realizar tareas útiles. </w:t>
      </w:r>
    </w:p>
    <w:p w14:paraId="67AA1CE0" w14:textId="77777777" w:rsidR="00E87FDD" w:rsidRPr="00E40D3D" w:rsidRDefault="00E87FDD" w:rsidP="00E87FDD">
      <w:pPr>
        <w:pStyle w:val="Normal-2"/>
        <w:rPr>
          <w:color w:val="FF0000"/>
        </w:rPr>
      </w:pPr>
    </w:p>
    <w:p w14:paraId="0422BAE2" w14:textId="77777777" w:rsidR="00E87FDD" w:rsidRPr="00E40D3D" w:rsidRDefault="00E87FDD" w:rsidP="00E87FDD">
      <w:pPr>
        <w:pStyle w:val="Normal-2"/>
        <w:rPr>
          <w:color w:val="FF0000"/>
        </w:rPr>
      </w:pPr>
      <w:r w:rsidRPr="00E40D3D">
        <w:rPr>
          <w:color w:val="FF0000"/>
        </w:rPr>
        <w:t xml:space="preserve">Los robots universales encontrarán sus primeros usos en las fábricas, almacenes y oficinas, donde será más versátil que la vieja generación de robots que reemplazan. Debido a su amplitud de aplicación, su número debe crecer rápidamente, y sus costos disminuyen. Con el tiempo llegarán a ser lo suficientemente barato para algunos hogares, se extiende la utilidad de las computadoras personales de algunas tareas en el mundo de los datos para muchos en el mundo físico. Tal vez un programa de limpieza de la casa se incluye con cada robot, como los programas de procesamiento de texto fueron enviados con los primeros ordenadores personales. </w:t>
      </w:r>
    </w:p>
    <w:p w14:paraId="43682D18" w14:textId="77777777" w:rsidR="00E87FDD" w:rsidRPr="00E40D3D" w:rsidRDefault="00E87FDD" w:rsidP="00E87FDD">
      <w:pPr>
        <w:pStyle w:val="Normal-2"/>
        <w:rPr>
          <w:color w:val="FF0000"/>
        </w:rPr>
      </w:pPr>
    </w:p>
    <w:p w14:paraId="0E96C604" w14:textId="77777777" w:rsidR="00E87FDD" w:rsidRPr="00E40D3D" w:rsidRDefault="00E87FDD" w:rsidP="00E87FDD">
      <w:pPr>
        <w:pStyle w:val="Normal-2"/>
        <w:rPr>
          <w:color w:val="FF0000"/>
        </w:rPr>
      </w:pPr>
      <w:r w:rsidRPr="00E40D3D">
        <w:rPr>
          <w:color w:val="FF0000"/>
        </w:rPr>
        <w:t xml:space="preserve">Al igual que con las computadoras, algunas aplicaciones de los robots sorprender a sus fabricantes. </w:t>
      </w:r>
      <w:proofErr w:type="gramStart"/>
      <w:r w:rsidRPr="00E40D3D">
        <w:rPr>
          <w:color w:val="FF0000"/>
        </w:rPr>
        <w:t>programas</w:t>
      </w:r>
      <w:proofErr w:type="gramEnd"/>
      <w:r w:rsidRPr="00E40D3D">
        <w:rPr>
          <w:color w:val="FF0000"/>
        </w:rPr>
        <w:t xml:space="preserve"> robot puede ser desarrollado para hacer el trabajo mecánico de luz (montaje de otros robots, por ejemplo), entregar los inventarios almacenados, preparar las comidas gourmet específica, afinar ciertos tipos de coche, alfombras gancho de modelado, el césped de malezas, las carreras, jugar, organizar la tierra , piedra y ladrillo o esculpir. Algunas tareas se necesitan accesorios especializados de hardware como las herramientas y sensores químicos. Cada aplicación requiere su propio software original, muy complejo para los estándares actuales del programa de computadora. Los programas contienen los módulos para reconocer, comprender, manipular, transportar y montaje de elementos particulares - módulos desarrollados a través de programas de aprendizaje en supercomputadoras (con cerca de 100.000 MIPS). Con el tiempo, una creciente biblioteca de módulos </w:t>
      </w:r>
      <w:proofErr w:type="spellStart"/>
      <w:r w:rsidRPr="00E40D3D">
        <w:rPr>
          <w:color w:val="FF0000"/>
        </w:rPr>
        <w:t>subtarea</w:t>
      </w:r>
      <w:proofErr w:type="spellEnd"/>
      <w:r w:rsidRPr="00E40D3D">
        <w:rPr>
          <w:color w:val="FF0000"/>
        </w:rPr>
        <w:t xml:space="preserve"> puede facilitar la construcción de nuevos programas. </w:t>
      </w:r>
    </w:p>
    <w:p w14:paraId="49374831" w14:textId="77777777" w:rsidR="00E87FDD" w:rsidRPr="00E40D3D" w:rsidRDefault="00E87FDD" w:rsidP="00E87FDD">
      <w:pPr>
        <w:pStyle w:val="Normal-2"/>
        <w:rPr>
          <w:color w:val="FF0000"/>
        </w:rPr>
      </w:pPr>
    </w:p>
    <w:p w14:paraId="68D9573D" w14:textId="77777777" w:rsidR="00E87FDD" w:rsidRPr="00E40D3D" w:rsidRDefault="00E87FDD" w:rsidP="00E87FDD">
      <w:pPr>
        <w:pStyle w:val="Normal-2"/>
        <w:rPr>
          <w:color w:val="FF0000"/>
        </w:rPr>
      </w:pPr>
      <w:r w:rsidRPr="00E40D3D">
        <w:rPr>
          <w:color w:val="FF0000"/>
        </w:rPr>
        <w:lastRenderedPageBreak/>
        <w:t>Un robot de primera generación tienen el poder del cerebro de un reptil, pero la mayoría de los programas de aplicación será tan dificultades para cumplir con sus funciones principales que van a dotar al robot con la personalidad de una lavadora.</w:t>
      </w:r>
    </w:p>
    <w:p w14:paraId="74F4BE63" w14:textId="77777777" w:rsidR="00E87FDD" w:rsidRPr="00E40D3D" w:rsidRDefault="00E87FDD" w:rsidP="00E87FDD">
      <w:pPr>
        <w:ind w:left="708"/>
        <w:rPr>
          <w:color w:val="FF0000"/>
        </w:rPr>
      </w:pPr>
    </w:p>
    <w:p w14:paraId="6C38C623" w14:textId="77777777" w:rsidR="00E87FDD" w:rsidRDefault="00E87FDD" w:rsidP="00E87FDD">
      <w:pPr>
        <w:pStyle w:val="Ttulo4"/>
      </w:pPr>
      <w:bookmarkStart w:id="68" w:name="_Toc291664478"/>
      <w:bookmarkStart w:id="69" w:name="_Toc292471926"/>
      <w:r>
        <w:t>Segunda Generación: Robots Controlados por Sensores.</w:t>
      </w:r>
      <w:bookmarkEnd w:id="68"/>
      <w:bookmarkEnd w:id="69"/>
    </w:p>
    <w:p w14:paraId="59161563" w14:textId="77777777" w:rsidR="00E87FDD" w:rsidRPr="00631CC5" w:rsidRDefault="00E87FDD" w:rsidP="00E87FDD">
      <w:pPr>
        <w:pStyle w:val="Normal-2"/>
        <w:rPr>
          <w:color w:val="FF0000"/>
        </w:rPr>
      </w:pPr>
      <w:r w:rsidRPr="00631CC5">
        <w:rPr>
          <w:color w:val="FF0000"/>
        </w:rPr>
        <w:t>Robots de primera generación serán esclavos rígidos a los programas inflexible, implacable en la búsqueda de sus tareas - o repetir sus errores. Sus programas contendrá los resultados del aprendizaje congelados hace en grandes ordenadores bajo la supervisión humana. A excepción de episodios especializados como la grabación de una nueva ruta de limpieza o la ubicación de los objetos de trabajo, que será incapaz de aprender nuevas habilidades o la adaptación a las circunstancias imprevistas - aunque modestas modificaciones de la conducta se requiere una nueva programación, probablemente de los proveedores de software original.</w:t>
      </w:r>
    </w:p>
    <w:p w14:paraId="3F3F6DBA" w14:textId="77777777" w:rsidR="00E87FDD" w:rsidRPr="00631CC5" w:rsidRDefault="00E87FDD" w:rsidP="00E87FDD">
      <w:pPr>
        <w:pStyle w:val="Normal-2"/>
        <w:rPr>
          <w:color w:val="FF0000"/>
        </w:rPr>
      </w:pPr>
    </w:p>
    <w:p w14:paraId="7F614E96" w14:textId="77777777" w:rsidR="00E87FDD" w:rsidRPr="00631CC5" w:rsidRDefault="00E87FDD" w:rsidP="00E87FDD">
      <w:pPr>
        <w:pStyle w:val="Normal-2"/>
        <w:rPr>
          <w:color w:val="FF0000"/>
        </w:rPr>
      </w:pPr>
      <w:r w:rsidRPr="00631CC5">
        <w:rPr>
          <w:color w:val="FF0000"/>
        </w:rPr>
        <w:t xml:space="preserve">Robots de segunda generación, con treinta veces la potencia de procesamiento, será más flexible, ya que pueden hacer algo de a bordo de aprendizaje. La idea fundamental en el aprendizaje adaptativo es </w:t>
      </w:r>
      <w:r w:rsidRPr="00631CC5">
        <w:rPr>
          <w:color w:val="FF0000"/>
        </w:rPr>
        <w:lastRenderedPageBreak/>
        <w:t>"cerrar el círculo" en el comportamiento: evaluar el efecto de cada acción en un contexto dado para mejorar el proceso que generó la acción. En la técnica más simple, una alternativa de comportamiento que tiene éxito es más probable que sea invocado en circunstancias similares, mientras que una alternativa que no se vuelve menos probable. Más rápido estadística enfoques de aprendizaje como las redes neuronales en repetidas ocasiones ajustar los parámetros de control de la conducta-a impulsar respuestas reales más cerca de un ideal. Programas para los robots de segunda generación se utilizan muchas técnicas como el aprendizaje, la creación de nuevas habilidades - y las trampas nuevas.</w:t>
      </w:r>
    </w:p>
    <w:p w14:paraId="5310BE69" w14:textId="77777777" w:rsidR="00E87FDD" w:rsidRPr="00631CC5" w:rsidRDefault="00E87FDD" w:rsidP="00E87FDD">
      <w:pPr>
        <w:pStyle w:val="Normal-2"/>
        <w:rPr>
          <w:color w:val="FF0000"/>
        </w:rPr>
      </w:pPr>
    </w:p>
    <w:p w14:paraId="4465ADF7" w14:textId="77777777" w:rsidR="00E87FDD" w:rsidRPr="00631CC5" w:rsidRDefault="00E87FDD" w:rsidP="00E87FDD">
      <w:pPr>
        <w:pStyle w:val="Normal-2"/>
        <w:rPr>
          <w:color w:val="FF0000"/>
        </w:rPr>
      </w:pPr>
      <w:r w:rsidRPr="00631CC5">
        <w:rPr>
          <w:color w:val="FF0000"/>
        </w:rPr>
        <w:t xml:space="preserve">Si un robot de primera generación que trabajan en su cocina se mete en problemas - por ejemplo, en su defecto para completar un paso clave porque una parte del espacio de trabajo es torpemente pequeño - tiene la opción de abandonar la tarea, el cambio de su entorno, o de alguna manera la obtención de alteración de software que realiza el paso problemática de una manera diferente. Un robot de segunda generación se </w:t>
      </w:r>
      <w:proofErr w:type="gramStart"/>
      <w:r w:rsidRPr="00631CC5">
        <w:rPr>
          <w:color w:val="FF0000"/>
        </w:rPr>
        <w:t>realizan</w:t>
      </w:r>
      <w:proofErr w:type="gramEnd"/>
      <w:r w:rsidRPr="00631CC5">
        <w:rPr>
          <w:color w:val="FF0000"/>
        </w:rPr>
        <w:t xml:space="preserve"> una serie de falsos comienzos, pero lo más probable será encontrar su propia solución, adaptarse a su hogar </w:t>
      </w:r>
      <w:r w:rsidRPr="00631CC5">
        <w:rPr>
          <w:color w:val="FF0000"/>
        </w:rPr>
        <w:lastRenderedPageBreak/>
        <w:t>en miles de formas más sutiles, y poco a poco mejorar su rendimiento. Si bien la personalidad de un robot de primera generación está determinada exclusivamente por la secuencia de operaciones en el programa de aplicación que se ejecuta en el momento, el personaje de un robot de segunda generación es más un producto de la suite de programas de acondicionamiento que alberga. El sistema de acondicionamiento puede, en tiempo, censurar un programa de aplicación completa, si diera resultados negativos.</w:t>
      </w:r>
    </w:p>
    <w:p w14:paraId="0BCFC52F" w14:textId="77777777" w:rsidR="00E87FDD" w:rsidRPr="00631CC5" w:rsidRDefault="00E87FDD" w:rsidP="00E87FDD">
      <w:pPr>
        <w:pStyle w:val="Normal-2"/>
        <w:rPr>
          <w:color w:val="FF0000"/>
        </w:rPr>
      </w:pPr>
    </w:p>
    <w:p w14:paraId="3CCC577E" w14:textId="77777777" w:rsidR="00E87FDD" w:rsidRPr="00631CC5" w:rsidRDefault="00E87FDD" w:rsidP="00E87FDD">
      <w:pPr>
        <w:pStyle w:val="Normal-2"/>
        <w:rPr>
          <w:color w:val="FF0000"/>
        </w:rPr>
      </w:pPr>
      <w:r w:rsidRPr="00631CC5">
        <w:rPr>
          <w:color w:val="FF0000"/>
        </w:rPr>
        <w:t xml:space="preserve">Robots de segunda generación de 2010 se han ordenadores de a bordo tan poderoso como las supercomputadoras que aprendió de máquinas de primera generación en 2000. Pero en 2010, supercomputadoras será proporcionalmente más potente (alrededor de 3 millones de MIPS), y se juegan un papel de antecedentes para la segunda generación. Los numerosos programas individuales de un conjunto acondicionado - cada respuesta a un estímulo específico - interactúan entre sí y con los programas de control del robot y el medio ambiente de manera que será demasiado enredado para anticipar con precisión. Sería posible evaluar suites particular por ponerlas en práctica en los robots - la prueba de fuego en todo caso - </w:t>
      </w:r>
      <w:r w:rsidRPr="00631CC5">
        <w:rPr>
          <w:color w:val="FF0000"/>
        </w:rPr>
        <w:lastRenderedPageBreak/>
        <w:t>pero eso sería una manera lenta y peligrosa para tamizar un gran número de candidatos en bruto - algunos sin duda se comportan de forma inesperada que podrían dañar el robot, o incluso poner en peligro los probadores.</w:t>
      </w:r>
    </w:p>
    <w:p w14:paraId="06455831" w14:textId="77777777" w:rsidR="00E87FDD" w:rsidRPr="00631CC5" w:rsidRDefault="00E87FDD" w:rsidP="00E87FDD">
      <w:pPr>
        <w:pStyle w:val="Normal-2"/>
        <w:rPr>
          <w:color w:val="FF0000"/>
        </w:rPr>
      </w:pPr>
    </w:p>
    <w:p w14:paraId="2D54F3FE" w14:textId="77777777" w:rsidR="00E87FDD" w:rsidRPr="00631CC5" w:rsidRDefault="00E87FDD" w:rsidP="00E87FDD">
      <w:pPr>
        <w:pStyle w:val="Normal-2"/>
        <w:rPr>
          <w:color w:val="FF0000"/>
        </w:rPr>
      </w:pPr>
      <w:r w:rsidRPr="00631CC5">
        <w:rPr>
          <w:color w:val="FF0000"/>
        </w:rPr>
        <w:t xml:space="preserve">Más rápido y más seguro proyecciones iniciales que se podría hacer en simulaciones con superordenadores fábrica de robots en acción. Para ser de valor, simulaciones tendría que ser buenos modelos, predecir con exactitud las cosas tales como la probabilidad de que un apretón dado puede levantar un objeto determinado, o que un módulo de visión puede encontrar algo que se da en el desorden en particular. Simulación del mundo cotidiano en detalle físico completo seguirá siendo más allá de la capacidad de un ordenador en 2010, pero debería ser posible a la aproximación de los resultados, generalizando los datos recopilados de robots reales: fundamentalmente para aprender de la experiencia de trabajo de los robots reales todos los días cómo se comportan las cosas. Un gran esfuerzo de recopilación sistemática bajo la supervisión humana probablemente será necesario que no haya demasiadas lagunas y distorsiones. Un simulador adecuado que contienen al menos miles de modelos aprendidos para </w:t>
      </w:r>
      <w:r w:rsidRPr="00631CC5">
        <w:rPr>
          <w:color w:val="FF0000"/>
        </w:rPr>
        <w:lastRenderedPageBreak/>
        <w:t>diversas interacciones básicas (los llamamos primitivas interacción), en lo que equivale a una versión robótica de la física del sentido común.</w:t>
      </w:r>
    </w:p>
    <w:p w14:paraId="2F2126D9" w14:textId="77777777" w:rsidR="00E87FDD" w:rsidRPr="00631CC5" w:rsidRDefault="00E87FDD" w:rsidP="00E87FDD"/>
    <w:p w14:paraId="25DC28ED" w14:textId="77777777" w:rsidR="00E87FDD" w:rsidRDefault="00E87FDD" w:rsidP="00E87FDD">
      <w:pPr>
        <w:pStyle w:val="Ttulo4"/>
      </w:pPr>
      <w:bookmarkStart w:id="70" w:name="_Toc291664479"/>
      <w:bookmarkStart w:id="71" w:name="_Toc292471927"/>
      <w:r>
        <w:t>Tercera Generación: Robots Controlados por Visión.</w:t>
      </w:r>
      <w:bookmarkEnd w:id="70"/>
      <w:bookmarkEnd w:id="71"/>
    </w:p>
    <w:p w14:paraId="0A1ADAA0" w14:textId="77777777" w:rsidR="00E87FDD" w:rsidRPr="00631CC5" w:rsidRDefault="00E87FDD" w:rsidP="00E87FDD">
      <w:pPr>
        <w:pStyle w:val="Normal-2"/>
        <w:rPr>
          <w:color w:val="FF0000"/>
        </w:rPr>
      </w:pPr>
      <w:proofErr w:type="gramStart"/>
      <w:r w:rsidRPr="00631CC5">
        <w:rPr>
          <w:color w:val="FF0000"/>
        </w:rPr>
        <w:t>robots</w:t>
      </w:r>
      <w:proofErr w:type="gramEnd"/>
      <w:r w:rsidRPr="00631CC5">
        <w:rPr>
          <w:color w:val="FF0000"/>
        </w:rPr>
        <w:t xml:space="preserve"> de adaptación de segunda generación se encuentran puestos de trabajo en todas partes, y puede ser la industria más grande en la tierra. Sin embargo, enseñándoles nuevas habilidades, ya sea por escrito </w:t>
      </w:r>
      <w:proofErr w:type="spellStart"/>
      <w:r w:rsidRPr="00631CC5">
        <w:rPr>
          <w:color w:val="FF0000"/>
        </w:rPr>
        <w:t>oa</w:t>
      </w:r>
      <w:proofErr w:type="spellEnd"/>
      <w:r w:rsidRPr="00631CC5">
        <w:rPr>
          <w:color w:val="FF0000"/>
        </w:rPr>
        <w:t xml:space="preserve"> través de programas de formación, va a ser muy tedioso. Una tercera generación de robots universales, con ordenadores de a bordo tan poderoso como las supercomputadoras que optimiza los programas de segunda generación, aprenderá mucho más rápido debido a que en gran medida de la prueba y error en la simulación rápida en lugar de físico lento y peligroso. Una vez más, un proceso realizado por supercomputadoras humanos-supervisado en la fábrica en la generación de un robot será mejorado e instalado directamente a bordo de la próxima generación, y una vez más las nuevas oportunidades y nuevos problemas surgen voluntad. </w:t>
      </w:r>
    </w:p>
    <w:p w14:paraId="4341ED63" w14:textId="77777777" w:rsidR="00E87FDD" w:rsidRPr="00631CC5" w:rsidRDefault="00E87FDD" w:rsidP="00E87FDD">
      <w:pPr>
        <w:pStyle w:val="Normal-2"/>
        <w:rPr>
          <w:color w:val="FF0000"/>
        </w:rPr>
      </w:pPr>
    </w:p>
    <w:p w14:paraId="533CD0D2" w14:textId="77777777" w:rsidR="00E87FDD" w:rsidRPr="00631CC5" w:rsidRDefault="00E87FDD" w:rsidP="00E87FDD">
      <w:pPr>
        <w:pStyle w:val="Normal-2"/>
        <w:rPr>
          <w:color w:val="FF0000"/>
        </w:rPr>
      </w:pPr>
      <w:r w:rsidRPr="00631CC5">
        <w:rPr>
          <w:color w:val="FF0000"/>
        </w:rPr>
        <w:t xml:space="preserve">Con un simulador de a bordo, se hace posible que un robot para mantener una cuenta corriente de los acontecimientos reales pasa a su </w:t>
      </w:r>
      <w:r w:rsidRPr="00631CC5">
        <w:rPr>
          <w:color w:val="FF0000"/>
        </w:rPr>
        <w:lastRenderedPageBreak/>
        <w:t xml:space="preserve">alrededor - para simular su mundo en tiempo real. Hacerlo requiere que casi todo los sentidos robot ser reconocidos por el tipo de objeto que es, por lo que los modelos adecuados de interacción puede llamados a filas. El reconocimiento de objetos arbitrarios de vista es tan difícil como saber cómo van a interactuar: se requieren módulos de formación especial para cada tipo de cosas (los llaman primitivas de la percepción). </w:t>
      </w:r>
      <w:proofErr w:type="gramStart"/>
      <w:r w:rsidRPr="00631CC5">
        <w:rPr>
          <w:color w:val="FF0000"/>
        </w:rPr>
        <w:t>Algunas primitivas</w:t>
      </w:r>
      <w:proofErr w:type="gramEnd"/>
      <w:r w:rsidRPr="00631CC5">
        <w:rPr>
          <w:color w:val="FF0000"/>
        </w:rPr>
        <w:t xml:space="preserve"> percepción puede estar siendo desarrollado para simuladores de fábrica de segunda generación, para ayudar a automatizar el tedioso trabajo de crear simulaciones de áreas de trabajo del robot, sino un esfuerzo adicional para llenar los vacíos y sistematizar ellos seguramente será necesario para prepararlos para su uso totalmente automático la tercera generación. Percepción </w:t>
      </w:r>
      <w:proofErr w:type="gramStart"/>
      <w:r w:rsidRPr="00631CC5">
        <w:rPr>
          <w:color w:val="FF0000"/>
        </w:rPr>
        <w:t>primitivas</w:t>
      </w:r>
      <w:proofErr w:type="gramEnd"/>
      <w:r w:rsidRPr="00631CC5">
        <w:rPr>
          <w:color w:val="FF0000"/>
        </w:rPr>
        <w:t xml:space="preserve"> permitirá mapa tridimensional de un robot de una habitación que se transforma en un modelo de trabajo, ya que cada objeto es identificado y vinculado con sus primitivas interacción adecuada. </w:t>
      </w:r>
    </w:p>
    <w:p w14:paraId="5F23EAAB" w14:textId="77777777" w:rsidR="00E87FDD" w:rsidRPr="00631CC5" w:rsidRDefault="00E87FDD" w:rsidP="00E87FDD">
      <w:pPr>
        <w:pStyle w:val="Normal-2"/>
        <w:rPr>
          <w:color w:val="FF0000"/>
        </w:rPr>
      </w:pPr>
    </w:p>
    <w:p w14:paraId="7FEE8EEA" w14:textId="77777777" w:rsidR="00E87FDD" w:rsidRPr="00631CC5" w:rsidRDefault="00E87FDD" w:rsidP="00E87FDD">
      <w:pPr>
        <w:pStyle w:val="Normal-2"/>
        <w:rPr>
          <w:color w:val="FF0000"/>
        </w:rPr>
      </w:pPr>
      <w:r w:rsidRPr="00631CC5">
        <w:rPr>
          <w:color w:val="FF0000"/>
        </w:rPr>
        <w:t xml:space="preserve">Una simulación de una actualización permanente de uno mismo y el entorno le da un robot habilidades interesantes. Al ejecutar la simulación de un poco más rápido que en tiempo real, el robot puede ver lo que está a punto de hacer, a tiempo para modificar su intención, </w:t>
      </w:r>
      <w:r w:rsidRPr="00631CC5">
        <w:rPr>
          <w:color w:val="FF0000"/>
        </w:rPr>
        <w:lastRenderedPageBreak/>
        <w:t xml:space="preserve">si la simulación predice que va a salir mal - una especie de conciencia. En una escala más grande, antes de emprender una nueva tarea, el robot puede simular muchas veces, con sistema de acondicionamiento de comprometidos, aprendiendo de las experiencias simuladas ya que a partir de las físicas. Por lo tanto bien entrenados para la tarea, es probable que tenga éxito la primera vez que lo intentaron físicamente - a diferencia de una máquina de segunda generación, que debe hacer que todos sus errores en la vida real. Cuando se tiene un poco de tiempo, el robot es capaz de reproducir las experiencias anteriores, y tratar de variaciones sobre ellos, tal vez aprender formas de mejorar el rendimiento futuro. Un robot de tercera generación lo suficientemente avanzada, cuya simulación se extiende a otros agentes - los robots y la gente - se podrá observar una tarea realizada por otra persona, y formular un programa para hacer la tarea en sí: podría imitar. </w:t>
      </w:r>
    </w:p>
    <w:p w14:paraId="7DED9D51" w14:textId="77777777" w:rsidR="00E87FDD" w:rsidRPr="00631CC5" w:rsidRDefault="00E87FDD" w:rsidP="00E87FDD">
      <w:pPr>
        <w:pStyle w:val="Normal-2"/>
        <w:rPr>
          <w:color w:val="FF0000"/>
        </w:rPr>
      </w:pPr>
    </w:p>
    <w:p w14:paraId="1FB92570" w14:textId="77777777" w:rsidR="00E87FDD" w:rsidRPr="00631CC5" w:rsidRDefault="00E87FDD" w:rsidP="00E87FDD">
      <w:pPr>
        <w:pStyle w:val="Normal-2"/>
        <w:rPr>
          <w:color w:val="FF0000"/>
        </w:rPr>
      </w:pPr>
      <w:r w:rsidRPr="00631CC5">
        <w:rPr>
          <w:color w:val="FF0000"/>
        </w:rPr>
        <w:t xml:space="preserve">A pesar de que será capaz de adaptar, imitar y crear programas sencillos de sus propios robots, de tercera generación aún se basará en los programas de alimentación externa para hacer trabajos complicados. Desde sus funciones motoras y perceptivas será muy sofisticados, y grandes sus recuerdos y habilidades potenciales, será </w:t>
      </w:r>
      <w:r w:rsidRPr="00631CC5">
        <w:rPr>
          <w:color w:val="FF0000"/>
        </w:rPr>
        <w:lastRenderedPageBreak/>
        <w:t xml:space="preserve">posible escribir maravillosamente los programas de control elaborados por ellos, el cumplimiento de trabajos grandes, con matices dentro de matices. Será cada vez más difícil para los programadores humanos para realizar un seguimiento de los muchos detalles e interacciones. Afortunadamente, la tarea puede ser muy </w:t>
      </w:r>
      <w:proofErr w:type="gramStart"/>
      <w:r w:rsidRPr="00631CC5">
        <w:rPr>
          <w:color w:val="FF0000"/>
        </w:rPr>
        <w:t>automatizado</w:t>
      </w:r>
      <w:proofErr w:type="gramEnd"/>
      <w:r w:rsidRPr="00631CC5">
        <w:rPr>
          <w:color w:val="FF0000"/>
        </w:rPr>
        <w:t xml:space="preserve">. </w:t>
      </w:r>
      <w:proofErr w:type="spellStart"/>
      <w:r w:rsidRPr="00631CC5">
        <w:rPr>
          <w:color w:val="FF0000"/>
        </w:rPr>
        <w:t>Shakey</w:t>
      </w:r>
      <w:proofErr w:type="spellEnd"/>
      <w:r w:rsidRPr="00631CC5">
        <w:rPr>
          <w:color w:val="FF0000"/>
        </w:rPr>
        <w:t xml:space="preserve">, el primer robot móvil controlado por ordenador, desarrollado en el SRI a finales de 1960, había en su corazón un programa de razonamiento llamado STRIPS (Stanford </w:t>
      </w:r>
      <w:proofErr w:type="spellStart"/>
      <w:r w:rsidRPr="00631CC5">
        <w:rPr>
          <w:color w:val="FF0000"/>
        </w:rPr>
        <w:t>Research</w:t>
      </w:r>
      <w:proofErr w:type="spellEnd"/>
      <w:r w:rsidRPr="00631CC5">
        <w:rPr>
          <w:color w:val="FF0000"/>
        </w:rPr>
        <w:t xml:space="preserve"> </w:t>
      </w:r>
      <w:proofErr w:type="spellStart"/>
      <w:r w:rsidRPr="00631CC5">
        <w:rPr>
          <w:color w:val="FF0000"/>
        </w:rPr>
        <w:t>Institute</w:t>
      </w:r>
      <w:proofErr w:type="spellEnd"/>
      <w:r w:rsidRPr="00631CC5">
        <w:rPr>
          <w:color w:val="FF0000"/>
        </w:rPr>
        <w:t xml:space="preserve"> </w:t>
      </w:r>
      <w:proofErr w:type="spellStart"/>
      <w:r w:rsidRPr="00631CC5">
        <w:rPr>
          <w:color w:val="FF0000"/>
        </w:rPr>
        <w:t>Problem</w:t>
      </w:r>
      <w:proofErr w:type="spellEnd"/>
      <w:r w:rsidRPr="00631CC5">
        <w:rPr>
          <w:color w:val="FF0000"/>
        </w:rPr>
        <w:t xml:space="preserve"> </w:t>
      </w:r>
      <w:proofErr w:type="spellStart"/>
      <w:r w:rsidRPr="00631CC5">
        <w:rPr>
          <w:color w:val="FF0000"/>
        </w:rPr>
        <w:t>Solver</w:t>
      </w:r>
      <w:proofErr w:type="spellEnd"/>
      <w:r w:rsidRPr="00631CC5">
        <w:rPr>
          <w:color w:val="FF0000"/>
        </w:rPr>
        <w:t xml:space="preserve">) que expresa la situación del robot y las capacidades como oraciones de la lógica simbólica, y resuelto para la secuencia de acciones que permitió alcanzar un resultado de la solicitada como prueba de un teorema matemático. En 1969, en equipos con un 0,1 MIPS, ni los teoremas ni el procesamiento sensorial que siempre que su entrada podría manejar la complejidad de las situaciones realistas y </w:t>
      </w:r>
      <w:proofErr w:type="spellStart"/>
      <w:r w:rsidRPr="00631CC5">
        <w:rPr>
          <w:color w:val="FF0000"/>
        </w:rPr>
        <w:t>Shakey</w:t>
      </w:r>
      <w:proofErr w:type="spellEnd"/>
      <w:r w:rsidRPr="00631CC5">
        <w:rPr>
          <w:color w:val="FF0000"/>
        </w:rPr>
        <w:t xml:space="preserve"> se limitaba a las maniobras en torno a unas pocas cuadras. Sin embargo, la idea era buena: dada una descripción correcta del estado inicial y deseada del mundo, y suficiente tiempo y espacio para trabajar, un demostrador de teoremas se encuentra una solución absolutamente correcta, de lo que se requiere la generalidad, la sutileza y astucia, si existe en absoluto. En el momento de la generación de robots universales en tercer lugar, los </w:t>
      </w:r>
      <w:r w:rsidRPr="00631CC5">
        <w:rPr>
          <w:color w:val="FF0000"/>
        </w:rPr>
        <w:lastRenderedPageBreak/>
        <w:t>superordenadores proporcionará 100 millones de MIPS, y (gracias al progreso continuo en la parte superior hacia abajo industria de la Inteligencia Artificial) existen programas que serán capaces de razonar TIRAS-como con la riqueza del mundo real. Así que los superordenadores de fábrica en el 2025 aceptará objetivos compleja (encontrar una secuencia de acciones del robot que monta el robot se describe en la base de datos de diseño siguientes), y compilarlos a través de demostradores de teoremas en los programas de control maravillosamente compleja para los robots de tercera generación, que, a su vez adaptarlos a sus circunstancias concretas.</w:t>
      </w:r>
    </w:p>
    <w:p w14:paraId="1CDDFAA7" w14:textId="77777777" w:rsidR="00E87FDD" w:rsidRDefault="00E87FDD" w:rsidP="00E87FDD">
      <w:pPr>
        <w:pStyle w:val="Ttulo4"/>
      </w:pPr>
      <w:bookmarkStart w:id="72" w:name="_Toc291664480"/>
      <w:bookmarkStart w:id="73" w:name="_Toc292471928"/>
      <w:r>
        <w:t>Cuarta Generación: Robots Controlados Adaptablemente.</w:t>
      </w:r>
      <w:bookmarkEnd w:id="72"/>
      <w:bookmarkEnd w:id="73"/>
    </w:p>
    <w:p w14:paraId="0AE59EA8" w14:textId="77777777" w:rsidR="00E87FDD" w:rsidRPr="00631CC5" w:rsidRDefault="00E87FDD" w:rsidP="00E87FDD">
      <w:pPr>
        <w:pStyle w:val="Normal-2"/>
        <w:rPr>
          <w:color w:val="FF0000"/>
        </w:rPr>
      </w:pPr>
      <w:r w:rsidRPr="00631CC5">
        <w:rPr>
          <w:color w:val="FF0000"/>
        </w:rPr>
        <w:t xml:space="preserve">En las décadas mientras que los "de abajo hacia arriba" la evolución de los robots es lenta la transferencia de las facultades perceptivas y motoras del ser humano en una máquina, la industria de la Inteligencia Artificial convencional será el perfeccionamiento de la mecanización del razonamiento. Dado que los programas de hoy en día ya coinciden los seres humanos en algunas áreas, los de 40 años a partir de ahora, se ejecutan en equipos de un millón de veces más rápido que hoy en día, debe ser bastante sobrehumana. Los programas de hoy razonamiento trabajo de pequeñas cantidades de información </w:t>
      </w:r>
      <w:r w:rsidRPr="00631CC5">
        <w:rPr>
          <w:color w:val="FF0000"/>
        </w:rPr>
        <w:lastRenderedPageBreak/>
        <w:t>inequívoca preparado por los seres humanos - los datos de los sensores del robot, como las cámaras es demasiado voluminoso y demasiado ruidoso para que los usen. Sin embargo, un simulador de robot de buena voluntad contener perfectamente organizados y etiquetados en las descripciones del robot y su mundo, listos para responder a las preguntas de un programa de razonamiento pidiendo, por ejemplo, si un cuchillo sobre un mostrador, o si el robot es la celebración de una taza, o incluso si un ser humano está enojado</w:t>
      </w:r>
    </w:p>
    <w:p w14:paraId="2604392C" w14:textId="77777777" w:rsidR="00E87FDD" w:rsidRPr="00631CC5" w:rsidRDefault="00E87FDD" w:rsidP="00E87FDD">
      <w:pPr>
        <w:pStyle w:val="Normal-2"/>
        <w:rPr>
          <w:color w:val="FF0000"/>
        </w:rPr>
      </w:pPr>
    </w:p>
    <w:p w14:paraId="0B1211EC" w14:textId="77777777" w:rsidR="00E87FDD" w:rsidRPr="00631CC5" w:rsidRDefault="00E87FDD" w:rsidP="00E87FDD">
      <w:pPr>
        <w:pStyle w:val="Normal-2"/>
        <w:rPr>
          <w:color w:val="FF0000"/>
        </w:rPr>
      </w:pPr>
      <w:r w:rsidRPr="00631CC5">
        <w:rPr>
          <w:color w:val="FF0000"/>
        </w:rPr>
        <w:t xml:space="preserve">Los robots universales de cuarta generación tienen computadoras al mismo tiempo lo suficientemente potente para simular el mundo, y la razón por la simulación. Al igual que los superordenadores de fábrica de la tercera generación, los robots de cuarta generación será capaz de diseñar programas de robot ultra </w:t>
      </w:r>
      <w:proofErr w:type="gramStart"/>
      <w:r w:rsidRPr="00631CC5">
        <w:rPr>
          <w:color w:val="FF0000"/>
        </w:rPr>
        <w:t>sofisticada</w:t>
      </w:r>
      <w:proofErr w:type="gramEnd"/>
      <w:r w:rsidRPr="00631CC5">
        <w:rPr>
          <w:color w:val="FF0000"/>
        </w:rPr>
        <w:t xml:space="preserve">, para otros robots o para sí mismos. Porque de otro regalo de la industria de la Inteligencia Artificial, que también será capaz de entender los lenguajes naturales. Mientras que el </w:t>
      </w:r>
      <w:proofErr w:type="gramStart"/>
      <w:r w:rsidRPr="00631CC5">
        <w:rPr>
          <w:color w:val="FF0000"/>
        </w:rPr>
        <w:t>entendedores</w:t>
      </w:r>
      <w:proofErr w:type="gramEnd"/>
      <w:r w:rsidRPr="00631CC5">
        <w:rPr>
          <w:color w:val="FF0000"/>
        </w:rPr>
        <w:t xml:space="preserve"> idioma original probablemente usará una base de datos verbales de sentido común similar a la que está desarrollando el proyecto </w:t>
      </w:r>
      <w:proofErr w:type="spellStart"/>
      <w:r w:rsidRPr="00631CC5">
        <w:rPr>
          <w:color w:val="FF0000"/>
        </w:rPr>
        <w:t>Cyc</w:t>
      </w:r>
      <w:proofErr w:type="spellEnd"/>
      <w:r w:rsidRPr="00631CC5">
        <w:rPr>
          <w:color w:val="FF0000"/>
        </w:rPr>
        <w:t xml:space="preserve">, donde se define el significado de palabras en referencia a otras palabras, en un robot de cuarta </w:t>
      </w:r>
      <w:r w:rsidRPr="00631CC5">
        <w:rPr>
          <w:color w:val="FF0000"/>
        </w:rPr>
        <w:lastRenderedPageBreak/>
        <w:t xml:space="preserve">generación y las declaraciones de algunos conceptos se entender más profundamente, a través de la acción del simulador. Cuando alguien le dice al robot de "el agua se está ejecutando en la bañera", el robot puede actualizar su simulación del mundo que incluye el flujo en la bañera no visto, en una extrapolación simulada indicaría un exceso no deseado después, y así motivar a que el robot vaya a cerrar el grifo. Una representación puramente verbal puede lograr lo mismo si se incluyen las declaraciones tales como "Una bañera de llenado se desbordará si su agua no se cierra", pero un número modesto de los principios generales en un simulador, que interactúan en las combinaciones, puede proporcionar el equivalente información de un número indefinido de oraciones. Del mismo modo un programa de razonamiento, hacer inferencias acerca de las cosas físicas, que se podría mejorar mediante un simulador: inferencias candidato sería rechazada si no en una simulación paralela de un caso típico, y, por el contrario, las coincidencias persistentes en la simulación podría sugerir que las declaraciones se puede demostrar - el robot se visualiza como se escuchaba, hablaba y motivado. Una versión modesta pero muy exitosa de este enfoque fue utilizado en uno de los primeros programas de inteligencia artificial, un demostrador de teoremas de </w:t>
      </w:r>
      <w:r w:rsidRPr="00631CC5">
        <w:rPr>
          <w:color w:val="FF0000"/>
        </w:rPr>
        <w:lastRenderedPageBreak/>
        <w:t xml:space="preserve">geometría por Herbert </w:t>
      </w:r>
      <w:proofErr w:type="spellStart"/>
      <w:r w:rsidRPr="00631CC5">
        <w:rPr>
          <w:color w:val="FF0000"/>
        </w:rPr>
        <w:t>Gelernter</w:t>
      </w:r>
      <w:proofErr w:type="spellEnd"/>
      <w:r w:rsidRPr="00631CC5">
        <w:rPr>
          <w:color w:val="FF0000"/>
        </w:rPr>
        <w:t xml:space="preserve"> en 1959. A partir de los postulados y reglas de inferencia de Euclides "Elementos", resultado del programa </w:t>
      </w:r>
      <w:proofErr w:type="spellStart"/>
      <w:r w:rsidRPr="00631CC5">
        <w:rPr>
          <w:color w:val="FF0000"/>
        </w:rPr>
        <w:t>Gelernter</w:t>
      </w:r>
      <w:proofErr w:type="spellEnd"/>
      <w:r w:rsidRPr="00631CC5">
        <w:rPr>
          <w:color w:val="FF0000"/>
        </w:rPr>
        <w:t xml:space="preserve"> de algunos de los teoremas, utilizando algebraica "esquemas" para eliminar las direcciones falsas en las pruebas. Antes de intentar probar dos triángulos congruentes en una cierta construcción, por ejemplo, el programa generará un ejemplo de la construcción, usando números al azar para las cantidades no especificadas, y medir los triángulos resultantes. Si no eran lo suficientemente similares - dentro de la precisión de la aritmética - el programa de abandono que el enfoque y trató de otra cosa.</w:t>
      </w:r>
    </w:p>
    <w:p w14:paraId="4F464268" w14:textId="77777777" w:rsidR="00E87FDD" w:rsidRPr="00631CC5" w:rsidRDefault="00E87FDD" w:rsidP="00E87FDD">
      <w:pPr>
        <w:pStyle w:val="Normal-2"/>
        <w:rPr>
          <w:color w:val="FF0000"/>
        </w:rPr>
      </w:pPr>
    </w:p>
    <w:p w14:paraId="556E680C" w14:textId="77777777" w:rsidR="00E87FDD" w:rsidRPr="00631CC5" w:rsidRDefault="00E87FDD" w:rsidP="00E87FDD">
      <w:pPr>
        <w:pStyle w:val="Normal-2"/>
        <w:rPr>
          <w:color w:val="FF0000"/>
        </w:rPr>
      </w:pPr>
      <w:proofErr w:type="gramStart"/>
      <w:r w:rsidRPr="00631CC5">
        <w:rPr>
          <w:color w:val="FF0000"/>
        </w:rPr>
        <w:t>la</w:t>
      </w:r>
      <w:proofErr w:type="gramEnd"/>
      <w:r w:rsidRPr="00631CC5">
        <w:rPr>
          <w:color w:val="FF0000"/>
        </w:rPr>
        <w:t xml:space="preserve"> comprensión del lenguaje simulador-aumentada y razonamiento puede ser tan eficaz en los robots que se apruebe para su uso en los programas de ordenador normal, "tierra" en el mundo físico a través de las experiencias de los robots que atentos los simuladores. Con el tiempo la distinción entre los controladores de robot y razonadores sin cuerpo disminuirá, y los programas de razonamiento a veces se vinculará a los órganos del robot de interactuar físicamente con el mundo, y la mente del robot a veces se </w:t>
      </w:r>
      <w:r w:rsidRPr="00631CC5">
        <w:rPr>
          <w:color w:val="FF0000"/>
        </w:rPr>
        <w:lastRenderedPageBreak/>
        <w:t>jubilarán en los equipos grandes, para hacer algunas intensa pensar fuera de línea.</w:t>
      </w:r>
    </w:p>
    <w:p w14:paraId="079A6D27" w14:textId="77777777" w:rsidR="00E87FDD" w:rsidRPr="00631CC5" w:rsidRDefault="00E87FDD" w:rsidP="00E87FDD">
      <w:pPr>
        <w:pStyle w:val="Normal-2"/>
        <w:rPr>
          <w:color w:val="FF0000"/>
        </w:rPr>
      </w:pPr>
    </w:p>
    <w:p w14:paraId="4A5A2E02" w14:textId="77777777" w:rsidR="00E87FDD" w:rsidRPr="00631CC5" w:rsidRDefault="00E87FDD" w:rsidP="00E87FDD">
      <w:pPr>
        <w:pStyle w:val="Normal-2"/>
        <w:rPr>
          <w:color w:val="FF0000"/>
        </w:rPr>
      </w:pPr>
      <w:r w:rsidRPr="00631CC5">
        <w:rPr>
          <w:color w:val="FF0000"/>
        </w:rPr>
        <w:t xml:space="preserve">Un robot de cuarta generación será capaz de aceptar las declaraciones de propósito de los seres humanos, y "compilar" en programas detallados que realizar la tarea. Con una base de datos sobre el mundo en general, los estados pueden llegar a ser bastante generales - cosas como "ganarse la vida", "hacer más robots" </w:t>
      </w:r>
      <w:proofErr w:type="gramStart"/>
      <w:r w:rsidRPr="00631CC5">
        <w:rPr>
          <w:color w:val="FF0000"/>
        </w:rPr>
        <w:t>o "</w:t>
      </w:r>
      <w:proofErr w:type="gramEnd"/>
      <w:r w:rsidRPr="00631CC5">
        <w:rPr>
          <w:color w:val="FF0000"/>
        </w:rPr>
        <w:t>. Hacer un robot más inteligente" De hecho, los robots de cuarta generación tendrá la competencia general de los seres humanos, y se parecen a nosotros en algunos aspectos, pero en otros, como si nada se ha visto el mundo antes. A medida que el diseño de sus propios sucesores, el mundo será cada vez extraño.</w:t>
      </w:r>
    </w:p>
    <w:p w14:paraId="00A3EF74" w14:textId="77777777" w:rsidR="00E87FDD" w:rsidRDefault="00E87FDD" w:rsidP="00E87FDD">
      <w:pPr>
        <w:pStyle w:val="Ttulo4"/>
      </w:pPr>
      <w:bookmarkStart w:id="74" w:name="_Toc291664481"/>
      <w:bookmarkStart w:id="75" w:name="_Toc292471929"/>
      <w:r>
        <w:t>Quinta Generación: Robots con Inteligencia Artificial.</w:t>
      </w:r>
      <w:bookmarkEnd w:id="74"/>
      <w:bookmarkEnd w:id="75"/>
    </w:p>
    <w:p w14:paraId="2C25D7C2" w14:textId="77777777" w:rsidR="00E87FDD" w:rsidRPr="003A6A41" w:rsidRDefault="00E87FDD" w:rsidP="00E87FDD">
      <w:pPr>
        <w:ind w:left="708"/>
      </w:pPr>
      <w:r>
        <w:t>Solo este apartado es objeto de una tesis</w:t>
      </w:r>
    </w:p>
    <w:p w14:paraId="42D3042B" w14:textId="77777777" w:rsidR="00E87FDD" w:rsidRPr="003A6A41" w:rsidRDefault="00E87FDD" w:rsidP="00E87FDD"/>
    <w:p w14:paraId="3453D108" w14:textId="77777777" w:rsidR="00E87FDD" w:rsidRPr="003A6A41" w:rsidRDefault="00E87FDD" w:rsidP="00E87FDD">
      <w:pPr>
        <w:pStyle w:val="Ttulo"/>
      </w:pPr>
      <w:bookmarkStart w:id="76" w:name="_Toc291664482"/>
      <w:bookmarkStart w:id="77" w:name="_Toc292471930"/>
      <w:r>
        <w:lastRenderedPageBreak/>
        <w:t>El Problema</w:t>
      </w:r>
      <w:bookmarkEnd w:id="76"/>
      <w:bookmarkEnd w:id="77"/>
    </w:p>
    <w:p w14:paraId="0E86F52E" w14:textId="77777777" w:rsidR="00E87FDD" w:rsidRDefault="00E87FDD" w:rsidP="00E87FDD">
      <w:pPr>
        <w:pStyle w:val="Ttulo1"/>
      </w:pPr>
      <w:bookmarkStart w:id="78" w:name="_Toc291664483"/>
      <w:bookmarkStart w:id="79" w:name="_Toc292471931"/>
      <w:r>
        <w:lastRenderedPageBreak/>
        <w:t>Introducción</w:t>
      </w:r>
      <w:bookmarkEnd w:id="78"/>
      <w:bookmarkEnd w:id="79"/>
    </w:p>
    <w:p w14:paraId="1D443F9F" w14:textId="77777777" w:rsidR="00F51784" w:rsidRPr="00E80FEC" w:rsidRDefault="00F51784" w:rsidP="00F51784">
      <w:pPr>
        <w:pStyle w:val="Ttulo2"/>
        <w:rPr>
          <w:lang w:val="es-ES"/>
        </w:rPr>
      </w:pPr>
      <w:bookmarkStart w:id="80" w:name="_Toc292471932"/>
      <w:r w:rsidRPr="00E80FEC">
        <w:rPr>
          <w:lang w:val="es-ES"/>
        </w:rPr>
        <w:t>Planteamiento:</w:t>
      </w:r>
      <w:bookmarkEnd w:id="80"/>
    </w:p>
    <w:p w14:paraId="5E498270" w14:textId="77777777" w:rsidR="00F51784" w:rsidRPr="00E80FEC" w:rsidRDefault="00F51784" w:rsidP="00F51784">
      <w:pPr>
        <w:rPr>
          <w:lang w:val="es-ES"/>
        </w:rPr>
      </w:pPr>
    </w:p>
    <w:p w14:paraId="451DEE0F" w14:textId="77777777" w:rsidR="00F51784" w:rsidRPr="00E80FEC" w:rsidRDefault="00F51784" w:rsidP="00F51784">
      <w:pPr>
        <w:pStyle w:val="Ttulo2"/>
        <w:rPr>
          <w:lang w:val="es-ES"/>
        </w:rPr>
      </w:pPr>
      <w:bookmarkStart w:id="81" w:name="_Toc292471933"/>
      <w:proofErr w:type="spellStart"/>
      <w:r w:rsidRPr="00E80FEC">
        <w:rPr>
          <w:lang w:val="es-ES"/>
        </w:rPr>
        <w:t>TortuleBot</w:t>
      </w:r>
      <w:bookmarkEnd w:id="81"/>
      <w:proofErr w:type="spellEnd"/>
    </w:p>
    <w:p w14:paraId="28429A74" w14:textId="77777777" w:rsidR="00F51784" w:rsidRDefault="00F51784" w:rsidP="00F51784">
      <w:pPr>
        <w:pStyle w:val="Normal-2"/>
      </w:pPr>
      <w:proofErr w:type="spellStart"/>
      <w:r w:rsidRPr="00E80FEC">
        <w:t>TortuleBot</w:t>
      </w:r>
      <w:proofErr w:type="spellEnd"/>
      <w:r w:rsidRPr="00E80FEC">
        <w:t xml:space="preserve"> es un robot de código abierto creado por  </w:t>
      </w:r>
      <w:proofErr w:type="spellStart"/>
      <w:r w:rsidRPr="00E80FEC">
        <w:t>willowgarage</w:t>
      </w:r>
      <w:proofErr w:type="spellEnd"/>
      <w:r w:rsidRPr="00E80FEC">
        <w:t xml:space="preserve"> </w:t>
      </w:r>
      <w:r w:rsidRPr="00E80FEC">
        <w:fldChar w:fldCharType="begin"/>
      </w:r>
      <w:r w:rsidRPr="00E80FEC">
        <w:instrText xml:space="preserve"> REF _Ref292023920 \r \h </w:instrText>
      </w:r>
      <w:r w:rsidRPr="00E80FEC">
        <w:fldChar w:fldCharType="separate"/>
      </w:r>
      <w:r w:rsidR="00770DAD">
        <w:rPr>
          <w:b/>
          <w:bCs/>
        </w:rPr>
        <w:t xml:space="preserve">¡Error! No se encuentra el origen de la </w:t>
      </w:r>
      <w:proofErr w:type="spellStart"/>
      <w:r w:rsidR="00770DAD">
        <w:rPr>
          <w:b/>
          <w:bCs/>
        </w:rPr>
        <w:t>referencia.</w:t>
      </w:r>
      <w:r w:rsidRPr="00E80FEC">
        <w:fldChar w:fldCharType="end"/>
      </w:r>
      <w:r w:rsidRPr="00E80FEC">
        <w:t>Gracias</w:t>
      </w:r>
      <w:proofErr w:type="spellEnd"/>
      <w:r w:rsidRPr="00E80FEC">
        <w:t xml:space="preserve"> al sensor 3D que lleva incorporado, el robot es capaz de navegar evitando obstáculos, realizar un plano de una casa, reconocer personas en movimiento.</w:t>
      </w:r>
    </w:p>
    <w:p w14:paraId="1E2C284A" w14:textId="79113A46" w:rsidR="00F51784" w:rsidRDefault="00F51784" w:rsidP="00F51784">
      <w:pPr>
        <w:pStyle w:val="Normal-2"/>
        <w:keepNext/>
        <w:jc w:val="center"/>
      </w:pPr>
    </w:p>
    <w:p w14:paraId="1CD48643" w14:textId="77777777" w:rsidR="00F51784" w:rsidRPr="00E80FEC" w:rsidRDefault="00F51784" w:rsidP="00F51784">
      <w:pPr>
        <w:pStyle w:val="Ttulo3"/>
        <w:rPr>
          <w:lang w:val="es-ES"/>
        </w:rPr>
      </w:pPr>
      <w:bookmarkStart w:id="82" w:name="_Toc292471934"/>
      <w:r w:rsidRPr="00E80FEC">
        <w:rPr>
          <w:lang w:val="es-ES"/>
        </w:rPr>
        <w:t>Software:</w:t>
      </w:r>
      <w:bookmarkEnd w:id="82"/>
    </w:p>
    <w:p w14:paraId="202F6A18" w14:textId="32F005C6" w:rsidR="00F51784" w:rsidRDefault="00F51784" w:rsidP="00F51784">
      <w:pPr>
        <w:pStyle w:val="Normal-2"/>
      </w:pPr>
      <w:proofErr w:type="spellStart"/>
      <w:r w:rsidRPr="00E80FEC">
        <w:t>TurtleBot</w:t>
      </w:r>
      <w:proofErr w:type="spellEnd"/>
      <w:r w:rsidRPr="00E80FEC">
        <w:t xml:space="preserve"> está creado bajo la idea de código abierto. El SDK (</w:t>
      </w:r>
      <w:proofErr w:type="spellStart"/>
      <w:r w:rsidRPr="00E80FEC">
        <w:t>Sfotware</w:t>
      </w:r>
      <w:proofErr w:type="spellEnd"/>
      <w:r w:rsidRPr="00E80FEC">
        <w:t xml:space="preserve"> </w:t>
      </w:r>
      <w:proofErr w:type="spellStart"/>
      <w:r w:rsidRPr="00E80FEC">
        <w:t>Development</w:t>
      </w:r>
      <w:proofErr w:type="spellEnd"/>
      <w:r w:rsidRPr="00E80FEC">
        <w:t xml:space="preserve"> Kit) del robot, está basado en el sistema operativo para robots ROS (Robot </w:t>
      </w:r>
      <w:proofErr w:type="spellStart"/>
      <w:r w:rsidRPr="00E80FEC">
        <w:t>Operating</w:t>
      </w:r>
      <w:proofErr w:type="spellEnd"/>
      <w:r w:rsidRPr="00E80FEC">
        <w:t xml:space="preserve"> </w:t>
      </w:r>
      <w:proofErr w:type="spellStart"/>
      <w:r w:rsidRPr="00E80FEC">
        <w:t>System</w:t>
      </w:r>
      <w:proofErr w:type="spellEnd"/>
      <w:r w:rsidR="004A2C73">
        <w:t xml:space="preserve"> </w:t>
      </w:r>
      <w:r w:rsidRPr="00E80FEC">
        <w:fldChar w:fldCharType="begin"/>
      </w:r>
      <w:r w:rsidRPr="00E80FEC">
        <w:instrText xml:space="preserve"> REF _Ref292024571 \r \h </w:instrText>
      </w:r>
      <w:r w:rsidRPr="00E80FEC">
        <w:fldChar w:fldCharType="separate"/>
      </w:r>
      <w:r w:rsidR="00770DAD">
        <w:t xml:space="preserve">[10] </w:t>
      </w:r>
      <w:r w:rsidRPr="00E80FEC">
        <w:fldChar w:fldCharType="end"/>
      </w:r>
      <w:r w:rsidRPr="00E80FEC">
        <w:t xml:space="preserve">Dentro del SDK de </w:t>
      </w:r>
      <w:proofErr w:type="spellStart"/>
      <w:r w:rsidRPr="00E80FEC">
        <w:t>TurtleBot</w:t>
      </w:r>
      <w:proofErr w:type="spellEnd"/>
      <w:r w:rsidRPr="00E80FEC">
        <w:t xml:space="preserve"> están integrados los driver del hardware, también </w:t>
      </w:r>
      <w:r w:rsidRPr="00E80FEC">
        <w:lastRenderedPageBreak/>
        <w:t xml:space="preserve">cuenta con herramientas de desarrollo, que permiten al robot navegar autónomamente </w:t>
      </w:r>
      <w:r>
        <w:t>entre otras.</w:t>
      </w:r>
    </w:p>
    <w:p w14:paraId="5605E592" w14:textId="77777777" w:rsidR="00F51784" w:rsidRDefault="00F51784" w:rsidP="00F51784">
      <w:pPr>
        <w:pStyle w:val="Normal-2"/>
      </w:pPr>
      <w:r>
        <w:t xml:space="preserve">Las librerías utilizadas para el manejo de la visión 3D son </w:t>
      </w:r>
      <w:proofErr w:type="spellStart"/>
      <w:r>
        <w:t>OpenCV</w:t>
      </w:r>
      <w:proofErr w:type="spellEnd"/>
      <w:r>
        <w:t xml:space="preserve"> </w:t>
      </w:r>
      <w:r>
        <w:fldChar w:fldCharType="begin"/>
      </w:r>
      <w:r>
        <w:instrText xml:space="preserve"> REF _Ref292029600 \r \h </w:instrText>
      </w:r>
      <w:r>
        <w:fldChar w:fldCharType="separate"/>
      </w:r>
      <w:r w:rsidR="00770DAD">
        <w:t xml:space="preserve">[11] </w:t>
      </w:r>
      <w:r>
        <w:fldChar w:fldCharType="end"/>
      </w:r>
      <w:r>
        <w:t xml:space="preserve"> </w:t>
      </w:r>
      <w:r>
        <w:rPr>
          <w:noProof/>
        </w:rPr>
        <w:t xml:space="preserve"> </w:t>
      </w:r>
      <w:r>
        <w:t xml:space="preserve">y PCL </w:t>
      </w:r>
      <w:r>
        <w:fldChar w:fldCharType="begin"/>
      </w:r>
      <w:r>
        <w:instrText xml:space="preserve"> REF _Ref292029608 \r \h </w:instrText>
      </w:r>
      <w:r>
        <w:fldChar w:fldCharType="separate"/>
      </w:r>
      <w:r w:rsidR="00770DAD">
        <w:t xml:space="preserve">[12] </w:t>
      </w:r>
      <w:r>
        <w:fldChar w:fldCharType="end"/>
      </w:r>
      <w:r>
        <w:t>a parte de las que ofrece ROS.</w:t>
      </w:r>
    </w:p>
    <w:p w14:paraId="74369A8C" w14:textId="77777777" w:rsidR="004A2C73" w:rsidRDefault="00F51784" w:rsidP="004A2C73">
      <w:pPr>
        <w:keepNext/>
      </w:pPr>
      <w:r>
        <w:rPr>
          <w:noProof/>
          <w:lang w:val="es-ES"/>
        </w:rPr>
        <w:drawing>
          <wp:inline distT="0" distB="0" distL="0" distR="0" wp14:editId="6FEC9D9A">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84EB78D" w14:textId="77777777" w:rsidR="004A2C73" w:rsidRDefault="004A2C73" w:rsidP="00F96D70">
      <w:pPr>
        <w:pStyle w:val="Epgrafe"/>
      </w:pPr>
      <w:bookmarkStart w:id="83" w:name="_Toc292034778"/>
      <w:r>
        <w:t xml:space="preserve">Ilustración </w:t>
      </w:r>
      <w:r>
        <w:fldChar w:fldCharType="begin"/>
      </w:r>
      <w:r>
        <w:instrText xml:space="preserve"> SEQ Ilustración \* ARABIC </w:instrText>
      </w:r>
      <w:r>
        <w:fldChar w:fldCharType="separate"/>
      </w:r>
      <w:r w:rsidR="00F96D70">
        <w:rPr>
          <w:noProof/>
        </w:rPr>
        <w:t>5</w:t>
      </w:r>
      <w:r>
        <w:fldChar w:fldCharType="end"/>
      </w:r>
      <w:r>
        <w:t xml:space="preserve">: </w:t>
      </w:r>
      <w:proofErr w:type="spellStart"/>
      <w:r>
        <w:t>TortleBot</w:t>
      </w:r>
      <w:proofErr w:type="spellEnd"/>
      <w:r>
        <w:t xml:space="preserve"> </w:t>
      </w:r>
      <w:proofErr w:type="spellStart"/>
      <w:r>
        <w:t>vision</w:t>
      </w:r>
      <w:proofErr w:type="spellEnd"/>
      <w:r>
        <w:t>.</w:t>
      </w:r>
      <w:r w:rsidRPr="004A2C73">
        <w:t xml:space="preserve"> </w:t>
      </w:r>
      <w:hyperlink r:id="rId24" w:history="1">
        <w:r w:rsidRPr="00FA74E3">
          <w:rPr>
            <w:rStyle w:val="Hipervnculo"/>
          </w:rPr>
          <w:t>http://www.youtube.com/watch?v=MOEjL8JDvd0</w:t>
        </w:r>
        <w:bookmarkEnd w:id="83"/>
      </w:hyperlink>
    </w:p>
    <w:p w14:paraId="2713F229" w14:textId="476A6919" w:rsidR="004A2C73" w:rsidRDefault="004A2C73" w:rsidP="004A2C73">
      <w:pPr>
        <w:pStyle w:val="Ttulo3"/>
      </w:pPr>
      <w:bookmarkStart w:id="84" w:name="_Toc292471935"/>
      <w:r>
        <w:t>Hardware</w:t>
      </w:r>
      <w:bookmarkEnd w:id="84"/>
    </w:p>
    <w:p w14:paraId="349D46D6" w14:textId="7A36E6DA" w:rsidR="004A2C73" w:rsidRDefault="004A2C73" w:rsidP="004A2C73">
      <w:pPr>
        <w:pStyle w:val="Normal-2"/>
      </w:pPr>
      <w:proofErr w:type="spellStart"/>
      <w:r w:rsidRPr="004A2C73">
        <w:t>TurtleBot</w:t>
      </w:r>
      <w:proofErr w:type="spellEnd"/>
      <w:r w:rsidRPr="004A2C73">
        <w:t xml:space="preserve"> se compone de </w:t>
      </w:r>
      <w:r>
        <w:t>3</w:t>
      </w:r>
      <w:r w:rsidRPr="004A2C73">
        <w:t xml:space="preserve"> partes p</w:t>
      </w:r>
      <w:r>
        <w:t>rincipales:</w:t>
      </w:r>
    </w:p>
    <w:p w14:paraId="31B64DFD" w14:textId="624BFFCC" w:rsidR="004A2C73" w:rsidRDefault="004A2C73" w:rsidP="004A2C73">
      <w:pPr>
        <w:pStyle w:val="Normal-2"/>
        <w:numPr>
          <w:ilvl w:val="0"/>
          <w:numId w:val="33"/>
        </w:numPr>
      </w:pPr>
      <w:proofErr w:type="spellStart"/>
      <w:r>
        <w:t>iRobot</w:t>
      </w:r>
      <w:proofErr w:type="spellEnd"/>
      <w:r>
        <w:t xml:space="preserve"> </w:t>
      </w:r>
      <w:proofErr w:type="spellStart"/>
      <w:r>
        <w:t>Create</w:t>
      </w:r>
      <w:proofErr w:type="spellEnd"/>
      <w:r>
        <w:t>: Es la base del robot, crea</w:t>
      </w:r>
    </w:p>
    <w:p w14:paraId="43D87067" w14:textId="4574FA90" w:rsidR="004A2C73" w:rsidRDefault="004A2C73" w:rsidP="004A2C73">
      <w:pPr>
        <w:pStyle w:val="Normal-2"/>
        <w:numPr>
          <w:ilvl w:val="0"/>
          <w:numId w:val="33"/>
        </w:numPr>
      </w:pPr>
      <w:r>
        <w:t xml:space="preserve">Microsoft </w:t>
      </w:r>
      <w:proofErr w:type="spellStart"/>
      <w:r>
        <w:t>Kinect</w:t>
      </w:r>
      <w:proofErr w:type="spellEnd"/>
      <w:r>
        <w:t>: cámara y visión 3D.</w:t>
      </w:r>
    </w:p>
    <w:p w14:paraId="49891C5A" w14:textId="5E1BEDFA" w:rsidR="004A2C73" w:rsidRDefault="004A2C73" w:rsidP="004A2C73">
      <w:pPr>
        <w:pStyle w:val="Normal-2"/>
        <w:numPr>
          <w:ilvl w:val="0"/>
          <w:numId w:val="33"/>
        </w:numPr>
      </w:pPr>
      <w:proofErr w:type="spellStart"/>
      <w:r>
        <w:lastRenderedPageBreak/>
        <w:t>Netbook</w:t>
      </w:r>
      <w:proofErr w:type="spellEnd"/>
      <w:r>
        <w:t xml:space="preserve">: El </w:t>
      </w:r>
      <w:proofErr w:type="spellStart"/>
      <w:r>
        <w:t>netbook</w:t>
      </w:r>
      <w:proofErr w:type="spellEnd"/>
      <w:r>
        <w:t xml:space="preserve"> utilizado oficialmente es el ASUS 1215N, pero cualquiera con la capacidad de procesar datos de imágenes 3D es apto.</w:t>
      </w:r>
      <w:r w:rsidRPr="004A2C73">
        <w:rPr>
          <w:noProof/>
        </w:rPr>
        <w:t xml:space="preserve"> </w:t>
      </w:r>
    </w:p>
    <w:p w14:paraId="16EF63B5" w14:textId="77777777" w:rsidR="004A2C73" w:rsidRDefault="004A2C73" w:rsidP="004A2C73">
      <w:pPr>
        <w:pStyle w:val="Normal-2"/>
        <w:keepNext/>
        <w:ind w:left="1428" w:firstLine="0"/>
        <w:jc w:val="center"/>
      </w:pPr>
      <w:r>
        <w:rPr>
          <w:noProof/>
        </w:rPr>
        <w:drawing>
          <wp:inline distT="0" distB="0" distL="0" distR="0" wp14:editId="55F7328D">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D5633FC" w14:textId="5856D48F" w:rsidR="004A2C73" w:rsidRDefault="004A2C73" w:rsidP="00F96D70">
      <w:pPr>
        <w:pStyle w:val="Epgrafe"/>
      </w:pPr>
      <w:bookmarkStart w:id="85" w:name="_Toc292034779"/>
      <w:r>
        <w:t xml:space="preserve">Ilustración </w:t>
      </w:r>
      <w:r>
        <w:fldChar w:fldCharType="begin"/>
      </w:r>
      <w:r>
        <w:instrText xml:space="preserve"> SEQ Ilustración \* ARABIC </w:instrText>
      </w:r>
      <w:r>
        <w:fldChar w:fldCharType="separate"/>
      </w:r>
      <w:r w:rsidR="00F96D70">
        <w:rPr>
          <w:noProof/>
        </w:rPr>
        <w:t>6</w:t>
      </w:r>
      <w:r>
        <w:fldChar w:fldCharType="end"/>
      </w:r>
      <w:r>
        <w:t xml:space="preserve">: Hardware </w:t>
      </w:r>
      <w:proofErr w:type="spellStart"/>
      <w:r>
        <w:t>TurtleBot</w:t>
      </w:r>
      <w:proofErr w:type="spellEnd"/>
      <w:r>
        <w:t xml:space="preserve">. </w:t>
      </w:r>
      <w:r>
        <w:fldChar w:fldCharType="begin"/>
      </w:r>
      <w:r>
        <w:instrText xml:space="preserve"> REF _Ref292030634 \r \h </w:instrText>
      </w:r>
      <w:r>
        <w:fldChar w:fldCharType="separate"/>
      </w:r>
      <w:r w:rsidR="00770DAD">
        <w:t xml:space="preserve">[9] </w:t>
      </w:r>
      <w:bookmarkEnd w:id="85"/>
      <w:r>
        <w:fldChar w:fldCharType="end"/>
      </w:r>
    </w:p>
    <w:p w14:paraId="15360EAB" w14:textId="357D329B" w:rsidR="004A2C73" w:rsidRDefault="004A2C73" w:rsidP="004A2C73">
      <w:pPr>
        <w:pStyle w:val="Ttulo3"/>
      </w:pPr>
      <w:bookmarkStart w:id="86" w:name="_Toc292471936"/>
      <w:r>
        <w:t>Conclusión</w:t>
      </w:r>
      <w:bookmarkEnd w:id="86"/>
    </w:p>
    <w:p w14:paraId="69CD7A3C" w14:textId="094C3816" w:rsidR="004A2C73" w:rsidRDefault="004A2C73" w:rsidP="004A2C73">
      <w:pPr>
        <w:pStyle w:val="Normal-2"/>
      </w:pPr>
      <w:proofErr w:type="spellStart"/>
      <w:r>
        <w:t>TurtleBot</w:t>
      </w:r>
      <w:proofErr w:type="spellEnd"/>
      <w:r>
        <w:t xml:space="preserve"> y éste proyecto son muy parecidos, es más, uno de los objetivos principales de este proyecto es similar: “Acercar la robótica a la sociedad a un precio asequible”. El precio del kit completo de </w:t>
      </w:r>
      <w:proofErr w:type="spellStart"/>
      <w:r>
        <w:t>TurtleBot</w:t>
      </w:r>
      <w:proofErr w:type="spellEnd"/>
      <w:r>
        <w:t xml:space="preserve"> es de 1200 dólares, mientras que el precio del robot de este proyecto ronda los 600 como veremos más adelante.</w:t>
      </w:r>
    </w:p>
    <w:p w14:paraId="34FC6F88" w14:textId="67E7D74A" w:rsidR="004A2C73" w:rsidRDefault="004A2C73" w:rsidP="004A2C73">
      <w:pPr>
        <w:pStyle w:val="Normal-2"/>
      </w:pPr>
      <w:r>
        <w:t xml:space="preserve">La diferencia de precio se debe a la diferencia de hardware, puesto que el software en ambos proyectos es de libre distribución. </w:t>
      </w:r>
      <w:proofErr w:type="spellStart"/>
      <w:r>
        <w:lastRenderedPageBreak/>
        <w:t>TurtleBot</w:t>
      </w:r>
      <w:proofErr w:type="spellEnd"/>
      <w:r>
        <w:t xml:space="preserve"> utiliza una estructura pensada y diseñada pieza a pieza para el robot, mientras que en este proyecto se crea una a parte de las piezas de LEGO. En cuanto a los sensores, </w:t>
      </w:r>
      <w:proofErr w:type="spellStart"/>
      <w:r>
        <w:t>TurtleBot</w:t>
      </w:r>
      <w:proofErr w:type="spellEnd"/>
      <w:r>
        <w:t xml:space="preserve"> utiliza Microsoft </w:t>
      </w:r>
      <w:proofErr w:type="spellStart"/>
      <w:r>
        <w:t>Kinect</w:t>
      </w:r>
      <w:proofErr w:type="spellEnd"/>
      <w:r>
        <w:t xml:space="preserve">, cuyo precio ronda los 150 dólares, mientras que éste proyecto utiliza los sensores proporcionados por lego, que son suficientes para la creación de un prototipo, pero insuficientes para la implantación real. </w:t>
      </w:r>
    </w:p>
    <w:p w14:paraId="556AF46E" w14:textId="6DB16F64" w:rsidR="004A2C73" w:rsidRDefault="004A2C73" w:rsidP="004A2C73">
      <w:pPr>
        <w:pStyle w:val="Normal-2"/>
      </w:pPr>
      <w:proofErr w:type="spellStart"/>
      <w:r>
        <w:t>TurtleBot</w:t>
      </w:r>
      <w:proofErr w:type="spellEnd"/>
      <w:r>
        <w:t xml:space="preserve"> utiliza la tecnología en estado de arte, es decir, la tecnología de programación de robots más puntera que existe, mientras que la tecnología utilizada para este proyecto va un paso por detrás. </w:t>
      </w:r>
    </w:p>
    <w:p w14:paraId="6A788DF2" w14:textId="77777777" w:rsidR="00E87FDD" w:rsidRDefault="00E87FDD" w:rsidP="00E87FDD">
      <w:pPr>
        <w:pStyle w:val="Ttulo1"/>
      </w:pPr>
      <w:bookmarkStart w:id="87" w:name="_Toc291664484"/>
      <w:bookmarkStart w:id="88" w:name="_Toc292471937"/>
      <w:r>
        <w:lastRenderedPageBreak/>
        <w:t>Solución</w:t>
      </w:r>
      <w:bookmarkEnd w:id="87"/>
      <w:bookmarkEnd w:id="88"/>
    </w:p>
    <w:p w14:paraId="2DEA6B82" w14:textId="77777777" w:rsidR="00E87FDD" w:rsidRDefault="00E87FDD" w:rsidP="00E87FDD">
      <w:pPr>
        <w:pStyle w:val="Ttulo2"/>
      </w:pPr>
      <w:bookmarkStart w:id="89" w:name="_Toc291664485"/>
      <w:bookmarkStart w:id="90" w:name="_Toc292471938"/>
      <w:r>
        <w:t>La plataforma del Robot</w:t>
      </w:r>
      <w:bookmarkEnd w:id="89"/>
      <w:bookmarkEnd w:id="90"/>
    </w:p>
    <w:p w14:paraId="11E64085" w14:textId="4945DC9F" w:rsidR="00E73F4C" w:rsidRDefault="00E73F4C" w:rsidP="00E73F4C">
      <w:pPr>
        <w:pStyle w:val="Ttulo3"/>
      </w:pPr>
      <w:bookmarkStart w:id="91" w:name="_Toc292471939"/>
      <w:proofErr w:type="spellStart"/>
      <w:r>
        <w:t>Netbook</w:t>
      </w:r>
      <w:bookmarkEnd w:id="91"/>
      <w:proofErr w:type="spellEnd"/>
    </w:p>
    <w:p w14:paraId="182DA358" w14:textId="77777777" w:rsidR="00E73F4C" w:rsidRPr="00E73F4C" w:rsidRDefault="00E73F4C" w:rsidP="00E73F4C"/>
    <w:p w14:paraId="360EBB20" w14:textId="77777777" w:rsidR="00E87FDD" w:rsidRPr="003A6A41" w:rsidRDefault="00E87FDD" w:rsidP="00E73F4C">
      <w:pPr>
        <w:pStyle w:val="Ttulo3"/>
      </w:pPr>
      <w:r w:rsidRPr="003A6A41">
        <w:t xml:space="preserve"> </w:t>
      </w:r>
      <w:bookmarkStart w:id="92" w:name="_Toc161140415"/>
      <w:bookmarkStart w:id="93" w:name="_Toc291664487"/>
      <w:bookmarkStart w:id="94" w:name="_Toc292471940"/>
      <w:r w:rsidRPr="003A6A41">
        <w:t>Ladrillo Inteligente:</w:t>
      </w:r>
      <w:bookmarkEnd w:id="92"/>
      <w:bookmarkEnd w:id="93"/>
      <w:bookmarkEnd w:id="94"/>
      <w:r w:rsidRPr="003A6A41">
        <w:t xml:space="preserve"> </w:t>
      </w:r>
    </w:p>
    <w:p w14:paraId="6E2D7D89" w14:textId="77777777" w:rsidR="00E87FDD" w:rsidRPr="003A6A41" w:rsidRDefault="00E87FDD" w:rsidP="00E87FDD">
      <w:pPr>
        <w:pStyle w:val="Normal-2"/>
        <w:rPr>
          <w:lang w:val="es-ES_tradnl"/>
        </w:rPr>
      </w:pPr>
      <w:r w:rsidRPr="003A6A41">
        <w:rPr>
          <w:lang w:val="es-ES_tradnl"/>
        </w:rPr>
        <w:t>El Ladrillo Inteligent</w:t>
      </w:r>
      <w:r>
        <w:rPr>
          <w:lang w:val="es-ES_tradnl"/>
        </w:rPr>
        <w:t>e es el elemento fundamental del robot</w:t>
      </w:r>
      <w:r w:rsidRPr="003A6A41">
        <w:rPr>
          <w:lang w:val="es-ES_tradnl"/>
        </w:rPr>
        <w:t xml:space="preserve">. Éste incluye la CPU, el sistema de comunicación, los puertos de entrada/ salida, y el interfaz de usuario. Todo en un bloque sólido de plástico de pequeño tamaño y peso, como se muestra en la </w:t>
      </w:r>
      <w:r w:rsidRPr="003A6A41">
        <w:rPr>
          <w:lang w:val="es-ES_tradnl"/>
        </w:rPr>
        <w:fldChar w:fldCharType="begin"/>
      </w:r>
      <w:r w:rsidRPr="003A6A41">
        <w:rPr>
          <w:lang w:val="es-ES_tradnl"/>
        </w:rPr>
        <w:instrText xml:space="preserve"> REF _Ref281243033 \h </w:instrText>
      </w:r>
      <w:r w:rsidRPr="003A6A41">
        <w:rPr>
          <w:lang w:val="es-ES_tradnl"/>
        </w:rPr>
      </w:r>
      <w:r w:rsidRPr="003A6A41">
        <w:rPr>
          <w:lang w:val="es-ES_tradnl"/>
        </w:rPr>
        <w:fldChar w:fldCharType="separate"/>
      </w:r>
      <w:r w:rsidR="00770DAD" w:rsidRPr="003A6A41">
        <w:t xml:space="preserve">Ilustración </w:t>
      </w:r>
      <w:r w:rsidR="00770DAD">
        <w:rPr>
          <w:noProof/>
        </w:rPr>
        <w:t>7</w:t>
      </w:r>
      <w:r w:rsidR="00770DAD" w:rsidRPr="003A6A41">
        <w:t>: Ladrillo Inteligente del NXT</w:t>
      </w:r>
      <w:r w:rsidRPr="003A6A41">
        <w:rPr>
          <w:lang w:val="es-ES_tradnl"/>
        </w:rPr>
        <w:fldChar w:fldCharType="end"/>
      </w:r>
      <w:r w:rsidRPr="003A6A41">
        <w:rPr>
          <w:lang w:val="es-ES_tradnl"/>
        </w:rPr>
        <w:t>.</w:t>
      </w:r>
      <w:r w:rsidRPr="003A6A41">
        <w:rPr>
          <w:noProof/>
          <w:lang w:val="es-ES_tradnl"/>
        </w:rPr>
        <w:t xml:space="preserve"> </w:t>
      </w:r>
    </w:p>
    <w:p w14:paraId="6235D279" w14:textId="77777777" w:rsidR="00E87FDD" w:rsidRPr="003A6A41" w:rsidRDefault="00E87FDD" w:rsidP="00E87FDD">
      <w:pPr>
        <w:pStyle w:val="Normal-2"/>
        <w:keepNext/>
        <w:jc w:val="center"/>
        <w:rPr>
          <w:lang w:val="es-ES_tradnl"/>
        </w:rPr>
      </w:pPr>
      <w:r w:rsidRPr="003A6A41">
        <w:rPr>
          <w:noProof/>
        </w:rPr>
        <w:lastRenderedPageBreak/>
        <w:drawing>
          <wp:inline distT="0" distB="0" distL="0" distR="0" wp14:editId="668E6569">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12700" cap="flat">
                          <a:solidFill>
                            <a:srgbClr val="000000" mc:Ignorable=""/>
                          </a:solidFill>
                          <a:miter lim="800000"/>
                          <a:headEnd/>
                          <a:tailEnd/>
                        </a14:hiddenLine>
                      </a:ext>
                    </a:extLst>
                  </pic:spPr>
                </pic:pic>
              </a:graphicData>
            </a:graphic>
          </wp:inline>
        </w:drawing>
      </w:r>
    </w:p>
    <w:p w14:paraId="45D866C4" w14:textId="77777777" w:rsidR="00E87FDD" w:rsidRPr="003A6A41" w:rsidRDefault="00E87FDD" w:rsidP="00F96D70">
      <w:pPr>
        <w:pStyle w:val="Epgrafe"/>
      </w:pPr>
      <w:bookmarkStart w:id="95" w:name="_Ref281243033"/>
      <w:bookmarkStart w:id="96" w:name="_Toc160609778"/>
      <w:bookmarkStart w:id="97" w:name="_Toc292034780"/>
      <w:r w:rsidRPr="003A6A41">
        <w:t xml:space="preserve">Ilustración </w:t>
      </w:r>
      <w:r w:rsidRPr="003A6A41">
        <w:fldChar w:fldCharType="begin"/>
      </w:r>
      <w:r w:rsidRPr="003A6A41">
        <w:instrText xml:space="preserve"> SEQ Ilustración \* ARABIC </w:instrText>
      </w:r>
      <w:r w:rsidRPr="003A6A41">
        <w:fldChar w:fldCharType="separate"/>
      </w:r>
      <w:r w:rsidR="00F96D70">
        <w:rPr>
          <w:noProof/>
        </w:rPr>
        <w:t>7</w:t>
      </w:r>
      <w:r w:rsidRPr="003A6A41">
        <w:fldChar w:fldCharType="end"/>
      </w:r>
      <w:r w:rsidRPr="003A6A41">
        <w:t>: Ladrillo Inteligente del NXT</w:t>
      </w:r>
      <w:bookmarkEnd w:id="95"/>
      <w:bookmarkEnd w:id="96"/>
      <w:bookmarkEnd w:id="97"/>
    </w:p>
    <w:p w14:paraId="4DEC889A" w14:textId="65432488" w:rsidR="00E87FDD" w:rsidRDefault="00E87FDD" w:rsidP="00241AF4">
      <w:pPr>
        <w:pStyle w:val="Normal-2"/>
        <w:rPr>
          <w:lang w:val="es-ES_tradnl"/>
        </w:rPr>
      </w:pPr>
      <w:r w:rsidRPr="003A6A41">
        <w:rPr>
          <w:lang w:val="es-ES_tradnl"/>
        </w:rPr>
        <w:tab/>
        <w:t xml:space="preserve">La </w:t>
      </w:r>
      <w:r w:rsidRPr="003A6A41">
        <w:rPr>
          <w:i/>
          <w:lang w:val="es-ES_tradnl"/>
        </w:rPr>
        <w:fldChar w:fldCharType="begin"/>
      </w:r>
      <w:r w:rsidRPr="003A6A41">
        <w:rPr>
          <w:i/>
          <w:lang w:val="es-ES_tradnl"/>
        </w:rPr>
        <w:instrText xml:space="preserve"> REF _Ref281243161 \h  \* MERGEFORMAT </w:instrText>
      </w:r>
      <w:r w:rsidRPr="003A6A41">
        <w:rPr>
          <w:i/>
          <w:lang w:val="es-ES_tradnl"/>
        </w:rPr>
      </w:r>
      <w:r w:rsidRPr="003A6A41">
        <w:rPr>
          <w:i/>
          <w:lang w:val="es-ES_tradnl"/>
        </w:rPr>
        <w:fldChar w:fldCharType="separate"/>
      </w:r>
      <w:r w:rsidR="00770DAD" w:rsidRPr="00770DAD">
        <w:rPr>
          <w:i/>
          <w:lang w:val="es-ES_tradnl"/>
        </w:rPr>
        <w:t xml:space="preserve">Tabla </w:t>
      </w:r>
      <w:r w:rsidR="00770DAD" w:rsidRPr="00770DAD">
        <w:rPr>
          <w:i/>
          <w:noProof/>
          <w:lang w:val="es-ES_tradnl"/>
        </w:rPr>
        <w:t>1</w:t>
      </w:r>
      <w:r w:rsidR="00770DAD" w:rsidRPr="00770DAD">
        <w:rPr>
          <w:lang w:val="es-ES_tradnl"/>
        </w:rPr>
        <w:t>:</w:t>
      </w:r>
      <w:r w:rsidR="00770DAD" w:rsidRPr="003A6A41">
        <w:t xml:space="preserve"> Resumen del Hardware del NXT</w:t>
      </w:r>
      <w:r w:rsidRPr="003A6A41">
        <w:rPr>
          <w:i/>
          <w:lang w:val="es-ES_tradnl"/>
        </w:rPr>
        <w:fldChar w:fldCharType="end"/>
      </w:r>
      <w:r w:rsidRPr="003A6A41">
        <w:rPr>
          <w:lang w:val="es-ES_tradnl"/>
        </w:rPr>
        <w:t>está tomada de la página oficial de LEGO [</w:t>
      </w:r>
      <w:hyperlink w:anchor="_Bibliografía" w:history="1">
        <w:r w:rsidRPr="003A6A41">
          <w:rPr>
            <w:rStyle w:val="Hipervnculo"/>
            <w:lang w:val="es-ES_tradnl"/>
          </w:rPr>
          <w:t>3</w:t>
        </w:r>
      </w:hyperlink>
      <w:r w:rsidRPr="003A6A41">
        <w:rPr>
          <w:lang w:val="es-ES_tradnl"/>
        </w:rPr>
        <w:t>] y en ella se aprecia que lego NXT no es solo un juguete, sino que su procesador similar a un INTEL 486, sumado a los puertos de entrada/salida y las diferentes formas de comunicación, hacen del NXT que el NXT tenga un potencial muy elevado.</w:t>
      </w:r>
    </w:p>
    <w:p w14:paraId="064161C7" w14:textId="77777777" w:rsidR="00E87FDD" w:rsidRPr="003A6A41" w:rsidRDefault="00E87FDD" w:rsidP="00E87FDD">
      <w:pPr>
        <w:pStyle w:val="Normal-2"/>
        <w:rPr>
          <w:lang w:val="es-ES_tradnl"/>
        </w:rPr>
      </w:pPr>
    </w:p>
    <w:tbl>
      <w:tblPr>
        <w:tblW w:w="8160" w:type="dxa"/>
        <w:tblInd w:w="55" w:type="dxa"/>
        <w:tblCellMar>
          <w:left w:w="70" w:type="dxa"/>
          <w:right w:w="70" w:type="dxa"/>
        </w:tblCellMar>
        <w:tblLook w:val="04A0" w:firstRow="1" w:lastRow="0" w:firstColumn="1" w:lastColumn="0" w:noHBand="0" w:noVBand="1"/>
      </w:tblPr>
      <w:tblGrid>
        <w:gridCol w:w="4269"/>
        <w:gridCol w:w="3891"/>
      </w:tblGrid>
      <w:tr w:rsidR="00E87FDD" w:rsidRPr="00577EC1" w14:paraId="556F7B32" w14:textId="77777777" w:rsidTr="00033E00">
        <w:trPr>
          <w:trHeight w:val="600"/>
        </w:trPr>
        <w:tc>
          <w:tcPr>
            <w:tcW w:w="8160" w:type="dxa"/>
            <w:gridSpan w:val="2"/>
            <w:tcBorders>
              <w:top w:val="nil"/>
              <w:left w:val="nil"/>
              <w:bottom w:val="nil"/>
              <w:right w:val="nil"/>
            </w:tcBorders>
            <w:shd w:val="clear" w:color="000000" w:fill="000000"/>
            <w:noWrap/>
            <w:vAlign w:val="center"/>
            <w:hideMark/>
          </w:tcPr>
          <w:p w14:paraId="1550BD01" w14:textId="77777777" w:rsidR="00E87FDD" w:rsidRPr="00757769" w:rsidRDefault="00E87FDD" w:rsidP="00033E00">
            <w:pPr>
              <w:spacing w:before="0" w:after="0" w:line="240" w:lineRule="auto"/>
              <w:jc w:val="center"/>
              <w:rPr>
                <w:rFonts w:ascii="Britannic Bold" w:hAnsi="Britannic Bold" w:cs="Calibri"/>
                <w:color w:val="FFFFFF"/>
                <w:sz w:val="36"/>
                <w:szCs w:val="36"/>
                <w:lang w:val="en-US"/>
              </w:rPr>
            </w:pPr>
            <w:r w:rsidRPr="00757769">
              <w:rPr>
                <w:rFonts w:ascii="Britannic Bold" w:hAnsi="Britannic Bold" w:cs="Calibri"/>
                <w:color w:val="FFFFFF"/>
                <w:sz w:val="36"/>
                <w:szCs w:val="36"/>
                <w:lang w:val="en-US"/>
              </w:rPr>
              <w:t xml:space="preserve">LEGO </w:t>
            </w:r>
            <w:proofErr w:type="spellStart"/>
            <w:r w:rsidRPr="00757769">
              <w:rPr>
                <w:rFonts w:ascii="Britannic Bold" w:hAnsi="Britannic Bold" w:cs="Calibri"/>
                <w:color w:val="FFFFFF"/>
                <w:sz w:val="36"/>
                <w:szCs w:val="36"/>
                <w:lang w:val="en-US"/>
              </w:rPr>
              <w:t>Mindstorm</w:t>
            </w:r>
            <w:proofErr w:type="spellEnd"/>
            <w:r w:rsidRPr="00757769">
              <w:rPr>
                <w:rFonts w:ascii="Britannic Bold" w:hAnsi="Britannic Bold" w:cs="Calibri"/>
                <w:color w:val="FFFFFF"/>
                <w:sz w:val="36"/>
                <w:szCs w:val="36"/>
                <w:lang w:val="en-US"/>
              </w:rPr>
              <w:t xml:space="preserve"> NXT Intelligent Brick</w:t>
            </w:r>
          </w:p>
        </w:tc>
      </w:tr>
      <w:tr w:rsidR="00E87FDD" w:rsidRPr="00757769" w14:paraId="3A5FCD1E" w14:textId="77777777" w:rsidTr="00033E00">
        <w:trPr>
          <w:trHeight w:val="315"/>
        </w:trPr>
        <w:tc>
          <w:tcPr>
            <w:tcW w:w="4269" w:type="dxa"/>
            <w:vMerge w:val="restart"/>
            <w:tcBorders>
              <w:top w:val="single" w:sz="12" w:space="0" w:color="auto"/>
              <w:left w:val="single" w:sz="12" w:space="0" w:color="auto"/>
              <w:bottom w:val="single" w:sz="12" w:space="0" w:color="000000"/>
              <w:right w:val="nil"/>
            </w:tcBorders>
            <w:shd w:val="clear" w:color="000000" w:fill="FFFFFF"/>
            <w:noWrap/>
            <w:vAlign w:val="center"/>
            <w:hideMark/>
          </w:tcPr>
          <w:p w14:paraId="30D610F8"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Procesador Principal</w:t>
            </w:r>
          </w:p>
        </w:tc>
        <w:tc>
          <w:tcPr>
            <w:tcW w:w="3891" w:type="dxa"/>
            <w:tcBorders>
              <w:top w:val="single" w:sz="12" w:space="0" w:color="auto"/>
              <w:left w:val="nil"/>
              <w:bottom w:val="nil"/>
              <w:right w:val="single" w:sz="12" w:space="0" w:color="auto"/>
            </w:tcBorders>
            <w:shd w:val="clear" w:color="000000" w:fill="FFFFFF"/>
            <w:noWrap/>
            <w:vAlign w:val="center"/>
            <w:hideMark/>
          </w:tcPr>
          <w:p w14:paraId="1F55D1D6" w14:textId="77777777" w:rsidR="00E87FDD" w:rsidRPr="00757769" w:rsidRDefault="00E87FDD" w:rsidP="00033E00">
            <w:pPr>
              <w:spacing w:before="0" w:after="0" w:line="240" w:lineRule="auto"/>
              <w:jc w:val="center"/>
              <w:rPr>
                <w:rFonts w:ascii="Calibri" w:hAnsi="Calibri" w:cs="Calibri"/>
                <w:color w:val="000000"/>
                <w:sz w:val="22"/>
                <w:szCs w:val="22"/>
              </w:rPr>
            </w:pPr>
            <w:proofErr w:type="spellStart"/>
            <w:r w:rsidRPr="00757769">
              <w:rPr>
                <w:rFonts w:ascii="Calibri" w:hAnsi="Calibri" w:cs="Calibri"/>
                <w:color w:val="000000"/>
                <w:sz w:val="22"/>
                <w:szCs w:val="22"/>
              </w:rPr>
              <w:t>Atmel</w:t>
            </w:r>
            <w:proofErr w:type="spellEnd"/>
            <w:r w:rsidRPr="00757769">
              <w:rPr>
                <w:rFonts w:ascii="Calibri" w:hAnsi="Calibri" w:cs="Calibri"/>
                <w:color w:val="000000"/>
                <w:sz w:val="22"/>
                <w:szCs w:val="22"/>
              </w:rPr>
              <w:t xml:space="preserve"> 32-bit ARM (AT91SAM7S256)</w:t>
            </w:r>
          </w:p>
        </w:tc>
      </w:tr>
      <w:tr w:rsidR="00E87FDD" w:rsidRPr="00757769" w14:paraId="6173EF7C" w14:textId="77777777" w:rsidTr="00033E00">
        <w:trPr>
          <w:trHeight w:val="300"/>
        </w:trPr>
        <w:tc>
          <w:tcPr>
            <w:tcW w:w="4269" w:type="dxa"/>
            <w:vMerge/>
            <w:tcBorders>
              <w:top w:val="single" w:sz="12" w:space="0" w:color="auto"/>
              <w:left w:val="single" w:sz="12" w:space="0" w:color="auto"/>
              <w:bottom w:val="single" w:sz="12" w:space="0" w:color="000000"/>
              <w:right w:val="nil"/>
            </w:tcBorders>
            <w:vAlign w:val="center"/>
            <w:hideMark/>
          </w:tcPr>
          <w:p w14:paraId="084CD197"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06115198"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256 KB de Memoria Flash</w:t>
            </w:r>
          </w:p>
        </w:tc>
      </w:tr>
      <w:tr w:rsidR="00E87FDD" w:rsidRPr="00757769" w14:paraId="712A6729" w14:textId="77777777" w:rsidTr="00033E00">
        <w:trPr>
          <w:trHeight w:val="300"/>
        </w:trPr>
        <w:tc>
          <w:tcPr>
            <w:tcW w:w="4269" w:type="dxa"/>
            <w:vMerge/>
            <w:tcBorders>
              <w:top w:val="single" w:sz="12" w:space="0" w:color="auto"/>
              <w:left w:val="single" w:sz="12" w:space="0" w:color="auto"/>
              <w:bottom w:val="single" w:sz="12" w:space="0" w:color="000000"/>
              <w:right w:val="nil"/>
            </w:tcBorders>
            <w:vAlign w:val="center"/>
            <w:hideMark/>
          </w:tcPr>
          <w:p w14:paraId="37B75BE3"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104CE644"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65 KB de Memoria </w:t>
            </w:r>
            <w:proofErr w:type="spellStart"/>
            <w:r w:rsidRPr="00757769">
              <w:rPr>
                <w:rFonts w:ascii="Calibri" w:hAnsi="Calibri" w:cs="Calibri"/>
                <w:color w:val="000000"/>
                <w:sz w:val="22"/>
                <w:szCs w:val="22"/>
              </w:rPr>
              <w:t>Ram</w:t>
            </w:r>
            <w:proofErr w:type="spellEnd"/>
          </w:p>
        </w:tc>
      </w:tr>
      <w:tr w:rsidR="00E87FDD" w:rsidRPr="00757769" w14:paraId="14503891" w14:textId="77777777" w:rsidTr="00033E00">
        <w:trPr>
          <w:trHeight w:val="315"/>
        </w:trPr>
        <w:tc>
          <w:tcPr>
            <w:tcW w:w="4269" w:type="dxa"/>
            <w:vMerge/>
            <w:tcBorders>
              <w:top w:val="single" w:sz="12" w:space="0" w:color="auto"/>
              <w:left w:val="single" w:sz="12" w:space="0" w:color="auto"/>
              <w:bottom w:val="single" w:sz="12" w:space="0" w:color="000000"/>
              <w:right w:val="nil"/>
            </w:tcBorders>
            <w:vAlign w:val="center"/>
            <w:hideMark/>
          </w:tcPr>
          <w:p w14:paraId="02C49366"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4A575B23"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Reloj a 48 MHz</w:t>
            </w:r>
          </w:p>
        </w:tc>
      </w:tr>
      <w:tr w:rsidR="00E87FDD" w:rsidRPr="00757769" w14:paraId="47CB0BD6"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6496DDE7"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Segundo Procesador</w:t>
            </w:r>
          </w:p>
        </w:tc>
        <w:tc>
          <w:tcPr>
            <w:tcW w:w="3891" w:type="dxa"/>
            <w:tcBorders>
              <w:top w:val="single" w:sz="12" w:space="0" w:color="auto"/>
              <w:left w:val="nil"/>
              <w:bottom w:val="nil"/>
              <w:right w:val="single" w:sz="12" w:space="0" w:color="auto"/>
            </w:tcBorders>
            <w:shd w:val="clear" w:color="000000" w:fill="FFFFFF"/>
            <w:noWrap/>
            <w:vAlign w:val="center"/>
            <w:hideMark/>
          </w:tcPr>
          <w:p w14:paraId="0ACBCED9" w14:textId="77777777" w:rsidR="00E87FDD" w:rsidRPr="00757769" w:rsidRDefault="00E87FDD" w:rsidP="00033E00">
            <w:pPr>
              <w:spacing w:before="0" w:after="0" w:line="240" w:lineRule="auto"/>
              <w:jc w:val="center"/>
              <w:rPr>
                <w:rFonts w:ascii="Calibri" w:hAnsi="Calibri" w:cs="Calibri"/>
                <w:color w:val="000000"/>
                <w:sz w:val="22"/>
                <w:szCs w:val="22"/>
              </w:rPr>
            </w:pPr>
            <w:proofErr w:type="spellStart"/>
            <w:r w:rsidRPr="00757769">
              <w:rPr>
                <w:rFonts w:ascii="Calibri" w:hAnsi="Calibri" w:cs="Calibri"/>
                <w:color w:val="000000"/>
                <w:sz w:val="22"/>
                <w:szCs w:val="22"/>
              </w:rPr>
              <w:t>Atmel</w:t>
            </w:r>
            <w:proofErr w:type="spellEnd"/>
            <w:r w:rsidRPr="00757769">
              <w:rPr>
                <w:rFonts w:ascii="Calibri" w:hAnsi="Calibri" w:cs="Calibri"/>
                <w:color w:val="000000"/>
                <w:sz w:val="22"/>
                <w:szCs w:val="22"/>
              </w:rPr>
              <w:t xml:space="preserve"> 8-bit AVR (ATmega48)</w:t>
            </w:r>
          </w:p>
        </w:tc>
      </w:tr>
      <w:tr w:rsidR="00E87FDD" w:rsidRPr="00757769" w14:paraId="6E810304"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5391E2A3"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1EB07583" w14:textId="77777777" w:rsidR="00E87FDD" w:rsidRPr="003A6A41"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4 KB de Memoria Flash</w:t>
            </w:r>
          </w:p>
          <w:p w14:paraId="7298E473" w14:textId="77777777" w:rsidR="00E87FDD" w:rsidRPr="00757769" w:rsidRDefault="00E87FDD" w:rsidP="00033E00">
            <w:pPr>
              <w:spacing w:before="0" w:after="0" w:line="240" w:lineRule="auto"/>
              <w:rPr>
                <w:rFonts w:ascii="Calibri" w:hAnsi="Calibri" w:cs="Calibri"/>
                <w:color w:val="000000"/>
                <w:sz w:val="22"/>
                <w:szCs w:val="22"/>
              </w:rPr>
            </w:pPr>
          </w:p>
        </w:tc>
      </w:tr>
      <w:tr w:rsidR="00E87FDD" w:rsidRPr="00757769" w14:paraId="650D2413"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665D9860"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2FAB98AE"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512 B de Memoria </w:t>
            </w:r>
            <w:proofErr w:type="spellStart"/>
            <w:r w:rsidRPr="00757769">
              <w:rPr>
                <w:rFonts w:ascii="Calibri" w:hAnsi="Calibri" w:cs="Calibri"/>
                <w:color w:val="000000"/>
                <w:sz w:val="22"/>
                <w:szCs w:val="22"/>
              </w:rPr>
              <w:t>Ram</w:t>
            </w:r>
            <w:proofErr w:type="spellEnd"/>
          </w:p>
        </w:tc>
      </w:tr>
      <w:tr w:rsidR="00E87FDD" w:rsidRPr="00757769" w14:paraId="0F380A39"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442DD713"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single" w:sz="12" w:space="0" w:color="auto"/>
              <w:right w:val="single" w:sz="12" w:space="0" w:color="auto"/>
            </w:tcBorders>
            <w:shd w:val="clear" w:color="000000" w:fill="FFFFFF"/>
            <w:noWrap/>
            <w:vAlign w:val="center"/>
            <w:hideMark/>
          </w:tcPr>
          <w:p w14:paraId="2DA0DC81"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Reloj a 8 MHz</w:t>
            </w:r>
          </w:p>
        </w:tc>
      </w:tr>
      <w:tr w:rsidR="00E87FDD" w:rsidRPr="00577EC1" w14:paraId="13E97496"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73ECD983"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Procesador para la Comunicación Bluetooth</w:t>
            </w:r>
          </w:p>
        </w:tc>
        <w:tc>
          <w:tcPr>
            <w:tcW w:w="3891" w:type="dxa"/>
            <w:tcBorders>
              <w:top w:val="nil"/>
              <w:left w:val="nil"/>
              <w:bottom w:val="nil"/>
              <w:right w:val="single" w:sz="12" w:space="0" w:color="auto"/>
            </w:tcBorders>
            <w:shd w:val="clear" w:color="000000" w:fill="FFFFFF"/>
            <w:noWrap/>
            <w:vAlign w:val="center"/>
            <w:hideMark/>
          </w:tcPr>
          <w:p w14:paraId="60616841" w14:textId="77777777" w:rsidR="00E87FDD" w:rsidRPr="00757769" w:rsidRDefault="00E87FDD" w:rsidP="00033E00">
            <w:pPr>
              <w:spacing w:before="0" w:after="0" w:line="240" w:lineRule="auto"/>
              <w:jc w:val="center"/>
              <w:rPr>
                <w:rFonts w:ascii="Calibri" w:hAnsi="Calibri" w:cs="Calibri"/>
                <w:color w:val="000000"/>
                <w:sz w:val="22"/>
                <w:szCs w:val="22"/>
                <w:lang w:val="en-US"/>
              </w:rPr>
            </w:pPr>
            <w:r w:rsidRPr="00757769">
              <w:rPr>
                <w:rFonts w:ascii="Calibri" w:hAnsi="Calibri" w:cs="Calibri"/>
                <w:color w:val="000000"/>
                <w:sz w:val="22"/>
                <w:szCs w:val="22"/>
                <w:lang w:val="en-US"/>
              </w:rPr>
              <w:t xml:space="preserve">CSR </w:t>
            </w:r>
            <w:proofErr w:type="spellStart"/>
            <w:r w:rsidRPr="00757769">
              <w:rPr>
                <w:rFonts w:ascii="Calibri" w:hAnsi="Calibri" w:cs="Calibri"/>
                <w:color w:val="000000"/>
                <w:sz w:val="22"/>
                <w:szCs w:val="22"/>
                <w:lang w:val="en-US"/>
              </w:rPr>
              <w:t>BlueCore</w:t>
            </w:r>
            <w:proofErr w:type="spellEnd"/>
            <w:r w:rsidRPr="00757769">
              <w:rPr>
                <w:rFonts w:ascii="Calibri" w:hAnsi="Calibri" w:cs="Calibri"/>
                <w:color w:val="000000"/>
                <w:sz w:val="22"/>
                <w:szCs w:val="22"/>
                <w:lang w:val="en-US"/>
              </w:rPr>
              <w:t xml:space="preserve"> 4 v2.0 (System EDR)</w:t>
            </w:r>
          </w:p>
        </w:tc>
      </w:tr>
      <w:tr w:rsidR="00E87FDD" w:rsidRPr="00757769" w14:paraId="4AFB121F"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7E2A5257" w14:textId="77777777" w:rsidR="00E87FDD" w:rsidRPr="00757769" w:rsidRDefault="00E87FDD" w:rsidP="00033E00">
            <w:pPr>
              <w:spacing w:before="0" w:after="0" w:line="240" w:lineRule="auto"/>
              <w:jc w:val="left"/>
              <w:rPr>
                <w:rFonts w:ascii="Calibri" w:hAnsi="Calibri" w:cs="Calibri"/>
                <w:color w:val="000000"/>
                <w:sz w:val="22"/>
                <w:szCs w:val="22"/>
                <w:lang w:val="en-US"/>
              </w:rPr>
            </w:pPr>
          </w:p>
        </w:tc>
        <w:tc>
          <w:tcPr>
            <w:tcW w:w="3891" w:type="dxa"/>
            <w:tcBorders>
              <w:top w:val="nil"/>
              <w:left w:val="nil"/>
              <w:bottom w:val="nil"/>
              <w:right w:val="single" w:sz="12" w:space="0" w:color="auto"/>
            </w:tcBorders>
            <w:shd w:val="clear" w:color="000000" w:fill="FFFFFF"/>
            <w:noWrap/>
            <w:vAlign w:val="center"/>
            <w:hideMark/>
          </w:tcPr>
          <w:p w14:paraId="38A5C81F"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Serial Port </w:t>
            </w:r>
            <w:proofErr w:type="spellStart"/>
            <w:r w:rsidRPr="00757769">
              <w:rPr>
                <w:rFonts w:ascii="Calibri" w:hAnsi="Calibri" w:cs="Calibri"/>
                <w:color w:val="000000"/>
                <w:sz w:val="22"/>
                <w:szCs w:val="22"/>
              </w:rPr>
              <w:t>Profile</w:t>
            </w:r>
            <w:proofErr w:type="spellEnd"/>
            <w:r w:rsidRPr="00757769">
              <w:rPr>
                <w:rFonts w:ascii="Calibri" w:hAnsi="Calibri" w:cs="Calibri"/>
                <w:color w:val="000000"/>
                <w:sz w:val="22"/>
                <w:szCs w:val="22"/>
              </w:rPr>
              <w:t xml:space="preserve"> (SPP)</w:t>
            </w:r>
          </w:p>
        </w:tc>
      </w:tr>
      <w:tr w:rsidR="00E87FDD" w:rsidRPr="00757769" w14:paraId="5A979655"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1CF30655"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3246A0E7"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47 KB de Memoria </w:t>
            </w:r>
            <w:proofErr w:type="spellStart"/>
            <w:r w:rsidRPr="00757769">
              <w:rPr>
                <w:rFonts w:ascii="Calibri" w:hAnsi="Calibri" w:cs="Calibri"/>
                <w:color w:val="000000"/>
                <w:sz w:val="22"/>
                <w:szCs w:val="22"/>
              </w:rPr>
              <w:t>Ram</w:t>
            </w:r>
            <w:proofErr w:type="spellEnd"/>
            <w:r w:rsidRPr="00757769">
              <w:rPr>
                <w:rFonts w:ascii="Calibri" w:hAnsi="Calibri" w:cs="Calibri"/>
                <w:color w:val="000000"/>
                <w:sz w:val="22"/>
                <w:szCs w:val="22"/>
              </w:rPr>
              <w:t xml:space="preserve"> Interna</w:t>
            </w:r>
          </w:p>
        </w:tc>
      </w:tr>
      <w:tr w:rsidR="00E87FDD" w:rsidRPr="00757769" w14:paraId="77EECE89" w14:textId="77777777" w:rsidTr="00033E00">
        <w:trPr>
          <w:trHeight w:val="300"/>
        </w:trPr>
        <w:tc>
          <w:tcPr>
            <w:tcW w:w="4269" w:type="dxa"/>
            <w:vMerge/>
            <w:tcBorders>
              <w:top w:val="nil"/>
              <w:left w:val="single" w:sz="12" w:space="0" w:color="auto"/>
              <w:bottom w:val="single" w:sz="12" w:space="0" w:color="000000"/>
              <w:right w:val="nil"/>
            </w:tcBorders>
            <w:vAlign w:val="center"/>
            <w:hideMark/>
          </w:tcPr>
          <w:p w14:paraId="046F219C"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36691246"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8 MB de Memoria Flash Externa</w:t>
            </w:r>
          </w:p>
        </w:tc>
      </w:tr>
      <w:tr w:rsidR="00E87FDD" w:rsidRPr="00757769" w14:paraId="7D2E3741"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1F764612"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single" w:sz="12" w:space="0" w:color="auto"/>
              <w:right w:val="single" w:sz="12" w:space="0" w:color="auto"/>
            </w:tcBorders>
            <w:shd w:val="clear" w:color="000000" w:fill="FFFFFF"/>
            <w:noWrap/>
            <w:vAlign w:val="center"/>
            <w:hideMark/>
          </w:tcPr>
          <w:p w14:paraId="176AF463"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Reloj a 26 MHz</w:t>
            </w:r>
          </w:p>
        </w:tc>
      </w:tr>
      <w:tr w:rsidR="00E87FDD" w:rsidRPr="00757769" w14:paraId="4BC75151" w14:textId="77777777" w:rsidTr="00033E00">
        <w:trPr>
          <w:trHeight w:val="330"/>
        </w:trPr>
        <w:tc>
          <w:tcPr>
            <w:tcW w:w="4269" w:type="dxa"/>
            <w:tcBorders>
              <w:top w:val="nil"/>
              <w:left w:val="single" w:sz="12" w:space="0" w:color="auto"/>
              <w:bottom w:val="nil"/>
              <w:right w:val="nil"/>
            </w:tcBorders>
            <w:shd w:val="clear" w:color="000000" w:fill="FFFFFF"/>
            <w:noWrap/>
            <w:vAlign w:val="center"/>
            <w:hideMark/>
          </w:tcPr>
          <w:p w14:paraId="710AA8C7"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USB 2.0</w:t>
            </w:r>
          </w:p>
        </w:tc>
        <w:tc>
          <w:tcPr>
            <w:tcW w:w="3891" w:type="dxa"/>
            <w:tcBorders>
              <w:top w:val="nil"/>
              <w:left w:val="nil"/>
              <w:bottom w:val="nil"/>
              <w:right w:val="single" w:sz="12" w:space="0" w:color="auto"/>
            </w:tcBorders>
            <w:shd w:val="clear" w:color="000000" w:fill="FFFFFF"/>
            <w:noWrap/>
            <w:vAlign w:val="center"/>
            <w:hideMark/>
          </w:tcPr>
          <w:p w14:paraId="40F9D759"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Puerto a 12 </w:t>
            </w:r>
            <w:proofErr w:type="spellStart"/>
            <w:r w:rsidRPr="00757769">
              <w:rPr>
                <w:rFonts w:ascii="Calibri" w:hAnsi="Calibri" w:cs="Calibri"/>
                <w:color w:val="000000"/>
                <w:sz w:val="22"/>
                <w:szCs w:val="22"/>
              </w:rPr>
              <w:t>Mbits</w:t>
            </w:r>
            <w:proofErr w:type="spellEnd"/>
            <w:r w:rsidRPr="00757769">
              <w:rPr>
                <w:rFonts w:ascii="Calibri" w:hAnsi="Calibri" w:cs="Calibri"/>
                <w:color w:val="000000"/>
                <w:sz w:val="22"/>
                <w:szCs w:val="22"/>
              </w:rPr>
              <w:t>/s</w:t>
            </w:r>
          </w:p>
        </w:tc>
      </w:tr>
      <w:tr w:rsidR="00E87FDD" w:rsidRPr="00757769" w14:paraId="1781C417" w14:textId="77777777" w:rsidTr="00033E00">
        <w:trPr>
          <w:trHeight w:val="1230"/>
        </w:trPr>
        <w:tc>
          <w:tcPr>
            <w:tcW w:w="4269" w:type="dxa"/>
            <w:tcBorders>
              <w:top w:val="single" w:sz="12" w:space="0" w:color="auto"/>
              <w:left w:val="single" w:sz="12" w:space="0" w:color="auto"/>
              <w:bottom w:val="single" w:sz="12" w:space="0" w:color="auto"/>
              <w:right w:val="nil"/>
            </w:tcBorders>
            <w:shd w:val="clear" w:color="000000" w:fill="FFFFFF"/>
            <w:noWrap/>
            <w:vAlign w:val="center"/>
            <w:hideMark/>
          </w:tcPr>
          <w:p w14:paraId="38875E0D"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Puertos de Entrada</w:t>
            </w:r>
          </w:p>
        </w:tc>
        <w:tc>
          <w:tcPr>
            <w:tcW w:w="3891" w:type="dxa"/>
            <w:tcBorders>
              <w:top w:val="single" w:sz="12" w:space="0" w:color="auto"/>
              <w:left w:val="nil"/>
              <w:bottom w:val="single" w:sz="12" w:space="0" w:color="auto"/>
              <w:right w:val="single" w:sz="12" w:space="0" w:color="auto"/>
            </w:tcBorders>
            <w:shd w:val="clear" w:color="000000" w:fill="FFFFFF"/>
            <w:vAlign w:val="center"/>
            <w:hideMark/>
          </w:tcPr>
          <w:p w14:paraId="3C2FF975"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4, por cable de 6 l </w:t>
            </w:r>
            <w:proofErr w:type="spellStart"/>
            <w:r w:rsidRPr="00757769">
              <w:rPr>
                <w:rFonts w:ascii="Calibri" w:hAnsi="Calibri" w:cs="Calibri"/>
                <w:color w:val="000000"/>
                <w:sz w:val="22"/>
                <w:szCs w:val="22"/>
              </w:rPr>
              <w:t>íneas</w:t>
            </w:r>
            <w:proofErr w:type="spellEnd"/>
            <w:r w:rsidRPr="00757769">
              <w:rPr>
                <w:rFonts w:ascii="Calibri" w:hAnsi="Calibri" w:cs="Calibri"/>
                <w:color w:val="000000"/>
                <w:sz w:val="22"/>
                <w:szCs w:val="22"/>
              </w:rPr>
              <w:t>,</w:t>
            </w:r>
            <w:r w:rsidRPr="00757769">
              <w:rPr>
                <w:rFonts w:ascii="Calibri" w:hAnsi="Calibri" w:cs="Calibri"/>
                <w:color w:val="000000"/>
                <w:sz w:val="22"/>
                <w:szCs w:val="22"/>
              </w:rPr>
              <w:br/>
              <w:t>con soporte digital y analógico</w:t>
            </w:r>
            <w:r w:rsidRPr="00757769">
              <w:rPr>
                <w:rFonts w:ascii="Calibri" w:hAnsi="Calibri" w:cs="Calibri"/>
                <w:color w:val="000000"/>
                <w:sz w:val="22"/>
                <w:szCs w:val="22"/>
              </w:rPr>
              <w:br/>
              <w:t>siendo uno de ellos de alta velocidad</w:t>
            </w:r>
            <w:r w:rsidRPr="00757769">
              <w:rPr>
                <w:rFonts w:ascii="Calibri" w:hAnsi="Calibri" w:cs="Calibri"/>
                <w:color w:val="000000"/>
                <w:sz w:val="22"/>
                <w:szCs w:val="22"/>
              </w:rPr>
              <w:br/>
              <w:t>(IEC 61158 Tipo 4/EN 50170)</w:t>
            </w:r>
          </w:p>
        </w:tc>
      </w:tr>
      <w:tr w:rsidR="00E87FDD" w:rsidRPr="00757769" w14:paraId="09DEAC36"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684C5DE0"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Puertos de Salida</w:t>
            </w:r>
          </w:p>
        </w:tc>
        <w:tc>
          <w:tcPr>
            <w:tcW w:w="3891" w:type="dxa"/>
            <w:tcBorders>
              <w:top w:val="nil"/>
              <w:left w:val="nil"/>
              <w:bottom w:val="nil"/>
              <w:right w:val="single" w:sz="12" w:space="0" w:color="auto"/>
            </w:tcBorders>
            <w:shd w:val="clear" w:color="000000" w:fill="FFFFFF"/>
            <w:noWrap/>
            <w:vAlign w:val="center"/>
            <w:hideMark/>
          </w:tcPr>
          <w:p w14:paraId="54BA4B11"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3, por cable de 6 líneas.</w:t>
            </w:r>
          </w:p>
        </w:tc>
      </w:tr>
      <w:tr w:rsidR="00E87FDD" w:rsidRPr="00757769" w14:paraId="675BA824"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3E814FB6"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01DBC686"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Soporte para entrada desde </w:t>
            </w:r>
            <w:proofErr w:type="spellStart"/>
            <w:r w:rsidRPr="00757769">
              <w:rPr>
                <w:rFonts w:ascii="Calibri" w:hAnsi="Calibri" w:cs="Calibri"/>
                <w:color w:val="000000"/>
                <w:sz w:val="22"/>
                <w:szCs w:val="22"/>
              </w:rPr>
              <w:t>encoders</w:t>
            </w:r>
            <w:proofErr w:type="spellEnd"/>
          </w:p>
        </w:tc>
      </w:tr>
      <w:tr w:rsidR="00E87FDD" w:rsidRPr="00757769" w14:paraId="1EF2ECC3"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424E6664" w14:textId="77777777" w:rsidR="00E87FDD" w:rsidRPr="00757769" w:rsidRDefault="00E87FDD" w:rsidP="00033E00">
            <w:pPr>
              <w:spacing w:before="0" w:after="0" w:line="240" w:lineRule="auto"/>
              <w:jc w:val="center"/>
              <w:rPr>
                <w:rFonts w:ascii="Calibri" w:hAnsi="Calibri" w:cs="Calibri"/>
                <w:color w:val="000000"/>
                <w:sz w:val="22"/>
                <w:szCs w:val="22"/>
              </w:rPr>
            </w:pPr>
            <w:proofErr w:type="spellStart"/>
            <w:r w:rsidRPr="00757769">
              <w:rPr>
                <w:rFonts w:ascii="Calibri" w:hAnsi="Calibri" w:cs="Calibri"/>
                <w:color w:val="000000"/>
                <w:sz w:val="22"/>
                <w:szCs w:val="22"/>
              </w:rPr>
              <w:t>Display</w:t>
            </w:r>
            <w:proofErr w:type="spellEnd"/>
          </w:p>
        </w:tc>
        <w:tc>
          <w:tcPr>
            <w:tcW w:w="3891" w:type="dxa"/>
            <w:tcBorders>
              <w:top w:val="single" w:sz="12" w:space="0" w:color="auto"/>
              <w:left w:val="nil"/>
              <w:bottom w:val="nil"/>
              <w:right w:val="single" w:sz="12" w:space="0" w:color="auto"/>
            </w:tcBorders>
            <w:shd w:val="clear" w:color="000000" w:fill="FFFFFF"/>
            <w:noWrap/>
            <w:vAlign w:val="center"/>
            <w:hideMark/>
          </w:tcPr>
          <w:p w14:paraId="54BAD7BA"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LCD monocromo</w:t>
            </w:r>
          </w:p>
        </w:tc>
      </w:tr>
      <w:tr w:rsidR="00E87FDD" w:rsidRPr="00757769" w14:paraId="554A3B8D"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6871C7C9"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single" w:sz="12" w:space="0" w:color="auto"/>
              <w:right w:val="single" w:sz="12" w:space="0" w:color="auto"/>
            </w:tcBorders>
            <w:shd w:val="clear" w:color="000000" w:fill="FFFFFF"/>
            <w:noWrap/>
            <w:vAlign w:val="center"/>
            <w:hideMark/>
          </w:tcPr>
          <w:p w14:paraId="700A46C7"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Resolución: 100x64 (26x40.6 mm)</w:t>
            </w:r>
          </w:p>
        </w:tc>
      </w:tr>
      <w:tr w:rsidR="00E87FDD" w:rsidRPr="00757769" w14:paraId="344A7297" w14:textId="77777777" w:rsidTr="00033E00">
        <w:trPr>
          <w:trHeight w:val="315"/>
        </w:trPr>
        <w:tc>
          <w:tcPr>
            <w:tcW w:w="4269" w:type="dxa"/>
            <w:vMerge w:val="restart"/>
            <w:tcBorders>
              <w:top w:val="nil"/>
              <w:left w:val="single" w:sz="12" w:space="0" w:color="auto"/>
              <w:bottom w:val="single" w:sz="12" w:space="0" w:color="000000"/>
              <w:right w:val="nil"/>
            </w:tcBorders>
            <w:shd w:val="clear" w:color="000000" w:fill="FFFFFF"/>
            <w:noWrap/>
            <w:vAlign w:val="center"/>
            <w:hideMark/>
          </w:tcPr>
          <w:p w14:paraId="1BDB626C"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Altavoz</w:t>
            </w:r>
          </w:p>
        </w:tc>
        <w:tc>
          <w:tcPr>
            <w:tcW w:w="3891" w:type="dxa"/>
            <w:tcBorders>
              <w:top w:val="nil"/>
              <w:left w:val="nil"/>
              <w:bottom w:val="nil"/>
              <w:right w:val="single" w:sz="12" w:space="0" w:color="auto"/>
            </w:tcBorders>
            <w:shd w:val="clear" w:color="000000" w:fill="FFFFFF"/>
            <w:noWrap/>
            <w:vAlign w:val="center"/>
            <w:hideMark/>
          </w:tcPr>
          <w:p w14:paraId="4A5B86AD"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Canal de 8 bit</w:t>
            </w:r>
          </w:p>
        </w:tc>
      </w:tr>
      <w:tr w:rsidR="00E87FDD" w:rsidRPr="00757769" w14:paraId="17823D5D" w14:textId="77777777" w:rsidTr="00033E00">
        <w:trPr>
          <w:trHeight w:val="315"/>
        </w:trPr>
        <w:tc>
          <w:tcPr>
            <w:tcW w:w="4269" w:type="dxa"/>
            <w:vMerge/>
            <w:tcBorders>
              <w:top w:val="nil"/>
              <w:left w:val="single" w:sz="12" w:space="0" w:color="auto"/>
              <w:bottom w:val="single" w:sz="12" w:space="0" w:color="000000"/>
              <w:right w:val="nil"/>
            </w:tcBorders>
            <w:vAlign w:val="center"/>
            <w:hideMark/>
          </w:tcPr>
          <w:p w14:paraId="271AD93B" w14:textId="77777777" w:rsidR="00E87FDD" w:rsidRPr="00757769" w:rsidRDefault="00E87FDD" w:rsidP="00033E00">
            <w:pPr>
              <w:spacing w:before="0" w:after="0" w:line="240" w:lineRule="auto"/>
              <w:jc w:val="left"/>
              <w:rPr>
                <w:rFonts w:ascii="Calibri" w:hAnsi="Calibri" w:cs="Calibri"/>
                <w:color w:val="000000"/>
                <w:sz w:val="22"/>
                <w:szCs w:val="22"/>
              </w:rPr>
            </w:pPr>
          </w:p>
        </w:tc>
        <w:tc>
          <w:tcPr>
            <w:tcW w:w="3891" w:type="dxa"/>
            <w:tcBorders>
              <w:top w:val="nil"/>
              <w:left w:val="nil"/>
              <w:bottom w:val="nil"/>
              <w:right w:val="single" w:sz="12" w:space="0" w:color="auto"/>
            </w:tcBorders>
            <w:shd w:val="clear" w:color="000000" w:fill="FFFFFF"/>
            <w:noWrap/>
            <w:vAlign w:val="center"/>
            <w:hideMark/>
          </w:tcPr>
          <w:p w14:paraId="4C0C861F"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 xml:space="preserve">Ancho de banda: de 2 a 16 </w:t>
            </w:r>
            <w:proofErr w:type="spellStart"/>
            <w:r w:rsidRPr="00757769">
              <w:rPr>
                <w:rFonts w:ascii="Calibri" w:hAnsi="Calibri" w:cs="Calibri"/>
                <w:color w:val="000000"/>
                <w:sz w:val="22"/>
                <w:szCs w:val="22"/>
              </w:rPr>
              <w:t>Khz</w:t>
            </w:r>
            <w:proofErr w:type="spellEnd"/>
          </w:p>
        </w:tc>
      </w:tr>
      <w:tr w:rsidR="00E87FDD" w:rsidRPr="00757769" w14:paraId="2F126942" w14:textId="77777777" w:rsidTr="00033E00">
        <w:trPr>
          <w:trHeight w:val="330"/>
        </w:trPr>
        <w:tc>
          <w:tcPr>
            <w:tcW w:w="4269" w:type="dxa"/>
            <w:tcBorders>
              <w:top w:val="nil"/>
              <w:left w:val="single" w:sz="12" w:space="0" w:color="auto"/>
              <w:bottom w:val="single" w:sz="12" w:space="0" w:color="auto"/>
              <w:right w:val="nil"/>
            </w:tcBorders>
            <w:shd w:val="clear" w:color="000000" w:fill="FFFFFF"/>
            <w:noWrap/>
            <w:vAlign w:val="center"/>
            <w:hideMark/>
          </w:tcPr>
          <w:p w14:paraId="7A78D40D"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Interfaz de usuario</w:t>
            </w:r>
          </w:p>
        </w:tc>
        <w:tc>
          <w:tcPr>
            <w:tcW w:w="3891" w:type="dxa"/>
            <w:tcBorders>
              <w:top w:val="single" w:sz="12" w:space="0" w:color="auto"/>
              <w:left w:val="nil"/>
              <w:bottom w:val="single" w:sz="12" w:space="0" w:color="auto"/>
              <w:right w:val="single" w:sz="12" w:space="0" w:color="auto"/>
            </w:tcBorders>
            <w:shd w:val="clear" w:color="000000" w:fill="FFFFFF"/>
            <w:noWrap/>
            <w:vAlign w:val="center"/>
            <w:hideMark/>
          </w:tcPr>
          <w:p w14:paraId="086BEA91"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4 botones</w:t>
            </w:r>
          </w:p>
        </w:tc>
      </w:tr>
      <w:tr w:rsidR="00E87FDD" w:rsidRPr="00757769" w14:paraId="3DE011C8" w14:textId="77777777" w:rsidTr="00033E00">
        <w:trPr>
          <w:trHeight w:val="330"/>
        </w:trPr>
        <w:tc>
          <w:tcPr>
            <w:tcW w:w="4269" w:type="dxa"/>
            <w:tcBorders>
              <w:top w:val="nil"/>
              <w:left w:val="single" w:sz="12" w:space="0" w:color="auto"/>
              <w:bottom w:val="single" w:sz="12" w:space="0" w:color="auto"/>
              <w:right w:val="nil"/>
            </w:tcBorders>
            <w:shd w:val="clear" w:color="000000" w:fill="FFFFFF"/>
            <w:noWrap/>
            <w:vAlign w:val="center"/>
            <w:hideMark/>
          </w:tcPr>
          <w:p w14:paraId="705CE5BC" w14:textId="77777777" w:rsidR="00E87FDD" w:rsidRPr="00757769" w:rsidRDefault="00E87FDD" w:rsidP="00033E00">
            <w:pPr>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Alimentación</w:t>
            </w:r>
          </w:p>
        </w:tc>
        <w:tc>
          <w:tcPr>
            <w:tcW w:w="3891" w:type="dxa"/>
            <w:tcBorders>
              <w:top w:val="nil"/>
              <w:left w:val="nil"/>
              <w:bottom w:val="single" w:sz="12" w:space="0" w:color="auto"/>
              <w:right w:val="single" w:sz="12" w:space="0" w:color="auto"/>
            </w:tcBorders>
            <w:shd w:val="clear" w:color="000000" w:fill="FFFFFF"/>
            <w:noWrap/>
            <w:vAlign w:val="center"/>
            <w:hideMark/>
          </w:tcPr>
          <w:p w14:paraId="36E6588E" w14:textId="77777777" w:rsidR="00E87FDD" w:rsidRPr="00757769" w:rsidRDefault="00E87FDD" w:rsidP="00033E00">
            <w:pPr>
              <w:keepNext/>
              <w:spacing w:before="0" w:after="0" w:line="240" w:lineRule="auto"/>
              <w:jc w:val="center"/>
              <w:rPr>
                <w:rFonts w:ascii="Calibri" w:hAnsi="Calibri" w:cs="Calibri"/>
                <w:color w:val="000000"/>
                <w:sz w:val="22"/>
                <w:szCs w:val="22"/>
              </w:rPr>
            </w:pPr>
            <w:r w:rsidRPr="00757769">
              <w:rPr>
                <w:rFonts w:ascii="Calibri" w:hAnsi="Calibri" w:cs="Calibri"/>
                <w:color w:val="000000"/>
                <w:sz w:val="22"/>
                <w:szCs w:val="22"/>
              </w:rPr>
              <w:t>6 pilas AA</w:t>
            </w:r>
          </w:p>
        </w:tc>
      </w:tr>
    </w:tbl>
    <w:p w14:paraId="58170976" w14:textId="77777777" w:rsidR="00E87FDD" w:rsidRPr="003A6A41" w:rsidRDefault="00E87FDD" w:rsidP="00F96D70">
      <w:pPr>
        <w:pStyle w:val="Epgrafe"/>
      </w:pPr>
      <w:bookmarkStart w:id="98" w:name="_Ref281243161"/>
      <w:bookmarkStart w:id="99" w:name="_Toc160609783"/>
      <w:bookmarkStart w:id="100" w:name="_Toc292034772"/>
      <w:r w:rsidRPr="003A6A41">
        <w:t xml:space="preserve">Tabla </w:t>
      </w:r>
      <w:r>
        <w:fldChar w:fldCharType="begin"/>
      </w:r>
      <w:r>
        <w:instrText xml:space="preserve"> SEQ Tabla \* ARABIC </w:instrText>
      </w:r>
      <w:r>
        <w:fldChar w:fldCharType="separate"/>
      </w:r>
      <w:r w:rsidR="00770DAD">
        <w:rPr>
          <w:noProof/>
        </w:rPr>
        <w:t>1</w:t>
      </w:r>
      <w:r>
        <w:fldChar w:fldCharType="end"/>
      </w:r>
      <w:r w:rsidRPr="003A6A41">
        <w:t>: Resumen del Hardware del NXT</w:t>
      </w:r>
      <w:bookmarkEnd w:id="98"/>
      <w:bookmarkEnd w:id="99"/>
      <w:bookmarkEnd w:id="100"/>
    </w:p>
    <w:p w14:paraId="06D2CB9D" w14:textId="77777777" w:rsidR="00E87FDD" w:rsidRPr="003A6A41" w:rsidRDefault="00E87FDD" w:rsidP="00E73F4C">
      <w:pPr>
        <w:pStyle w:val="Ttulo3"/>
      </w:pPr>
      <w:bookmarkStart w:id="101" w:name="_Toc161140416"/>
      <w:bookmarkStart w:id="102" w:name="_Toc291664488"/>
      <w:bookmarkStart w:id="103" w:name="_Toc292471941"/>
      <w:proofErr w:type="spellStart"/>
      <w:r>
        <w:t>Ultrasonic</w:t>
      </w:r>
      <w:proofErr w:type="spellEnd"/>
      <w:r>
        <w:t xml:space="preserve"> Sensor</w:t>
      </w:r>
      <w:r w:rsidRPr="003A6A41">
        <w:t>:</w:t>
      </w:r>
      <w:bookmarkEnd w:id="101"/>
      <w:bookmarkEnd w:id="102"/>
      <w:bookmarkEnd w:id="103"/>
    </w:p>
    <w:p w14:paraId="5FD9EE0C" w14:textId="77777777" w:rsidR="00E87FDD" w:rsidRPr="003A6A41" w:rsidRDefault="00E87FDD" w:rsidP="00E87FDD">
      <w:pPr>
        <w:keepNext/>
        <w:jc w:val="center"/>
      </w:pPr>
      <w:r w:rsidRPr="003A6A41">
        <w:rPr>
          <w:noProof/>
          <w:lang w:val="es-ES"/>
        </w:rPr>
        <w:drawing>
          <wp:inline distT="0" distB="0" distL="0" distR="0" wp14:editId="7FD54D59">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68E1C0C" w14:textId="77777777" w:rsidR="00E87FDD" w:rsidRPr="003A6A41" w:rsidRDefault="00E87FDD" w:rsidP="00F96D70">
      <w:pPr>
        <w:pStyle w:val="Epgrafe"/>
      </w:pPr>
      <w:bookmarkStart w:id="104" w:name="_Toc160609779"/>
      <w:bookmarkStart w:id="105" w:name="_Toc292034781"/>
      <w:r w:rsidRPr="003A6A41">
        <w:t xml:space="preserve">Ilustración </w:t>
      </w:r>
      <w:r w:rsidRPr="003A6A41">
        <w:fldChar w:fldCharType="begin"/>
      </w:r>
      <w:r w:rsidRPr="003A6A41">
        <w:instrText xml:space="preserve"> SEQ Ilustración \* ARABIC </w:instrText>
      </w:r>
      <w:r w:rsidRPr="003A6A41">
        <w:fldChar w:fldCharType="separate"/>
      </w:r>
      <w:r w:rsidR="00F96D70">
        <w:rPr>
          <w:noProof/>
        </w:rPr>
        <w:t>8</w:t>
      </w:r>
      <w:r w:rsidRPr="003A6A41">
        <w:fldChar w:fldCharType="end"/>
      </w:r>
      <w:r w:rsidRPr="003A6A41">
        <w:t>: Sensor de Ultrasonido.</w:t>
      </w:r>
      <w:bookmarkEnd w:id="104"/>
      <w:bookmarkEnd w:id="105"/>
    </w:p>
    <w:p w14:paraId="54D6E275" w14:textId="77777777" w:rsidR="00E87FDD" w:rsidRPr="003A6A41" w:rsidRDefault="00E87FDD" w:rsidP="00E87FDD">
      <w:pPr>
        <w:pStyle w:val="Normal-2"/>
        <w:rPr>
          <w:lang w:val="es-ES_tradnl"/>
        </w:rPr>
      </w:pPr>
      <w:r w:rsidRPr="003A6A41">
        <w:rPr>
          <w:lang w:val="es-ES_tradnl"/>
        </w:rPr>
        <w:lastRenderedPageBreak/>
        <w:t xml:space="preserve">El sensor de ultrasonido ayuda a al robot NXT a medir distancias y a identificar los objetos. </w:t>
      </w:r>
    </w:p>
    <w:p w14:paraId="0A4DEF7F" w14:textId="4A22AA28" w:rsidR="00241AF4" w:rsidRDefault="00E87FDD" w:rsidP="00E87FDD">
      <w:pPr>
        <w:pStyle w:val="Normal-2"/>
        <w:rPr>
          <w:lang w:val="es-ES_tradnl"/>
        </w:rPr>
      </w:pPr>
      <w:r w:rsidRPr="003A6A41">
        <w:rPr>
          <w:lang w:val="es-ES_tradnl"/>
        </w:rPr>
        <w:t>El sensor mide la distancia a un objeto mediante el cálculo del tiempo que tarda una onda de sonido en golpear el objeto y volver</w:t>
      </w:r>
      <w:r w:rsidR="001F4238">
        <w:rPr>
          <w:lang w:val="es-ES_tradnl"/>
        </w:rPr>
        <w:t xml:space="preserve"> (viaja a unos 35cm por milisegundo)</w:t>
      </w:r>
      <w:r w:rsidRPr="003A6A41">
        <w:rPr>
          <w:lang w:val="es-ES_tradnl"/>
        </w:rPr>
        <w:t>. A diferencia de los otros sensores éste da el resultado en unidades de medida</w:t>
      </w:r>
    </w:p>
    <w:p w14:paraId="7B6A7AC7" w14:textId="77777777" w:rsidR="001F4238" w:rsidRDefault="00E87FDD" w:rsidP="001F4238">
      <w:pPr>
        <w:pStyle w:val="Normal-2"/>
        <w:keepNext/>
      </w:pPr>
      <w:r w:rsidRPr="003A6A41">
        <w:rPr>
          <w:lang w:val="es-ES_tradnl"/>
        </w:rPr>
        <w:t xml:space="preserve">. </w:t>
      </w:r>
      <w:r w:rsidR="00241AF4">
        <w:rPr>
          <w:noProof/>
        </w:rPr>
        <w:drawing>
          <wp:inline distT="0" distB="0" distL="0" distR="0" wp14:editId="3D26F7BD">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2BA8422" w14:textId="6BA593C4" w:rsidR="00E87FDD" w:rsidRPr="003A6A41" w:rsidRDefault="001F4238" w:rsidP="00F96D70">
      <w:pPr>
        <w:pStyle w:val="Epgrafe"/>
      </w:pPr>
      <w:bookmarkStart w:id="106" w:name="_Toc292034782"/>
      <w:r>
        <w:t xml:space="preserve">Ilustración </w:t>
      </w:r>
      <w:r>
        <w:fldChar w:fldCharType="begin"/>
      </w:r>
      <w:r>
        <w:instrText xml:space="preserve"> SEQ Ilustración \* ARABIC </w:instrText>
      </w:r>
      <w:r>
        <w:fldChar w:fldCharType="separate"/>
      </w:r>
      <w:r w:rsidR="00F96D70">
        <w:rPr>
          <w:noProof/>
        </w:rPr>
        <w:t>9</w:t>
      </w:r>
      <w:r>
        <w:fldChar w:fldCharType="end"/>
      </w:r>
      <w:r>
        <w:t>: Funcionamiento del Sensor de Ultrasonido.</w:t>
      </w:r>
      <w:bookmarkEnd w:id="106"/>
    </w:p>
    <w:p w14:paraId="586C0031" w14:textId="77777777" w:rsidR="00E87FDD" w:rsidRPr="003A6A41" w:rsidRDefault="00E87FDD" w:rsidP="00E87FDD">
      <w:pPr>
        <w:pStyle w:val="Normal-2"/>
        <w:rPr>
          <w:lang w:val="es-ES_tradnl"/>
        </w:rPr>
      </w:pPr>
      <w:r w:rsidRPr="003A6A41">
        <w:rPr>
          <w:lang w:val="es-ES_tradnl"/>
        </w:rPr>
        <w:t>El alcance máximo del sensor es de unos 170 cm aproximadamente.</w:t>
      </w:r>
    </w:p>
    <w:p w14:paraId="42502A99" w14:textId="6188EB7D" w:rsidR="00E87FDD" w:rsidRPr="003A6A41" w:rsidRDefault="001F4238" w:rsidP="00E87FDD">
      <w:pPr>
        <w:pStyle w:val="Normal-2"/>
        <w:ind w:firstLine="0"/>
        <w:rPr>
          <w:lang w:val="es-ES_tradnl"/>
        </w:rPr>
      </w:pPr>
      <w:r>
        <w:rPr>
          <w:lang w:val="es-ES_tradnl"/>
        </w:rPr>
        <w:t>Si no se detecta eco de vuelta, el valor de retorno es 255.</w:t>
      </w:r>
    </w:p>
    <w:p w14:paraId="187EFE69" w14:textId="77777777" w:rsidR="00E87FDD" w:rsidRPr="003A6A41" w:rsidRDefault="00E87FDD" w:rsidP="00E87FDD">
      <w:pPr>
        <w:pStyle w:val="Normal-2"/>
        <w:rPr>
          <w:lang w:val="es-ES_tradnl"/>
        </w:rPr>
      </w:pPr>
      <w:r w:rsidRPr="003A6A41">
        <w:rPr>
          <w:lang w:val="es-ES_tradnl"/>
        </w:rPr>
        <w:t xml:space="preserve">El código está tomado de la página web de </w:t>
      </w:r>
      <w:proofErr w:type="spellStart"/>
      <w:r w:rsidRPr="003A6A41">
        <w:rPr>
          <w:lang w:val="es-ES_tradnl"/>
        </w:rPr>
        <w:t>leJOS</w:t>
      </w:r>
      <w:proofErr w:type="spellEnd"/>
      <w:r w:rsidRPr="003A6A41">
        <w:rPr>
          <w:lang w:val="es-ES_tradnl"/>
        </w:rPr>
        <w:t xml:space="preserve"> [</w:t>
      </w:r>
      <w:hyperlink w:anchor="_Bibliografía" w:history="1">
        <w:r w:rsidRPr="003A6A41">
          <w:rPr>
            <w:rStyle w:val="Hipervnculo"/>
            <w:rFonts w:cs="Helvetica"/>
            <w:lang w:val="es-ES_tradnl"/>
          </w:rPr>
          <w:t>4</w:t>
        </w:r>
      </w:hyperlink>
      <w:r w:rsidRPr="003A6A41">
        <w:rPr>
          <w:lang w:val="es-ES_tradnl"/>
        </w:rPr>
        <w:t xml:space="preserve">], y servirá de ejemplo para ver cómo funciona el sensor programado en java. </w:t>
      </w:r>
    </w:p>
    <w:p w14:paraId="5AF2B8EA" w14:textId="77777777" w:rsidR="00E87FDD" w:rsidRPr="0041403E" w:rsidRDefault="00E87FDD" w:rsidP="00E87FDD">
      <w:pPr>
        <w:pStyle w:val="Codigooo"/>
        <w:rPr>
          <w:lang w:val="en-US"/>
        </w:rPr>
      </w:pPr>
      <w:r w:rsidRPr="0041403E">
        <w:rPr>
          <w:lang w:val="en-US"/>
        </w:rPr>
        <w:t>/*</w:t>
      </w:r>
    </w:p>
    <w:p w14:paraId="2CACE0BF" w14:textId="77777777" w:rsidR="00E87FDD" w:rsidRPr="0041403E" w:rsidRDefault="00E87FDD" w:rsidP="00E87FDD">
      <w:pPr>
        <w:pStyle w:val="Codigooo"/>
        <w:rPr>
          <w:lang w:val="en-US"/>
        </w:rPr>
      </w:pPr>
      <w:r w:rsidRPr="0041403E">
        <w:rPr>
          <w:lang w:val="en-US"/>
        </w:rPr>
        <w:tab/>
      </w:r>
      <w:proofErr w:type="gramStart"/>
      <w:r w:rsidRPr="0041403E">
        <w:rPr>
          <w:lang w:val="en-US"/>
        </w:rPr>
        <w:t>Sample of Ultrasonic Java Testing Program.</w:t>
      </w:r>
      <w:proofErr w:type="gramEnd"/>
    </w:p>
    <w:p w14:paraId="7F36BCE6" w14:textId="77777777" w:rsidR="00E87FDD" w:rsidRPr="0041403E" w:rsidRDefault="00E87FDD" w:rsidP="00E87FDD">
      <w:pPr>
        <w:pStyle w:val="Codigooo"/>
        <w:rPr>
          <w:lang w:val="en-US"/>
        </w:rPr>
      </w:pPr>
      <w:r w:rsidRPr="0041403E">
        <w:rPr>
          <w:lang w:val="en-US"/>
        </w:rPr>
        <w:t>*/</w:t>
      </w:r>
    </w:p>
    <w:p w14:paraId="71F9C8A0" w14:textId="77777777" w:rsidR="00E87FDD" w:rsidRPr="0041403E" w:rsidRDefault="00E87FDD" w:rsidP="00E87FDD">
      <w:pPr>
        <w:pStyle w:val="Codigooo"/>
        <w:rPr>
          <w:lang w:val="en-US"/>
        </w:rPr>
      </w:pPr>
    </w:p>
    <w:p w14:paraId="169292BF" w14:textId="77777777" w:rsidR="00E87FDD" w:rsidRPr="0041403E" w:rsidRDefault="00E87FDD" w:rsidP="00E87FDD">
      <w:pPr>
        <w:pStyle w:val="Codigooo"/>
        <w:rPr>
          <w:lang w:val="en-US"/>
        </w:rPr>
      </w:pPr>
      <w:proofErr w:type="gramStart"/>
      <w:r w:rsidRPr="0041403E">
        <w:rPr>
          <w:lang w:val="en-US"/>
        </w:rPr>
        <w:t>import</w:t>
      </w:r>
      <w:proofErr w:type="gramEnd"/>
      <w:r w:rsidRPr="0041403E">
        <w:rPr>
          <w:lang w:val="en-US"/>
        </w:rPr>
        <w:t xml:space="preserve"> </w:t>
      </w:r>
      <w:proofErr w:type="spellStart"/>
      <w:r w:rsidRPr="0041403E">
        <w:rPr>
          <w:lang w:val="en-US"/>
        </w:rPr>
        <w:t>lejos.nxt</w:t>
      </w:r>
      <w:proofErr w:type="spellEnd"/>
      <w:r w:rsidRPr="0041403E">
        <w:rPr>
          <w:lang w:val="en-US"/>
        </w:rPr>
        <w:t>.*;</w:t>
      </w:r>
    </w:p>
    <w:p w14:paraId="10145D2A" w14:textId="77777777" w:rsidR="00E87FDD" w:rsidRPr="0041403E" w:rsidRDefault="00E87FDD" w:rsidP="00E87FDD">
      <w:pPr>
        <w:pStyle w:val="Codigooo"/>
        <w:rPr>
          <w:lang w:val="en-US"/>
        </w:rPr>
      </w:pPr>
    </w:p>
    <w:p w14:paraId="7846DB70" w14:textId="77777777" w:rsidR="00E87FDD" w:rsidRPr="0041403E" w:rsidRDefault="00E87FDD" w:rsidP="00E87FDD">
      <w:pPr>
        <w:pStyle w:val="Codigooo"/>
        <w:rPr>
          <w:lang w:val="en-US"/>
        </w:rPr>
      </w:pPr>
      <w:proofErr w:type="gramStart"/>
      <w:r w:rsidRPr="0041403E">
        <w:rPr>
          <w:lang w:val="en-US"/>
        </w:rPr>
        <w:t>public</w:t>
      </w:r>
      <w:proofErr w:type="gramEnd"/>
      <w:r w:rsidRPr="0041403E">
        <w:rPr>
          <w:lang w:val="en-US"/>
        </w:rPr>
        <w:t xml:space="preserve"> class </w:t>
      </w:r>
      <w:proofErr w:type="spellStart"/>
      <w:r w:rsidRPr="0041403E">
        <w:rPr>
          <w:lang w:val="en-US"/>
        </w:rPr>
        <w:t>SonicTest</w:t>
      </w:r>
      <w:proofErr w:type="spellEnd"/>
      <w:r w:rsidRPr="0041403E">
        <w:rPr>
          <w:lang w:val="en-US"/>
        </w:rPr>
        <w:t xml:space="preserve"> {</w:t>
      </w:r>
    </w:p>
    <w:p w14:paraId="515D46F5" w14:textId="77777777" w:rsidR="00E87FDD" w:rsidRPr="0041403E" w:rsidRDefault="00E87FDD" w:rsidP="00E87FDD">
      <w:pPr>
        <w:pStyle w:val="Codigooo"/>
        <w:rPr>
          <w:lang w:val="en-US"/>
        </w:rPr>
      </w:pPr>
      <w:r w:rsidRPr="0041403E">
        <w:rPr>
          <w:lang w:val="en-US"/>
        </w:rPr>
        <w:t xml:space="preserve">  </w:t>
      </w:r>
      <w:proofErr w:type="gramStart"/>
      <w:r w:rsidRPr="0041403E">
        <w:rPr>
          <w:lang w:val="en-US"/>
        </w:rPr>
        <w:t>public</w:t>
      </w:r>
      <w:proofErr w:type="gramEnd"/>
      <w:r w:rsidRPr="0041403E">
        <w:rPr>
          <w:lang w:val="en-US"/>
        </w:rPr>
        <w:t xml:space="preserve"> static void main(String[] </w:t>
      </w:r>
      <w:proofErr w:type="spellStart"/>
      <w:r w:rsidRPr="0041403E">
        <w:rPr>
          <w:lang w:val="en-US"/>
        </w:rPr>
        <w:t>args</w:t>
      </w:r>
      <w:proofErr w:type="spellEnd"/>
      <w:r w:rsidRPr="0041403E">
        <w:rPr>
          <w:lang w:val="en-US"/>
        </w:rPr>
        <w:t>) throws Exception {</w:t>
      </w:r>
    </w:p>
    <w:p w14:paraId="0277F4CE" w14:textId="77777777" w:rsidR="00E87FDD" w:rsidRPr="003A6A41" w:rsidRDefault="00E87FDD" w:rsidP="00E87FDD">
      <w:pPr>
        <w:pStyle w:val="Codigooo"/>
        <w:rPr>
          <w:lang w:val="es-ES_tradnl"/>
        </w:rPr>
      </w:pPr>
      <w:r w:rsidRPr="0041403E">
        <w:rPr>
          <w:lang w:val="en-US"/>
        </w:rPr>
        <w:t xml:space="preserve">    </w:t>
      </w:r>
      <w:proofErr w:type="spellStart"/>
      <w:r w:rsidRPr="003A6A41">
        <w:rPr>
          <w:color w:val="FF0000"/>
          <w:lang w:val="es-ES_tradnl"/>
        </w:rPr>
        <w:t>UltrasonicSensor</w:t>
      </w:r>
      <w:proofErr w:type="spellEnd"/>
      <w:r w:rsidRPr="003A6A41">
        <w:rPr>
          <w:color w:val="FF0000"/>
          <w:lang w:val="es-ES_tradnl"/>
        </w:rPr>
        <w:t xml:space="preserve"> </w:t>
      </w:r>
      <w:proofErr w:type="spellStart"/>
      <w:r w:rsidRPr="003A6A41">
        <w:rPr>
          <w:color w:val="FF0000"/>
          <w:lang w:val="es-ES_tradnl"/>
        </w:rPr>
        <w:t>sonic</w:t>
      </w:r>
      <w:proofErr w:type="spellEnd"/>
      <w:r w:rsidRPr="003A6A41">
        <w:rPr>
          <w:color w:val="FF0000"/>
          <w:lang w:val="es-ES_tradnl"/>
        </w:rPr>
        <w:t xml:space="preserve"> = new</w:t>
      </w:r>
      <w:r w:rsidRPr="003A6A41">
        <w:rPr>
          <w:lang w:val="es-ES_tradnl"/>
        </w:rPr>
        <w:t xml:space="preserve"> </w:t>
      </w:r>
      <w:proofErr w:type="spellStart"/>
      <w:proofErr w:type="gramStart"/>
      <w:r w:rsidRPr="003A6A41">
        <w:rPr>
          <w:color w:val="FF0000"/>
          <w:lang w:val="es-ES_tradnl"/>
        </w:rPr>
        <w:t>UltrasonicSensor</w:t>
      </w:r>
      <w:proofErr w:type="spellEnd"/>
      <w:r w:rsidRPr="003A6A41">
        <w:rPr>
          <w:color w:val="FF0000"/>
          <w:lang w:val="es-ES_tradnl"/>
        </w:rPr>
        <w:t>(</w:t>
      </w:r>
      <w:proofErr w:type="gramEnd"/>
      <w:r w:rsidRPr="003A6A41">
        <w:rPr>
          <w:color w:val="FF0000"/>
          <w:lang w:val="es-ES_tradnl"/>
        </w:rPr>
        <w:t>SensorPort.S1);</w:t>
      </w:r>
    </w:p>
    <w:p w14:paraId="4EF74778" w14:textId="77777777" w:rsidR="00E87FDD" w:rsidRPr="003A6A41" w:rsidRDefault="00E87FDD" w:rsidP="00E87FDD">
      <w:pPr>
        <w:pStyle w:val="Codigooo"/>
        <w:rPr>
          <w:lang w:val="es-ES_tradnl"/>
        </w:rPr>
      </w:pPr>
    </w:p>
    <w:p w14:paraId="7F7DAF1E" w14:textId="77777777" w:rsidR="00E87FDD" w:rsidRPr="0041403E" w:rsidRDefault="00E87FDD" w:rsidP="00E87FDD">
      <w:pPr>
        <w:pStyle w:val="Codigooo"/>
        <w:rPr>
          <w:lang w:val="en-US"/>
        </w:rPr>
      </w:pPr>
      <w:r w:rsidRPr="003A6A41">
        <w:rPr>
          <w:lang w:val="es-ES_tradnl"/>
        </w:rPr>
        <w:t xml:space="preserve">    </w:t>
      </w:r>
      <w:proofErr w:type="gramStart"/>
      <w:r w:rsidRPr="0041403E">
        <w:rPr>
          <w:lang w:val="en-US"/>
        </w:rPr>
        <w:t>while</w:t>
      </w:r>
      <w:proofErr w:type="gramEnd"/>
      <w:r w:rsidRPr="0041403E">
        <w:rPr>
          <w:lang w:val="en-US"/>
        </w:rPr>
        <w:t xml:space="preserve"> (!</w:t>
      </w:r>
      <w:proofErr w:type="spellStart"/>
      <w:r w:rsidRPr="0041403E">
        <w:rPr>
          <w:lang w:val="en-US"/>
        </w:rPr>
        <w:t>Button.ESCAPE.isPressed</w:t>
      </w:r>
      <w:proofErr w:type="spellEnd"/>
      <w:r w:rsidRPr="0041403E">
        <w:rPr>
          <w:lang w:val="en-US"/>
        </w:rPr>
        <w:t>()) {</w:t>
      </w:r>
    </w:p>
    <w:p w14:paraId="13B411A7" w14:textId="77777777" w:rsidR="00E87FDD" w:rsidRPr="0041403E" w:rsidRDefault="00E87FDD" w:rsidP="00E87FDD">
      <w:pPr>
        <w:pStyle w:val="Codigooo"/>
        <w:rPr>
          <w:lang w:val="en-US"/>
        </w:rPr>
      </w:pPr>
      <w:r w:rsidRPr="0041403E">
        <w:rPr>
          <w:lang w:val="en-US"/>
        </w:rPr>
        <w:t xml:space="preserve">      </w:t>
      </w:r>
      <w:proofErr w:type="spellStart"/>
      <w:proofErr w:type="gramStart"/>
      <w:r w:rsidRPr="0041403E">
        <w:rPr>
          <w:lang w:val="en-US"/>
        </w:rPr>
        <w:t>LCD.clear</w:t>
      </w:r>
      <w:proofErr w:type="spellEnd"/>
      <w:r w:rsidRPr="0041403E">
        <w:rPr>
          <w:lang w:val="en-US"/>
        </w:rPr>
        <w:t>(</w:t>
      </w:r>
      <w:proofErr w:type="gramEnd"/>
      <w:r w:rsidRPr="0041403E">
        <w:rPr>
          <w:lang w:val="en-US"/>
        </w:rPr>
        <w:t>);</w:t>
      </w:r>
    </w:p>
    <w:p w14:paraId="4566CFEA" w14:textId="77777777" w:rsidR="00E87FDD" w:rsidRPr="00781B82" w:rsidRDefault="00E87FDD" w:rsidP="00E87FDD">
      <w:pPr>
        <w:pStyle w:val="Codigooo"/>
        <w:rPr>
          <w:lang w:val="es-ES"/>
        </w:rPr>
      </w:pPr>
      <w:r w:rsidRPr="0041403E">
        <w:rPr>
          <w:lang w:val="en-US"/>
        </w:rPr>
        <w:t xml:space="preserve">      </w:t>
      </w:r>
      <w:proofErr w:type="spellStart"/>
      <w:proofErr w:type="gramStart"/>
      <w:r w:rsidRPr="00781B82">
        <w:rPr>
          <w:lang w:val="es-ES"/>
        </w:rPr>
        <w:t>LCD.drawInt</w:t>
      </w:r>
      <w:proofErr w:type="spellEnd"/>
      <w:r w:rsidRPr="00781B82">
        <w:rPr>
          <w:lang w:val="es-ES"/>
        </w:rPr>
        <w:t>(</w:t>
      </w:r>
      <w:proofErr w:type="spellStart"/>
      <w:proofErr w:type="gramEnd"/>
      <w:r w:rsidRPr="00781B82">
        <w:rPr>
          <w:color w:val="FF0000"/>
          <w:lang w:val="es-ES"/>
        </w:rPr>
        <w:t>sonic.getDistance</w:t>
      </w:r>
      <w:proofErr w:type="spellEnd"/>
      <w:r w:rsidRPr="00781B82">
        <w:rPr>
          <w:color w:val="FF0000"/>
          <w:lang w:val="es-ES"/>
        </w:rPr>
        <w:t>()</w:t>
      </w:r>
      <w:r w:rsidRPr="00781B82">
        <w:rPr>
          <w:lang w:val="es-ES"/>
        </w:rPr>
        <w:t>, 0, 3);</w:t>
      </w:r>
    </w:p>
    <w:p w14:paraId="14431502" w14:textId="77777777" w:rsidR="00E87FDD" w:rsidRPr="003A6A41" w:rsidRDefault="00E87FDD" w:rsidP="00E87FDD">
      <w:pPr>
        <w:pStyle w:val="Codigooo"/>
        <w:rPr>
          <w:lang w:val="es-ES_tradnl"/>
        </w:rPr>
      </w:pPr>
      <w:r w:rsidRPr="00781B82">
        <w:rPr>
          <w:lang w:val="es-ES"/>
        </w:rPr>
        <w:t xml:space="preserve">    </w:t>
      </w:r>
      <w:r w:rsidRPr="003A6A41">
        <w:rPr>
          <w:lang w:val="es-ES_tradnl"/>
        </w:rPr>
        <w:t>}</w:t>
      </w:r>
    </w:p>
    <w:p w14:paraId="6C89AEC3" w14:textId="77777777" w:rsidR="00E87FDD" w:rsidRPr="003A6A41" w:rsidRDefault="00E87FDD" w:rsidP="00E87FDD">
      <w:pPr>
        <w:pStyle w:val="Codigooo"/>
        <w:rPr>
          <w:lang w:val="es-ES_tradnl"/>
        </w:rPr>
      </w:pPr>
      <w:r w:rsidRPr="003A6A41">
        <w:rPr>
          <w:lang w:val="es-ES_tradnl"/>
        </w:rPr>
        <w:t xml:space="preserve">  }</w:t>
      </w:r>
    </w:p>
    <w:p w14:paraId="79026227" w14:textId="77777777" w:rsidR="00E87FDD" w:rsidRPr="003A6A41" w:rsidRDefault="00E87FDD" w:rsidP="00E87FDD">
      <w:pPr>
        <w:pStyle w:val="Codigooo"/>
        <w:rPr>
          <w:lang w:val="es-ES_tradnl"/>
        </w:rPr>
      </w:pPr>
      <w:r w:rsidRPr="003A6A41">
        <w:rPr>
          <w:lang w:val="es-ES_tradnl"/>
        </w:rPr>
        <w:t>}</w:t>
      </w:r>
      <w:r w:rsidRPr="003A6A41">
        <w:rPr>
          <w:lang w:val="es-ES_tradnl"/>
        </w:rPr>
        <w:tab/>
      </w:r>
    </w:p>
    <w:p w14:paraId="6B7C60FC" w14:textId="77777777" w:rsidR="00E87FDD" w:rsidRPr="003A6A41" w:rsidRDefault="00E87FDD" w:rsidP="00E87FDD">
      <w:pPr>
        <w:pStyle w:val="Codigooo"/>
        <w:rPr>
          <w:lang w:val="es-ES_tradnl"/>
        </w:rPr>
      </w:pPr>
    </w:p>
    <w:p w14:paraId="1DA19644" w14:textId="77777777" w:rsidR="00E87FDD" w:rsidRDefault="00E87FDD" w:rsidP="00E87FDD">
      <w:pPr>
        <w:pStyle w:val="Normal-2"/>
        <w:rPr>
          <w:lang w:val="es-ES_tradnl"/>
        </w:rPr>
      </w:pPr>
      <w:r w:rsidRPr="003A6A41">
        <w:rPr>
          <w:lang w:val="es-ES_tradnl"/>
        </w:rPr>
        <w:t xml:space="preserve">Para utilizar el sensor es necesario crear una instancia de </w:t>
      </w:r>
      <w:proofErr w:type="spellStart"/>
      <w:r w:rsidRPr="003A6A41">
        <w:rPr>
          <w:lang w:val="es-ES_tradnl"/>
        </w:rPr>
        <w:t>UltrasonicSensor</w:t>
      </w:r>
      <w:proofErr w:type="spellEnd"/>
      <w:r w:rsidRPr="003A6A41">
        <w:rPr>
          <w:lang w:val="es-ES_tradnl"/>
        </w:rPr>
        <w:t>, e indicar en que puerto se encuentra conectado.</w:t>
      </w:r>
      <w:r>
        <w:rPr>
          <w:lang w:val="es-ES_tradnl"/>
        </w:rPr>
        <w:t xml:space="preserve"> </w:t>
      </w:r>
      <w:r w:rsidRPr="003A6A41">
        <w:rPr>
          <w:lang w:val="es-ES_tradnl"/>
        </w:rPr>
        <w:t xml:space="preserve">Para calcular la distancia a cualquier objeto se utiliza el método </w:t>
      </w:r>
      <w:proofErr w:type="spellStart"/>
      <w:proofErr w:type="gramStart"/>
      <w:r w:rsidRPr="003A6A41">
        <w:rPr>
          <w:lang w:val="es-ES_tradnl"/>
        </w:rPr>
        <w:t>getDistance</w:t>
      </w:r>
      <w:proofErr w:type="spellEnd"/>
      <w:r w:rsidRPr="003A6A41">
        <w:rPr>
          <w:lang w:val="es-ES_tradnl"/>
        </w:rPr>
        <w:t>(</w:t>
      </w:r>
      <w:proofErr w:type="gramEnd"/>
      <w:r w:rsidRPr="003A6A41">
        <w:rPr>
          <w:lang w:val="es-ES_tradnl"/>
        </w:rPr>
        <w:t>) que devuelve la distancia en centímetros.</w:t>
      </w:r>
    </w:p>
    <w:p w14:paraId="5B0E65C6" w14:textId="76C6AB34" w:rsidR="00E87FDD" w:rsidRPr="003A6A41" w:rsidRDefault="00E87FDD" w:rsidP="00E87FDD">
      <w:pPr>
        <w:pStyle w:val="Normal-2"/>
        <w:rPr>
          <w:lang w:val="es-ES_tradnl"/>
        </w:rPr>
      </w:pPr>
      <w:r>
        <w:rPr>
          <w:lang w:val="es-ES_tradnl"/>
        </w:rPr>
        <w:t>El sensor de ultrasonidos es un elemento secundario en el robot, su función es evitar la colisión con obstáculos, para evitar el desplazamiento inesperado, y en consecuent</w:t>
      </w:r>
      <w:r w:rsidR="001F4238">
        <w:rPr>
          <w:lang w:val="es-ES_tradnl"/>
        </w:rPr>
        <w:t xml:space="preserve">e, la pérdida de la línea </w:t>
      </w:r>
      <w:r>
        <w:rPr>
          <w:lang w:val="es-ES_tradnl"/>
        </w:rPr>
        <w:t xml:space="preserve"> que guía al robot.</w:t>
      </w:r>
    </w:p>
    <w:p w14:paraId="52634A2D" w14:textId="77777777" w:rsidR="00E87FDD" w:rsidRPr="003A6A41" w:rsidRDefault="00E87FDD" w:rsidP="00E87FDD">
      <w:pPr>
        <w:pStyle w:val="Normal-2"/>
        <w:rPr>
          <w:lang w:val="es-ES_tradnl"/>
        </w:rPr>
      </w:pPr>
    </w:p>
    <w:p w14:paraId="36D69E89" w14:textId="44C4EB5D" w:rsidR="00E87FDD" w:rsidRPr="005C2380" w:rsidRDefault="00E87FDD" w:rsidP="00E73F4C">
      <w:pPr>
        <w:pStyle w:val="Ttulo3"/>
      </w:pPr>
      <w:bookmarkStart w:id="107" w:name="_Toc161140418"/>
      <w:bookmarkStart w:id="108" w:name="_Toc291664489"/>
      <w:bookmarkStart w:id="109" w:name="_Toc292471942"/>
      <w:r>
        <w:lastRenderedPageBreak/>
        <w:t>Color Sensor</w:t>
      </w:r>
      <w:r w:rsidRPr="003A6A41">
        <w:t>:</w:t>
      </w:r>
      <w:bookmarkEnd w:id="107"/>
      <w:bookmarkEnd w:id="108"/>
      <w:bookmarkEnd w:id="109"/>
    </w:p>
    <w:p w14:paraId="628CB207" w14:textId="77777777" w:rsidR="00E87FDD" w:rsidRDefault="00E87FDD" w:rsidP="00E87FDD">
      <w:pPr>
        <w:keepNext/>
        <w:jc w:val="center"/>
      </w:pPr>
      <w:r>
        <w:rPr>
          <w:noProof/>
          <w:lang w:val="es-ES"/>
        </w:rPr>
        <w:drawing>
          <wp:inline distT="0" distB="0" distL="0" distR="0" wp14:editId="29167D84">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4A96A297" w14:textId="77777777" w:rsidR="00E87FDD" w:rsidRDefault="00E87FDD" w:rsidP="00F96D70">
      <w:pPr>
        <w:pStyle w:val="Epgrafe"/>
      </w:pPr>
      <w:bookmarkStart w:id="110" w:name="_Toc160609781"/>
      <w:bookmarkStart w:id="111" w:name="_Toc292034783"/>
      <w:r>
        <w:t xml:space="preserve">Ilustración </w:t>
      </w:r>
      <w:r>
        <w:fldChar w:fldCharType="begin"/>
      </w:r>
      <w:r>
        <w:instrText xml:space="preserve"> SEQ Ilustración \* ARABIC </w:instrText>
      </w:r>
      <w:r>
        <w:fldChar w:fldCharType="separate"/>
      </w:r>
      <w:r w:rsidR="00F96D70">
        <w:rPr>
          <w:noProof/>
        </w:rPr>
        <w:t>10</w:t>
      </w:r>
      <w:r>
        <w:fldChar w:fldCharType="end"/>
      </w:r>
      <w:r>
        <w:t xml:space="preserve"> : Sensor Óptico.</w:t>
      </w:r>
      <w:bookmarkEnd w:id="110"/>
      <w:bookmarkEnd w:id="111"/>
    </w:p>
    <w:p w14:paraId="0FE851DA" w14:textId="77777777" w:rsidR="00E87FDD" w:rsidRPr="005C2380" w:rsidRDefault="00E87FDD" w:rsidP="00E87FDD">
      <w:pPr>
        <w:jc w:val="center"/>
      </w:pPr>
    </w:p>
    <w:p w14:paraId="5E98C740" w14:textId="763B7799" w:rsidR="00E87FDD" w:rsidRDefault="00241AF4" w:rsidP="00241AF4">
      <w:pPr>
        <w:pStyle w:val="Normal-2"/>
      </w:pPr>
      <w:r w:rsidRPr="00C609E8">
        <w:t xml:space="preserve">El sensor </w:t>
      </w:r>
      <w:r>
        <w:t xml:space="preserve">de luz mide la cantidad de luz que llega a una célula foto-eléctrica (a una resistencia). El sensor contiene un LED que emite una luz que se refleja y es captada por la resistencia, que es un fototransistor. La resistencia es baja con luz y alta con </w:t>
      </w:r>
      <w:proofErr w:type="gramStart"/>
      <w:r>
        <w:t>oscuridad</w:t>
      </w:r>
      <w:r w:rsidRPr="00C609E8">
        <w:t xml:space="preserve"> </w:t>
      </w:r>
      <w:r w:rsidR="00E87FDD">
        <w:t>.</w:t>
      </w:r>
      <w:proofErr w:type="gramEnd"/>
      <w:r w:rsidR="00E87FDD">
        <w:t xml:space="preserve"> De acuerdo a [</w:t>
      </w:r>
      <w:hyperlink w:anchor="_Bibliografía" w:history="1">
        <w:r w:rsidR="00E87FDD" w:rsidRPr="00C609E8">
          <w:rPr>
            <w:rStyle w:val="Hipervnculo"/>
            <w:rFonts w:cs="Helvetica"/>
          </w:rPr>
          <w:t>5</w:t>
        </w:r>
      </w:hyperlink>
      <w:r w:rsidR="00E87FDD" w:rsidRPr="00C609E8">
        <w:t xml:space="preserve">], el rango de medición </w:t>
      </w:r>
      <w:r w:rsidR="00E87FDD">
        <w:t>del sensor es más ancho que el rango de visión del ojo, esto provoca que en la práctica el sensor obtenga resultados inesperados</w:t>
      </w:r>
      <w:r w:rsidR="00E87FDD" w:rsidRPr="00C609E8">
        <w:t xml:space="preserve">. </w:t>
      </w:r>
      <w:r w:rsidR="00E87FDD">
        <w:t>El rango de visión, según [</w:t>
      </w:r>
      <w:hyperlink w:anchor="_Bibliografía" w:history="1">
        <w:r w:rsidR="00E87FDD" w:rsidRPr="00C609E8">
          <w:rPr>
            <w:rStyle w:val="Hipervnculo"/>
            <w:rFonts w:cs="Helvetica"/>
          </w:rPr>
          <w:t>5</w:t>
        </w:r>
      </w:hyperlink>
      <w:r w:rsidR="00E87FDD" w:rsidRPr="00C609E8">
        <w:t>],</w:t>
      </w:r>
      <w:r w:rsidR="00E87FDD">
        <w:t xml:space="preserve"> abarca de 0 a 1000 lux.</w:t>
      </w:r>
    </w:p>
    <w:p w14:paraId="62681D18" w14:textId="4F310CF1" w:rsidR="00241AF4" w:rsidRDefault="00241AF4" w:rsidP="00241AF4">
      <w:pPr>
        <w:pStyle w:val="Normal-2"/>
      </w:pPr>
      <w:r>
        <w:t>Es necesario calibrar el sensor para obtener los valores esperados.</w:t>
      </w:r>
    </w:p>
    <w:p w14:paraId="2620BECA" w14:textId="2EAF8C70" w:rsidR="00E87FDD" w:rsidRPr="003A6A41" w:rsidRDefault="00E87FDD" w:rsidP="00E87FDD">
      <w:pPr>
        <w:pStyle w:val="Normal-2"/>
        <w:rPr>
          <w:lang w:val="es-ES_tradnl"/>
        </w:rPr>
      </w:pPr>
      <w:r w:rsidRPr="003A6A41">
        <w:rPr>
          <w:lang w:val="es-ES_tradnl"/>
        </w:rPr>
        <w:t xml:space="preserve">El ejemplo siguiente </w:t>
      </w:r>
      <w:r w:rsidR="00241AF4">
        <w:rPr>
          <w:lang w:val="es-ES_tradnl"/>
        </w:rPr>
        <w:t>proviene</w:t>
      </w:r>
      <w:r w:rsidRPr="003A6A41">
        <w:rPr>
          <w:lang w:val="es-ES_tradnl"/>
        </w:rPr>
        <w:t xml:space="preserve"> de la página oficial de </w:t>
      </w:r>
      <w:proofErr w:type="spellStart"/>
      <w:r w:rsidRPr="003A6A41">
        <w:rPr>
          <w:lang w:val="es-ES_tradnl"/>
        </w:rPr>
        <w:t>leJOS</w:t>
      </w:r>
      <w:proofErr w:type="spellEnd"/>
      <w:r w:rsidRPr="003A6A41">
        <w:rPr>
          <w:lang w:val="es-ES_tradnl"/>
        </w:rPr>
        <w:t xml:space="preserve"> [</w:t>
      </w:r>
      <w:hyperlink w:anchor="_Bibliografía" w:history="1">
        <w:r w:rsidRPr="003A6A41">
          <w:rPr>
            <w:rStyle w:val="Hipervnculo"/>
            <w:rFonts w:cs="Helvetica"/>
            <w:lang w:val="es-ES_tradnl"/>
          </w:rPr>
          <w:t>4</w:t>
        </w:r>
      </w:hyperlink>
      <w:r w:rsidRPr="003A6A41">
        <w:rPr>
          <w:lang w:val="es-ES_tradnl"/>
        </w:rPr>
        <w:t xml:space="preserve">] y pretende </w:t>
      </w:r>
      <w:r>
        <w:rPr>
          <w:lang w:val="es-ES_tradnl"/>
        </w:rPr>
        <w:t>obtener el valor de iluminación obtenido por el sensor:</w:t>
      </w:r>
    </w:p>
    <w:p w14:paraId="51440B5F" w14:textId="77777777" w:rsidR="00E87FDD" w:rsidRPr="007441B6" w:rsidRDefault="00E87FDD" w:rsidP="00E87FDD">
      <w:pPr>
        <w:pStyle w:val="Codigooo"/>
        <w:rPr>
          <w:lang w:val="en-US"/>
        </w:rPr>
      </w:pPr>
      <w:r w:rsidRPr="007441B6">
        <w:rPr>
          <w:lang w:val="en-US"/>
        </w:rPr>
        <w:t>/*</w:t>
      </w:r>
    </w:p>
    <w:p w14:paraId="3A7519FF" w14:textId="77777777" w:rsidR="00E87FDD" w:rsidRPr="007441B6" w:rsidRDefault="00E87FDD" w:rsidP="00E87FDD">
      <w:pPr>
        <w:pStyle w:val="Codigooo"/>
        <w:rPr>
          <w:lang w:val="en-US"/>
        </w:rPr>
      </w:pPr>
      <w:r w:rsidRPr="007441B6">
        <w:rPr>
          <w:lang w:val="en-US"/>
        </w:rPr>
        <w:lastRenderedPageBreak/>
        <w:tab/>
      </w:r>
      <w:proofErr w:type="gramStart"/>
      <w:r w:rsidRPr="007441B6">
        <w:rPr>
          <w:lang w:val="en-US"/>
        </w:rPr>
        <w:t xml:space="preserve">Sample of </w:t>
      </w:r>
      <w:r>
        <w:rPr>
          <w:lang w:val="en-US"/>
        </w:rPr>
        <w:t>Light Sensor</w:t>
      </w:r>
      <w:r w:rsidRPr="007441B6">
        <w:rPr>
          <w:lang w:val="en-US"/>
        </w:rPr>
        <w:t xml:space="preserve"> Java Testing Program.</w:t>
      </w:r>
      <w:proofErr w:type="gramEnd"/>
    </w:p>
    <w:p w14:paraId="3973275A" w14:textId="77777777" w:rsidR="00E87FDD" w:rsidRPr="0041403E" w:rsidRDefault="00E87FDD" w:rsidP="00E87FDD">
      <w:pPr>
        <w:pStyle w:val="Codigooo"/>
        <w:rPr>
          <w:lang w:val="en-US"/>
        </w:rPr>
      </w:pPr>
      <w:r w:rsidRPr="0041403E">
        <w:rPr>
          <w:lang w:val="en-US"/>
        </w:rPr>
        <w:t>*/</w:t>
      </w:r>
    </w:p>
    <w:p w14:paraId="11B967C3" w14:textId="77777777" w:rsidR="00E87FDD" w:rsidRPr="0041403E" w:rsidRDefault="00E87FDD" w:rsidP="00E87FDD">
      <w:pPr>
        <w:pStyle w:val="Normal-2"/>
        <w:rPr>
          <w:lang w:val="en-US"/>
        </w:rPr>
      </w:pPr>
    </w:p>
    <w:p w14:paraId="10CE62EF" w14:textId="77777777" w:rsidR="00E87FDD" w:rsidRPr="006D61CE" w:rsidRDefault="00E87FDD" w:rsidP="00E87FDD">
      <w:pPr>
        <w:pStyle w:val="Codigooo"/>
      </w:pPr>
      <w:proofErr w:type="gramStart"/>
      <w:r w:rsidRPr="006D61CE">
        <w:t>import</w:t>
      </w:r>
      <w:proofErr w:type="gramEnd"/>
      <w:r w:rsidRPr="006D61CE">
        <w:t xml:space="preserve"> </w:t>
      </w:r>
      <w:proofErr w:type="spellStart"/>
      <w:r w:rsidRPr="006D61CE">
        <w:t>lejos.nxt.LCD</w:t>
      </w:r>
      <w:proofErr w:type="spellEnd"/>
      <w:r w:rsidRPr="006D61CE">
        <w:t>;</w:t>
      </w:r>
    </w:p>
    <w:p w14:paraId="58B61C0D" w14:textId="77777777" w:rsidR="00E87FDD" w:rsidRPr="006D61CE" w:rsidRDefault="00E87FDD" w:rsidP="00E87FDD">
      <w:pPr>
        <w:pStyle w:val="Codigooo"/>
      </w:pPr>
      <w:proofErr w:type="gramStart"/>
      <w:r w:rsidRPr="006D61CE">
        <w:t>import</w:t>
      </w:r>
      <w:proofErr w:type="gramEnd"/>
      <w:r w:rsidRPr="006D61CE">
        <w:t xml:space="preserve"> </w:t>
      </w:r>
      <w:proofErr w:type="spellStart"/>
      <w:r w:rsidRPr="006D61CE">
        <w:t>lejos.nxt.LightSensor</w:t>
      </w:r>
      <w:proofErr w:type="spellEnd"/>
      <w:r w:rsidRPr="006D61CE">
        <w:t>;</w:t>
      </w:r>
    </w:p>
    <w:p w14:paraId="5D5F0586" w14:textId="77777777" w:rsidR="00E87FDD" w:rsidRPr="006D61CE" w:rsidRDefault="00E87FDD" w:rsidP="00E87FDD">
      <w:pPr>
        <w:pStyle w:val="Codigooo"/>
      </w:pPr>
      <w:proofErr w:type="gramStart"/>
      <w:r w:rsidRPr="006D61CE">
        <w:t>import</w:t>
      </w:r>
      <w:proofErr w:type="gramEnd"/>
      <w:r w:rsidRPr="006D61CE">
        <w:t xml:space="preserve"> </w:t>
      </w:r>
      <w:proofErr w:type="spellStart"/>
      <w:r w:rsidRPr="006D61CE">
        <w:t>lejos.nxt.SensorPort</w:t>
      </w:r>
      <w:proofErr w:type="spellEnd"/>
      <w:r w:rsidRPr="006D61CE">
        <w:t>;</w:t>
      </w:r>
    </w:p>
    <w:p w14:paraId="2163C79D" w14:textId="77777777" w:rsidR="00E87FDD" w:rsidRPr="006D61CE" w:rsidRDefault="00E87FDD" w:rsidP="00E87FDD">
      <w:pPr>
        <w:pStyle w:val="Codigooo"/>
      </w:pPr>
    </w:p>
    <w:p w14:paraId="0BED9506" w14:textId="77777777" w:rsidR="00E87FDD" w:rsidRPr="006D61CE" w:rsidRDefault="00E87FDD" w:rsidP="00E87FDD">
      <w:pPr>
        <w:pStyle w:val="Codigooo"/>
      </w:pPr>
      <w:proofErr w:type="gramStart"/>
      <w:r w:rsidRPr="006D61CE">
        <w:t>public</w:t>
      </w:r>
      <w:proofErr w:type="gramEnd"/>
      <w:r w:rsidRPr="006D61CE">
        <w:t xml:space="preserve"> class </w:t>
      </w:r>
      <w:proofErr w:type="spellStart"/>
      <w:r w:rsidRPr="006D61CE">
        <w:t>LightTest</w:t>
      </w:r>
      <w:proofErr w:type="spellEnd"/>
      <w:r w:rsidRPr="006D61CE">
        <w:t xml:space="preserve"> {</w:t>
      </w:r>
    </w:p>
    <w:p w14:paraId="347AC97E" w14:textId="77777777" w:rsidR="00E87FDD" w:rsidRPr="006D61CE" w:rsidRDefault="00E87FDD" w:rsidP="00E87FDD">
      <w:pPr>
        <w:pStyle w:val="Codigooo"/>
      </w:pPr>
      <w:r w:rsidRPr="006D61CE">
        <w:t xml:space="preserve">  </w:t>
      </w:r>
      <w:proofErr w:type="gramStart"/>
      <w:r w:rsidRPr="006D61CE">
        <w:t>public</w:t>
      </w:r>
      <w:proofErr w:type="gramEnd"/>
      <w:r w:rsidRPr="006D61CE">
        <w:t xml:space="preserve"> static void main(String[] </w:t>
      </w:r>
      <w:proofErr w:type="spellStart"/>
      <w:r w:rsidRPr="006D61CE">
        <w:t>args</w:t>
      </w:r>
      <w:proofErr w:type="spellEnd"/>
      <w:r w:rsidRPr="006D61CE">
        <w:t>) throws Exception {</w:t>
      </w:r>
    </w:p>
    <w:p w14:paraId="6590B718" w14:textId="77777777" w:rsidR="00E87FDD" w:rsidRPr="006D61CE" w:rsidRDefault="00E87FDD" w:rsidP="00E87FDD">
      <w:pPr>
        <w:pStyle w:val="Codigooo"/>
      </w:pPr>
      <w:r w:rsidRPr="006D61CE">
        <w:t xml:space="preserve">    </w:t>
      </w:r>
      <w:proofErr w:type="spellStart"/>
      <w:r w:rsidRPr="006D61CE">
        <w:t>LightSensor</w:t>
      </w:r>
      <w:proofErr w:type="spellEnd"/>
      <w:r w:rsidRPr="006D61CE">
        <w:t xml:space="preserve"> light = new </w:t>
      </w:r>
      <w:proofErr w:type="spellStart"/>
      <w:proofErr w:type="gramStart"/>
      <w:r w:rsidRPr="006D61CE">
        <w:t>LightSensor</w:t>
      </w:r>
      <w:proofErr w:type="spellEnd"/>
      <w:r w:rsidRPr="006D61CE">
        <w:t>(</w:t>
      </w:r>
      <w:proofErr w:type="gramEnd"/>
      <w:r w:rsidRPr="006D61CE">
        <w:t>SensorPort.S1, true);</w:t>
      </w:r>
    </w:p>
    <w:p w14:paraId="7BCD0921" w14:textId="77777777" w:rsidR="00E87FDD" w:rsidRPr="006D61CE" w:rsidRDefault="00E87FDD" w:rsidP="00E87FDD">
      <w:pPr>
        <w:pStyle w:val="Codigooo"/>
      </w:pPr>
    </w:p>
    <w:p w14:paraId="03E42908" w14:textId="77777777" w:rsidR="00E87FDD" w:rsidRPr="006D61CE" w:rsidRDefault="00E87FDD" w:rsidP="00E87FDD">
      <w:pPr>
        <w:pStyle w:val="Codigooo"/>
      </w:pPr>
      <w:r w:rsidRPr="006D61CE">
        <w:t xml:space="preserve">    </w:t>
      </w:r>
      <w:proofErr w:type="gramStart"/>
      <w:r w:rsidRPr="006D61CE">
        <w:t>while</w:t>
      </w:r>
      <w:proofErr w:type="gramEnd"/>
      <w:r w:rsidRPr="006D61CE">
        <w:t xml:space="preserve"> (true) {</w:t>
      </w:r>
    </w:p>
    <w:p w14:paraId="6306DD10" w14:textId="77777777" w:rsidR="00E87FDD" w:rsidRPr="006D61CE" w:rsidRDefault="00E87FDD" w:rsidP="00E87FDD">
      <w:pPr>
        <w:pStyle w:val="Codigooo"/>
      </w:pPr>
      <w:r w:rsidRPr="006D61CE">
        <w:t xml:space="preserve">      </w:t>
      </w:r>
      <w:proofErr w:type="spellStart"/>
      <w:proofErr w:type="gramStart"/>
      <w:r>
        <w:t>LCD.drawInt</w:t>
      </w:r>
      <w:proofErr w:type="spellEnd"/>
      <w:r>
        <w:t>(</w:t>
      </w:r>
      <w:proofErr w:type="spellStart"/>
      <w:proofErr w:type="gramEnd"/>
      <w:r>
        <w:t>light.readValue</w:t>
      </w:r>
      <w:proofErr w:type="spellEnd"/>
      <w:r>
        <w:t>(), 1</w:t>
      </w:r>
      <w:r w:rsidRPr="006D61CE">
        <w:t>, 0, 0);</w:t>
      </w:r>
    </w:p>
    <w:p w14:paraId="195BA1C1" w14:textId="77777777" w:rsidR="00E87FDD" w:rsidRPr="004050F5" w:rsidRDefault="00E87FDD" w:rsidP="00E87FDD">
      <w:pPr>
        <w:pStyle w:val="Codigooo"/>
        <w:rPr>
          <w:lang w:val="es-ES"/>
        </w:rPr>
      </w:pPr>
      <w:r w:rsidRPr="006D61CE">
        <w:t xml:space="preserve">    </w:t>
      </w:r>
      <w:r w:rsidRPr="004050F5">
        <w:rPr>
          <w:lang w:val="es-ES"/>
        </w:rPr>
        <w:t>}</w:t>
      </w:r>
    </w:p>
    <w:p w14:paraId="6B593503" w14:textId="77777777" w:rsidR="00E87FDD" w:rsidRPr="004050F5" w:rsidRDefault="00E87FDD" w:rsidP="00E87FDD">
      <w:pPr>
        <w:pStyle w:val="Codigooo"/>
        <w:rPr>
          <w:lang w:val="es-ES"/>
        </w:rPr>
      </w:pPr>
      <w:r w:rsidRPr="004050F5">
        <w:rPr>
          <w:lang w:val="es-ES"/>
        </w:rPr>
        <w:t>  }</w:t>
      </w:r>
    </w:p>
    <w:p w14:paraId="5853B45E" w14:textId="77777777" w:rsidR="00E87FDD" w:rsidRPr="004050F5" w:rsidRDefault="00E87FDD" w:rsidP="00E87FDD">
      <w:pPr>
        <w:pStyle w:val="Codigooo"/>
        <w:rPr>
          <w:lang w:val="es-ES"/>
        </w:rPr>
      </w:pPr>
      <w:r w:rsidRPr="004050F5">
        <w:rPr>
          <w:lang w:val="es-ES"/>
        </w:rPr>
        <w:t>}</w:t>
      </w:r>
    </w:p>
    <w:p w14:paraId="1E3B52CA" w14:textId="77777777" w:rsidR="00E87FDD" w:rsidRDefault="00E87FDD" w:rsidP="00E87FDD">
      <w:pPr>
        <w:pStyle w:val="Normal-2"/>
        <w:rPr>
          <w:lang w:val="es-ES_tradnl"/>
        </w:rPr>
      </w:pPr>
      <w:r w:rsidRPr="003A6A41">
        <w:rPr>
          <w:lang w:val="es-ES_tradnl"/>
        </w:rPr>
        <w:t xml:space="preserve">Para utilizar el sensor es necesario crear una instancia de </w:t>
      </w:r>
      <w:proofErr w:type="spellStart"/>
      <w:r>
        <w:rPr>
          <w:lang w:val="es-ES_tradnl"/>
        </w:rPr>
        <w:t>LightSensor</w:t>
      </w:r>
      <w:proofErr w:type="spellEnd"/>
      <w:r w:rsidRPr="003A6A41">
        <w:rPr>
          <w:lang w:val="es-ES_tradnl"/>
        </w:rPr>
        <w:t>, e indicar en que puerto se encuentra conectado.</w:t>
      </w:r>
      <w:r>
        <w:rPr>
          <w:lang w:val="es-ES_tradnl"/>
        </w:rPr>
        <w:t xml:space="preserve"> </w:t>
      </w:r>
      <w:r w:rsidRPr="003A6A41">
        <w:rPr>
          <w:lang w:val="es-ES_tradnl"/>
        </w:rPr>
        <w:t xml:space="preserve">Para obtener el valor </w:t>
      </w:r>
      <w:r>
        <w:rPr>
          <w:lang w:val="es-ES_tradnl"/>
        </w:rPr>
        <w:t xml:space="preserve">de iluminación es necesario llamar al método </w:t>
      </w:r>
      <w:proofErr w:type="spellStart"/>
      <w:proofErr w:type="gramStart"/>
      <w:r>
        <w:rPr>
          <w:lang w:val="es-ES_tradnl"/>
        </w:rPr>
        <w:t>readValue</w:t>
      </w:r>
      <w:proofErr w:type="spellEnd"/>
      <w:r>
        <w:rPr>
          <w:lang w:val="es-ES_tradnl"/>
        </w:rPr>
        <w:t>(</w:t>
      </w:r>
      <w:proofErr w:type="gramEnd"/>
      <w:r>
        <w:rPr>
          <w:lang w:val="es-ES_tradnl"/>
        </w:rPr>
        <w:t>).</w:t>
      </w:r>
    </w:p>
    <w:p w14:paraId="64E3E4A6" w14:textId="4220D171" w:rsidR="00E87FDD" w:rsidRDefault="00E87FDD" w:rsidP="00E87FDD">
      <w:pPr>
        <w:pStyle w:val="Normal-2"/>
        <w:rPr>
          <w:lang w:val="es-ES_tradnl"/>
        </w:rPr>
      </w:pPr>
      <w:r>
        <w:rPr>
          <w:lang w:val="es-ES_tradnl"/>
        </w:rPr>
        <w:t xml:space="preserve">El sensor de luz es el sensor más importante del proyecto. Es el encargado de guiar al robot sobre el mapa de aristas y nodos </w:t>
      </w:r>
      <w:r w:rsidR="00622583">
        <w:rPr>
          <w:lang w:val="es-ES_tradnl"/>
        </w:rPr>
        <w:t>que representa el supermercado, y el encargado de diferenciar las zonas de productos.</w:t>
      </w:r>
    </w:p>
    <w:p w14:paraId="28167EBA" w14:textId="6BE3B1BC" w:rsidR="00781B82" w:rsidRDefault="00781B82" w:rsidP="00E87FDD">
      <w:pPr>
        <w:pStyle w:val="Normal-2"/>
        <w:rPr>
          <w:lang w:val="es-ES_tradnl"/>
        </w:rPr>
      </w:pPr>
      <w:r>
        <w:rPr>
          <w:lang w:val="es-ES_tradnl"/>
        </w:rPr>
        <w:t xml:space="preserve">Cómo el sensor de luz depende de la iluminación del lugar en el que se encuentre, es necesario calibrarlo antes de utilizarlo. La función </w:t>
      </w:r>
      <w:r>
        <w:rPr>
          <w:lang w:val="es-ES_tradnl"/>
        </w:rPr>
        <w:lastRenderedPageBreak/>
        <w:t>de calibración consiste en tomar las mediciones de los máximos</w:t>
      </w:r>
      <w:r w:rsidR="00166A9B">
        <w:rPr>
          <w:lang w:val="es-ES_tradnl"/>
        </w:rPr>
        <w:t xml:space="preserve"> y mínimos</w:t>
      </w:r>
      <w:r>
        <w:rPr>
          <w:lang w:val="es-ES_tradnl"/>
        </w:rPr>
        <w:t xml:space="preserve"> rangos</w:t>
      </w:r>
      <w:r w:rsidR="00166A9B">
        <w:rPr>
          <w:lang w:val="es-ES_tradnl"/>
        </w:rPr>
        <w:t xml:space="preserve"> de blanco y negro</w:t>
      </w:r>
      <w:r>
        <w:rPr>
          <w:lang w:val="es-ES_tradnl"/>
        </w:rPr>
        <w:t>, y guardarlos en una variable, es decir, tomar las mediciones del color blanco y negro en las condiciones de iluminación del lugar, como se aprecia a continuación:</w:t>
      </w:r>
    </w:p>
    <w:p w14:paraId="67F61B15" w14:textId="77777777" w:rsidR="00166A9B" w:rsidRDefault="00166A9B" w:rsidP="00166A9B">
      <w:pPr>
        <w:pStyle w:val="Normal-2"/>
        <w:keepNext/>
        <w:ind w:firstLine="142"/>
        <w:jc w:val="center"/>
      </w:pPr>
      <w:r>
        <w:rPr>
          <w:noProof/>
        </w:rPr>
        <w:drawing>
          <wp:inline distT="0" distB="0" distL="0" distR="0" wp14:editId="343D8339">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F01C1AD" w14:textId="138ADB03" w:rsidR="00166A9B" w:rsidRDefault="00166A9B" w:rsidP="00F96D70">
      <w:pPr>
        <w:pStyle w:val="Epgrafe"/>
      </w:pPr>
      <w:bookmarkStart w:id="112" w:name="_Toc292034784"/>
      <w:r>
        <w:t xml:space="preserve">Ilustración </w:t>
      </w:r>
      <w:r>
        <w:fldChar w:fldCharType="begin"/>
      </w:r>
      <w:r>
        <w:instrText xml:space="preserve"> SEQ Ilustración \* ARABIC </w:instrText>
      </w:r>
      <w:r>
        <w:fldChar w:fldCharType="separate"/>
      </w:r>
      <w:r w:rsidR="00F96D70">
        <w:rPr>
          <w:noProof/>
        </w:rPr>
        <w:t>11</w:t>
      </w:r>
      <w:r>
        <w:fldChar w:fldCharType="end"/>
      </w:r>
      <w:r>
        <w:t>: Calibración de Light Sensor</w:t>
      </w:r>
      <w:bookmarkEnd w:id="112"/>
    </w:p>
    <w:p w14:paraId="36DFE764" w14:textId="761ED043" w:rsidR="00166A9B" w:rsidRPr="00166A9B" w:rsidRDefault="00166A9B" w:rsidP="00166A9B">
      <w:pPr>
        <w:pStyle w:val="Normal-2"/>
      </w:pPr>
      <w:r>
        <w:t xml:space="preserve">Para guardar el valor obtenido su utilizan los métodos </w:t>
      </w:r>
      <w:proofErr w:type="spellStart"/>
      <w:proofErr w:type="gramStart"/>
      <w:r w:rsidRPr="00166A9B">
        <w:rPr>
          <w:rStyle w:val="CodigoooCar"/>
          <w:lang w:val="es-ES"/>
        </w:rPr>
        <w:t>calibrateLow</w:t>
      </w:r>
      <w:proofErr w:type="spellEnd"/>
      <w:r w:rsidRPr="00166A9B">
        <w:rPr>
          <w:rStyle w:val="CodigoooCar"/>
          <w:lang w:val="es-ES"/>
        </w:rPr>
        <w:t>(</w:t>
      </w:r>
      <w:proofErr w:type="gramEnd"/>
      <w:r w:rsidRPr="00166A9B">
        <w:rPr>
          <w:rStyle w:val="CodigoooCar"/>
          <w:lang w:val="es-ES"/>
        </w:rPr>
        <w:t xml:space="preserve">) </w:t>
      </w:r>
      <w:r w:rsidRPr="00166A9B">
        <w:rPr>
          <w:rFonts w:eastAsia="ヒラギノ角ゴ Pro W3"/>
        </w:rPr>
        <w:t>para el negro, y</w:t>
      </w:r>
      <w:r w:rsidRPr="00166A9B">
        <w:rPr>
          <w:rStyle w:val="CodigoooCar"/>
          <w:lang w:val="es-ES"/>
        </w:rPr>
        <w:t xml:space="preserve"> </w:t>
      </w:r>
      <w:proofErr w:type="spellStart"/>
      <w:r w:rsidRPr="00166A9B">
        <w:rPr>
          <w:rStyle w:val="CodigoooCar"/>
          <w:lang w:val="es-ES"/>
        </w:rPr>
        <w:t>calibrate</w:t>
      </w:r>
      <w:r>
        <w:rPr>
          <w:rStyle w:val="CodigoooCar"/>
          <w:lang w:val="es-ES"/>
        </w:rPr>
        <w:t>High</w:t>
      </w:r>
      <w:proofErr w:type="spellEnd"/>
      <w:r w:rsidRPr="00166A9B">
        <w:rPr>
          <w:rStyle w:val="CodigoooCar"/>
          <w:lang w:val="es-ES"/>
        </w:rPr>
        <w:t>()</w:t>
      </w:r>
      <w:r w:rsidRPr="00166A9B">
        <w:rPr>
          <w:rFonts w:eastAsia="ヒラギノ角ゴ Pro W3"/>
        </w:rPr>
        <w:t xml:space="preserve"> para</w:t>
      </w:r>
      <w:r>
        <w:rPr>
          <w:rFonts w:eastAsia="ヒラギノ角ゴ Pro W3"/>
        </w:rPr>
        <w:t xml:space="preserve"> el </w:t>
      </w:r>
      <w:r w:rsidR="00667C4C">
        <w:rPr>
          <w:rFonts w:eastAsia="ヒラギノ角ゴ Pro W3"/>
        </w:rPr>
        <w:t>blanco</w:t>
      </w:r>
      <w:r>
        <w:rPr>
          <w:rFonts w:eastAsia="ヒラギノ角ゴ Pro W3"/>
        </w:rPr>
        <w:t>. A la hora de leer las mediciones, consideramos que una medición es negra cuando es +- 10 putos del valor obtenido al calibrar.</w:t>
      </w:r>
    </w:p>
    <w:p w14:paraId="15C7A945" w14:textId="77777777" w:rsidR="00E87FDD" w:rsidRDefault="00E87FDD" w:rsidP="00E87FDD">
      <w:pPr>
        <w:pStyle w:val="Ttulo4"/>
      </w:pPr>
      <w:bookmarkStart w:id="113" w:name="_Toc161140419"/>
      <w:bookmarkStart w:id="114" w:name="_Toc291664490"/>
      <w:bookmarkStart w:id="115" w:name="_Toc292471943"/>
      <w:r w:rsidRPr="003A6A41">
        <w:lastRenderedPageBreak/>
        <w:t>Motores:</w:t>
      </w:r>
      <w:bookmarkEnd w:id="113"/>
      <w:bookmarkEnd w:id="114"/>
      <w:bookmarkEnd w:id="115"/>
    </w:p>
    <w:p w14:paraId="79A13557" w14:textId="3ADB289D" w:rsidR="00E87FDD" w:rsidRDefault="0080388B" w:rsidP="00E87FDD">
      <w:r>
        <w:rPr>
          <w:noProof/>
        </w:rPr>
        <w:pict>
          <v:shape id="_x0000_s1063" type="#_x0000_t202" style="position:absolute;left:0;text-align:left;margin-left:-70.6pt;margin-top:178.2pt;width:468.45pt;height:29.25pt;z-index:251663360;mso-position-horizontal-relative:text;mso-position-vertical-relative:text" stroked="f">
            <v:textbox style="mso-next-textbox:#_x0000_s1063;mso-fit-shape-to-text:t" inset="0,0,0,0">
              <w:txbxContent>
                <w:p w14:paraId="61D4DEEB" w14:textId="77777777" w:rsidR="002A60DB" w:rsidRPr="000C0798" w:rsidRDefault="002A60DB" w:rsidP="00F96D70">
                  <w:pPr>
                    <w:pStyle w:val="Epgrafe"/>
                    <w:rPr>
                      <w:noProof/>
                      <w:sz w:val="24"/>
                    </w:rPr>
                  </w:pPr>
                  <w:bookmarkStart w:id="116" w:name="_Toc292034786"/>
                  <w:r>
                    <w:t xml:space="preserve">Ilustración </w:t>
                  </w:r>
                  <w:r>
                    <w:fldChar w:fldCharType="begin"/>
                  </w:r>
                  <w:r>
                    <w:instrText xml:space="preserve"> SEQ Ilustración \* ARABIC </w:instrText>
                  </w:r>
                  <w:r>
                    <w:fldChar w:fldCharType="separate"/>
                  </w:r>
                  <w:r>
                    <w:rPr>
                      <w:noProof/>
                    </w:rPr>
                    <w:t>12</w:t>
                  </w:r>
                  <w:r>
                    <w:fldChar w:fldCharType="end"/>
                  </w:r>
                  <w:r>
                    <w:t>: Motores del NXT</w:t>
                  </w:r>
                  <w:bookmarkEnd w:id="116"/>
                </w:p>
              </w:txbxContent>
            </v:textbox>
          </v:shape>
        </w:pict>
      </w:r>
      <w:r w:rsidR="00E73F4C">
        <w:rPr>
          <w:noProof/>
          <w:lang w:val="es-ES"/>
        </w:rPr>
        <w:drawing>
          <wp:inline distT="0" distB="0" distL="0" distR="0" wp14:editId="4480588E">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mc:Ignorable=""/>
                          </a:solidFill>
                        </a14:hiddenFill>
                      </a:ext>
                    </a:extLst>
                  </pic:spPr>
                </pic:pic>
              </a:graphicData>
            </a:graphic>
          </wp:inline>
        </w:drawing>
      </w:r>
    </w:p>
    <w:p w14:paraId="752DC88B" w14:textId="77777777" w:rsidR="00E87FDD" w:rsidRDefault="00E87FDD" w:rsidP="00E87FDD"/>
    <w:p w14:paraId="787363BF" w14:textId="77777777" w:rsidR="00E87FDD" w:rsidRDefault="00E87FDD" w:rsidP="00E87FDD">
      <w:pPr>
        <w:pStyle w:val="Normal-2"/>
      </w:pPr>
      <w:r>
        <w:t>De acuerdo a las pruebas realizadas en</w:t>
      </w:r>
      <w:r w:rsidRPr="001B1C84">
        <w:t xml:space="preserve"> [</w:t>
      </w:r>
      <w:hyperlink w:anchor="_Bibliografía" w:history="1">
        <w:r w:rsidRPr="00542A38">
          <w:rPr>
            <w:rStyle w:val="Hipervnculo"/>
            <w:rFonts w:cs="Helvetica"/>
          </w:rPr>
          <w:t>6</w:t>
        </w:r>
      </w:hyperlink>
      <w:r>
        <w:t>]</w:t>
      </w:r>
      <w:r w:rsidRPr="001B1C84">
        <w:t>, el motor</w:t>
      </w:r>
      <w:r>
        <w:t xml:space="preserve"> del LEGO NXT</w:t>
      </w:r>
      <w:r w:rsidRPr="001B1C84">
        <w:t xml:space="preserve"> es capaz de alcanzar una velocidad de 160 rpm </w:t>
      </w:r>
      <w:r>
        <w:t>sin carga</w:t>
      </w:r>
      <w:r w:rsidRPr="001B1C84">
        <w:t>, y hasta 120 rpm con una carga de 11,5 N • cm, se alimentan con 9 V. Es capaz de desarrollar un par máximo de 25 N cm a 60 rpm. No se recomienda exceder de 15 N • cm durante períodos prolongados.</w:t>
      </w:r>
    </w:p>
    <w:p w14:paraId="7DC67BE9" w14:textId="77777777" w:rsidR="00E87FDD" w:rsidRDefault="00E87FDD" w:rsidP="00E87FDD">
      <w:pPr>
        <w:pStyle w:val="Normal-2"/>
        <w:rPr>
          <w:lang w:val="es-ES_tradnl"/>
        </w:rPr>
      </w:pPr>
      <w:r>
        <w:rPr>
          <w:lang w:val="es-ES_tradnl"/>
        </w:rPr>
        <w:t>La siguiente tabla está sacada de</w:t>
      </w:r>
      <w:r w:rsidRPr="003A6A41">
        <w:rPr>
          <w:lang w:val="es-ES_tradnl"/>
        </w:rPr>
        <w:t xml:space="preserve"> la página oficial de </w:t>
      </w:r>
      <w:proofErr w:type="spellStart"/>
      <w:r w:rsidRPr="003A6A41">
        <w:rPr>
          <w:lang w:val="es-ES_tradnl"/>
        </w:rPr>
        <w:t>leJOS</w:t>
      </w:r>
      <w:proofErr w:type="spellEnd"/>
      <w:r w:rsidRPr="003A6A41">
        <w:rPr>
          <w:lang w:val="es-ES_tradnl"/>
        </w:rPr>
        <w:t xml:space="preserve"> [</w:t>
      </w:r>
      <w:hyperlink w:anchor="_Bibliografía" w:history="1">
        <w:r w:rsidRPr="003A6A41">
          <w:rPr>
            <w:rStyle w:val="Hipervnculo"/>
            <w:rFonts w:cs="Helvetica"/>
            <w:lang w:val="es-ES_tradnl"/>
          </w:rPr>
          <w:t>4</w:t>
        </w:r>
      </w:hyperlink>
      <w:r w:rsidRPr="003A6A41">
        <w:rPr>
          <w:lang w:val="es-ES_tradnl"/>
        </w:rPr>
        <w:t>]</w:t>
      </w:r>
      <w:r>
        <w:rPr>
          <w:lang w:val="es-ES_tradnl"/>
        </w:rPr>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1719"/>
        <w:gridCol w:w="2921"/>
      </w:tblGrid>
      <w:tr w:rsidR="00E87FDD" w:rsidRPr="00DD33A7" w14:paraId="7B52E61F"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428C9EA4" w14:textId="77777777" w:rsidR="00E87FDD" w:rsidRPr="00DD33A7" w:rsidRDefault="00E87FDD" w:rsidP="00033E00">
            <w:pPr>
              <w:rPr>
                <w:lang w:val="es-ES"/>
              </w:rPr>
            </w:pPr>
            <w:proofErr w:type="spellStart"/>
            <w:r w:rsidRPr="00DD33A7">
              <w:rPr>
                <w:lang w:val="es-ES"/>
              </w:rPr>
              <w:t>Method</w:t>
            </w:r>
            <w:proofErr w:type="spellEnd"/>
            <w:r w:rsidRPr="00DD33A7">
              <w:rPr>
                <w:lang w:val="es-ES"/>
              </w:rPr>
              <w:t xml:space="preserve"> </w:t>
            </w:r>
            <w:proofErr w:type="spellStart"/>
            <w:r w:rsidRPr="00DD33A7">
              <w:rPr>
                <w:lang w:val="es-ES"/>
              </w:rPr>
              <w:t>name</w:t>
            </w:r>
            <w:proofErr w:type="spellEnd"/>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27AEE34E" w14:textId="77777777" w:rsidR="00E87FDD" w:rsidRPr="00DD33A7" w:rsidRDefault="00E87FDD" w:rsidP="00033E00">
            <w:pPr>
              <w:rPr>
                <w:lang w:val="es-ES"/>
              </w:rPr>
            </w:pPr>
            <w:r w:rsidRPr="00DD33A7">
              <w:rPr>
                <w:lang w:val="es-ES"/>
              </w:rPr>
              <w:t>Notes</w:t>
            </w:r>
          </w:p>
        </w:tc>
      </w:tr>
      <w:tr w:rsidR="00E87FDD" w:rsidRPr="00577EC1" w14:paraId="0534302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6533BB5" w14:textId="77777777" w:rsidR="00E87FDD" w:rsidRPr="00DD33A7" w:rsidRDefault="00E87FDD" w:rsidP="00033E00">
            <w:pPr>
              <w:rPr>
                <w:rFonts w:ascii="Arial Unicode MS" w:eastAsia="Arial Unicode MS" w:hAnsi="Arial Unicode MS" w:cs="Arial Unicode MS"/>
                <w:color w:val="000000"/>
                <w:sz w:val="20"/>
                <w:szCs w:val="20"/>
                <w:lang w:val="es-ES"/>
              </w:rPr>
            </w:pPr>
            <w:r w:rsidRPr="00DD33A7">
              <w:rPr>
                <w:rFonts w:ascii="Arial Unicode MS" w:eastAsia="Arial Unicode MS" w:hAnsi="Arial Unicode MS" w:cs="Arial Unicode MS" w:hint="eastAsia"/>
                <w:color w:val="000000"/>
                <w:sz w:val="20"/>
                <w:szCs w:val="20"/>
                <w:lang w:val="es-E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32265FC1" w14:textId="77777777" w:rsidR="00E87FDD" w:rsidRPr="00DD33A7" w:rsidRDefault="00E87FDD" w:rsidP="00033E00">
            <w:pPr>
              <w:rPr>
                <w:color w:val="000000"/>
                <w:lang w:val="en-US"/>
              </w:rPr>
            </w:pPr>
            <w:r w:rsidRPr="00DD33A7">
              <w:rPr>
                <w:color w:val="000000"/>
                <w:lang w:val="en-US"/>
              </w:rPr>
              <w:t>Start the motor rotating forward</w:t>
            </w:r>
          </w:p>
        </w:tc>
      </w:tr>
      <w:tr w:rsidR="00E87FDD" w:rsidRPr="00DD33A7" w14:paraId="16A1954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3E28151F" w14:textId="77777777" w:rsidR="00E87FDD" w:rsidRPr="00DD33A7" w:rsidRDefault="00E87FDD" w:rsidP="00033E00">
            <w:pPr>
              <w:rPr>
                <w:rFonts w:ascii="Arial Unicode MS" w:eastAsia="Arial Unicode MS" w:hAnsi="Arial Unicode MS" w:cs="Arial Unicode MS"/>
                <w:color w:val="000000"/>
                <w:sz w:val="20"/>
                <w:szCs w:val="20"/>
                <w:lang w:val="es-ES"/>
              </w:rPr>
            </w:pPr>
            <w:proofErr w:type="spellStart"/>
            <w:r w:rsidRPr="00DD33A7">
              <w:rPr>
                <w:rFonts w:ascii="Arial Unicode MS" w:eastAsia="Arial Unicode MS" w:hAnsi="Arial Unicode MS" w:cs="Arial Unicode MS" w:hint="eastAsia"/>
                <w:color w:val="000000"/>
                <w:sz w:val="20"/>
                <w:szCs w:val="20"/>
                <w:lang w:val="es-ES"/>
              </w:rPr>
              <w:t>backward</w:t>
            </w:r>
            <w:proofErr w:type="spellEnd"/>
            <w:r w:rsidRPr="00DD33A7">
              <w:rPr>
                <w:rFonts w:ascii="Arial Unicode MS" w:eastAsia="Arial Unicode MS" w:hAnsi="Arial Unicode MS" w:cs="Arial Unicode MS" w:hint="eastAsia"/>
                <w:color w:val="000000"/>
                <w:sz w:val="20"/>
                <w:szCs w:val="20"/>
                <w:lang w:val="es-ES"/>
              </w:rPr>
              <w:t>()</w:t>
            </w:r>
          </w:p>
        </w:tc>
        <w:tc>
          <w:tcPr>
            <w:tcW w:w="2980" w:type="dxa"/>
            <w:tcBorders>
              <w:top w:val="nil"/>
              <w:left w:val="nil"/>
              <w:bottom w:val="single" w:sz="4" w:space="0" w:color="000000"/>
              <w:right w:val="single" w:sz="4" w:space="0" w:color="000000"/>
            </w:tcBorders>
            <w:shd w:val="clear" w:color="auto" w:fill="auto"/>
            <w:vAlign w:val="center"/>
            <w:hideMark/>
          </w:tcPr>
          <w:p w14:paraId="22BF0EA5" w14:textId="77777777" w:rsidR="00E87FDD" w:rsidRPr="00DD33A7" w:rsidRDefault="00E87FDD" w:rsidP="00033E00">
            <w:pPr>
              <w:rPr>
                <w:color w:val="000000"/>
                <w:lang w:val="es-ES"/>
              </w:rPr>
            </w:pPr>
            <w:proofErr w:type="spellStart"/>
            <w:r w:rsidRPr="00DD33A7">
              <w:rPr>
                <w:color w:val="000000"/>
                <w:lang w:val="es-ES"/>
              </w:rPr>
              <w:t>Start</w:t>
            </w:r>
            <w:proofErr w:type="spellEnd"/>
            <w:r w:rsidRPr="00DD33A7">
              <w:rPr>
                <w:color w:val="000000"/>
                <w:lang w:val="es-ES"/>
              </w:rPr>
              <w:t xml:space="preserve"> </w:t>
            </w:r>
            <w:proofErr w:type="spellStart"/>
            <w:r w:rsidRPr="00DD33A7">
              <w:rPr>
                <w:color w:val="000000"/>
                <w:lang w:val="es-ES"/>
              </w:rPr>
              <w:t>rotating</w:t>
            </w:r>
            <w:proofErr w:type="spellEnd"/>
            <w:r w:rsidRPr="00DD33A7">
              <w:rPr>
                <w:color w:val="000000"/>
                <w:lang w:val="es-ES"/>
              </w:rPr>
              <w:t xml:space="preserve"> </w:t>
            </w:r>
            <w:proofErr w:type="spellStart"/>
            <w:r w:rsidRPr="00DD33A7">
              <w:rPr>
                <w:color w:val="000000"/>
                <w:lang w:val="es-ES"/>
              </w:rPr>
              <w:t>backward</w:t>
            </w:r>
            <w:proofErr w:type="spellEnd"/>
          </w:p>
        </w:tc>
      </w:tr>
      <w:tr w:rsidR="00E87FDD" w:rsidRPr="00577EC1" w14:paraId="5C23F4F2"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4FE792C3" w14:textId="77777777" w:rsidR="00E87FDD" w:rsidRPr="00DD33A7" w:rsidRDefault="00E87FDD" w:rsidP="00033E00">
            <w:pPr>
              <w:rPr>
                <w:rFonts w:ascii="Arial Unicode MS" w:eastAsia="Arial Unicode MS" w:hAnsi="Arial Unicode MS" w:cs="Arial Unicode MS"/>
                <w:color w:val="000000"/>
                <w:sz w:val="20"/>
                <w:szCs w:val="20"/>
                <w:lang w:val="es-ES"/>
              </w:rPr>
            </w:pPr>
            <w:proofErr w:type="spellStart"/>
            <w:r w:rsidRPr="00DD33A7">
              <w:rPr>
                <w:rFonts w:ascii="Arial Unicode MS" w:eastAsia="Arial Unicode MS" w:hAnsi="Arial Unicode MS" w:cs="Arial Unicode MS" w:hint="eastAsia"/>
                <w:color w:val="000000"/>
                <w:sz w:val="20"/>
                <w:szCs w:val="20"/>
                <w:lang w:val="es-ES"/>
              </w:rPr>
              <w:t>changeDirection</w:t>
            </w:r>
            <w:proofErr w:type="spellEnd"/>
            <w:r w:rsidRPr="00DD33A7">
              <w:rPr>
                <w:rFonts w:ascii="Arial Unicode MS" w:eastAsia="Arial Unicode MS" w:hAnsi="Arial Unicode MS" w:cs="Arial Unicode MS" w:hint="eastAsia"/>
                <w:color w:val="000000"/>
                <w:sz w:val="20"/>
                <w:szCs w:val="20"/>
                <w:lang w:val="es-ES"/>
              </w:rPr>
              <w:t>()</w:t>
            </w:r>
          </w:p>
        </w:tc>
        <w:tc>
          <w:tcPr>
            <w:tcW w:w="2980" w:type="dxa"/>
            <w:tcBorders>
              <w:top w:val="nil"/>
              <w:left w:val="nil"/>
              <w:bottom w:val="single" w:sz="4" w:space="0" w:color="000000"/>
              <w:right w:val="single" w:sz="4" w:space="0" w:color="000000"/>
            </w:tcBorders>
            <w:shd w:val="clear" w:color="auto" w:fill="auto"/>
            <w:vAlign w:val="center"/>
            <w:hideMark/>
          </w:tcPr>
          <w:p w14:paraId="01F62CDE" w14:textId="77777777" w:rsidR="00E87FDD" w:rsidRPr="00DD33A7" w:rsidRDefault="00E87FDD" w:rsidP="00033E00">
            <w:pPr>
              <w:rPr>
                <w:color w:val="000000"/>
                <w:lang w:val="en-US"/>
              </w:rPr>
            </w:pPr>
            <w:r w:rsidRPr="00DD33A7">
              <w:rPr>
                <w:color w:val="000000"/>
                <w:lang w:val="en-US"/>
              </w:rPr>
              <w:t>Reverse the direction of rotation</w:t>
            </w:r>
          </w:p>
        </w:tc>
      </w:tr>
      <w:tr w:rsidR="00E87FDD" w:rsidRPr="00DD33A7" w14:paraId="17B3EAC1"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A78DFE0" w14:textId="77777777" w:rsidR="00E87FDD" w:rsidRPr="00DD33A7" w:rsidRDefault="00E87FDD" w:rsidP="00033E00">
            <w:pPr>
              <w:rPr>
                <w:rFonts w:ascii="Arial Unicode MS" w:eastAsia="Arial Unicode MS" w:hAnsi="Arial Unicode MS" w:cs="Arial Unicode MS"/>
                <w:color w:val="000000"/>
                <w:sz w:val="20"/>
                <w:szCs w:val="20"/>
                <w:lang w:val="es-ES"/>
              </w:rPr>
            </w:pPr>
            <w:r w:rsidRPr="00DD33A7">
              <w:rPr>
                <w:rFonts w:ascii="Arial Unicode MS" w:eastAsia="Arial Unicode MS" w:hAnsi="Arial Unicode MS" w:cs="Arial Unicode MS" w:hint="eastAsia"/>
                <w:color w:val="000000"/>
                <w:sz w:val="20"/>
                <w:szCs w:val="20"/>
                <w:lang w:val="es-ES"/>
              </w:rPr>
              <w:lastRenderedPageBreak/>
              <w:t>stop()</w:t>
            </w:r>
          </w:p>
        </w:tc>
        <w:tc>
          <w:tcPr>
            <w:tcW w:w="2980" w:type="dxa"/>
            <w:tcBorders>
              <w:top w:val="nil"/>
              <w:left w:val="nil"/>
              <w:bottom w:val="single" w:sz="4" w:space="0" w:color="000000"/>
              <w:right w:val="single" w:sz="4" w:space="0" w:color="000000"/>
            </w:tcBorders>
            <w:shd w:val="clear" w:color="auto" w:fill="auto"/>
            <w:vAlign w:val="center"/>
            <w:hideMark/>
          </w:tcPr>
          <w:p w14:paraId="3A317DCD" w14:textId="77777777" w:rsidR="00E87FDD" w:rsidRPr="00DD33A7" w:rsidRDefault="00E87FDD" w:rsidP="00033E00">
            <w:pPr>
              <w:keepNext/>
              <w:rPr>
                <w:color w:val="000000"/>
                <w:lang w:val="es-ES"/>
              </w:rPr>
            </w:pPr>
            <w:r w:rsidRPr="00DD33A7">
              <w:rPr>
                <w:color w:val="000000"/>
                <w:lang w:val="es-ES"/>
              </w:rPr>
              <w:t xml:space="preserve">Stop </w:t>
            </w:r>
            <w:proofErr w:type="spellStart"/>
            <w:r w:rsidRPr="00DD33A7">
              <w:rPr>
                <w:color w:val="000000"/>
                <w:lang w:val="es-ES"/>
              </w:rPr>
              <w:t>quickly</w:t>
            </w:r>
            <w:proofErr w:type="spellEnd"/>
          </w:p>
        </w:tc>
      </w:tr>
    </w:tbl>
    <w:p w14:paraId="6C41BA50" w14:textId="77777777" w:rsidR="00E87FDD" w:rsidRPr="003A6A41" w:rsidRDefault="00E87FDD" w:rsidP="00F96D70">
      <w:pPr>
        <w:pStyle w:val="Epgrafe"/>
      </w:pPr>
      <w:bookmarkStart w:id="117" w:name="_Toc160609784"/>
      <w:bookmarkStart w:id="118" w:name="_Toc292034773"/>
      <w:r>
        <w:t xml:space="preserve">Tabla </w:t>
      </w:r>
      <w:r>
        <w:fldChar w:fldCharType="begin"/>
      </w:r>
      <w:r>
        <w:instrText xml:space="preserve"> SEQ Tabla \* ARABIC </w:instrText>
      </w:r>
      <w:r>
        <w:fldChar w:fldCharType="separate"/>
      </w:r>
      <w:r w:rsidR="00770DAD">
        <w:rPr>
          <w:noProof/>
        </w:rPr>
        <w:t>2</w:t>
      </w:r>
      <w:r>
        <w:fldChar w:fldCharType="end"/>
      </w:r>
      <w:r>
        <w:t>: Métodos para la clase Motor</w:t>
      </w:r>
      <w:bookmarkEnd w:id="117"/>
      <w:bookmarkEnd w:id="118"/>
    </w:p>
    <w:p w14:paraId="309584DA" w14:textId="14F32B5F" w:rsidR="00E87FDD" w:rsidRDefault="00E73F4C" w:rsidP="00FB5217">
      <w:pPr>
        <w:pStyle w:val="Ttulo3"/>
      </w:pPr>
      <w:bookmarkStart w:id="119" w:name="_Toc292471944"/>
      <w:r>
        <w:t>Chasis</w:t>
      </w:r>
      <w:bookmarkEnd w:id="119"/>
    </w:p>
    <w:p w14:paraId="1D0DF412" w14:textId="5CD6389F" w:rsidR="00FB5217" w:rsidRPr="00FB5217" w:rsidRDefault="00FB5217" w:rsidP="00FB5217">
      <w:pPr>
        <w:ind w:left="708"/>
      </w:pPr>
      <w:r>
        <w:rPr>
          <w:noProof/>
          <w:lang w:val="es-ES"/>
        </w:rPr>
        <w:drawing>
          <wp:inline distT="0" distB="0" distL="0" distR="0" wp14:editId="6B2DF328">
            <wp:extent cx="5039360" cy="3783098"/>
            <wp:effectExtent l="0" t="0" r="0" b="0"/>
            <wp:docPr id="1" name="Imagen 1" descr="D:\ITIGyS\Repositorio\mruiz\media\P404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P404011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360" cy="3783098"/>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73166759" w14:textId="77777777" w:rsidR="00E87FDD" w:rsidRDefault="00E87FDD" w:rsidP="00E87FDD">
      <w:pPr>
        <w:pStyle w:val="Ttulo2"/>
      </w:pPr>
      <w:bookmarkStart w:id="120" w:name="_Toc291664491"/>
      <w:bookmarkStart w:id="121" w:name="_Toc292471945"/>
      <w:r>
        <w:t>La plataforma en el centro comercial</w:t>
      </w:r>
      <w:bookmarkEnd w:id="120"/>
      <w:bookmarkEnd w:id="121"/>
    </w:p>
    <w:p w14:paraId="4DE255C2" w14:textId="7F00C6F1" w:rsidR="00F96D70" w:rsidRDefault="00F96D70" w:rsidP="00F96D70">
      <w:pPr>
        <w:pStyle w:val="Normal-2"/>
      </w:pPr>
      <w:r>
        <w:t>Para desarrollar la plataforma para el centro comercial se utilizan 3 elementos:</w:t>
      </w:r>
    </w:p>
    <w:p w14:paraId="48166C5A" w14:textId="77777777" w:rsidR="00F96D70" w:rsidRDefault="00F96D70" w:rsidP="00F96D70">
      <w:pPr>
        <w:pStyle w:val="Normal-2"/>
        <w:numPr>
          <w:ilvl w:val="0"/>
          <w:numId w:val="35"/>
        </w:numPr>
      </w:pPr>
      <w:r>
        <w:t>Cartulina de Colores.</w:t>
      </w:r>
    </w:p>
    <w:p w14:paraId="66BA75BD" w14:textId="77777777" w:rsidR="00F96D70" w:rsidRDefault="00F96D70" w:rsidP="00F96D70">
      <w:pPr>
        <w:pStyle w:val="Normal-2"/>
        <w:numPr>
          <w:ilvl w:val="0"/>
          <w:numId w:val="35"/>
        </w:numPr>
      </w:pPr>
      <w:r>
        <w:t>Mantel de color blanco.</w:t>
      </w:r>
    </w:p>
    <w:p w14:paraId="1A43D357" w14:textId="370F77DD" w:rsidR="00F96D70" w:rsidRDefault="00F96D70" w:rsidP="00F96D70">
      <w:pPr>
        <w:pStyle w:val="Normal-2"/>
        <w:numPr>
          <w:ilvl w:val="0"/>
          <w:numId w:val="35"/>
        </w:numPr>
      </w:pPr>
      <w:r>
        <w:lastRenderedPageBreak/>
        <w:t>Cinta aislante de color negro.</w:t>
      </w:r>
    </w:p>
    <w:p w14:paraId="11B8BE06" w14:textId="77777777" w:rsidR="00F96D70" w:rsidRDefault="00F96D70" w:rsidP="00F96D70">
      <w:pPr>
        <w:pStyle w:val="Normal-2"/>
        <w:keepNext/>
        <w:ind w:left="1428" w:firstLine="0"/>
      </w:pPr>
      <w:r>
        <w:rPr>
          <w:noProof/>
        </w:rPr>
        <w:drawing>
          <wp:inline distT="0" distB="0" distL="0" distR="0" wp14:editId="68513431">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7762928" w14:textId="6D71E446" w:rsidR="00F96D70" w:rsidRDefault="00F96D70" w:rsidP="00F96D70">
      <w:pPr>
        <w:pStyle w:val="Epgrafe"/>
      </w:pPr>
      <w:r>
        <w:t xml:space="preserve">Ilustración </w:t>
      </w:r>
      <w:r>
        <w:fldChar w:fldCharType="begin"/>
      </w:r>
      <w:r>
        <w:instrText xml:space="preserve"> SEQ Ilustración \* ARABIC </w:instrText>
      </w:r>
      <w:r>
        <w:fldChar w:fldCharType="separate"/>
      </w:r>
      <w:r>
        <w:rPr>
          <w:noProof/>
        </w:rPr>
        <w:t>13</w:t>
      </w:r>
      <w:r>
        <w:fldChar w:fldCharType="end"/>
      </w:r>
      <w:r>
        <w:t>: Material para la Plataforma del Supermercado</w:t>
      </w:r>
    </w:p>
    <w:p w14:paraId="0AC2E32C" w14:textId="77777777" w:rsidR="00F96D70" w:rsidRPr="00F96D70" w:rsidRDefault="00F96D70" w:rsidP="00F96D70"/>
    <w:p w14:paraId="3D87BE76" w14:textId="77777777" w:rsidR="00E87FDD" w:rsidRPr="00345CBF" w:rsidRDefault="00E87FDD" w:rsidP="00E87FDD"/>
    <w:p w14:paraId="1BA29BE5" w14:textId="77777777" w:rsidR="00E87FDD" w:rsidRDefault="00E87FDD" w:rsidP="00E87FDD">
      <w:pPr>
        <w:pStyle w:val="Ttulo2"/>
      </w:pPr>
      <w:bookmarkStart w:id="122" w:name="_Toc291664492"/>
      <w:bookmarkStart w:id="123" w:name="_Toc292471946"/>
      <w:r>
        <w:t>La plataforma Software</w:t>
      </w:r>
      <w:bookmarkEnd w:id="122"/>
      <w:bookmarkEnd w:id="123"/>
    </w:p>
    <w:p w14:paraId="04D5AC26" w14:textId="0A147C92" w:rsidR="00E43DE8" w:rsidRDefault="00E73F4C" w:rsidP="00E73F4C">
      <w:pPr>
        <w:pStyle w:val="Ttulo3"/>
      </w:pPr>
      <w:bookmarkStart w:id="124" w:name="_Toc292471947"/>
      <w:r>
        <w:t>Diagrama UML</w:t>
      </w:r>
      <w:bookmarkEnd w:id="124"/>
    </w:p>
    <w:p w14:paraId="4EE6BF68" w14:textId="77777777" w:rsidR="0050442A" w:rsidRPr="0050442A" w:rsidRDefault="0050442A" w:rsidP="0050442A"/>
    <w:p w14:paraId="4EB82835" w14:textId="77777777" w:rsidR="0050442A" w:rsidRDefault="0050442A" w:rsidP="0050442A">
      <w:pPr>
        <w:pStyle w:val="Ttulo3"/>
      </w:pPr>
      <w:bookmarkStart w:id="125" w:name="_Toc292471948"/>
      <w:r>
        <w:t>División de CPU:</w:t>
      </w:r>
      <w:bookmarkEnd w:id="125"/>
    </w:p>
    <w:p w14:paraId="09EB5EC9" w14:textId="77777777" w:rsidR="0050442A" w:rsidRDefault="0050442A" w:rsidP="0050442A">
      <w:pPr>
        <w:pStyle w:val="Normal-2"/>
      </w:pPr>
      <w:r>
        <w:t xml:space="preserve">El CPU del robot se encuentra dividido entre el </w:t>
      </w:r>
      <w:proofErr w:type="spellStart"/>
      <w:r>
        <w:t>netbook</w:t>
      </w:r>
      <w:proofErr w:type="spellEnd"/>
      <w:r>
        <w:t xml:space="preserve"> y el NXT </w:t>
      </w:r>
      <w:proofErr w:type="spellStart"/>
      <w:r>
        <w:t>brick</w:t>
      </w:r>
      <w:proofErr w:type="spellEnd"/>
      <w:r>
        <w:t xml:space="preserve">. Esto es necesario puesto que el NXT </w:t>
      </w:r>
      <w:proofErr w:type="spellStart"/>
      <w:r>
        <w:t>Brick</w:t>
      </w:r>
      <w:proofErr w:type="spellEnd"/>
      <w:r>
        <w:t xml:space="preserve"> no dispone de la capacidad de procesamiento necesaria para ejecutar el TTS y procesar la voz.</w:t>
      </w:r>
    </w:p>
    <w:p w14:paraId="259FFD38" w14:textId="77777777" w:rsidR="0050442A" w:rsidRDefault="0050442A" w:rsidP="0050442A">
      <w:pPr>
        <w:pStyle w:val="Normal-2"/>
      </w:pPr>
      <w:r>
        <w:lastRenderedPageBreak/>
        <w:t xml:space="preserve">El </w:t>
      </w:r>
      <w:proofErr w:type="spellStart"/>
      <w:r>
        <w:t>netbook</w:t>
      </w:r>
      <w:proofErr w:type="spellEnd"/>
      <w:r>
        <w:t xml:space="preserve"> es el verdadero núcleo de procesamiento, en éste es donde se ejecuta el programa, es el encargado de la comunicación con la persona procesando la voz, es el encargado de almacenar la base de datos de productos, es quien recibe del NXT </w:t>
      </w:r>
      <w:proofErr w:type="spellStart"/>
      <w:r>
        <w:t>brick</w:t>
      </w:r>
      <w:proofErr w:type="spellEnd"/>
      <w:r>
        <w:t xml:space="preserve"> las lecturas de los sensores, y quien se encarga de enviar las órdenes al </w:t>
      </w:r>
      <w:proofErr w:type="spellStart"/>
      <w:r>
        <w:t>brick</w:t>
      </w:r>
      <w:proofErr w:type="spellEnd"/>
      <w:r>
        <w:t xml:space="preserve"> para mover los motores.</w:t>
      </w:r>
    </w:p>
    <w:p w14:paraId="05C209AA" w14:textId="77777777" w:rsidR="0050442A" w:rsidRDefault="0050442A" w:rsidP="0050442A">
      <w:pPr>
        <w:pStyle w:val="Normal-2"/>
      </w:pPr>
      <w:r>
        <w:t xml:space="preserve">Las clases necesarias para establecer la conexión entre el </w:t>
      </w:r>
      <w:proofErr w:type="spellStart"/>
      <w:r>
        <w:t>netbook</w:t>
      </w:r>
      <w:proofErr w:type="spellEnd"/>
      <w:r>
        <w:t xml:space="preserve"> y el </w:t>
      </w:r>
      <w:proofErr w:type="spellStart"/>
      <w:r>
        <w:t>brick</w:t>
      </w:r>
      <w:proofErr w:type="spellEnd"/>
      <w:r>
        <w:t xml:space="preserve"> a través de USB se encuentran en el paquete </w:t>
      </w:r>
      <w:proofErr w:type="spellStart"/>
      <w:r w:rsidRPr="00427031">
        <w:rPr>
          <w:b/>
        </w:rPr>
        <w:t>lejos.pc.comm</w:t>
      </w:r>
      <w:proofErr w:type="spellEnd"/>
      <w:r>
        <w:t>.</w:t>
      </w:r>
    </w:p>
    <w:p w14:paraId="7FF97AB2" w14:textId="77777777" w:rsidR="0050442A" w:rsidRDefault="0050442A" w:rsidP="0050442A">
      <w:pPr>
        <w:pStyle w:val="Normal-2"/>
      </w:pPr>
      <w:r>
        <w:t>La conexión es lo primero que se establece al iniciar el programa que gestiona al robot.</w:t>
      </w:r>
    </w:p>
    <w:p w14:paraId="20E50ADB" w14:textId="77777777" w:rsidR="0050442A" w:rsidRPr="00427031" w:rsidRDefault="0050442A" w:rsidP="0050442A">
      <w:pPr>
        <w:pStyle w:val="Codigooo"/>
      </w:pPr>
      <w:proofErr w:type="spellStart"/>
      <w:r w:rsidRPr="00427031">
        <w:t>NXTConnector</w:t>
      </w:r>
      <w:proofErr w:type="spellEnd"/>
      <w:r w:rsidRPr="00427031">
        <w:t xml:space="preserve"> conn = new </w:t>
      </w:r>
      <w:proofErr w:type="spellStart"/>
      <w:proofErr w:type="gramStart"/>
      <w:r w:rsidRPr="00427031">
        <w:t>NXTConnector</w:t>
      </w:r>
      <w:proofErr w:type="spellEnd"/>
      <w:r w:rsidRPr="00427031">
        <w:t>(</w:t>
      </w:r>
      <w:proofErr w:type="gramEnd"/>
      <w:r w:rsidRPr="00427031">
        <w:t>);</w:t>
      </w:r>
    </w:p>
    <w:p w14:paraId="0DDE47B5" w14:textId="77777777" w:rsidR="0050442A" w:rsidRPr="00427031" w:rsidRDefault="0050442A" w:rsidP="0050442A">
      <w:pPr>
        <w:pStyle w:val="Codigooo"/>
      </w:pPr>
    </w:p>
    <w:p w14:paraId="23719D8F" w14:textId="77777777" w:rsidR="0050442A" w:rsidRPr="00427031" w:rsidRDefault="0050442A" w:rsidP="0050442A">
      <w:pPr>
        <w:pStyle w:val="Codigooo"/>
      </w:pPr>
      <w:proofErr w:type="gramStart"/>
      <w:r w:rsidRPr="00427031">
        <w:t>if</w:t>
      </w:r>
      <w:proofErr w:type="gramEnd"/>
      <w:r w:rsidRPr="00427031">
        <w:t xml:space="preserve"> (!</w:t>
      </w:r>
      <w:proofErr w:type="spellStart"/>
      <w:r w:rsidRPr="00427031">
        <w:t>conn.connectTo</w:t>
      </w:r>
      <w:proofErr w:type="spellEnd"/>
      <w:r w:rsidRPr="00427031">
        <w:t xml:space="preserve">("MIGUELO", </w:t>
      </w:r>
      <w:proofErr w:type="spellStart"/>
      <w:r w:rsidRPr="00427031">
        <w:t>NXTComm.LCP</w:t>
      </w:r>
      <w:proofErr w:type="spellEnd"/>
      <w:r w:rsidRPr="00427031">
        <w:t>)) {</w:t>
      </w:r>
    </w:p>
    <w:p w14:paraId="58B63045" w14:textId="77777777" w:rsidR="0050442A" w:rsidRPr="00427031" w:rsidRDefault="0050442A" w:rsidP="0050442A">
      <w:pPr>
        <w:pStyle w:val="Codigooo"/>
        <w:rPr>
          <w:lang w:val="es-ES"/>
        </w:rPr>
      </w:pPr>
      <w:r w:rsidRPr="00A36DBA">
        <w:rPr>
          <w:lang w:val="en-US"/>
        </w:rPr>
        <w:t xml:space="preserve">     </w:t>
      </w:r>
      <w:proofErr w:type="spellStart"/>
      <w:proofErr w:type="gramStart"/>
      <w:r w:rsidRPr="00427031">
        <w:rPr>
          <w:lang w:val="es-ES"/>
        </w:rPr>
        <w:t>System.err.println</w:t>
      </w:r>
      <w:proofErr w:type="spellEnd"/>
      <w:r w:rsidRPr="00427031">
        <w:rPr>
          <w:lang w:val="es-ES"/>
        </w:rPr>
        <w:t>(</w:t>
      </w:r>
      <w:proofErr w:type="gramEnd"/>
      <w:r w:rsidRPr="00427031">
        <w:rPr>
          <w:lang w:val="es-ES"/>
        </w:rPr>
        <w:t>"Fallo en la Conexión");</w:t>
      </w:r>
    </w:p>
    <w:p w14:paraId="60669F2E" w14:textId="77777777" w:rsidR="0050442A" w:rsidRDefault="0050442A" w:rsidP="0050442A">
      <w:pPr>
        <w:pStyle w:val="Codigooo"/>
      </w:pPr>
      <w:r w:rsidRPr="00A36DBA">
        <w:rPr>
          <w:lang w:val="es-ES"/>
        </w:rPr>
        <w:t xml:space="preserve">     </w:t>
      </w:r>
      <w:proofErr w:type="spellStart"/>
      <w:proofErr w:type="gramStart"/>
      <w:r>
        <w:t>System.exit</w:t>
      </w:r>
      <w:proofErr w:type="spellEnd"/>
      <w:r>
        <w:t>(</w:t>
      </w:r>
      <w:proofErr w:type="gramEnd"/>
      <w:r>
        <w:t>1);</w:t>
      </w:r>
    </w:p>
    <w:p w14:paraId="5BF598ED" w14:textId="77777777" w:rsidR="0050442A" w:rsidRDefault="0050442A" w:rsidP="0050442A">
      <w:pPr>
        <w:pStyle w:val="Codigooo"/>
      </w:pPr>
      <w:r>
        <w:t>}</w:t>
      </w:r>
    </w:p>
    <w:p w14:paraId="77F8A78B" w14:textId="77777777" w:rsidR="0050442A" w:rsidRPr="00427031" w:rsidRDefault="0050442A" w:rsidP="0050442A">
      <w:pPr>
        <w:pStyle w:val="Codigooo"/>
      </w:pPr>
      <w:r w:rsidRPr="00427031">
        <w:t xml:space="preserve">        </w:t>
      </w:r>
      <w:proofErr w:type="spellStart"/>
      <w:proofErr w:type="gramStart"/>
      <w:r w:rsidRPr="00427031">
        <w:t>NXTCommand.getSingleton</w:t>
      </w:r>
      <w:proofErr w:type="spellEnd"/>
      <w:r w:rsidRPr="00427031">
        <w:t>(</w:t>
      </w:r>
      <w:proofErr w:type="gramEnd"/>
      <w:r w:rsidRPr="00427031">
        <w:t>).</w:t>
      </w:r>
      <w:proofErr w:type="spellStart"/>
      <w:r w:rsidRPr="00427031">
        <w:t>setNXTComm</w:t>
      </w:r>
      <w:proofErr w:type="spellEnd"/>
      <w:r w:rsidRPr="00427031">
        <w:t>(</w:t>
      </w:r>
      <w:proofErr w:type="spellStart"/>
      <w:r w:rsidRPr="00427031">
        <w:t>conn.getNXTComm</w:t>
      </w:r>
      <w:proofErr w:type="spellEnd"/>
      <w:r w:rsidRPr="00427031">
        <w:t>());</w:t>
      </w:r>
    </w:p>
    <w:p w14:paraId="7A941F3C" w14:textId="77777777" w:rsidR="00E73F4C" w:rsidRPr="0050442A" w:rsidRDefault="00E73F4C" w:rsidP="00E73F4C">
      <w:pPr>
        <w:rPr>
          <w:lang w:val="en-GB"/>
        </w:rPr>
      </w:pPr>
    </w:p>
    <w:p w14:paraId="5A19D2ED" w14:textId="621D863B" w:rsidR="00622583" w:rsidRDefault="00622583" w:rsidP="00622583">
      <w:pPr>
        <w:pStyle w:val="Ttulo3"/>
      </w:pPr>
      <w:bookmarkStart w:id="126" w:name="_Toc292471949"/>
      <w:proofErr w:type="spellStart"/>
      <w:r>
        <w:t>LineFollower</w:t>
      </w:r>
      <w:bookmarkEnd w:id="126"/>
      <w:proofErr w:type="spellEnd"/>
    </w:p>
    <w:p w14:paraId="0D13E6DB" w14:textId="07E5927E" w:rsidR="00E43DE8" w:rsidRDefault="00E43DE8" w:rsidP="00960149">
      <w:pPr>
        <w:pStyle w:val="Normal-2"/>
      </w:pPr>
      <w:r>
        <w:t xml:space="preserve">Las complejidad de programar un sigue líneas es muy variada. Por un lado, es posible programarlo con tan solo 10 líneas de código y </w:t>
      </w:r>
      <w:r>
        <w:lastRenderedPageBreak/>
        <w:t>un sensor, como es el caso del programa original. Por otro lado, se hacen competiciones para ver que robot es capaz de recorrer un circuito a mayor velocidad, utilizando varios sensores.</w:t>
      </w:r>
    </w:p>
    <w:p w14:paraId="4141A83F" w14:textId="57E8C2E3" w:rsidR="00E43DE8" w:rsidRDefault="00E43DE8" w:rsidP="00960149">
      <w:pPr>
        <w:pStyle w:val="Normal-2"/>
      </w:pPr>
      <w:r>
        <w:t>El proyecto comenzó utilizando un se</w:t>
      </w:r>
      <w:r w:rsidR="00394578">
        <w:t xml:space="preserve">nsor de luz para desarrollar la clase </w:t>
      </w:r>
      <w:proofErr w:type="spellStart"/>
      <w:r w:rsidR="00394578">
        <w:t>LineFollower</w:t>
      </w:r>
      <w:proofErr w:type="spellEnd"/>
      <w:r w:rsidR="00394578">
        <w:t xml:space="preserve">. </w:t>
      </w:r>
      <w:r w:rsidR="00394578" w:rsidRPr="00394578">
        <w:t>El programa utiliza dos estados para seguir la l</w:t>
      </w:r>
      <w:r w:rsidR="00394578">
        <w:t xml:space="preserve">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t>demasiado largos.</w:t>
      </w:r>
    </w:p>
    <w:p w14:paraId="682C2611" w14:textId="51305D75" w:rsidR="00600881" w:rsidRDefault="00600881" w:rsidP="00960149">
      <w:pPr>
        <w:pStyle w:val="Normal-2"/>
      </w:pPr>
      <w:r>
        <w:t>Por temas de velocidad y fiabilidad, se procedió a la instalación de un sensor de luz adicional, brindándonos la posibilidad de aplicar un algoritmo PID (Proporcional Integral Derivativo).</w:t>
      </w:r>
    </w:p>
    <w:p w14:paraId="1225A674" w14:textId="632EB5B8" w:rsidR="004C644B" w:rsidRDefault="003B0BE5" w:rsidP="00960149">
      <w:pPr>
        <w:pStyle w:val="Normal-2"/>
      </w:pPr>
      <w:r>
        <w:t>E</w:t>
      </w:r>
      <w:r w:rsidR="00600881">
        <w:t>l algoritmo PID consiste en un bucle de contro</w:t>
      </w:r>
      <w:r>
        <w:t>l recursivo, que hace que la trayectoria del robot sea más fluida. Éste algoritmo requiere de tres parámetros previos; el proporcional (indica cuá</w:t>
      </w:r>
      <w:r w:rsidRPr="003B0BE5">
        <w:t>nto se ha alejado el robot de la línea, y en qué dirección</w:t>
      </w:r>
      <w:r>
        <w:t>), el integral (</w:t>
      </w:r>
      <w:r w:rsidRPr="003B0BE5">
        <w:t>indica el error acumulado sobre el tiempo, es decir, si el robot ha estado en la línea, o no, durante los últimos instantes</w:t>
      </w:r>
      <w:r>
        <w:t xml:space="preserve">), y el derivativo </w:t>
      </w:r>
      <w:r w:rsidR="004C644B">
        <w:t>(indica</w:t>
      </w:r>
      <w:r>
        <w:t xml:space="preserve"> la </w:t>
      </w:r>
      <w:r>
        <w:lastRenderedPageBreak/>
        <w:t>velocidad a la que el robot oscila hacia derecha e izquierda de la línea).</w:t>
      </w:r>
      <w:r w:rsidR="004C644B">
        <w:t xml:space="preserve"> Estos valores hacen que el algoritmo PID sea complicado de aplicar, y requiera de tiempo y conocimientos estadísticos. Es apropiado aplicarlo  para cosas en los que la velocidad, o la batería del robot son importantes.</w:t>
      </w:r>
    </w:p>
    <w:p w14:paraId="63CC8C39" w14:textId="77777777" w:rsidR="003B0BE5" w:rsidRDefault="003B0BE5" w:rsidP="00746B0D">
      <w:pPr>
        <w:keepNext/>
        <w:ind w:firstLine="708"/>
        <w:jc w:val="left"/>
      </w:pPr>
      <w:r>
        <w:rPr>
          <w:noProof/>
          <w:lang w:val="es-ES"/>
        </w:rPr>
        <w:drawing>
          <wp:inline distT="0" distB="0" distL="0" distR="0" wp14:editId="41295355">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22673EDC" w14:textId="0E432082" w:rsidR="003B0BE5" w:rsidRDefault="003B0BE5" w:rsidP="00F96D70">
      <w:pPr>
        <w:pStyle w:val="Epgrafe"/>
      </w:pPr>
      <w:bookmarkStart w:id="127" w:name="_Toc292034785"/>
      <w:r>
        <w:t xml:space="preserve">Ilustración </w:t>
      </w:r>
      <w:r>
        <w:fldChar w:fldCharType="begin"/>
      </w:r>
      <w:r>
        <w:instrText xml:space="preserve"> SEQ Ilustración \* ARABIC </w:instrText>
      </w:r>
      <w:r>
        <w:fldChar w:fldCharType="separate"/>
      </w:r>
      <w:r w:rsidR="00F96D70">
        <w:rPr>
          <w:noProof/>
        </w:rPr>
        <w:t>14</w:t>
      </w:r>
      <w:r>
        <w:fldChar w:fldCharType="end"/>
      </w:r>
      <w:r>
        <w:t>: Comparación Algoritmo PID</w:t>
      </w:r>
      <w:bookmarkEnd w:id="127"/>
    </w:p>
    <w:p w14:paraId="4042D931" w14:textId="3BDA9B64" w:rsidR="003B0BE5" w:rsidRDefault="00960149" w:rsidP="003B0BE5">
      <w:r>
        <w:tab/>
      </w:r>
      <w:r>
        <w:tab/>
      </w:r>
    </w:p>
    <w:p w14:paraId="59247E27" w14:textId="56257C88" w:rsidR="00781B82" w:rsidRDefault="00960149" w:rsidP="00781B82">
      <w:pPr>
        <w:pStyle w:val="Normal-2"/>
      </w:pPr>
      <w:r>
        <w:tab/>
        <w:t xml:space="preserve">Para la implementación del prototipo se ha escogido un </w:t>
      </w:r>
      <w:proofErr w:type="spellStart"/>
      <w:r>
        <w:t>LineFollower</w:t>
      </w:r>
      <w:proofErr w:type="spellEnd"/>
      <w:r>
        <w:t xml:space="preserve"> de </w:t>
      </w:r>
      <w:r w:rsidR="00781B82">
        <w:t>3</w:t>
      </w:r>
      <w:r>
        <w:t xml:space="preserve"> estados, y dos sensores. </w:t>
      </w:r>
      <w:r w:rsidRPr="00AC66C6">
        <w:t xml:space="preserve">El algoritmo </w:t>
      </w:r>
      <w:r w:rsidR="00AC66C6" w:rsidRPr="00AC66C6">
        <w:t xml:space="preserve">establece en </w:t>
      </w:r>
      <w:r w:rsidR="00746B0D" w:rsidRPr="00AC66C6">
        <w:t>qué</w:t>
      </w:r>
      <w:r w:rsidR="00AC66C6" w:rsidRPr="00AC66C6">
        <w:t xml:space="preserve"> estado se</w:t>
      </w:r>
      <w:r w:rsidR="00781B82">
        <w:t xml:space="preserve"> encuentra dependiendo de las lecturas de los sensores de luz, es decir:</w:t>
      </w:r>
    </w:p>
    <w:p w14:paraId="62F3D70F" w14:textId="6439FAEC" w:rsidR="00781B82" w:rsidRDefault="00781B82" w:rsidP="00781B82">
      <w:pPr>
        <w:pStyle w:val="Normal-2"/>
        <w:numPr>
          <w:ilvl w:val="0"/>
          <w:numId w:val="30"/>
        </w:numPr>
      </w:pPr>
      <w:r>
        <w:t>Si los dos sensores ven blanco, avanzo.</w:t>
      </w:r>
    </w:p>
    <w:p w14:paraId="1F5C2659" w14:textId="6C1B5D0B" w:rsidR="00781B82" w:rsidRDefault="00781B82" w:rsidP="00781B82">
      <w:pPr>
        <w:pStyle w:val="Normal-2"/>
        <w:numPr>
          <w:ilvl w:val="0"/>
          <w:numId w:val="30"/>
        </w:numPr>
      </w:pPr>
      <w:r>
        <w:t>Si el sensor izquierdo ve blanco, giro a la izquierda.</w:t>
      </w:r>
    </w:p>
    <w:p w14:paraId="70CD6BD3" w14:textId="7D5CC1EB" w:rsidR="00781B82" w:rsidRDefault="00781B82" w:rsidP="00781B82">
      <w:pPr>
        <w:pStyle w:val="Normal-2"/>
        <w:numPr>
          <w:ilvl w:val="0"/>
          <w:numId w:val="30"/>
        </w:numPr>
      </w:pPr>
      <w:r>
        <w:lastRenderedPageBreak/>
        <w:t>Si el sensor derecho ve negro, giro a la derecha.</w:t>
      </w:r>
    </w:p>
    <w:p w14:paraId="39622775" w14:textId="53DC1F39" w:rsidR="00E602C0" w:rsidRDefault="00E602C0" w:rsidP="00781B82">
      <w:pPr>
        <w:pStyle w:val="Normal-2"/>
        <w:numPr>
          <w:ilvl w:val="0"/>
          <w:numId w:val="30"/>
        </w:numPr>
      </w:pPr>
      <w:r>
        <w:t xml:space="preserve">Un cuarto estado es cuando no es ninguno de los anteriores, donde el programa lo que </w:t>
      </w:r>
      <w:r w:rsidR="00816A5B">
        <w:t>hace es avanzar un poco.</w:t>
      </w:r>
    </w:p>
    <w:p w14:paraId="0510C7F2" w14:textId="2E27B31C" w:rsidR="00622583" w:rsidRDefault="00960149" w:rsidP="00253A04">
      <w:pPr>
        <w:rPr>
          <w:color w:val="FF0000"/>
          <w:lang w:val="es-ES"/>
        </w:rPr>
      </w:pPr>
      <w:r>
        <w:rPr>
          <w:color w:val="FF0000"/>
          <w:lang w:val="es-ES"/>
        </w:rPr>
        <w:t>.</w:t>
      </w:r>
      <w:r w:rsidR="002E695A" w:rsidRPr="002E695A">
        <w:rPr>
          <w:color w:val="FF0000"/>
          <w:lang w:val="es-ES"/>
        </w:rPr>
        <w:t xml:space="preserve"> </w:t>
      </w:r>
    </w:p>
    <w:p w14:paraId="1FFC3EDB" w14:textId="482F3969" w:rsidR="00E168D1" w:rsidRDefault="00E168D1" w:rsidP="00E168D1">
      <w:pPr>
        <w:pStyle w:val="Ttulo3"/>
        <w:rPr>
          <w:lang w:val="es-ES"/>
        </w:rPr>
      </w:pPr>
      <w:bookmarkStart w:id="128" w:name="_Toc292471950"/>
      <w:r>
        <w:rPr>
          <w:lang w:val="es-ES"/>
        </w:rPr>
        <w:t>Navegación</w:t>
      </w:r>
      <w:bookmarkEnd w:id="128"/>
    </w:p>
    <w:p w14:paraId="2272113E" w14:textId="77777777" w:rsidR="00E168D1" w:rsidRDefault="00E168D1" w:rsidP="00E168D1">
      <w:pPr>
        <w:pStyle w:val="Normal-2"/>
      </w:pPr>
      <w:r>
        <w:t>La navegación de un robot móvil se puede resumir en responder a tres preguntas básicas, que son:</w:t>
      </w:r>
    </w:p>
    <w:p w14:paraId="37794713" w14:textId="3C8F922D" w:rsidR="00E168D1" w:rsidRDefault="00E168D1" w:rsidP="00E168D1">
      <w:pPr>
        <w:pStyle w:val="Normal-2"/>
        <w:numPr>
          <w:ilvl w:val="0"/>
          <w:numId w:val="24"/>
        </w:numPr>
      </w:pPr>
      <w:r>
        <w:t>¿Dónde estoy?</w:t>
      </w:r>
    </w:p>
    <w:p w14:paraId="6D747BD7" w14:textId="6ECDA0E3" w:rsidR="00E168D1" w:rsidRDefault="00E168D1" w:rsidP="00E168D1">
      <w:pPr>
        <w:pStyle w:val="Normal-2"/>
        <w:numPr>
          <w:ilvl w:val="0"/>
          <w:numId w:val="24"/>
        </w:numPr>
      </w:pPr>
      <w:r>
        <w:t>¿Dónde quiero ir?</w:t>
      </w:r>
    </w:p>
    <w:p w14:paraId="61A21E99" w14:textId="6B2B6446" w:rsidR="00E168D1" w:rsidRDefault="00E168D1" w:rsidP="00E168D1">
      <w:pPr>
        <w:pStyle w:val="Normal-2"/>
        <w:numPr>
          <w:ilvl w:val="0"/>
          <w:numId w:val="24"/>
        </w:numPr>
      </w:pPr>
      <w:r>
        <w:t>¿Cómo voy?</w:t>
      </w:r>
    </w:p>
    <w:p w14:paraId="2EC4462F" w14:textId="77777777" w:rsidR="006876E5" w:rsidRDefault="006876E5" w:rsidP="006876E5">
      <w:pPr>
        <w:pStyle w:val="Ttulo3"/>
        <w:rPr>
          <w:lang w:val="es-ES"/>
        </w:rPr>
      </w:pPr>
      <w:bookmarkStart w:id="129" w:name="_Toc292471951"/>
      <w:r>
        <w:rPr>
          <w:lang w:val="es-ES"/>
        </w:rPr>
        <w:t>Representación del Entorno</w:t>
      </w:r>
      <w:bookmarkEnd w:id="129"/>
    </w:p>
    <w:p w14:paraId="3AC54444" w14:textId="77777777" w:rsidR="006876E5" w:rsidRDefault="006876E5" w:rsidP="006876E5">
      <w:pPr>
        <w:rPr>
          <w:color w:val="FF0000"/>
          <w:lang w:val="es-ES"/>
        </w:rPr>
      </w:pPr>
      <w:r w:rsidRPr="009F10ED">
        <w:rPr>
          <w:color w:val="FF0000"/>
          <w:lang w:val="es-ES"/>
        </w:rPr>
        <w:t>Topográfico – con grafos… links que me pasó.</w:t>
      </w:r>
    </w:p>
    <w:p w14:paraId="16BEBF79" w14:textId="77777777" w:rsidR="006876E5" w:rsidRPr="00E168D1" w:rsidRDefault="006876E5" w:rsidP="00E168D1">
      <w:pPr>
        <w:pStyle w:val="Normal-2"/>
        <w:numPr>
          <w:ilvl w:val="0"/>
          <w:numId w:val="24"/>
        </w:numPr>
      </w:pPr>
    </w:p>
    <w:p w14:paraId="484370AA" w14:textId="273C43AA" w:rsidR="00E87FDD" w:rsidRDefault="00D03E37" w:rsidP="00D03E37">
      <w:pPr>
        <w:pStyle w:val="Ttulo2"/>
      </w:pPr>
      <w:bookmarkStart w:id="130" w:name="_Toc292471952"/>
      <w:r>
        <w:t>Estudio Económico</w:t>
      </w:r>
      <w:bookmarkEnd w:id="130"/>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D03E37" w:rsidRPr="00D03E37" w14:paraId="2FB6799A" w14:textId="77777777" w:rsidTr="00622583">
        <w:trPr>
          <w:trHeight w:val="405"/>
          <w:jc w:val="center"/>
        </w:trPr>
        <w:tc>
          <w:tcPr>
            <w:tcW w:w="2900" w:type="dxa"/>
            <w:tcBorders>
              <w:top w:val="nil"/>
              <w:left w:val="nil"/>
              <w:bottom w:val="nil"/>
              <w:right w:val="nil"/>
            </w:tcBorders>
            <w:shd w:val="clear" w:color="auto" w:fill="auto"/>
            <w:vAlign w:val="center"/>
            <w:hideMark/>
          </w:tcPr>
          <w:p w14:paraId="614DB3CA"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Hardware</w:t>
            </w:r>
          </w:p>
        </w:tc>
        <w:tc>
          <w:tcPr>
            <w:tcW w:w="1200" w:type="dxa"/>
            <w:tcBorders>
              <w:top w:val="nil"/>
              <w:left w:val="nil"/>
              <w:bottom w:val="nil"/>
              <w:right w:val="nil"/>
            </w:tcBorders>
            <w:shd w:val="clear" w:color="auto" w:fill="auto"/>
            <w:vAlign w:val="center"/>
            <w:hideMark/>
          </w:tcPr>
          <w:p w14:paraId="7CF734AE"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Cantidad</w:t>
            </w:r>
          </w:p>
        </w:tc>
        <w:tc>
          <w:tcPr>
            <w:tcW w:w="1200" w:type="dxa"/>
            <w:tcBorders>
              <w:top w:val="nil"/>
              <w:left w:val="nil"/>
              <w:bottom w:val="nil"/>
            </w:tcBorders>
            <w:shd w:val="clear" w:color="auto" w:fill="auto"/>
            <w:vAlign w:val="center"/>
            <w:hideMark/>
          </w:tcPr>
          <w:p w14:paraId="32ACF16C"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Precio</w:t>
            </w:r>
          </w:p>
        </w:tc>
      </w:tr>
      <w:tr w:rsidR="00D03E37" w:rsidRPr="00D03E37" w14:paraId="47E6C8FE"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0663D9B9"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NXT </w:t>
            </w:r>
            <w:proofErr w:type="spellStart"/>
            <w:r w:rsidRPr="00D03E37">
              <w:rPr>
                <w:rFonts w:ascii="Cambria" w:hAnsi="Cambria" w:cs="Calibri"/>
                <w:color w:val="000000"/>
                <w:sz w:val="22"/>
                <w:szCs w:val="22"/>
                <w:lang w:val="es-ES"/>
              </w:rPr>
              <w:t>Brick</w:t>
            </w:r>
            <w:proofErr w:type="spellEnd"/>
          </w:p>
        </w:tc>
        <w:tc>
          <w:tcPr>
            <w:tcW w:w="1200" w:type="dxa"/>
            <w:tcBorders>
              <w:top w:val="double" w:sz="6" w:space="0" w:color="auto"/>
              <w:left w:val="nil"/>
              <w:bottom w:val="nil"/>
              <w:right w:val="single" w:sz="4" w:space="0" w:color="auto"/>
            </w:tcBorders>
            <w:shd w:val="clear" w:color="auto" w:fill="auto"/>
            <w:vAlign w:val="center"/>
            <w:hideMark/>
          </w:tcPr>
          <w:p w14:paraId="3FA43A57"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double" w:sz="6" w:space="0" w:color="auto"/>
              <w:left w:val="nil"/>
              <w:bottom w:val="nil"/>
            </w:tcBorders>
            <w:shd w:val="clear" w:color="auto" w:fill="auto"/>
            <w:vAlign w:val="center"/>
            <w:hideMark/>
          </w:tcPr>
          <w:p w14:paraId="1A5EF4EC"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158.95</w:t>
            </w:r>
          </w:p>
        </w:tc>
      </w:tr>
      <w:tr w:rsidR="00D03E37" w:rsidRPr="00D03E37" w14:paraId="4E37F312"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BB98825"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NXT </w:t>
            </w:r>
            <w:proofErr w:type="spellStart"/>
            <w:r w:rsidRPr="00D03E37">
              <w:rPr>
                <w:rFonts w:ascii="Cambria" w:hAnsi="Cambria" w:cs="Calibri"/>
                <w:color w:val="000000"/>
                <w:sz w:val="22"/>
                <w:szCs w:val="22"/>
                <w:lang w:val="es-ES"/>
              </w:rPr>
              <w:t>Ultrasonic</w:t>
            </w:r>
            <w:proofErr w:type="spellEnd"/>
            <w:r w:rsidRPr="00D03E37">
              <w:rPr>
                <w:rFonts w:ascii="Cambria" w:hAnsi="Cambria" w:cs="Calibri"/>
                <w:color w:val="000000"/>
                <w:sz w:val="22"/>
                <w:szCs w:val="22"/>
                <w:lang w:val="es-ES"/>
              </w:rPr>
              <w:t xml:space="preserve"> Sensor </w:t>
            </w:r>
          </w:p>
        </w:tc>
        <w:tc>
          <w:tcPr>
            <w:tcW w:w="1200" w:type="dxa"/>
            <w:tcBorders>
              <w:top w:val="nil"/>
              <w:left w:val="nil"/>
              <w:bottom w:val="nil"/>
              <w:right w:val="single" w:sz="4" w:space="0" w:color="auto"/>
            </w:tcBorders>
            <w:shd w:val="clear" w:color="auto" w:fill="auto"/>
            <w:vAlign w:val="center"/>
            <w:hideMark/>
          </w:tcPr>
          <w:p w14:paraId="17A8E569"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nil"/>
              <w:left w:val="nil"/>
              <w:bottom w:val="nil"/>
            </w:tcBorders>
            <w:shd w:val="clear" w:color="auto" w:fill="auto"/>
            <w:noWrap/>
            <w:vAlign w:val="center"/>
            <w:hideMark/>
          </w:tcPr>
          <w:p w14:paraId="4575AB43"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32.95</w:t>
            </w:r>
          </w:p>
        </w:tc>
      </w:tr>
      <w:tr w:rsidR="00D03E37" w:rsidRPr="00D03E37" w14:paraId="410188E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74C930"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lastRenderedPageBreak/>
              <w:t xml:space="preserve">NXT Color </w:t>
            </w:r>
            <w:proofErr w:type="spellStart"/>
            <w:r w:rsidRPr="00D03E37">
              <w:rPr>
                <w:rFonts w:ascii="Cambria" w:hAnsi="Cambria" w:cs="Calibri"/>
                <w:color w:val="000000"/>
                <w:sz w:val="22"/>
                <w:szCs w:val="22"/>
                <w:lang w:val="es-ES"/>
              </w:rPr>
              <w:t>Senosr</w:t>
            </w:r>
            <w:proofErr w:type="spellEnd"/>
            <w:r w:rsidRPr="00D03E37">
              <w:rPr>
                <w:rFonts w:ascii="Cambria" w:hAnsi="Cambria" w:cs="Calibri"/>
                <w:color w:val="000000"/>
                <w:sz w:val="22"/>
                <w:szCs w:val="22"/>
                <w:lang w:val="es-ES"/>
              </w:rPr>
              <w:t xml:space="preserve"> </w:t>
            </w:r>
          </w:p>
        </w:tc>
        <w:tc>
          <w:tcPr>
            <w:tcW w:w="1200" w:type="dxa"/>
            <w:tcBorders>
              <w:top w:val="nil"/>
              <w:left w:val="nil"/>
              <w:bottom w:val="nil"/>
              <w:right w:val="single" w:sz="4" w:space="0" w:color="auto"/>
            </w:tcBorders>
            <w:shd w:val="clear" w:color="auto" w:fill="auto"/>
            <w:vAlign w:val="center"/>
            <w:hideMark/>
          </w:tcPr>
          <w:p w14:paraId="42571380"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3</w:t>
            </w:r>
          </w:p>
        </w:tc>
        <w:tc>
          <w:tcPr>
            <w:tcW w:w="1200" w:type="dxa"/>
            <w:tcBorders>
              <w:top w:val="nil"/>
              <w:left w:val="nil"/>
              <w:bottom w:val="nil"/>
            </w:tcBorders>
            <w:shd w:val="clear" w:color="auto" w:fill="auto"/>
            <w:noWrap/>
            <w:vAlign w:val="center"/>
            <w:hideMark/>
          </w:tcPr>
          <w:p w14:paraId="2193DFE8"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17.95</w:t>
            </w:r>
          </w:p>
        </w:tc>
      </w:tr>
      <w:tr w:rsidR="00D03E37" w:rsidRPr="00D03E37" w14:paraId="18F2559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2EE7DB4"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NXT Motor </w:t>
            </w:r>
          </w:p>
        </w:tc>
        <w:tc>
          <w:tcPr>
            <w:tcW w:w="1200" w:type="dxa"/>
            <w:tcBorders>
              <w:top w:val="nil"/>
              <w:left w:val="nil"/>
              <w:bottom w:val="nil"/>
              <w:right w:val="single" w:sz="4" w:space="0" w:color="auto"/>
            </w:tcBorders>
            <w:shd w:val="clear" w:color="auto" w:fill="auto"/>
            <w:vAlign w:val="center"/>
            <w:hideMark/>
          </w:tcPr>
          <w:p w14:paraId="42595688"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2</w:t>
            </w:r>
          </w:p>
        </w:tc>
        <w:tc>
          <w:tcPr>
            <w:tcW w:w="1200" w:type="dxa"/>
            <w:tcBorders>
              <w:top w:val="nil"/>
              <w:left w:val="nil"/>
              <w:bottom w:val="nil"/>
            </w:tcBorders>
            <w:shd w:val="clear" w:color="auto" w:fill="auto"/>
            <w:noWrap/>
            <w:vAlign w:val="center"/>
            <w:hideMark/>
          </w:tcPr>
          <w:p w14:paraId="785967DC"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24.95</w:t>
            </w:r>
          </w:p>
        </w:tc>
      </w:tr>
      <w:tr w:rsidR="00D03E37" w:rsidRPr="00D03E37" w14:paraId="4EF97684"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3C94BDB"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Notebook </w:t>
            </w:r>
            <w:proofErr w:type="spellStart"/>
            <w:r w:rsidRPr="00D03E37">
              <w:rPr>
                <w:rFonts w:ascii="Cambria" w:hAnsi="Cambria" w:cs="Calibri"/>
                <w:color w:val="000000"/>
                <w:sz w:val="22"/>
                <w:szCs w:val="22"/>
                <w:lang w:val="es-ES"/>
              </w:rPr>
              <w:t>Asus</w:t>
            </w:r>
            <w:proofErr w:type="spellEnd"/>
            <w:r w:rsidRPr="00D03E37">
              <w:rPr>
                <w:rFonts w:ascii="Cambria" w:hAnsi="Cambria" w:cs="Calibri"/>
                <w:color w:val="000000"/>
                <w:sz w:val="22"/>
                <w:szCs w:val="22"/>
                <w:lang w:val="es-ES"/>
              </w:rPr>
              <w:t xml:space="preserve"> 1005HA</w:t>
            </w:r>
          </w:p>
        </w:tc>
        <w:tc>
          <w:tcPr>
            <w:tcW w:w="1200" w:type="dxa"/>
            <w:tcBorders>
              <w:top w:val="nil"/>
              <w:left w:val="nil"/>
              <w:bottom w:val="nil"/>
              <w:right w:val="single" w:sz="4" w:space="0" w:color="auto"/>
            </w:tcBorders>
            <w:shd w:val="clear" w:color="auto" w:fill="auto"/>
            <w:vAlign w:val="center"/>
            <w:hideMark/>
          </w:tcPr>
          <w:p w14:paraId="7C6FE287"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nil"/>
              <w:left w:val="nil"/>
              <w:bottom w:val="nil"/>
            </w:tcBorders>
            <w:shd w:val="clear" w:color="auto" w:fill="auto"/>
            <w:vAlign w:val="center"/>
            <w:hideMark/>
          </w:tcPr>
          <w:p w14:paraId="6B524A4E"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 xml:space="preserve">250 </w:t>
            </w:r>
            <w:proofErr w:type="spellStart"/>
            <w:r w:rsidRPr="00D03E37">
              <w:rPr>
                <w:rFonts w:ascii="Cambria" w:hAnsi="Cambria" w:cs="Calibri"/>
                <w:sz w:val="22"/>
                <w:szCs w:val="22"/>
                <w:lang w:val="es-ES"/>
              </w:rPr>
              <w:t>aprox</w:t>
            </w:r>
            <w:proofErr w:type="spellEnd"/>
          </w:p>
        </w:tc>
      </w:tr>
      <w:tr w:rsidR="00D03E37" w:rsidRPr="00D03E37" w14:paraId="5E9C238F"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53447A3F"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Bluetooth </w:t>
            </w:r>
            <w:proofErr w:type="spellStart"/>
            <w:r w:rsidRPr="00D03E37">
              <w:rPr>
                <w:rFonts w:ascii="Cambria" w:hAnsi="Cambria" w:cs="Calibri"/>
                <w:color w:val="000000"/>
                <w:sz w:val="22"/>
                <w:szCs w:val="22"/>
                <w:lang w:val="es-ES"/>
              </w:rPr>
              <w:t>Headphones</w:t>
            </w:r>
            <w:proofErr w:type="spellEnd"/>
          </w:p>
        </w:tc>
        <w:tc>
          <w:tcPr>
            <w:tcW w:w="1200" w:type="dxa"/>
            <w:tcBorders>
              <w:top w:val="nil"/>
              <w:left w:val="nil"/>
              <w:bottom w:val="nil"/>
              <w:right w:val="single" w:sz="4" w:space="0" w:color="auto"/>
            </w:tcBorders>
            <w:shd w:val="clear" w:color="auto" w:fill="auto"/>
            <w:vAlign w:val="center"/>
            <w:hideMark/>
          </w:tcPr>
          <w:p w14:paraId="0512A9FE"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nil"/>
              <w:left w:val="nil"/>
              <w:bottom w:val="nil"/>
            </w:tcBorders>
            <w:shd w:val="clear" w:color="auto" w:fill="auto"/>
            <w:vAlign w:val="center"/>
            <w:hideMark/>
          </w:tcPr>
          <w:p w14:paraId="3810265A"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10</w:t>
            </w:r>
          </w:p>
        </w:tc>
      </w:tr>
      <w:tr w:rsidR="00D03E37" w:rsidRPr="00D03E37" w14:paraId="07F651C1"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270D0F20" w14:textId="77777777" w:rsidR="00D03E37" w:rsidRPr="00D03E37" w:rsidRDefault="00D03E37" w:rsidP="00622583">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 xml:space="preserve">USB Bluetooth </w:t>
            </w:r>
            <w:proofErr w:type="spellStart"/>
            <w:r w:rsidRPr="00D03E37">
              <w:rPr>
                <w:rFonts w:ascii="Cambria" w:hAnsi="Cambria" w:cs="Calibri"/>
                <w:color w:val="000000"/>
                <w:sz w:val="22"/>
                <w:szCs w:val="22"/>
                <w:lang w:val="es-ES"/>
              </w:rPr>
              <w:t>Device</w:t>
            </w:r>
            <w:proofErr w:type="spellEnd"/>
          </w:p>
        </w:tc>
        <w:tc>
          <w:tcPr>
            <w:tcW w:w="1200" w:type="dxa"/>
            <w:tcBorders>
              <w:top w:val="nil"/>
              <w:left w:val="nil"/>
              <w:bottom w:val="nil"/>
              <w:right w:val="single" w:sz="4" w:space="0" w:color="auto"/>
            </w:tcBorders>
            <w:shd w:val="clear" w:color="auto" w:fill="auto"/>
            <w:vAlign w:val="center"/>
            <w:hideMark/>
          </w:tcPr>
          <w:p w14:paraId="3B0A00DD" w14:textId="77777777" w:rsidR="00D03E37" w:rsidRPr="00D03E37" w:rsidRDefault="00D03E37" w:rsidP="00622583">
            <w:pPr>
              <w:spacing w:before="0" w:after="0" w:line="240" w:lineRule="auto"/>
              <w:jc w:val="center"/>
              <w:rPr>
                <w:rFonts w:ascii="Cambria" w:hAnsi="Cambria" w:cs="Calibri"/>
                <w:color w:val="000000"/>
                <w:sz w:val="22"/>
                <w:szCs w:val="22"/>
                <w:lang w:val="es-ES"/>
              </w:rPr>
            </w:pPr>
            <w:r w:rsidRPr="00D03E37">
              <w:rPr>
                <w:rFonts w:ascii="Cambria" w:hAnsi="Cambria" w:cs="Calibri"/>
                <w:color w:val="000000"/>
                <w:sz w:val="22"/>
                <w:szCs w:val="22"/>
                <w:lang w:val="es-ES"/>
              </w:rPr>
              <w:t>1</w:t>
            </w:r>
          </w:p>
        </w:tc>
        <w:tc>
          <w:tcPr>
            <w:tcW w:w="1200" w:type="dxa"/>
            <w:tcBorders>
              <w:top w:val="nil"/>
              <w:left w:val="nil"/>
              <w:bottom w:val="nil"/>
            </w:tcBorders>
            <w:shd w:val="clear" w:color="auto" w:fill="auto"/>
            <w:vAlign w:val="center"/>
            <w:hideMark/>
          </w:tcPr>
          <w:p w14:paraId="09CFE7A5" w14:textId="77777777" w:rsidR="00D03E37" w:rsidRPr="00D03E37" w:rsidRDefault="00D03E37" w:rsidP="00622583">
            <w:pPr>
              <w:spacing w:before="0" w:after="0" w:line="240" w:lineRule="auto"/>
              <w:jc w:val="right"/>
              <w:rPr>
                <w:rFonts w:ascii="Cambria" w:hAnsi="Cambria" w:cs="Calibri"/>
                <w:sz w:val="22"/>
                <w:szCs w:val="22"/>
                <w:lang w:val="es-ES"/>
              </w:rPr>
            </w:pPr>
            <w:r w:rsidRPr="00D03E37">
              <w:rPr>
                <w:rFonts w:ascii="Cambria" w:hAnsi="Cambria" w:cs="Calibri"/>
                <w:sz w:val="22"/>
                <w:szCs w:val="22"/>
                <w:lang w:val="es-ES"/>
              </w:rPr>
              <w:t>5</w:t>
            </w:r>
          </w:p>
        </w:tc>
      </w:tr>
      <w:tr w:rsidR="00D03E37" w:rsidRPr="00D03E37" w14:paraId="3AFAAB37" w14:textId="77777777" w:rsidTr="00622583">
        <w:trPr>
          <w:trHeight w:val="405"/>
          <w:jc w:val="center"/>
        </w:trPr>
        <w:tc>
          <w:tcPr>
            <w:tcW w:w="2900" w:type="dxa"/>
            <w:tcBorders>
              <w:top w:val="nil"/>
              <w:left w:val="nil"/>
              <w:bottom w:val="nil"/>
              <w:right w:val="nil"/>
            </w:tcBorders>
            <w:shd w:val="clear" w:color="auto" w:fill="auto"/>
            <w:vAlign w:val="bottom"/>
            <w:hideMark/>
          </w:tcPr>
          <w:p w14:paraId="0FAAFE0E" w14:textId="77777777" w:rsidR="00D03E37" w:rsidRPr="00D03E37" w:rsidRDefault="00D03E37" w:rsidP="00D03E37">
            <w:pPr>
              <w:spacing w:before="0" w:after="0" w:line="240" w:lineRule="auto"/>
              <w:jc w:val="left"/>
              <w:rPr>
                <w:rFonts w:ascii="Calibri" w:hAnsi="Calibri" w:cs="Calibri"/>
                <w:color w:val="000000"/>
                <w:sz w:val="22"/>
                <w:szCs w:val="22"/>
                <w:lang w:val="es-ES"/>
              </w:rPr>
            </w:pPr>
          </w:p>
        </w:tc>
        <w:tc>
          <w:tcPr>
            <w:tcW w:w="1200" w:type="dxa"/>
            <w:tcBorders>
              <w:top w:val="nil"/>
              <w:left w:val="nil"/>
              <w:bottom w:val="nil"/>
              <w:right w:val="nil"/>
            </w:tcBorders>
            <w:shd w:val="clear" w:color="auto" w:fill="auto"/>
            <w:vAlign w:val="bottom"/>
            <w:hideMark/>
          </w:tcPr>
          <w:p w14:paraId="2DE1279E" w14:textId="77777777" w:rsidR="00D03E37" w:rsidRPr="00D03E37" w:rsidRDefault="00D03E37" w:rsidP="00D03E37">
            <w:pPr>
              <w:spacing w:before="0" w:after="0" w:line="240" w:lineRule="auto"/>
              <w:jc w:val="left"/>
              <w:rPr>
                <w:rFonts w:ascii="Calibri" w:hAnsi="Calibri" w:cs="Calibri"/>
                <w:color w:val="000000"/>
                <w:sz w:val="22"/>
                <w:szCs w:val="22"/>
                <w:lang w:val="es-ES"/>
              </w:rPr>
            </w:pPr>
            <w:r w:rsidRPr="00D03E37">
              <w:rPr>
                <w:rFonts w:ascii="Calibri" w:hAnsi="Calibri" w:cs="Calibri"/>
                <w:color w:val="000000"/>
                <w:sz w:val="22"/>
                <w:szCs w:val="22"/>
                <w:lang w:val="es-ES"/>
              </w:rPr>
              <w:t>TOTAL:</w:t>
            </w:r>
          </w:p>
        </w:tc>
        <w:tc>
          <w:tcPr>
            <w:tcW w:w="1200" w:type="dxa"/>
            <w:tcBorders>
              <w:top w:val="nil"/>
              <w:left w:val="nil"/>
              <w:bottom w:val="nil"/>
            </w:tcBorders>
            <w:shd w:val="clear" w:color="auto" w:fill="auto"/>
            <w:vAlign w:val="center"/>
            <w:hideMark/>
          </w:tcPr>
          <w:p w14:paraId="31B9ABA5" w14:textId="38029ECB" w:rsidR="00D03E37" w:rsidRPr="00D03E37" w:rsidRDefault="00D03E37" w:rsidP="00D03E37">
            <w:pPr>
              <w:spacing w:before="0" w:after="0" w:line="240" w:lineRule="auto"/>
              <w:jc w:val="right"/>
              <w:rPr>
                <w:rFonts w:ascii="Calibri" w:hAnsi="Calibri" w:cs="Calibri"/>
                <w:color w:val="000000"/>
                <w:sz w:val="22"/>
                <w:szCs w:val="22"/>
                <w:lang w:val="es-ES"/>
              </w:rPr>
            </w:pPr>
            <w:r>
              <w:rPr>
                <w:rFonts w:ascii="Calibri" w:hAnsi="Calibri" w:cs="Calibri"/>
                <w:color w:val="000000"/>
                <w:sz w:val="22"/>
                <w:szCs w:val="22"/>
                <w:lang w:val="es-ES"/>
              </w:rPr>
              <w:t>560</w:t>
            </w:r>
            <w:r>
              <w:rPr>
                <w:rStyle w:val="Refdenotaalpie"/>
                <w:rFonts w:ascii="Calibri" w:hAnsi="Calibri"/>
                <w:color w:val="000000"/>
                <w:sz w:val="22"/>
                <w:szCs w:val="22"/>
                <w:lang w:val="es-ES"/>
              </w:rPr>
              <w:footnoteReference w:id="4"/>
            </w:r>
          </w:p>
        </w:tc>
      </w:tr>
      <w:tr w:rsidR="00D03E37" w:rsidRPr="00D03E37" w14:paraId="0479C3B7"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3D872164" w14:textId="77777777" w:rsidR="00D03E37" w:rsidRPr="00D03E37" w:rsidRDefault="00D03E37" w:rsidP="00D03E37">
            <w:pPr>
              <w:spacing w:before="0" w:after="0" w:line="240" w:lineRule="auto"/>
              <w:jc w:val="center"/>
              <w:rPr>
                <w:rFonts w:ascii="Cambria" w:hAnsi="Cambria" w:cs="Calibri"/>
                <w:b/>
                <w:bCs/>
                <w:lang w:val="es-ES"/>
              </w:rPr>
            </w:pPr>
            <w:r w:rsidRPr="00D03E37">
              <w:rPr>
                <w:rFonts w:ascii="Cambria" w:hAnsi="Cambria" w:cs="Calibri"/>
                <w:b/>
                <w:bCs/>
                <w:lang w:val="es-ES"/>
              </w:rPr>
              <w:t>Software</w:t>
            </w:r>
          </w:p>
        </w:tc>
        <w:tc>
          <w:tcPr>
            <w:tcW w:w="1200" w:type="dxa"/>
            <w:tcBorders>
              <w:top w:val="nil"/>
              <w:left w:val="nil"/>
              <w:bottom w:val="double" w:sz="6" w:space="0" w:color="auto"/>
              <w:right w:val="nil"/>
            </w:tcBorders>
            <w:shd w:val="clear" w:color="auto" w:fill="auto"/>
            <w:vAlign w:val="center"/>
            <w:hideMark/>
          </w:tcPr>
          <w:p w14:paraId="0418CCF4"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 </w:t>
            </w:r>
          </w:p>
        </w:tc>
        <w:tc>
          <w:tcPr>
            <w:tcW w:w="1200" w:type="dxa"/>
            <w:tcBorders>
              <w:top w:val="nil"/>
              <w:left w:val="nil"/>
              <w:bottom w:val="double" w:sz="6" w:space="0" w:color="auto"/>
            </w:tcBorders>
            <w:shd w:val="clear" w:color="auto" w:fill="auto"/>
            <w:vAlign w:val="center"/>
            <w:hideMark/>
          </w:tcPr>
          <w:p w14:paraId="467B5507" w14:textId="77777777" w:rsidR="00D03E37" w:rsidRPr="00D03E37" w:rsidRDefault="00D03E37" w:rsidP="00D03E37">
            <w:pPr>
              <w:spacing w:before="0" w:after="0" w:line="240" w:lineRule="auto"/>
              <w:jc w:val="center"/>
              <w:rPr>
                <w:rFonts w:ascii="Cambria" w:hAnsi="Cambria" w:cs="Calibri"/>
                <w:b/>
                <w:bCs/>
                <w:color w:val="000000"/>
                <w:lang w:val="es-ES"/>
              </w:rPr>
            </w:pPr>
            <w:r w:rsidRPr="00D03E37">
              <w:rPr>
                <w:rFonts w:ascii="Cambria" w:hAnsi="Cambria" w:cs="Calibri"/>
                <w:b/>
                <w:bCs/>
                <w:color w:val="000000"/>
                <w:lang w:val="es-ES"/>
              </w:rPr>
              <w:t> </w:t>
            </w:r>
          </w:p>
        </w:tc>
      </w:tr>
      <w:tr w:rsidR="00D03E37" w:rsidRPr="00D03E37" w14:paraId="5C7D5694" w14:textId="77777777" w:rsidTr="00622583">
        <w:trPr>
          <w:trHeight w:val="405"/>
          <w:jc w:val="center"/>
        </w:trPr>
        <w:tc>
          <w:tcPr>
            <w:tcW w:w="2900" w:type="dxa"/>
            <w:tcBorders>
              <w:top w:val="nil"/>
              <w:left w:val="nil"/>
              <w:bottom w:val="nil"/>
              <w:right w:val="nil"/>
            </w:tcBorders>
            <w:shd w:val="clear" w:color="auto" w:fill="auto"/>
            <w:vAlign w:val="center"/>
            <w:hideMark/>
          </w:tcPr>
          <w:p w14:paraId="4E55F29C"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Ubuntu 10.04</w:t>
            </w:r>
          </w:p>
        </w:tc>
        <w:tc>
          <w:tcPr>
            <w:tcW w:w="2400" w:type="dxa"/>
            <w:gridSpan w:val="2"/>
            <w:tcBorders>
              <w:top w:val="double" w:sz="6" w:space="0" w:color="auto"/>
              <w:left w:val="nil"/>
              <w:bottom w:val="nil"/>
            </w:tcBorders>
            <w:shd w:val="clear" w:color="auto" w:fill="auto"/>
            <w:noWrap/>
            <w:vAlign w:val="center"/>
            <w:hideMark/>
          </w:tcPr>
          <w:p w14:paraId="52492E2D" w14:textId="659C29BE"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5"/>
            </w:r>
          </w:p>
        </w:tc>
      </w:tr>
      <w:tr w:rsidR="00D03E37" w:rsidRPr="00D03E37" w14:paraId="2CA85940" w14:textId="77777777" w:rsidTr="00622583">
        <w:trPr>
          <w:trHeight w:val="405"/>
          <w:jc w:val="center"/>
        </w:trPr>
        <w:tc>
          <w:tcPr>
            <w:tcW w:w="2900" w:type="dxa"/>
            <w:tcBorders>
              <w:top w:val="nil"/>
              <w:left w:val="nil"/>
              <w:bottom w:val="nil"/>
              <w:right w:val="nil"/>
            </w:tcBorders>
            <w:shd w:val="clear" w:color="auto" w:fill="auto"/>
            <w:vAlign w:val="center"/>
            <w:hideMark/>
          </w:tcPr>
          <w:p w14:paraId="4F6F4AA0"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Java</w:t>
            </w:r>
          </w:p>
        </w:tc>
        <w:tc>
          <w:tcPr>
            <w:tcW w:w="2400" w:type="dxa"/>
            <w:gridSpan w:val="2"/>
            <w:tcBorders>
              <w:top w:val="nil"/>
              <w:left w:val="nil"/>
              <w:bottom w:val="nil"/>
            </w:tcBorders>
            <w:shd w:val="clear" w:color="auto" w:fill="auto"/>
            <w:noWrap/>
            <w:vAlign w:val="center"/>
            <w:hideMark/>
          </w:tcPr>
          <w:p w14:paraId="7B8EB450" w14:textId="2B0C5DB1"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6"/>
            </w:r>
          </w:p>
        </w:tc>
      </w:tr>
      <w:tr w:rsidR="00D03E37" w:rsidRPr="00D03E37" w14:paraId="3B9ABC3C" w14:textId="77777777" w:rsidTr="00622583">
        <w:trPr>
          <w:trHeight w:val="405"/>
          <w:jc w:val="center"/>
        </w:trPr>
        <w:tc>
          <w:tcPr>
            <w:tcW w:w="2900" w:type="dxa"/>
            <w:tcBorders>
              <w:top w:val="nil"/>
              <w:left w:val="nil"/>
              <w:bottom w:val="nil"/>
              <w:right w:val="nil"/>
            </w:tcBorders>
            <w:shd w:val="clear" w:color="auto" w:fill="auto"/>
            <w:vAlign w:val="center"/>
            <w:hideMark/>
          </w:tcPr>
          <w:p w14:paraId="5174AD36" w14:textId="77777777" w:rsidR="00D03E37" w:rsidRPr="00D03E37" w:rsidRDefault="00D03E37" w:rsidP="00D03E37">
            <w:pPr>
              <w:spacing w:before="0" w:after="0" w:line="240" w:lineRule="auto"/>
              <w:jc w:val="left"/>
              <w:rPr>
                <w:rFonts w:ascii="Cambria" w:hAnsi="Cambria" w:cs="Calibri"/>
                <w:color w:val="000000"/>
                <w:sz w:val="22"/>
                <w:szCs w:val="22"/>
                <w:lang w:val="es-ES"/>
              </w:rPr>
            </w:pPr>
            <w:proofErr w:type="spellStart"/>
            <w:r w:rsidRPr="00D03E37">
              <w:rPr>
                <w:rFonts w:ascii="Cambria" w:hAnsi="Cambria" w:cs="Calibri"/>
                <w:color w:val="000000"/>
                <w:sz w:val="22"/>
                <w:szCs w:val="22"/>
                <w:lang w:val="es-ES"/>
              </w:rPr>
              <w:t>leJOS</w:t>
            </w:r>
            <w:proofErr w:type="spellEnd"/>
          </w:p>
        </w:tc>
        <w:tc>
          <w:tcPr>
            <w:tcW w:w="2400" w:type="dxa"/>
            <w:gridSpan w:val="2"/>
            <w:tcBorders>
              <w:top w:val="nil"/>
              <w:left w:val="nil"/>
              <w:bottom w:val="nil"/>
            </w:tcBorders>
            <w:shd w:val="clear" w:color="auto" w:fill="auto"/>
            <w:noWrap/>
            <w:vAlign w:val="center"/>
            <w:hideMark/>
          </w:tcPr>
          <w:p w14:paraId="0425DCF8" w14:textId="58BC058D"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7"/>
            </w:r>
          </w:p>
        </w:tc>
      </w:tr>
      <w:tr w:rsidR="00D03E37" w:rsidRPr="00D03E37" w14:paraId="1DF3775D" w14:textId="77777777" w:rsidTr="00622583">
        <w:trPr>
          <w:trHeight w:val="405"/>
          <w:jc w:val="center"/>
        </w:trPr>
        <w:tc>
          <w:tcPr>
            <w:tcW w:w="2900" w:type="dxa"/>
            <w:tcBorders>
              <w:top w:val="nil"/>
              <w:left w:val="nil"/>
              <w:bottom w:val="nil"/>
              <w:right w:val="nil"/>
            </w:tcBorders>
            <w:shd w:val="clear" w:color="auto" w:fill="auto"/>
            <w:vAlign w:val="center"/>
            <w:hideMark/>
          </w:tcPr>
          <w:p w14:paraId="3A340EBB"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Eclipse</w:t>
            </w:r>
          </w:p>
        </w:tc>
        <w:tc>
          <w:tcPr>
            <w:tcW w:w="2400" w:type="dxa"/>
            <w:gridSpan w:val="2"/>
            <w:tcBorders>
              <w:top w:val="nil"/>
              <w:left w:val="nil"/>
              <w:bottom w:val="nil"/>
            </w:tcBorders>
            <w:shd w:val="clear" w:color="auto" w:fill="auto"/>
            <w:noWrap/>
            <w:vAlign w:val="center"/>
            <w:hideMark/>
          </w:tcPr>
          <w:p w14:paraId="7A25F9F7" w14:textId="49ACFDD5"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8"/>
            </w:r>
          </w:p>
        </w:tc>
      </w:tr>
      <w:tr w:rsidR="00622583" w:rsidRPr="00D03E37" w14:paraId="7684A779" w14:textId="77777777" w:rsidTr="00622583">
        <w:trPr>
          <w:trHeight w:val="405"/>
          <w:jc w:val="center"/>
        </w:trPr>
        <w:tc>
          <w:tcPr>
            <w:tcW w:w="2900" w:type="dxa"/>
            <w:tcBorders>
              <w:top w:val="nil"/>
              <w:left w:val="nil"/>
              <w:bottom w:val="nil"/>
              <w:right w:val="nil"/>
            </w:tcBorders>
            <w:shd w:val="clear" w:color="auto" w:fill="auto"/>
            <w:vAlign w:val="center"/>
            <w:hideMark/>
          </w:tcPr>
          <w:p w14:paraId="4F9EBDF0" w14:textId="77777777" w:rsidR="00622583" w:rsidRPr="00D03E37" w:rsidRDefault="00622583" w:rsidP="00D03E37">
            <w:pPr>
              <w:spacing w:before="0" w:after="0" w:line="240" w:lineRule="auto"/>
              <w:jc w:val="left"/>
              <w:rPr>
                <w:rFonts w:ascii="Cambria" w:hAnsi="Cambria" w:cs="Calibri"/>
                <w:color w:val="000000"/>
                <w:sz w:val="22"/>
                <w:szCs w:val="22"/>
                <w:lang w:val="es-ES"/>
              </w:rPr>
            </w:pPr>
          </w:p>
        </w:tc>
        <w:tc>
          <w:tcPr>
            <w:tcW w:w="2400" w:type="dxa"/>
            <w:gridSpan w:val="2"/>
            <w:tcBorders>
              <w:top w:val="nil"/>
              <w:left w:val="nil"/>
              <w:bottom w:val="nil"/>
            </w:tcBorders>
            <w:shd w:val="clear" w:color="auto" w:fill="auto"/>
            <w:noWrap/>
            <w:vAlign w:val="center"/>
            <w:hideMark/>
          </w:tcPr>
          <w:p w14:paraId="17E991A2" w14:textId="77777777" w:rsidR="00622583" w:rsidRPr="00D03E37" w:rsidRDefault="00622583" w:rsidP="00D03E37">
            <w:pPr>
              <w:spacing w:before="0" w:after="0" w:line="240" w:lineRule="auto"/>
              <w:jc w:val="center"/>
              <w:rPr>
                <w:color w:val="000000"/>
              </w:rPr>
            </w:pPr>
          </w:p>
        </w:tc>
      </w:tr>
      <w:tr w:rsidR="00D03E37" w:rsidRPr="00D03E37" w14:paraId="1AB08FCB" w14:textId="77777777" w:rsidTr="00622583">
        <w:trPr>
          <w:trHeight w:val="405"/>
          <w:jc w:val="center"/>
        </w:trPr>
        <w:tc>
          <w:tcPr>
            <w:tcW w:w="2900" w:type="dxa"/>
            <w:tcBorders>
              <w:top w:val="nil"/>
              <w:left w:val="nil"/>
              <w:bottom w:val="nil"/>
              <w:right w:val="nil"/>
            </w:tcBorders>
            <w:shd w:val="clear" w:color="auto" w:fill="auto"/>
            <w:vAlign w:val="center"/>
            <w:hideMark/>
          </w:tcPr>
          <w:p w14:paraId="2036DD5D"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lang w:val="es-ES"/>
              </w:rPr>
              <w:t>SVN</w:t>
            </w:r>
          </w:p>
        </w:tc>
        <w:tc>
          <w:tcPr>
            <w:tcW w:w="2400" w:type="dxa"/>
            <w:gridSpan w:val="2"/>
            <w:tcBorders>
              <w:top w:val="nil"/>
              <w:left w:val="nil"/>
              <w:bottom w:val="nil"/>
            </w:tcBorders>
            <w:shd w:val="clear" w:color="auto" w:fill="auto"/>
            <w:noWrap/>
            <w:vAlign w:val="center"/>
            <w:hideMark/>
          </w:tcPr>
          <w:p w14:paraId="73D70390" w14:textId="4E1F4A13"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9"/>
            </w:r>
          </w:p>
        </w:tc>
      </w:tr>
      <w:tr w:rsidR="00D03E37" w:rsidRPr="00D03E37" w14:paraId="1966340D" w14:textId="77777777" w:rsidTr="00622583">
        <w:trPr>
          <w:trHeight w:val="405"/>
          <w:jc w:val="center"/>
        </w:trPr>
        <w:tc>
          <w:tcPr>
            <w:tcW w:w="2900" w:type="dxa"/>
            <w:tcBorders>
              <w:top w:val="nil"/>
              <w:left w:val="nil"/>
              <w:bottom w:val="nil"/>
              <w:right w:val="nil"/>
            </w:tcBorders>
            <w:shd w:val="clear" w:color="auto" w:fill="auto"/>
            <w:vAlign w:val="center"/>
            <w:hideMark/>
          </w:tcPr>
          <w:p w14:paraId="0289288E" w14:textId="77777777" w:rsidR="00D03E37" w:rsidRPr="00D03E37" w:rsidRDefault="00D03E37" w:rsidP="00D03E37">
            <w:pPr>
              <w:spacing w:before="0" w:after="0" w:line="240" w:lineRule="auto"/>
              <w:jc w:val="left"/>
              <w:rPr>
                <w:rFonts w:ascii="Cambria" w:hAnsi="Cambria" w:cs="Calibri"/>
                <w:color w:val="000000"/>
                <w:sz w:val="22"/>
                <w:szCs w:val="22"/>
                <w:lang w:val="es-ES"/>
              </w:rPr>
            </w:pPr>
            <w:proofErr w:type="spellStart"/>
            <w:r w:rsidRPr="00D03E37">
              <w:rPr>
                <w:rFonts w:ascii="Cambria" w:hAnsi="Cambria" w:cs="Calibri"/>
                <w:color w:val="000000"/>
                <w:sz w:val="22"/>
                <w:szCs w:val="22"/>
                <w:lang w:val="es-ES"/>
              </w:rPr>
              <w:t>Sphinx</w:t>
            </w:r>
            <w:proofErr w:type="spellEnd"/>
            <w:r w:rsidRPr="00D03E37">
              <w:rPr>
                <w:rFonts w:ascii="Cambria" w:hAnsi="Cambria" w:cs="Calibri"/>
                <w:color w:val="000000"/>
                <w:sz w:val="22"/>
                <w:szCs w:val="22"/>
                <w:lang w:val="es-ES"/>
              </w:rPr>
              <w:t xml:space="preserve"> 4</w:t>
            </w:r>
          </w:p>
        </w:tc>
        <w:tc>
          <w:tcPr>
            <w:tcW w:w="2400" w:type="dxa"/>
            <w:gridSpan w:val="2"/>
            <w:tcBorders>
              <w:top w:val="nil"/>
              <w:left w:val="nil"/>
              <w:bottom w:val="nil"/>
            </w:tcBorders>
            <w:shd w:val="clear" w:color="auto" w:fill="auto"/>
            <w:noWrap/>
            <w:vAlign w:val="center"/>
            <w:hideMark/>
          </w:tcPr>
          <w:p w14:paraId="62E57FD7" w14:textId="0D6E6F1E" w:rsidR="00D03E37" w:rsidRPr="00D03E37" w:rsidRDefault="00D03E37" w:rsidP="00D03E37">
            <w:pPr>
              <w:spacing w:before="0" w:after="0" w:line="240" w:lineRule="auto"/>
              <w:jc w:val="center"/>
              <w:rPr>
                <w:color w:val="000000"/>
                <w:lang w:val="es-ES"/>
              </w:rPr>
            </w:pPr>
            <w:r w:rsidRPr="00D03E37">
              <w:rPr>
                <w:color w:val="000000"/>
              </w:rPr>
              <w:t>Gratis</w:t>
            </w:r>
            <w:r>
              <w:rPr>
                <w:rStyle w:val="Refdenotaalpie"/>
                <w:color w:val="000000"/>
              </w:rPr>
              <w:footnoteReference w:id="10"/>
            </w:r>
          </w:p>
        </w:tc>
      </w:tr>
      <w:tr w:rsidR="00D03E37" w:rsidRPr="00D03E37" w14:paraId="40DC8E54" w14:textId="77777777" w:rsidTr="00622583">
        <w:trPr>
          <w:trHeight w:val="405"/>
          <w:jc w:val="center"/>
        </w:trPr>
        <w:tc>
          <w:tcPr>
            <w:tcW w:w="2900" w:type="dxa"/>
            <w:tcBorders>
              <w:top w:val="nil"/>
              <w:left w:val="nil"/>
              <w:bottom w:val="nil"/>
              <w:right w:val="nil"/>
            </w:tcBorders>
            <w:shd w:val="clear" w:color="auto" w:fill="auto"/>
            <w:vAlign w:val="center"/>
            <w:hideMark/>
          </w:tcPr>
          <w:p w14:paraId="00E79225" w14:textId="77777777" w:rsidR="00D03E37" w:rsidRPr="00D03E37" w:rsidRDefault="00D03E37" w:rsidP="00D03E37">
            <w:pPr>
              <w:spacing w:before="0" w:after="0" w:line="240" w:lineRule="auto"/>
              <w:jc w:val="left"/>
              <w:rPr>
                <w:rFonts w:ascii="Cambria" w:hAnsi="Cambria" w:cs="Calibri"/>
                <w:color w:val="000000"/>
                <w:sz w:val="22"/>
                <w:szCs w:val="22"/>
                <w:lang w:val="es-ES"/>
              </w:rPr>
            </w:pPr>
            <w:r w:rsidRPr="00D03E37">
              <w:rPr>
                <w:rFonts w:ascii="Cambria" w:hAnsi="Cambria" w:cs="Calibri"/>
                <w:color w:val="000000"/>
                <w:sz w:val="22"/>
                <w:szCs w:val="22"/>
              </w:rPr>
              <w:t>PHP</w:t>
            </w:r>
          </w:p>
        </w:tc>
        <w:tc>
          <w:tcPr>
            <w:tcW w:w="2400" w:type="dxa"/>
            <w:gridSpan w:val="2"/>
            <w:tcBorders>
              <w:top w:val="nil"/>
              <w:left w:val="nil"/>
              <w:bottom w:val="nil"/>
            </w:tcBorders>
            <w:shd w:val="clear" w:color="auto" w:fill="auto"/>
            <w:noWrap/>
            <w:vAlign w:val="center"/>
            <w:hideMark/>
          </w:tcPr>
          <w:p w14:paraId="4EDE4A7D" w14:textId="7477AF4A" w:rsidR="00D03E37" w:rsidRPr="00D03E37" w:rsidRDefault="00D03E37" w:rsidP="00D03E37">
            <w:pPr>
              <w:spacing w:before="0" w:after="0" w:line="240" w:lineRule="auto"/>
              <w:jc w:val="center"/>
              <w:rPr>
                <w:color w:val="000000"/>
                <w:lang w:val="es-ES"/>
              </w:rPr>
            </w:pPr>
            <w:r w:rsidRPr="00D03E37">
              <w:rPr>
                <w:color w:val="000000"/>
              </w:rPr>
              <w:t>Gratis</w:t>
            </w:r>
          </w:p>
        </w:tc>
      </w:tr>
    </w:tbl>
    <w:p w14:paraId="1284AB02" w14:textId="76119A3E" w:rsidR="00D03E37" w:rsidRDefault="00BD304E" w:rsidP="00D03E37">
      <w:r>
        <w:tab/>
      </w:r>
    </w:p>
    <w:p w14:paraId="1C5741F9" w14:textId="19657C08" w:rsidR="00BD304E" w:rsidRPr="00D03E37" w:rsidRDefault="00BD304E" w:rsidP="00BD304E">
      <w:pPr>
        <w:ind w:firstLine="708"/>
      </w:pPr>
      <w:r>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3F7D90D3" w14:textId="77777777" w:rsidR="00E87FDD" w:rsidRPr="003A6A41" w:rsidRDefault="00E87FDD" w:rsidP="00E87FDD">
      <w:pPr>
        <w:pStyle w:val="Ttulo1"/>
      </w:pPr>
      <w:bookmarkStart w:id="131" w:name="_Toc291664493"/>
      <w:bookmarkStart w:id="132" w:name="_Toc292471953"/>
      <w:r>
        <w:lastRenderedPageBreak/>
        <w:t>Valoración Final</w:t>
      </w:r>
      <w:bookmarkEnd w:id="131"/>
      <w:bookmarkEnd w:id="132"/>
      <w:r>
        <w:t xml:space="preserve"> </w:t>
      </w:r>
    </w:p>
    <w:p w14:paraId="4F29B469" w14:textId="77777777" w:rsidR="00E87FDD" w:rsidRPr="003A6A41" w:rsidRDefault="00E87FDD" w:rsidP="00E87FDD"/>
    <w:p w14:paraId="0DFAFE1C" w14:textId="77777777" w:rsidR="00E87FDD" w:rsidRDefault="00E87FDD" w:rsidP="00E87FDD">
      <w:pPr>
        <w:pStyle w:val="Ttulo2"/>
      </w:pPr>
      <w:bookmarkStart w:id="133" w:name="_Toc291664494"/>
      <w:bookmarkStart w:id="134" w:name="_Toc292471954"/>
      <w:r>
        <w:t>Conclusiones</w:t>
      </w:r>
      <w:bookmarkEnd w:id="133"/>
      <w:bookmarkEnd w:id="134"/>
    </w:p>
    <w:p w14:paraId="152FF633" w14:textId="1CF82898" w:rsidR="00E73F4C" w:rsidRPr="00E73F4C" w:rsidRDefault="00E73F4C" w:rsidP="00E73F4C">
      <w:r>
        <w:rPr>
          <w:color w:val="FF0000"/>
        </w:rPr>
        <w:t>INNOVACIONES</w:t>
      </w:r>
      <w:proofErr w:type="gramStart"/>
      <w:r>
        <w:rPr>
          <w:color w:val="FF0000"/>
        </w:rPr>
        <w:t>!!!!</w:t>
      </w:r>
      <w:proofErr w:type="gramEnd"/>
    </w:p>
    <w:p w14:paraId="70F3231A" w14:textId="6F25582D" w:rsidR="00E87FDD" w:rsidRDefault="00C479BF" w:rsidP="00C479BF">
      <w:pPr>
        <w:numPr>
          <w:ilvl w:val="0"/>
          <w:numId w:val="24"/>
        </w:numPr>
        <w:rPr>
          <w:color w:val="FF0000"/>
        </w:rPr>
      </w:pPr>
      <w:r w:rsidRPr="00C479BF">
        <w:rPr>
          <w:color w:val="FF0000"/>
        </w:rPr>
        <w:t>La división de CPU hace que las capacidades aumenten</w:t>
      </w:r>
    </w:p>
    <w:p w14:paraId="440EF69D" w14:textId="0D17BCC8" w:rsidR="00253A04" w:rsidRPr="00577EC1" w:rsidRDefault="00253A04" w:rsidP="00C479BF">
      <w:pPr>
        <w:numPr>
          <w:ilvl w:val="0"/>
          <w:numId w:val="24"/>
        </w:numPr>
        <w:rPr>
          <w:color w:val="FF0000"/>
        </w:rPr>
      </w:pPr>
      <w:r>
        <w:rPr>
          <w:color w:val="FF0000"/>
          <w:lang w:val="es-ES"/>
        </w:rPr>
        <w:t>Para la conclusión, decir que el de 3 estados lo aplicamos al prototipo, pero para que el de verdad se debería hacer con algoritmo PID</w:t>
      </w:r>
    </w:p>
    <w:p w14:paraId="4D2C47A1" w14:textId="77777777" w:rsidR="00577EC1" w:rsidRPr="00577EC1" w:rsidRDefault="00577EC1" w:rsidP="00577EC1">
      <w:pPr>
        <w:numPr>
          <w:ilvl w:val="0"/>
          <w:numId w:val="24"/>
        </w:numPr>
        <w:spacing w:before="0" w:after="45" w:line="255" w:lineRule="atLeast"/>
        <w:jc w:val="left"/>
        <w:rPr>
          <w:rFonts w:ascii="Segoe UI" w:hAnsi="Segoe UI" w:cs="Segoe UI"/>
          <w:color w:val="FF0000"/>
          <w:sz w:val="20"/>
          <w:szCs w:val="20"/>
          <w:lang w:val="es-ES"/>
        </w:rPr>
      </w:pPr>
      <w:bookmarkStart w:id="135" w:name="_GoBack"/>
      <w:r w:rsidRPr="00577EC1">
        <w:rPr>
          <w:rFonts w:ascii="Segoe UI" w:hAnsi="Segoe UI" w:cs="Segoe UI"/>
          <w:color w:val="FF0000"/>
          <w:sz w:val="20"/>
          <w:szCs w:val="20"/>
          <w:lang w:val="es-ES"/>
        </w:rPr>
        <w:t>Plataforma</w:t>
      </w:r>
    </w:p>
    <w:p w14:paraId="36C4CCF9" w14:textId="77777777" w:rsidR="00577EC1" w:rsidRPr="00577EC1" w:rsidRDefault="00577EC1" w:rsidP="00577EC1">
      <w:pPr>
        <w:numPr>
          <w:ilvl w:val="1"/>
          <w:numId w:val="24"/>
        </w:numPr>
        <w:spacing w:before="0" w:after="45" w:line="255" w:lineRule="atLeast"/>
        <w:jc w:val="left"/>
        <w:rPr>
          <w:rFonts w:ascii="Segoe UI" w:hAnsi="Segoe UI" w:cs="Segoe UI"/>
          <w:color w:val="FF0000"/>
          <w:sz w:val="20"/>
          <w:szCs w:val="20"/>
          <w:lang w:val="es-ES"/>
        </w:rPr>
      </w:pPr>
      <w:r w:rsidRPr="00577EC1">
        <w:rPr>
          <w:rFonts w:ascii="Segoe UI" w:hAnsi="Segoe UI" w:cs="Segoe UI"/>
          <w:color w:val="FF0000"/>
          <w:sz w:val="20"/>
          <w:szCs w:val="20"/>
          <w:lang w:val="es-ES"/>
        </w:rPr>
        <w:t xml:space="preserve">Robot basado en plataforma educativa Lego </w:t>
      </w:r>
      <w:proofErr w:type="spellStart"/>
      <w:r w:rsidRPr="00577EC1">
        <w:rPr>
          <w:rFonts w:ascii="Segoe UI" w:hAnsi="Segoe UI" w:cs="Segoe UI"/>
          <w:color w:val="FF0000"/>
          <w:sz w:val="20"/>
          <w:szCs w:val="20"/>
          <w:lang w:val="es-ES"/>
        </w:rPr>
        <w:t>Mindstorms</w:t>
      </w:r>
      <w:proofErr w:type="spellEnd"/>
      <w:r w:rsidRPr="00577EC1">
        <w:rPr>
          <w:rFonts w:ascii="Segoe UI" w:hAnsi="Segoe UI" w:cs="Segoe UI"/>
          <w:color w:val="FF0000"/>
          <w:sz w:val="20"/>
          <w:szCs w:val="20"/>
          <w:lang w:val="es-ES"/>
        </w:rPr>
        <w:t xml:space="preserve"> que emplea PC </w:t>
      </w:r>
      <w:proofErr w:type="spellStart"/>
      <w:r w:rsidRPr="00577EC1">
        <w:rPr>
          <w:rFonts w:ascii="Segoe UI" w:hAnsi="Segoe UI" w:cs="Segoe UI"/>
          <w:color w:val="FF0000"/>
          <w:sz w:val="20"/>
          <w:szCs w:val="20"/>
          <w:lang w:val="es-ES"/>
        </w:rPr>
        <w:t>Comms</w:t>
      </w:r>
      <w:proofErr w:type="spellEnd"/>
      <w:r w:rsidRPr="00577EC1">
        <w:rPr>
          <w:rFonts w:ascii="Segoe UI" w:hAnsi="Segoe UI" w:cs="Segoe UI"/>
          <w:color w:val="FF0000"/>
          <w:sz w:val="20"/>
          <w:szCs w:val="20"/>
          <w:lang w:val="es-ES"/>
        </w:rPr>
        <w:t xml:space="preserve">. Normalmente se usa NXJ (Software embebido en </w:t>
      </w:r>
      <w:proofErr w:type="spellStart"/>
      <w:r w:rsidRPr="00577EC1">
        <w:rPr>
          <w:rFonts w:ascii="Segoe UI" w:hAnsi="Segoe UI" w:cs="Segoe UI"/>
          <w:color w:val="FF0000"/>
          <w:sz w:val="20"/>
          <w:szCs w:val="20"/>
          <w:lang w:val="es-ES"/>
        </w:rPr>
        <w:t>brick</w:t>
      </w:r>
      <w:proofErr w:type="spellEnd"/>
      <w:r w:rsidRPr="00577EC1">
        <w:rPr>
          <w:rFonts w:ascii="Segoe UI" w:hAnsi="Segoe UI" w:cs="Segoe UI"/>
          <w:color w:val="FF0000"/>
          <w:sz w:val="20"/>
          <w:szCs w:val="20"/>
          <w:lang w:val="es-ES"/>
        </w:rPr>
        <w:t>)</w:t>
      </w:r>
    </w:p>
    <w:p w14:paraId="36F82BFF" w14:textId="77777777" w:rsidR="00577EC1" w:rsidRPr="00577EC1" w:rsidRDefault="00577EC1" w:rsidP="00577EC1">
      <w:pPr>
        <w:numPr>
          <w:ilvl w:val="0"/>
          <w:numId w:val="24"/>
        </w:numPr>
        <w:spacing w:before="0" w:after="45" w:line="255" w:lineRule="atLeast"/>
        <w:jc w:val="left"/>
        <w:rPr>
          <w:rFonts w:ascii="Segoe UI" w:hAnsi="Segoe UI" w:cs="Segoe UI"/>
          <w:color w:val="FF0000"/>
          <w:sz w:val="20"/>
          <w:szCs w:val="20"/>
          <w:lang w:val="en-US"/>
        </w:rPr>
      </w:pPr>
      <w:r w:rsidRPr="00577EC1">
        <w:rPr>
          <w:rFonts w:ascii="Segoe UI" w:hAnsi="Segoe UI" w:cs="Segoe UI"/>
          <w:color w:val="FF0000"/>
          <w:sz w:val="20"/>
          <w:szCs w:val="20"/>
          <w:lang w:val="en-US"/>
        </w:rPr>
        <w:t>Experimentacion HMI (Human-Machine Interface)</w:t>
      </w:r>
    </w:p>
    <w:p w14:paraId="69BCB0AC" w14:textId="77777777" w:rsidR="00577EC1" w:rsidRPr="00577EC1" w:rsidRDefault="00577EC1" w:rsidP="00577EC1">
      <w:pPr>
        <w:numPr>
          <w:ilvl w:val="1"/>
          <w:numId w:val="24"/>
        </w:numPr>
        <w:spacing w:before="0" w:after="45" w:line="255" w:lineRule="atLeast"/>
        <w:jc w:val="left"/>
        <w:rPr>
          <w:rFonts w:ascii="Segoe UI" w:hAnsi="Segoe UI" w:cs="Segoe UI"/>
          <w:color w:val="FF0000"/>
          <w:sz w:val="20"/>
          <w:szCs w:val="20"/>
          <w:lang w:val="es-ES"/>
        </w:rPr>
      </w:pPr>
      <w:r w:rsidRPr="00577EC1">
        <w:rPr>
          <w:rFonts w:ascii="Segoe UI" w:hAnsi="Segoe UI" w:cs="Segoe UI"/>
          <w:color w:val="FF0000"/>
          <w:sz w:val="20"/>
          <w:szCs w:val="20"/>
          <w:lang w:val="es-ES"/>
        </w:rPr>
        <w:t xml:space="preserve">Uso de </w:t>
      </w:r>
      <w:proofErr w:type="spellStart"/>
      <w:r w:rsidRPr="00577EC1">
        <w:rPr>
          <w:rFonts w:ascii="Segoe UI" w:hAnsi="Segoe UI" w:cs="Segoe UI"/>
          <w:color w:val="FF0000"/>
          <w:sz w:val="20"/>
          <w:szCs w:val="20"/>
          <w:lang w:val="es-ES"/>
        </w:rPr>
        <w:t>Sphinx</w:t>
      </w:r>
      <w:proofErr w:type="spellEnd"/>
      <w:r w:rsidRPr="00577EC1">
        <w:rPr>
          <w:rFonts w:ascii="Segoe UI" w:hAnsi="Segoe UI" w:cs="Segoe UI"/>
          <w:color w:val="FF0000"/>
          <w:sz w:val="20"/>
          <w:szCs w:val="20"/>
          <w:lang w:val="es-ES"/>
        </w:rPr>
        <w:t xml:space="preserve"> 4 en un desarrollo con Lego </w:t>
      </w:r>
      <w:proofErr w:type="spellStart"/>
      <w:r w:rsidRPr="00577EC1">
        <w:rPr>
          <w:rFonts w:ascii="Segoe UI" w:hAnsi="Segoe UI" w:cs="Segoe UI"/>
          <w:color w:val="FF0000"/>
          <w:sz w:val="20"/>
          <w:szCs w:val="20"/>
          <w:lang w:val="es-ES"/>
        </w:rPr>
        <w:t>Mindstorms</w:t>
      </w:r>
      <w:proofErr w:type="spellEnd"/>
      <w:r w:rsidRPr="00577EC1">
        <w:rPr>
          <w:rFonts w:ascii="Segoe UI" w:hAnsi="Segoe UI" w:cs="Segoe UI"/>
          <w:color w:val="FF0000"/>
          <w:sz w:val="20"/>
          <w:szCs w:val="20"/>
          <w:lang w:val="es-ES"/>
        </w:rPr>
        <w:t xml:space="preserve"> NXT. </w:t>
      </w:r>
      <w:proofErr w:type="spellStart"/>
      <w:r w:rsidRPr="00577EC1">
        <w:rPr>
          <w:rFonts w:ascii="Segoe UI" w:hAnsi="Segoe UI" w:cs="Segoe UI"/>
          <w:color w:val="FF0000"/>
          <w:sz w:val="20"/>
          <w:szCs w:val="20"/>
          <w:lang w:val="es-ES"/>
        </w:rPr>
        <w:t>Innovacion</w:t>
      </w:r>
      <w:proofErr w:type="spellEnd"/>
      <w:r w:rsidRPr="00577EC1">
        <w:rPr>
          <w:rFonts w:ascii="Segoe UI" w:hAnsi="Segoe UI" w:cs="Segoe UI"/>
          <w:color w:val="FF0000"/>
          <w:sz w:val="20"/>
          <w:szCs w:val="20"/>
          <w:lang w:val="es-ES"/>
        </w:rPr>
        <w:t xml:space="preserve"> Mundial</w:t>
      </w:r>
    </w:p>
    <w:p w14:paraId="06D2AAED" w14:textId="77777777" w:rsidR="00577EC1" w:rsidRPr="00577EC1" w:rsidRDefault="00577EC1" w:rsidP="00577EC1">
      <w:pPr>
        <w:numPr>
          <w:ilvl w:val="1"/>
          <w:numId w:val="24"/>
        </w:numPr>
        <w:spacing w:before="0" w:after="45" w:line="255" w:lineRule="atLeast"/>
        <w:jc w:val="left"/>
        <w:rPr>
          <w:rFonts w:ascii="Segoe UI" w:hAnsi="Segoe UI" w:cs="Segoe UI"/>
          <w:color w:val="FF0000"/>
          <w:sz w:val="20"/>
          <w:szCs w:val="20"/>
          <w:lang w:val="es-ES"/>
        </w:rPr>
      </w:pPr>
      <w:r w:rsidRPr="00577EC1">
        <w:rPr>
          <w:rFonts w:ascii="Segoe UI" w:hAnsi="Segoe UI" w:cs="Segoe UI"/>
          <w:color w:val="FF0000"/>
          <w:sz w:val="20"/>
          <w:szCs w:val="20"/>
          <w:lang w:val="es-ES"/>
        </w:rPr>
        <w:t xml:space="preserve">Uso de Free TTS en un desarrollo con Lego </w:t>
      </w:r>
      <w:proofErr w:type="spellStart"/>
      <w:r w:rsidRPr="00577EC1">
        <w:rPr>
          <w:rFonts w:ascii="Segoe UI" w:hAnsi="Segoe UI" w:cs="Segoe UI"/>
          <w:color w:val="FF0000"/>
          <w:sz w:val="20"/>
          <w:szCs w:val="20"/>
          <w:lang w:val="es-ES"/>
        </w:rPr>
        <w:t>Mindstorms</w:t>
      </w:r>
      <w:proofErr w:type="spellEnd"/>
      <w:r w:rsidRPr="00577EC1">
        <w:rPr>
          <w:rFonts w:ascii="Segoe UI" w:hAnsi="Segoe UI" w:cs="Segoe UI"/>
          <w:color w:val="FF0000"/>
          <w:sz w:val="20"/>
          <w:szCs w:val="20"/>
          <w:lang w:val="es-ES"/>
        </w:rPr>
        <w:t xml:space="preserve"> NXT. Innovación Mundial</w:t>
      </w:r>
    </w:p>
    <w:bookmarkEnd w:id="135"/>
    <w:p w14:paraId="2A3B84C1" w14:textId="77777777" w:rsidR="00577EC1" w:rsidRPr="00C479BF" w:rsidRDefault="00577EC1" w:rsidP="00C479BF">
      <w:pPr>
        <w:numPr>
          <w:ilvl w:val="0"/>
          <w:numId w:val="24"/>
        </w:numPr>
        <w:rPr>
          <w:color w:val="FF0000"/>
        </w:rPr>
      </w:pPr>
    </w:p>
    <w:p w14:paraId="3A969FB8" w14:textId="77777777" w:rsidR="00E87FDD" w:rsidRPr="003D742E" w:rsidRDefault="00E87FDD" w:rsidP="00E87FDD">
      <w:pPr>
        <w:pStyle w:val="Ttulo2"/>
      </w:pPr>
      <w:bookmarkStart w:id="136" w:name="_Toc291664495"/>
      <w:bookmarkStart w:id="137" w:name="_Toc292471955"/>
      <w:r>
        <w:t xml:space="preserve">Aspectos </w:t>
      </w:r>
      <w:r w:rsidRPr="003D742E">
        <w:t>Negativos</w:t>
      </w:r>
      <w:bookmarkEnd w:id="136"/>
      <w:bookmarkEnd w:id="137"/>
    </w:p>
    <w:p w14:paraId="3F7A38AD" w14:textId="77777777" w:rsidR="00E87FDD" w:rsidRDefault="00E87FDD" w:rsidP="00E87FDD"/>
    <w:p w14:paraId="0BCA0C32" w14:textId="6DAE91CD" w:rsidR="00A57AFC" w:rsidRDefault="00E87FDD" w:rsidP="00A57AFC">
      <w:pPr>
        <w:pStyle w:val="Ttulo2"/>
      </w:pPr>
      <w:bookmarkStart w:id="138" w:name="_Toc291664496"/>
      <w:bookmarkStart w:id="139" w:name="_Toc292471956"/>
      <w:r>
        <w:lastRenderedPageBreak/>
        <w:t>Trabajos Futuros</w:t>
      </w:r>
      <w:bookmarkEnd w:id="138"/>
      <w:bookmarkEnd w:id="139"/>
    </w:p>
    <w:p w14:paraId="1B0A304D" w14:textId="23E516EC" w:rsidR="00253A04" w:rsidRPr="00253A04" w:rsidRDefault="00253A04" w:rsidP="00253A04">
      <w:r>
        <w:rPr>
          <w:color w:val="FF0000"/>
        </w:rPr>
        <w:t>Sustituir Lejos por ROS.</w:t>
      </w:r>
    </w:p>
    <w:p w14:paraId="2EB353FB" w14:textId="77777777" w:rsidR="00322BDB" w:rsidRDefault="00322BDB" w:rsidP="00322BDB">
      <w:pPr>
        <w:pStyle w:val="Ttulo3"/>
      </w:pPr>
      <w:bookmarkStart w:id="140" w:name="_Toc292471957"/>
      <w:r>
        <w:t>Montecarlo</w:t>
      </w:r>
      <w:bookmarkEnd w:id="140"/>
    </w:p>
    <w:p w14:paraId="65D7320C" w14:textId="4C51CEDF" w:rsidR="00322BDB" w:rsidRDefault="00322BDB" w:rsidP="00322BDB">
      <w:pPr>
        <w:ind w:left="708"/>
        <w:rPr>
          <w:color w:val="FF0000"/>
        </w:rPr>
      </w:pPr>
      <w:r w:rsidRPr="00322BDB">
        <w:rPr>
          <w:color w:val="FF0000"/>
        </w:rPr>
        <w:t>La implantación de Montecarlo para la navegación.</w:t>
      </w:r>
    </w:p>
    <w:p w14:paraId="70303301" w14:textId="0421B2D1" w:rsidR="00E73F4C" w:rsidRDefault="00E73F4C" w:rsidP="00E73F4C">
      <w:pPr>
        <w:pStyle w:val="Ttulo3"/>
      </w:pPr>
      <w:bookmarkStart w:id="141" w:name="_Toc292471958"/>
      <w:r>
        <w:t>ROS</w:t>
      </w:r>
      <w:bookmarkEnd w:id="141"/>
    </w:p>
    <w:p w14:paraId="082822F0" w14:textId="77777777" w:rsidR="00E73F4C" w:rsidRPr="00E73F4C" w:rsidRDefault="00E73F4C" w:rsidP="00E73F4C"/>
    <w:p w14:paraId="6CDCB4F0" w14:textId="728F8D2E" w:rsidR="00E73F4C" w:rsidRDefault="00E73F4C" w:rsidP="00E73F4C">
      <w:pPr>
        <w:pStyle w:val="Ttulo3"/>
      </w:pPr>
      <w:bookmarkStart w:id="142" w:name="_Toc292471959"/>
      <w:proofErr w:type="spellStart"/>
      <w:r>
        <w:t>Kinect</w:t>
      </w:r>
      <w:bookmarkEnd w:id="142"/>
      <w:proofErr w:type="spellEnd"/>
    </w:p>
    <w:p w14:paraId="1BD59C5F" w14:textId="77777777" w:rsidR="00E73F4C" w:rsidRPr="00E73F4C" w:rsidRDefault="00E73F4C" w:rsidP="00E73F4C"/>
    <w:p w14:paraId="6EDD0094" w14:textId="77777777" w:rsidR="00E73F4C" w:rsidRPr="00322BDB" w:rsidRDefault="00E73F4C" w:rsidP="00322BDB">
      <w:pPr>
        <w:ind w:left="708"/>
        <w:rPr>
          <w:color w:val="FF0000"/>
        </w:rPr>
      </w:pPr>
    </w:p>
    <w:bookmarkStart w:id="143" w:name="_Bibliografía" w:displacedByCustomXml="next"/>
    <w:bookmarkEnd w:id="143" w:displacedByCustomXml="next"/>
    <w:bookmarkStart w:id="144" w:name="_Toc291664497" w:displacedByCustomXml="next"/>
    <w:bookmarkStart w:id="145" w:name="_Toc292471960" w:displacedByCustomXml="next"/>
    <w:sdt>
      <w:sdtPr>
        <w:rPr>
          <w:b w:val="0"/>
          <w:smallCaps w:val="0"/>
          <w:kern w:val="0"/>
          <w:sz w:val="24"/>
        </w:rPr>
        <w:id w:val="658270766"/>
        <w:docPartObj>
          <w:docPartGallery w:val="Bibliographies"/>
          <w:docPartUnique/>
        </w:docPartObj>
      </w:sdtPr>
      <w:sdtEndPr/>
      <w:sdtContent>
        <w:p w14:paraId="118AD329" w14:textId="77777777" w:rsidR="00E87FDD" w:rsidRPr="003A6A41" w:rsidRDefault="00E87FDD" w:rsidP="00E87FDD">
          <w:pPr>
            <w:pStyle w:val="Ttulo1"/>
            <w:numPr>
              <w:ilvl w:val="0"/>
              <w:numId w:val="0"/>
            </w:numPr>
            <w:jc w:val="both"/>
          </w:pPr>
          <w:r w:rsidRPr="003A6A41">
            <w:t>Bibliografía</w:t>
          </w:r>
          <w:bookmarkEnd w:id="145"/>
          <w:bookmarkEnd w:id="144"/>
        </w:p>
        <w:p w14:paraId="15D37A5A" w14:textId="36FE2CDC" w:rsidR="00E87FDD" w:rsidRDefault="00E87FDD" w:rsidP="00E87FDD">
          <w:pPr>
            <w:pStyle w:val="Bibliografa"/>
            <w:rPr>
              <w:noProof/>
            </w:rPr>
          </w:pPr>
        </w:p>
        <w:p w14:paraId="6D0999D9" w14:textId="77B8E1B7" w:rsidR="00E87FDD" w:rsidRDefault="00E87FDD" w:rsidP="00E87FDD">
          <w:pPr>
            <w:pStyle w:val="Bibliografa"/>
            <w:numPr>
              <w:ilvl w:val="0"/>
              <w:numId w:val="17"/>
            </w:numPr>
            <w:rPr>
              <w:noProof/>
            </w:rPr>
          </w:pPr>
          <w:r>
            <w:rPr>
              <w:noProof/>
            </w:rPr>
            <w:t xml:space="preserve">Española, R. A. (2010). </w:t>
          </w:r>
          <w:r>
            <w:rPr>
              <w:i/>
              <w:iCs/>
              <w:noProof/>
            </w:rPr>
            <w:t>Diccionario de la lengua española.</w:t>
          </w:r>
          <w:r>
            <w:rPr>
              <w:noProof/>
            </w:rPr>
            <w:t xml:space="preserve"> </w:t>
          </w:r>
          <w:r w:rsidRPr="005465C5">
            <w:rPr>
              <w:noProof/>
              <w:lang w:val="es-ES"/>
            </w:rPr>
            <w:t>Madrid: RAE.</w:t>
          </w:r>
          <w:r>
            <w:rPr>
              <w:i/>
              <w:iCs/>
              <w:noProof/>
            </w:rPr>
            <w:t>NXT® motor internals.</w:t>
          </w:r>
          <w:r>
            <w:rPr>
              <w:noProof/>
            </w:rPr>
            <w:t xml:space="preserve"> (Noviembre de 2008). Recuperado el 5 de Diciembre de 2010, de http://www.philohome.com/nxtmotor/nxtmotor.htm</w:t>
          </w:r>
        </w:p>
        <w:p w14:paraId="245FFACB" w14:textId="77777777" w:rsidR="00E87FDD" w:rsidRDefault="00E87FDD" w:rsidP="00E87FDD">
          <w:pPr>
            <w:pStyle w:val="Bibliografa"/>
            <w:numPr>
              <w:ilvl w:val="0"/>
              <w:numId w:val="17"/>
            </w:numPr>
            <w:rPr>
              <w:noProof/>
            </w:rPr>
          </w:pPr>
          <w:r>
            <w:rPr>
              <w:noProof/>
            </w:rPr>
            <w:t xml:space="preserve">Asimov, I. (1950). </w:t>
          </w:r>
          <w:r>
            <w:rPr>
              <w:i/>
              <w:iCs/>
              <w:noProof/>
            </w:rPr>
            <w:t>I, Robot.</w:t>
          </w:r>
          <w:r>
            <w:rPr>
              <w:noProof/>
            </w:rPr>
            <w:t xml:space="preserve"> Colección Diamante.</w:t>
          </w:r>
        </w:p>
        <w:p w14:paraId="1124F306" w14:textId="77777777" w:rsidR="00E87FDD" w:rsidRPr="00DC43A8" w:rsidRDefault="00E87FDD" w:rsidP="00E87FDD">
          <w:pPr>
            <w:pStyle w:val="Bibliografa"/>
            <w:numPr>
              <w:ilvl w:val="0"/>
              <w:numId w:val="17"/>
            </w:numPr>
            <w:rPr>
              <w:noProof/>
              <w:lang w:val="en-US"/>
            </w:rPr>
          </w:pPr>
          <w:r>
            <w:rPr>
              <w:noProof/>
            </w:rPr>
            <w:t xml:space="preserve">Española, R. A. (2010). </w:t>
          </w:r>
          <w:r>
            <w:rPr>
              <w:i/>
              <w:iCs/>
              <w:noProof/>
            </w:rPr>
            <w:t>Diccionario de la lengua española.</w:t>
          </w:r>
          <w:r>
            <w:rPr>
              <w:noProof/>
            </w:rPr>
            <w:t xml:space="preserve"> </w:t>
          </w:r>
          <w:r w:rsidRPr="00DC43A8">
            <w:rPr>
              <w:noProof/>
              <w:lang w:val="en-US"/>
            </w:rPr>
            <w:t>Madrid: RAE.</w:t>
          </w:r>
        </w:p>
        <w:p w14:paraId="518BE646" w14:textId="77777777" w:rsidR="00E87FDD" w:rsidRDefault="00E87FDD" w:rsidP="00E87FDD">
          <w:pPr>
            <w:pStyle w:val="Bibliografa"/>
            <w:numPr>
              <w:ilvl w:val="0"/>
              <w:numId w:val="17"/>
            </w:numPr>
            <w:rPr>
              <w:noProof/>
            </w:rPr>
          </w:pPr>
          <w:r w:rsidRPr="00DC43A8">
            <w:rPr>
              <w:noProof/>
              <w:lang w:val="en-US"/>
            </w:rPr>
            <w:t xml:space="preserve">Group, T. L. (s.f.). </w:t>
          </w:r>
          <w:r w:rsidRPr="00BE436D">
            <w:rPr>
              <w:i/>
              <w:iCs/>
              <w:noProof/>
              <w:lang w:val="en-US"/>
            </w:rPr>
            <w:t>LEGO Mindstorm</w:t>
          </w:r>
          <w:r w:rsidRPr="00BE436D">
            <w:rPr>
              <w:noProof/>
              <w:lang w:val="en-US"/>
            </w:rPr>
            <w:t xml:space="preserve">. </w:t>
          </w:r>
          <w:r>
            <w:rPr>
              <w:noProof/>
            </w:rPr>
            <w:t>Recuperado el 15 de Septiembre de 2010, de http://mindstorms.lego.com/en-us/Default.aspx</w:t>
          </w:r>
        </w:p>
        <w:p w14:paraId="7F0DF500" w14:textId="77777777" w:rsidR="00E87FDD" w:rsidRDefault="00E87FDD" w:rsidP="00E87FDD">
          <w:pPr>
            <w:pStyle w:val="Bibliografa"/>
            <w:numPr>
              <w:ilvl w:val="0"/>
              <w:numId w:val="17"/>
            </w:numPr>
            <w:rPr>
              <w:noProof/>
            </w:rPr>
          </w:pPr>
          <w:r w:rsidRPr="00DC43A8">
            <w:rPr>
              <w:noProof/>
              <w:lang w:val="en-US"/>
            </w:rPr>
            <w:t xml:space="preserve">Hurbain, M. G. (2007). </w:t>
          </w:r>
          <w:r w:rsidRPr="00DC43A8">
            <w:rPr>
              <w:i/>
              <w:iCs/>
              <w:noProof/>
              <w:lang w:val="en-US"/>
            </w:rPr>
            <w:t>Extreme NXT.</w:t>
          </w:r>
          <w:r w:rsidRPr="00DC43A8">
            <w:rPr>
              <w:noProof/>
              <w:lang w:val="en-US"/>
            </w:rPr>
            <w:t xml:space="preserve"> </w:t>
          </w:r>
          <w:r>
            <w:rPr>
              <w:noProof/>
            </w:rPr>
            <w:t>Apress.</w:t>
          </w:r>
        </w:p>
        <w:p w14:paraId="557CFE94" w14:textId="77777777" w:rsidR="00E87FDD" w:rsidRDefault="00E87FDD" w:rsidP="00E87FDD">
          <w:pPr>
            <w:pStyle w:val="Bibliografa"/>
            <w:numPr>
              <w:ilvl w:val="0"/>
              <w:numId w:val="17"/>
            </w:numPr>
            <w:rPr>
              <w:noProof/>
            </w:rPr>
          </w:pPr>
          <w:r>
            <w:rPr>
              <w:noProof/>
            </w:rPr>
            <w:t xml:space="preserve">leJOS. (2 de Septiembre de 2009). </w:t>
          </w:r>
          <w:r>
            <w:rPr>
              <w:i/>
              <w:iCs/>
              <w:noProof/>
            </w:rPr>
            <w:t>Java for LEGO Mindstorms.</w:t>
          </w:r>
          <w:r>
            <w:rPr>
              <w:noProof/>
            </w:rPr>
            <w:t xml:space="preserve"> Obtenido de Java for LEGO Mindstorms: http://lejos.sourceforge.net/</w:t>
          </w:r>
        </w:p>
        <w:p w14:paraId="373F5E17" w14:textId="77777777" w:rsidR="00E87FDD" w:rsidRDefault="00E87FDD" w:rsidP="00E87FDD">
          <w:pPr>
            <w:pStyle w:val="Bibliografa"/>
            <w:numPr>
              <w:ilvl w:val="0"/>
              <w:numId w:val="17"/>
            </w:numPr>
            <w:rPr>
              <w:noProof/>
            </w:rPr>
          </w:pPr>
          <w:r w:rsidRPr="00BE436D">
            <w:rPr>
              <w:noProof/>
              <w:lang w:val="en-US"/>
            </w:rPr>
            <w:t xml:space="preserve">Microsystems, L. &amp;. (s.f.). </w:t>
          </w:r>
          <w:r w:rsidRPr="00BE436D">
            <w:rPr>
              <w:i/>
              <w:iCs/>
              <w:noProof/>
              <w:lang w:val="en-US"/>
            </w:rPr>
            <w:t>Lejos, Java for LEGO</w:t>
          </w:r>
          <w:r w:rsidRPr="00BE436D">
            <w:rPr>
              <w:noProof/>
              <w:lang w:val="en-US"/>
            </w:rPr>
            <w:t xml:space="preserve">. </w:t>
          </w:r>
          <w:r>
            <w:rPr>
              <w:noProof/>
            </w:rPr>
            <w:t>Recuperado el 4 de Octubre de 2010, de http://lejos.sourceforge.net/</w:t>
          </w:r>
        </w:p>
        <w:p w14:paraId="15096888" w14:textId="77777777" w:rsidR="00E87FDD" w:rsidRDefault="00E87FDD" w:rsidP="00E87FDD">
          <w:pPr>
            <w:pStyle w:val="Bibliografa"/>
            <w:numPr>
              <w:ilvl w:val="0"/>
              <w:numId w:val="17"/>
            </w:numPr>
            <w:rPr>
              <w:noProof/>
            </w:rPr>
          </w:pPr>
          <w:bookmarkStart w:id="146" w:name="_Ref291585087"/>
          <w:r>
            <w:rPr>
              <w:noProof/>
            </w:rPr>
            <w:t xml:space="preserve">Moral, J. A. (2010). </w:t>
          </w:r>
          <w:r>
            <w:rPr>
              <w:i/>
              <w:iCs/>
              <w:noProof/>
            </w:rPr>
            <w:t>Instalación del proyecto LeJOS.</w:t>
          </w:r>
          <w:r>
            <w:rPr>
              <w:noProof/>
            </w:rPr>
            <w:t xml:space="preserve"> Universidad de Alclá, Madrid.</w:t>
          </w:r>
          <w:bookmarkEnd w:id="146"/>
        </w:p>
        <w:p w14:paraId="2F8FEAFF" w14:textId="77777777" w:rsidR="00F51784" w:rsidRPr="00E80FEC" w:rsidRDefault="00F51784" w:rsidP="00F51784">
          <w:pPr>
            <w:pStyle w:val="Bibliografa"/>
            <w:numPr>
              <w:ilvl w:val="0"/>
              <w:numId w:val="17"/>
            </w:numPr>
            <w:rPr>
              <w:noProof/>
              <w:lang w:val="es-ES"/>
            </w:rPr>
          </w:pPr>
          <w:bookmarkStart w:id="147" w:name="_Ref292030634"/>
          <w:r w:rsidRPr="00E80FEC">
            <w:rPr>
              <w:noProof/>
              <w:lang w:val="es-ES"/>
            </w:rPr>
            <w:t xml:space="preserve">Williwgarage. (2010). </w:t>
          </w:r>
          <w:r w:rsidRPr="00E80FEC">
            <w:rPr>
              <w:i/>
              <w:iCs/>
              <w:noProof/>
              <w:lang w:val="es-ES"/>
            </w:rPr>
            <w:t>TurtleBot</w:t>
          </w:r>
          <w:r w:rsidRPr="00E80FEC">
            <w:rPr>
              <w:noProof/>
              <w:lang w:val="es-ES"/>
            </w:rPr>
            <w:t>. Obtenido de http://www.willowgarage.com/turtlebot</w:t>
          </w:r>
          <w:bookmarkEnd w:id="147"/>
        </w:p>
        <w:p w14:paraId="3F3709A2" w14:textId="7DD0CE58" w:rsidR="00F51784" w:rsidRDefault="00F51784" w:rsidP="00F51784">
          <w:pPr>
            <w:pStyle w:val="Bibliografa"/>
            <w:numPr>
              <w:ilvl w:val="0"/>
              <w:numId w:val="17"/>
            </w:numPr>
            <w:rPr>
              <w:noProof/>
              <w:lang w:val="es-ES"/>
            </w:rPr>
          </w:pPr>
          <w:bookmarkStart w:id="148" w:name="_Ref292024571"/>
          <w:r w:rsidRPr="00E80FEC">
            <w:rPr>
              <w:noProof/>
              <w:lang w:val="es-ES"/>
            </w:rPr>
            <w:t xml:space="preserve">ROS. (16 de 03 de 2011). </w:t>
          </w:r>
          <w:r w:rsidRPr="00E80FEC">
            <w:rPr>
              <w:i/>
              <w:iCs/>
              <w:noProof/>
              <w:lang w:val="es-ES"/>
            </w:rPr>
            <w:t>Robot Operating System</w:t>
          </w:r>
          <w:r w:rsidRPr="00E80FEC">
            <w:rPr>
              <w:noProof/>
              <w:lang w:val="es-ES"/>
            </w:rPr>
            <w:t xml:space="preserve">. Obtenido de </w:t>
          </w:r>
          <w:r w:rsidR="005163A1">
            <w:rPr>
              <w:noProof/>
              <w:lang w:val="es-ES"/>
            </w:rPr>
            <w:t xml:space="preserve"> </w:t>
          </w:r>
          <w:r>
            <w:rPr>
              <w:noProof/>
              <w:lang w:val="es-ES"/>
            </w:rPr>
            <w:t xml:space="preserve"> HYPERLINK "</w:t>
          </w:r>
          <w:r w:rsidRPr="00E80FEC">
            <w:rPr>
              <w:noProof/>
              <w:lang w:val="es-ES"/>
            </w:rPr>
            <w:t>http://www.ros.org/wiki/</w:t>
          </w:r>
          <w:r>
            <w:rPr>
              <w:noProof/>
              <w:lang w:val="es-ES"/>
            </w:rPr>
            <w:t xml:space="preserve">" </w:t>
          </w:r>
          <w:r w:rsidR="005163A1">
            <w:rPr>
              <w:noProof/>
              <w:lang w:val="es-ES"/>
            </w:rPr>
            <w:t xml:space="preserve"> </w:t>
          </w:r>
          <w:r w:rsidRPr="00FA74E3">
            <w:rPr>
              <w:rStyle w:val="Hipervnculo"/>
              <w:noProof/>
              <w:lang w:val="es-ES"/>
            </w:rPr>
            <w:t>http://www.ros.org/wiki/</w:t>
          </w:r>
          <w:r w:rsidR="005163A1">
            <w:rPr>
              <w:noProof/>
              <w:lang w:val="es-ES"/>
            </w:rPr>
            <w:t xml:space="preserve"> </w:t>
          </w:r>
        </w:p>
        <w:p w14:paraId="3D797341" w14:textId="33BE77EC" w:rsidR="00F51784" w:rsidRDefault="00F51784" w:rsidP="00F51784">
          <w:pPr>
            <w:pStyle w:val="Bibliografa"/>
            <w:numPr>
              <w:ilvl w:val="0"/>
              <w:numId w:val="17"/>
            </w:numPr>
          </w:pPr>
          <w:bookmarkStart w:id="149" w:name="_Ref292029600"/>
          <w:r w:rsidRPr="00A23DB9">
            <w:rPr>
              <w:noProof/>
              <w:lang w:val="en-US"/>
            </w:rPr>
            <w:t xml:space="preserve">OpenCV ( 01/12/2010). Open Source Computer Vision. </w:t>
          </w:r>
          <w:r>
            <w:rPr>
              <w:noProof/>
              <w:lang w:val="es-ES"/>
            </w:rPr>
            <w:t xml:space="preserve">Obtenido de </w:t>
          </w:r>
          <w:r w:rsidR="005163A1">
            <w:t xml:space="preserve"> </w:t>
          </w:r>
          <w:r>
            <w:t xml:space="preserve"> HYPERLINK "http://opencv.willowgarage.com/wiki/" </w:t>
          </w:r>
          <w:r w:rsidR="005163A1">
            <w:t xml:space="preserve"> </w:t>
          </w:r>
          <w:r>
            <w:rPr>
              <w:rStyle w:val="Hipervnculo"/>
            </w:rPr>
            <w:t>http://opencv.willowgarage.com/wiki/</w:t>
          </w:r>
          <w:bookmarkEnd w:id="149"/>
          <w:r w:rsidR="005163A1">
            <w:t xml:space="preserve"> </w:t>
          </w:r>
        </w:p>
        <w:p w14:paraId="77475190" w14:textId="3897D80C" w:rsidR="00F51784" w:rsidRPr="00A36DBA" w:rsidRDefault="00F51784" w:rsidP="00F51784">
          <w:pPr>
            <w:numPr>
              <w:ilvl w:val="0"/>
              <w:numId w:val="17"/>
            </w:numPr>
            <w:rPr>
              <w:lang w:val="en-US"/>
            </w:rPr>
          </w:pPr>
          <w:bookmarkStart w:id="150" w:name="_Ref292029608"/>
          <w:r w:rsidRPr="005163A1">
            <w:rPr>
              <w:lang w:val="en-US"/>
            </w:rPr>
            <w:lastRenderedPageBreak/>
            <w:t xml:space="preserve">PLC </w:t>
          </w:r>
          <w:proofErr w:type="gramStart"/>
          <w:r w:rsidRPr="005163A1">
            <w:rPr>
              <w:lang w:val="en-US"/>
            </w:rPr>
            <w:t>( 01</w:t>
          </w:r>
          <w:proofErr w:type="gramEnd"/>
          <w:r w:rsidRPr="005163A1">
            <w:rPr>
              <w:lang w:val="en-US"/>
            </w:rPr>
            <w:t xml:space="preserve">/12/2010). Point Cloud Library. </w:t>
          </w:r>
          <w:proofErr w:type="spellStart"/>
          <w:r w:rsidRPr="00A36DBA">
            <w:rPr>
              <w:lang w:val="en-US"/>
            </w:rPr>
            <w:t>Obtenido</w:t>
          </w:r>
          <w:proofErr w:type="spellEnd"/>
          <w:r w:rsidRPr="00A36DBA">
            <w:rPr>
              <w:lang w:val="en-US"/>
            </w:rPr>
            <w:t xml:space="preserve"> de </w:t>
          </w:r>
          <w:r w:rsidR="005163A1" w:rsidRPr="00A36DBA">
            <w:rPr>
              <w:lang w:val="en-US"/>
            </w:rPr>
            <w:t xml:space="preserve"> </w:t>
          </w:r>
          <w:r w:rsidRPr="00A36DBA">
            <w:rPr>
              <w:lang w:val="en-US"/>
            </w:rPr>
            <w:t xml:space="preserve"> HYPERLINK "http://pointclouds.org/" </w:t>
          </w:r>
          <w:r w:rsidR="005163A1" w:rsidRPr="00A36DBA">
            <w:rPr>
              <w:lang w:val="en-US"/>
            </w:rPr>
            <w:t xml:space="preserve"> </w:t>
          </w:r>
          <w:hyperlink r:id="rId35" w:history="1">
            <w:r w:rsidR="005163A1" w:rsidRPr="00A36DBA">
              <w:rPr>
                <w:rStyle w:val="Hipervnculo"/>
                <w:lang w:val="en-US"/>
              </w:rPr>
              <w:t>http://pointclouds.org/</w:t>
            </w:r>
          </w:hyperlink>
          <w:bookmarkEnd w:id="150"/>
          <w:r w:rsidR="005163A1" w:rsidRPr="00A36DBA">
            <w:rPr>
              <w:lang w:val="en-US"/>
            </w:rPr>
            <w:t xml:space="preserve"> </w:t>
          </w:r>
        </w:p>
        <w:p w14:paraId="0AB82664" w14:textId="0517E427" w:rsidR="005163A1" w:rsidRPr="00A36DBA" w:rsidRDefault="0080388B" w:rsidP="00F51784">
          <w:pPr>
            <w:numPr>
              <w:ilvl w:val="0"/>
              <w:numId w:val="17"/>
            </w:numPr>
            <w:rPr>
              <w:color w:val="FF0000"/>
              <w:lang w:val="en-US"/>
            </w:rPr>
          </w:pPr>
          <w:hyperlink r:id="rId36" w:anchor="Teor.C3.ADa" w:history="1">
            <w:r w:rsidR="005163A1" w:rsidRPr="00A36DBA">
              <w:rPr>
                <w:rStyle w:val="Hipervnculo"/>
                <w:color w:val="FF0000"/>
                <w:lang w:val="en-US"/>
              </w:rPr>
              <w:t>http://www.robotica-urjc.es/index.php/Doctorado_-_M%C3%A1ster#Teor.C3.ADa</w:t>
            </w:r>
          </w:hyperlink>
        </w:p>
        <w:bookmarkEnd w:id="148"/>
        <w:p w14:paraId="661E44D2" w14:textId="77777777" w:rsidR="00F51784" w:rsidRPr="00A36DBA" w:rsidRDefault="00F51784" w:rsidP="00F51784">
          <w:pPr>
            <w:rPr>
              <w:lang w:val="en-US"/>
            </w:rPr>
          </w:pPr>
        </w:p>
        <w:p w14:paraId="24FBEA85" w14:textId="00D7F404" w:rsidR="00E87FDD" w:rsidRPr="003A6A41" w:rsidRDefault="0080388B" w:rsidP="00E87FDD"/>
      </w:sdtContent>
    </w:sdt>
    <w:p w14:paraId="6F60C43C" w14:textId="77777777" w:rsidR="00E87FDD" w:rsidRPr="003A6A41" w:rsidRDefault="00E87FDD" w:rsidP="00E87FDD"/>
    <w:p w14:paraId="6E551C6B" w14:textId="77777777" w:rsidR="00E87FDD" w:rsidRPr="003A6A41" w:rsidRDefault="00E87FDD" w:rsidP="00E87FDD">
      <w:pPr>
        <w:pStyle w:val="Referencias"/>
        <w:numPr>
          <w:ilvl w:val="0"/>
          <w:numId w:val="0"/>
        </w:numPr>
        <w:ind w:left="737"/>
      </w:pPr>
    </w:p>
    <w:p w14:paraId="523020FE" w14:textId="77777777" w:rsidR="00E87FDD" w:rsidRDefault="00E87FDD" w:rsidP="00E87FDD">
      <w:pPr>
        <w:pStyle w:val="Ttulo"/>
      </w:pPr>
      <w:bookmarkStart w:id="151" w:name="_Toc291664498"/>
      <w:bookmarkStart w:id="152" w:name="_Toc292471961"/>
      <w:r>
        <w:lastRenderedPageBreak/>
        <w:t>Anexos</w:t>
      </w:r>
      <w:bookmarkEnd w:id="151"/>
      <w:bookmarkEnd w:id="152"/>
    </w:p>
    <w:p w14:paraId="1B6E8E50" w14:textId="77777777" w:rsidR="00E87FDD" w:rsidRDefault="00E87FDD" w:rsidP="00E87FDD">
      <w:pPr>
        <w:pStyle w:val="Referencias"/>
        <w:numPr>
          <w:ilvl w:val="0"/>
          <w:numId w:val="0"/>
        </w:numPr>
      </w:pPr>
    </w:p>
    <w:p w14:paraId="7B5644F6" w14:textId="77777777" w:rsidR="00E87FDD" w:rsidRDefault="00E87FDD" w:rsidP="00E87FDD">
      <w:pPr>
        <w:pStyle w:val="Ttulo1"/>
        <w:numPr>
          <w:ilvl w:val="0"/>
          <w:numId w:val="0"/>
        </w:numPr>
      </w:pPr>
      <w:bookmarkStart w:id="153" w:name="_Toc291664499"/>
      <w:bookmarkStart w:id="154" w:name="_Toc292471962"/>
      <w:r>
        <w:lastRenderedPageBreak/>
        <w:t>Anexo A: Lista de Problemas</w:t>
      </w:r>
      <w:bookmarkEnd w:id="153"/>
      <w:bookmarkEnd w:id="154"/>
    </w:p>
    <w:p w14:paraId="37A09085" w14:textId="77777777" w:rsidR="00E87FDD" w:rsidRPr="00B313B0" w:rsidRDefault="00E87FDD" w:rsidP="00E87FDD">
      <w:pPr>
        <w:pStyle w:val="Ttulo2"/>
      </w:pPr>
      <w:bookmarkStart w:id="155" w:name="_Toc291664500"/>
      <w:bookmarkStart w:id="156" w:name="_Toc292471963"/>
      <w:r>
        <w:t>Problema 1: Instalar Java en Ubuntu</w:t>
      </w:r>
      <w:bookmarkEnd w:id="155"/>
      <w:bookmarkEnd w:id="156"/>
    </w:p>
    <w:p w14:paraId="25D52199" w14:textId="77777777" w:rsidR="00E87FDD" w:rsidRPr="00595803" w:rsidRDefault="00E87FDD" w:rsidP="003E7678">
      <w:pPr>
        <w:pStyle w:val="Normal-2"/>
      </w:pPr>
      <w:r>
        <w:rPr>
          <w:b/>
        </w:rPr>
        <w:t xml:space="preserve">Problema: </w:t>
      </w:r>
      <w:r w:rsidRPr="00595803">
        <w:t>E</w:t>
      </w:r>
      <w:proofErr w:type="gramStart"/>
      <w:r w:rsidRPr="00595803">
        <w:t>:Línea</w:t>
      </w:r>
      <w:proofErr w:type="gramEnd"/>
      <w:r w:rsidRPr="00595803">
        <w:t xml:space="preserve"> 54 mal formada en lista de</w:t>
      </w:r>
      <w:r>
        <w:t xml:space="preserve"> fuentes /</w:t>
      </w:r>
      <w:proofErr w:type="spellStart"/>
      <w:r>
        <w:t>etc</w:t>
      </w:r>
      <w:proofErr w:type="spellEnd"/>
      <w:r>
        <w:t>/</w:t>
      </w:r>
      <w:proofErr w:type="spellStart"/>
      <w:r>
        <w:t>apt</w:t>
      </w:r>
      <w:proofErr w:type="spellEnd"/>
      <w:r>
        <w:t>/</w:t>
      </w:r>
      <w:proofErr w:type="spellStart"/>
      <w:r>
        <w:t>sources.list</w:t>
      </w:r>
      <w:proofErr w:type="spellEnd"/>
      <w:r>
        <w:t xml:space="preserve"> </w:t>
      </w:r>
    </w:p>
    <w:p w14:paraId="7C76B7E8" w14:textId="77777777" w:rsidR="00E87FDD" w:rsidRDefault="00E87FDD" w:rsidP="003E7678">
      <w:pPr>
        <w:pStyle w:val="Normal-2"/>
        <w:rPr>
          <w:b/>
        </w:rPr>
      </w:pPr>
      <w:r>
        <w:rPr>
          <w:b/>
        </w:rPr>
        <w:t>Solución:</w:t>
      </w:r>
    </w:p>
    <w:p w14:paraId="717A2A80" w14:textId="77777777" w:rsidR="00E87FDD" w:rsidRPr="00595803" w:rsidRDefault="00E87FDD" w:rsidP="003E7678">
      <w:pPr>
        <w:pStyle w:val="Normal-2"/>
        <w:rPr>
          <w:b/>
        </w:rPr>
      </w:pPr>
      <w:r>
        <w:t>Abrir /</w:t>
      </w:r>
      <w:proofErr w:type="spellStart"/>
      <w:r>
        <w:t>etc</w:t>
      </w:r>
      <w:proofErr w:type="spellEnd"/>
      <w:r>
        <w:t>/</w:t>
      </w:r>
      <w:proofErr w:type="spellStart"/>
      <w:r>
        <w:t>apt</w:t>
      </w:r>
      <w:proofErr w:type="spellEnd"/>
      <w:r>
        <w:t>/</w:t>
      </w:r>
      <w:proofErr w:type="spellStart"/>
      <w:r>
        <w:t>source.list</w:t>
      </w:r>
      <w:proofErr w:type="spellEnd"/>
    </w:p>
    <w:p w14:paraId="76BD6E00" w14:textId="77777777" w:rsidR="00E87FDD" w:rsidRPr="00595803" w:rsidRDefault="00E87FDD" w:rsidP="003E7678">
      <w:pPr>
        <w:pStyle w:val="Normal-2"/>
        <w:rPr>
          <w:b/>
        </w:rPr>
      </w:pPr>
      <w:r>
        <w:t>Borrar los repositorios del final.</w:t>
      </w:r>
    </w:p>
    <w:p w14:paraId="5C31FFCB" w14:textId="77777777" w:rsidR="00E87FDD" w:rsidRPr="00B313B0" w:rsidRDefault="00E87FDD" w:rsidP="003E7678">
      <w:pPr>
        <w:pStyle w:val="Normal-2"/>
        <w:rPr>
          <w:b/>
        </w:rPr>
      </w:pPr>
      <w:r>
        <w:t>Actualizar.</w:t>
      </w:r>
    </w:p>
    <w:p w14:paraId="052EEA16" w14:textId="77777777" w:rsidR="00E87FDD" w:rsidRPr="00B313B0" w:rsidRDefault="00E87FDD" w:rsidP="003E7678">
      <w:pPr>
        <w:pStyle w:val="Normal-2"/>
        <w:rPr>
          <w:b/>
        </w:rPr>
      </w:pPr>
      <w:r>
        <w:t>Continuar la instalación.</w:t>
      </w:r>
    </w:p>
    <w:p w14:paraId="73D71193" w14:textId="77777777" w:rsidR="00E87FDD" w:rsidRDefault="00E87FDD" w:rsidP="00E87FDD">
      <w:pPr>
        <w:pStyle w:val="Ttulo2"/>
      </w:pPr>
      <w:bookmarkStart w:id="157" w:name="_Toc291664501"/>
      <w:bookmarkStart w:id="158" w:name="_Toc292471964"/>
      <w:r>
        <w:t xml:space="preserve">Problema 2: SAM-BA </w:t>
      </w:r>
      <w:proofErr w:type="spellStart"/>
      <w:r>
        <w:t>mode</w:t>
      </w:r>
      <w:bookmarkEnd w:id="157"/>
      <w:bookmarkEnd w:id="158"/>
      <w:proofErr w:type="spellEnd"/>
    </w:p>
    <w:p w14:paraId="1CCA2E77" w14:textId="77777777" w:rsidR="00E87FDD" w:rsidRPr="00A36DBA" w:rsidRDefault="00E87FDD" w:rsidP="00476FA2">
      <w:pPr>
        <w:pStyle w:val="Normal-2"/>
        <w:rPr>
          <w:lang w:val="en-US"/>
        </w:rPr>
      </w:pPr>
      <w:proofErr w:type="spellStart"/>
      <w:proofErr w:type="gramStart"/>
      <w:r w:rsidRPr="00A36DBA">
        <w:rPr>
          <w:b/>
          <w:lang w:val="en-US"/>
        </w:rPr>
        <w:t>Problema</w:t>
      </w:r>
      <w:proofErr w:type="spellEnd"/>
      <w:r w:rsidRPr="00A36DBA">
        <w:rPr>
          <w:b/>
          <w:lang w:val="en-US"/>
        </w:rPr>
        <w:t xml:space="preserve"> </w:t>
      </w:r>
      <w:r w:rsidRPr="00A36DBA">
        <w:rPr>
          <w:lang w:val="en-US"/>
        </w:rPr>
        <w:t>:</w:t>
      </w:r>
      <w:proofErr w:type="gramEnd"/>
      <w:r w:rsidRPr="00A36DBA">
        <w:rPr>
          <w:lang w:val="en-US"/>
        </w:rPr>
        <w:t xml:space="preserve"> “An error occurred: Failed to open device in SAM-BA mode” </w:t>
      </w:r>
    </w:p>
    <w:p w14:paraId="13653AAA" w14:textId="77777777" w:rsidR="00E87FDD" w:rsidRDefault="00E87FDD" w:rsidP="00476FA2">
      <w:pPr>
        <w:pStyle w:val="Normal-2"/>
      </w:pPr>
      <w:r w:rsidRPr="00595803">
        <w:rPr>
          <w:b/>
        </w:rPr>
        <w:t>Solución</w:t>
      </w:r>
      <w:r>
        <w:t xml:space="preserve">:    </w:t>
      </w:r>
    </w:p>
    <w:p w14:paraId="2D883E69" w14:textId="77777777" w:rsidR="00E87FDD" w:rsidRDefault="00E87FDD" w:rsidP="00476FA2">
      <w:pPr>
        <w:pStyle w:val="Normal-2"/>
      </w:pPr>
      <w:proofErr w:type="gramStart"/>
      <w:r>
        <w:t>sudo</w:t>
      </w:r>
      <w:proofErr w:type="gramEnd"/>
      <w:r>
        <w:t xml:space="preserve"> </w:t>
      </w:r>
      <w:proofErr w:type="spellStart"/>
      <w:r>
        <w:t>modprobe</w:t>
      </w:r>
      <w:proofErr w:type="spellEnd"/>
      <w:r>
        <w:t xml:space="preserve"> </w:t>
      </w:r>
      <w:proofErr w:type="spellStart"/>
      <w:r>
        <w:t>cdc_acm</w:t>
      </w:r>
      <w:proofErr w:type="spellEnd"/>
    </w:p>
    <w:p w14:paraId="5ECF13E4" w14:textId="77777777" w:rsidR="00E87FDD" w:rsidRDefault="00E87FDD" w:rsidP="00476FA2">
      <w:pPr>
        <w:pStyle w:val="Normal-2"/>
      </w:pPr>
      <w:r>
        <w:t>Resetear Shell</w:t>
      </w:r>
    </w:p>
    <w:p w14:paraId="493AF230" w14:textId="77777777" w:rsidR="00E87FDD" w:rsidRPr="00A36DBA" w:rsidRDefault="00E87FDD" w:rsidP="00476FA2">
      <w:pPr>
        <w:pStyle w:val="Normal-2"/>
        <w:rPr>
          <w:lang w:val="en-US"/>
        </w:rPr>
      </w:pPr>
      <w:proofErr w:type="spellStart"/>
      <w:proofErr w:type="gramStart"/>
      <w:r w:rsidRPr="00A36DBA">
        <w:rPr>
          <w:lang w:val="en-US"/>
        </w:rPr>
        <w:lastRenderedPageBreak/>
        <w:t>sudo</w:t>
      </w:r>
      <w:proofErr w:type="spellEnd"/>
      <w:proofErr w:type="gramEnd"/>
      <w:r w:rsidRPr="00A36DBA">
        <w:rPr>
          <w:lang w:val="en-US"/>
        </w:rPr>
        <w:t xml:space="preserve"> </w:t>
      </w:r>
      <w:proofErr w:type="spellStart"/>
      <w:r w:rsidRPr="00A36DBA">
        <w:rPr>
          <w:lang w:val="en-US"/>
        </w:rPr>
        <w:t>rmmod</w:t>
      </w:r>
      <w:proofErr w:type="spellEnd"/>
      <w:r w:rsidRPr="00A36DBA">
        <w:rPr>
          <w:lang w:val="en-US"/>
        </w:rPr>
        <w:t xml:space="preserve"> </w:t>
      </w:r>
      <w:proofErr w:type="spellStart"/>
      <w:r w:rsidRPr="00A36DBA">
        <w:rPr>
          <w:lang w:val="en-US"/>
        </w:rPr>
        <w:t>cdc_acm</w:t>
      </w:r>
      <w:proofErr w:type="spellEnd"/>
    </w:p>
    <w:p w14:paraId="7569E58A" w14:textId="77777777" w:rsidR="00E87FDD" w:rsidRPr="00A36DBA" w:rsidRDefault="00E87FDD" w:rsidP="00476FA2">
      <w:pPr>
        <w:pStyle w:val="Normal-2"/>
        <w:rPr>
          <w:lang w:val="en-US"/>
        </w:rPr>
      </w:pPr>
      <w:proofErr w:type="spellStart"/>
      <w:proofErr w:type="gramStart"/>
      <w:r w:rsidRPr="00A36DBA">
        <w:rPr>
          <w:lang w:val="en-US"/>
        </w:rPr>
        <w:t>sudo</w:t>
      </w:r>
      <w:proofErr w:type="spellEnd"/>
      <w:proofErr w:type="gramEnd"/>
      <w:r w:rsidRPr="00A36DBA">
        <w:rPr>
          <w:lang w:val="en-US"/>
        </w:rPr>
        <w:t xml:space="preserve"> -s</w:t>
      </w:r>
    </w:p>
    <w:p w14:paraId="7A97D19F" w14:textId="77777777" w:rsidR="00E87FDD" w:rsidRPr="00B313B0" w:rsidRDefault="00E87FDD" w:rsidP="00476FA2">
      <w:pPr>
        <w:pStyle w:val="Normal-2"/>
      </w:pPr>
      <w:proofErr w:type="gramStart"/>
      <w:r w:rsidRPr="00B313B0">
        <w:t>echo</w:t>
      </w:r>
      <w:proofErr w:type="gramEnd"/>
      <w:r w:rsidRPr="00B313B0">
        <w:t xml:space="preserve"> "" &gt;&gt; /</w:t>
      </w:r>
      <w:proofErr w:type="spellStart"/>
      <w:r w:rsidRPr="00B313B0">
        <w:t>etc</w:t>
      </w:r>
      <w:proofErr w:type="spellEnd"/>
      <w:r w:rsidRPr="00B313B0">
        <w:t>/</w:t>
      </w:r>
      <w:proofErr w:type="spellStart"/>
      <w:r w:rsidRPr="00B313B0">
        <w:t>modprobe.d</w:t>
      </w:r>
      <w:proofErr w:type="spellEnd"/>
      <w:r w:rsidRPr="00B313B0">
        <w:t>/</w:t>
      </w:r>
      <w:proofErr w:type="spellStart"/>
      <w:r w:rsidRPr="00B313B0">
        <w:t>blacklist.conf</w:t>
      </w:r>
      <w:proofErr w:type="spellEnd"/>
    </w:p>
    <w:p w14:paraId="2D51AF95" w14:textId="77777777" w:rsidR="00E87FDD" w:rsidRDefault="00E87FDD" w:rsidP="00476FA2">
      <w:pPr>
        <w:pStyle w:val="Normal-2"/>
      </w:pPr>
      <w:proofErr w:type="gramStart"/>
      <w:r w:rsidRPr="00B313B0">
        <w:t>echo</w:t>
      </w:r>
      <w:proofErr w:type="gramEnd"/>
      <w:r w:rsidRPr="00B313B0">
        <w:t xml:space="preserve"> "</w:t>
      </w:r>
      <w:proofErr w:type="spellStart"/>
      <w:r w:rsidRPr="00B313B0">
        <w:t>blacklist</w:t>
      </w:r>
      <w:proofErr w:type="spellEnd"/>
      <w:r w:rsidRPr="00B313B0">
        <w:t xml:space="preserve"> </w:t>
      </w:r>
      <w:proofErr w:type="spellStart"/>
      <w:r w:rsidRPr="00B313B0">
        <w:t>cdc_adm</w:t>
      </w:r>
      <w:proofErr w:type="spellEnd"/>
      <w:r w:rsidRPr="00B313B0">
        <w:t>" &gt;&gt; /</w:t>
      </w:r>
      <w:proofErr w:type="spellStart"/>
      <w:r w:rsidRPr="00B313B0">
        <w:t>etc</w:t>
      </w:r>
      <w:proofErr w:type="spellEnd"/>
      <w:r w:rsidRPr="00B313B0">
        <w:t>/</w:t>
      </w:r>
      <w:proofErr w:type="spellStart"/>
      <w:r w:rsidRPr="00B313B0">
        <w:t>modprobe.d</w:t>
      </w:r>
      <w:proofErr w:type="spellEnd"/>
      <w:r w:rsidRPr="00B313B0">
        <w:t>/</w:t>
      </w:r>
      <w:proofErr w:type="spellStart"/>
      <w:r w:rsidRPr="00B313B0">
        <w:t>blacklist.conf</w:t>
      </w:r>
      <w:proofErr w:type="spellEnd"/>
    </w:p>
    <w:p w14:paraId="31C9B37B" w14:textId="77777777" w:rsidR="00E87FDD" w:rsidRDefault="00E87FDD" w:rsidP="00E87FDD">
      <w:pPr>
        <w:pStyle w:val="Ttulo2"/>
        <w:rPr>
          <w:lang w:val="es-ES"/>
        </w:rPr>
      </w:pPr>
      <w:bookmarkStart w:id="159" w:name="_Toc291664502"/>
      <w:bookmarkStart w:id="160" w:name="_Toc292471965"/>
      <w:r>
        <w:rPr>
          <w:lang w:val="es-ES"/>
        </w:rPr>
        <w:t>Problema 3: Conexión USB</w:t>
      </w:r>
      <w:bookmarkEnd w:id="159"/>
      <w:bookmarkEnd w:id="160"/>
    </w:p>
    <w:p w14:paraId="3C8742F8" w14:textId="77777777" w:rsidR="00F51784" w:rsidRPr="00E80FEC" w:rsidRDefault="00F51784" w:rsidP="00F51784">
      <w:pPr>
        <w:pStyle w:val="Normal-2"/>
      </w:pPr>
      <w:r w:rsidRPr="00E80FEC">
        <w:rPr>
          <w:b/>
        </w:rPr>
        <w:t xml:space="preserve">Problema: </w:t>
      </w:r>
      <w:r>
        <w:t>Problemas al enlazar con la biblioteca libjlibnxt.so</w:t>
      </w:r>
    </w:p>
    <w:p w14:paraId="2C20F59E" w14:textId="77777777" w:rsidR="00F51784" w:rsidRPr="00EF561F" w:rsidRDefault="00F51784" w:rsidP="00F51784">
      <w:pPr>
        <w:pStyle w:val="Normal-2"/>
      </w:pPr>
      <w:r w:rsidRPr="00E80FEC">
        <w:rPr>
          <w:b/>
        </w:rPr>
        <w:t>Solución:</w:t>
      </w:r>
      <w:r>
        <w:rPr>
          <w:b/>
        </w:rPr>
        <w:t xml:space="preserve"> </w:t>
      </w:r>
      <w:r w:rsidRPr="00EF561F">
        <w:t xml:space="preserve">Introducir la </w:t>
      </w:r>
      <w:r>
        <w:t>biblioteca en /</w:t>
      </w:r>
      <w:proofErr w:type="spellStart"/>
      <w:r>
        <w:t>usr</w:t>
      </w:r>
      <w:proofErr w:type="spellEnd"/>
      <w:r>
        <w:t>/</w:t>
      </w:r>
      <w:proofErr w:type="spellStart"/>
      <w:r>
        <w:t>lib</w:t>
      </w:r>
      <w:proofErr w:type="spellEnd"/>
      <w:r>
        <w:t>/.</w:t>
      </w:r>
    </w:p>
    <w:p w14:paraId="5D1C68D2" w14:textId="7EE44F9B" w:rsidR="00A57AFC" w:rsidRPr="00A57AFC" w:rsidRDefault="00622583" w:rsidP="00A57AFC">
      <w:pPr>
        <w:pStyle w:val="Ttulo2"/>
        <w:rPr>
          <w:lang w:val="es-ES"/>
        </w:rPr>
      </w:pPr>
      <w:bookmarkStart w:id="161" w:name="_Toc292471966"/>
      <w:r>
        <w:rPr>
          <w:lang w:val="es-ES"/>
        </w:rPr>
        <w:t>Problema 4: Sensor de Luz</w:t>
      </w:r>
      <w:bookmarkEnd w:id="161"/>
    </w:p>
    <w:p w14:paraId="7AB34FE9" w14:textId="33AA5C4A" w:rsidR="00622583" w:rsidRPr="0037186E" w:rsidRDefault="00622583" w:rsidP="00476FA2">
      <w:pPr>
        <w:pStyle w:val="Normal-2"/>
      </w:pPr>
      <w:r>
        <w:rPr>
          <w:b/>
        </w:rPr>
        <w:t xml:space="preserve">Problema: </w:t>
      </w:r>
      <w:r>
        <w:t>Incompatibilidad del sensor 64892 (</w:t>
      </w:r>
      <w:proofErr w:type="spellStart"/>
      <w:r>
        <w:t>ColorLightSensor</w:t>
      </w:r>
      <w:proofErr w:type="spellEnd"/>
      <w:r>
        <w:t>).</w:t>
      </w:r>
    </w:p>
    <w:p w14:paraId="489F5BF2" w14:textId="72358B25" w:rsidR="00E87FDD" w:rsidRPr="00595803" w:rsidRDefault="00622583" w:rsidP="00476FA2">
      <w:pPr>
        <w:pStyle w:val="Normal-2"/>
        <w:rPr>
          <w:b/>
        </w:rPr>
      </w:pPr>
      <w:r>
        <w:rPr>
          <w:b/>
        </w:rPr>
        <w:t xml:space="preserve">Solución: </w:t>
      </w:r>
      <w:r>
        <w:t>Sustituir los sensores 64892 por 55969 (Light Sensor).</w:t>
      </w:r>
    </w:p>
    <w:p w14:paraId="249732C0" w14:textId="77777777" w:rsidR="00E87FDD" w:rsidRPr="0037186E" w:rsidRDefault="00E87FDD" w:rsidP="00E87FDD">
      <w:pPr>
        <w:rPr>
          <w:lang w:val="es-ES"/>
        </w:rPr>
      </w:pPr>
    </w:p>
    <w:p w14:paraId="5782AF70" w14:textId="17CEE665" w:rsidR="00E87FDD" w:rsidRPr="00B313B0" w:rsidRDefault="00A57AFC" w:rsidP="00A57AFC">
      <w:pPr>
        <w:pStyle w:val="Ttulo2"/>
        <w:rPr>
          <w:lang w:val="es-ES"/>
        </w:rPr>
      </w:pPr>
      <w:bookmarkStart w:id="162" w:name="_Toc292471967"/>
      <w:r>
        <w:rPr>
          <w:lang w:val="es-ES"/>
        </w:rPr>
        <w:t>Problema 5: Estructura del Robot</w:t>
      </w:r>
      <w:bookmarkEnd w:id="162"/>
    </w:p>
    <w:p w14:paraId="18259933" w14:textId="6EC56E9C" w:rsidR="00A57AFC" w:rsidRPr="0037186E" w:rsidRDefault="00A57AFC" w:rsidP="00476FA2">
      <w:pPr>
        <w:pStyle w:val="Normal-2"/>
      </w:pPr>
      <w:r>
        <w:rPr>
          <w:b/>
        </w:rPr>
        <w:t xml:space="preserve">Problema: </w:t>
      </w:r>
      <w:r>
        <w:t>Piezas débiles.</w:t>
      </w:r>
    </w:p>
    <w:p w14:paraId="7572EAD4" w14:textId="7F127ADC" w:rsidR="00A57AFC" w:rsidRPr="00A57AFC" w:rsidRDefault="00A57AFC" w:rsidP="00476FA2">
      <w:pPr>
        <w:pStyle w:val="Normal-2"/>
      </w:pPr>
      <w:r>
        <w:rPr>
          <w:b/>
        </w:rPr>
        <w:t xml:space="preserve">Solución: </w:t>
      </w:r>
      <w:r>
        <w:t xml:space="preserve">Este problema no tiene una solución buena utilizando piezas del kit de estudiantes de lego. Para mejorar la </w:t>
      </w:r>
      <w:r w:rsidR="00476FA2">
        <w:t>estabilidad</w:t>
      </w:r>
      <w:r>
        <w:t xml:space="preserve"> y </w:t>
      </w:r>
      <w:r>
        <w:lastRenderedPageBreak/>
        <w:t xml:space="preserve">robustez se cambiaron las ruedas delanteras por unas de más diámetro, ganado altura. Por otro lado, se </w:t>
      </w:r>
      <w:r w:rsidR="00476FA2">
        <w:t>cambiaron</w:t>
      </w:r>
      <w:r>
        <w:t xml:space="preserve"> las ruedas traseras por las del </w:t>
      </w:r>
      <w:proofErr w:type="spellStart"/>
      <w:r>
        <w:t>LineFollower</w:t>
      </w:r>
      <w:proofErr w:type="spellEnd"/>
      <w:r>
        <w:t xml:space="preserve"> original, ganando estabilidad.</w:t>
      </w:r>
    </w:p>
    <w:p w14:paraId="4B9144A9" w14:textId="77777777" w:rsidR="00E87FDD" w:rsidRPr="0037186E" w:rsidRDefault="00E87FDD" w:rsidP="00E87FDD"/>
    <w:p w14:paraId="7C7D48D6" w14:textId="343942A1" w:rsidR="00B313B0" w:rsidRDefault="00476FA2" w:rsidP="00476FA2">
      <w:pPr>
        <w:pStyle w:val="Ttulo2"/>
      </w:pPr>
      <w:bookmarkStart w:id="163" w:name="_Toc292471968"/>
      <w:r>
        <w:t>Problema 6: Sensor de Marcas de Producto</w:t>
      </w:r>
      <w:bookmarkEnd w:id="163"/>
    </w:p>
    <w:p w14:paraId="626CD65E" w14:textId="0B6A681C" w:rsidR="00476FA2" w:rsidRPr="0037186E" w:rsidRDefault="00476FA2" w:rsidP="00476FA2">
      <w:pPr>
        <w:pStyle w:val="Normal-2"/>
      </w:pPr>
      <w:r>
        <w:rPr>
          <w:b/>
        </w:rPr>
        <w:t xml:space="preserve">Problema: </w:t>
      </w:r>
      <w:r>
        <w:t>Las lecturas de los diferentes colores para identificar los productos son muy parecidas, y el lector se confunde con facilidad.</w:t>
      </w:r>
    </w:p>
    <w:p w14:paraId="0468CAD7" w14:textId="0C28BA9D" w:rsidR="00476FA2" w:rsidRPr="00595803" w:rsidRDefault="00476FA2" w:rsidP="00476FA2">
      <w:pPr>
        <w:pStyle w:val="Normal-2"/>
        <w:rPr>
          <w:b/>
        </w:rPr>
      </w:pPr>
      <w:r>
        <w:rPr>
          <w:b/>
        </w:rPr>
        <w:t xml:space="preserve">Solución: </w:t>
      </w:r>
    </w:p>
    <w:p w14:paraId="3E73255A" w14:textId="77777777" w:rsidR="00476FA2" w:rsidRPr="00476FA2" w:rsidRDefault="00476FA2" w:rsidP="00476FA2">
      <w:pPr>
        <w:rPr>
          <w:lang w:val="es-ES"/>
        </w:rPr>
      </w:pPr>
    </w:p>
    <w:sectPr w:rsidR="00476FA2" w:rsidRPr="00476FA2" w:rsidSect="00351F8D">
      <w:headerReference w:type="default" r:id="rId37"/>
      <w:footerReference w:type="default" r:id="rId38"/>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FDBEAA" w14:textId="77777777" w:rsidR="0080388B" w:rsidRDefault="0080388B">
      <w:r>
        <w:separator/>
      </w:r>
    </w:p>
    <w:p w14:paraId="2088297F" w14:textId="77777777" w:rsidR="0080388B" w:rsidRDefault="0080388B"/>
  </w:endnote>
  <w:endnote w:type="continuationSeparator" w:id="0">
    <w:p w14:paraId="549A4D32" w14:textId="77777777" w:rsidR="0080388B" w:rsidRDefault="0080388B">
      <w:r>
        <w:continuationSeparator/>
      </w:r>
    </w:p>
    <w:p w14:paraId="3E90616A" w14:textId="77777777" w:rsidR="0080388B" w:rsidRDefault="008038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elvetica Neue Light">
    <w:altName w:val="Malgun Gothic"/>
    <w:charset w:val="00"/>
    <w:family w:val="auto"/>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echnology">
    <w:altName w:val="Cambria"/>
    <w:panose1 w:val="00000000000000000000"/>
    <w:charset w:val="02"/>
    <w:family w:val="swiss"/>
    <w:notTrueType/>
    <w:pitch w:val="variable"/>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9ACE6" w14:textId="77777777" w:rsidR="002A60DB" w:rsidRPr="008A17B1" w:rsidRDefault="002A60DB" w:rsidP="00E45BA1">
    <w:pPr>
      <w:pStyle w:val="Piedepgina"/>
      <w:pBdr>
        <w:top w:val="single" w:sz="4" w:space="1" w:color="auto"/>
      </w:pBdr>
      <w:jc w:val="center"/>
      <w:rPr>
        <w: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21589" w14:textId="77777777" w:rsidR="002A60DB" w:rsidRDefault="002A60DB" w:rsidP="00E45BA1">
    <w:pPr>
      <w:pStyle w:val="Piedepgina"/>
      <w:pBdr>
        <w:top w:val="single" w:sz="4" w:space="1" w:color="auto"/>
      </w:pBdr>
      <w:jc w:val="center"/>
    </w:pPr>
    <w:r>
      <w:fldChar w:fldCharType="begin"/>
    </w:r>
    <w:r>
      <w:instrText xml:space="preserve"> PAGE   \* MERGEFORMAT </w:instrText>
    </w:r>
    <w:r>
      <w:fldChar w:fldCharType="separate"/>
    </w:r>
    <w:r w:rsidR="00577EC1">
      <w:rPr>
        <w:noProof/>
      </w:rPr>
      <w:t>IV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B03DC" w14:textId="77777777" w:rsidR="002A60DB" w:rsidRPr="00E45BA1" w:rsidRDefault="0080388B" w:rsidP="00FF46C6">
    <w:pPr>
      <w:pStyle w:val="Piedepgina"/>
      <w:pBdr>
        <w:top w:val="single" w:sz="4" w:space="1" w:color="auto"/>
      </w:pBdr>
      <w:jc w:val="center"/>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rsidR="002A60DB">
      <w:t xml:space="preserve">- </w:t>
    </w:r>
    <w:r w:rsidR="002A60DB">
      <w:fldChar w:fldCharType="begin"/>
    </w:r>
    <w:r w:rsidR="002A60DB">
      <w:instrText xml:space="preserve"> PAGE   \* MERGEFORMAT </w:instrText>
    </w:r>
    <w:r w:rsidR="002A60DB">
      <w:fldChar w:fldCharType="separate"/>
    </w:r>
    <w:r w:rsidR="00577EC1">
      <w:rPr>
        <w:noProof/>
      </w:rPr>
      <w:t>1</w:t>
    </w:r>
    <w:r w:rsidR="002A60DB">
      <w:rPr>
        <w:noProof/>
      </w:rPr>
      <w:fldChar w:fldCharType="end"/>
    </w:r>
    <w:r w:rsidR="002A60D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2AEF6" w14:textId="77777777" w:rsidR="002A60DB" w:rsidRPr="00E45BA1" w:rsidRDefault="0080388B" w:rsidP="00FF46C6">
    <w:pPr>
      <w:pStyle w:val="Piedepgina"/>
      <w:pBdr>
        <w:top w:val="single" w:sz="4" w:space="1" w:color="auto"/>
      </w:pBdr>
      <w:jc w:val="center"/>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rsidR="002A60DB">
      <w:t xml:space="preserve">- </w:t>
    </w:r>
    <w:r w:rsidR="002A60DB">
      <w:fldChar w:fldCharType="begin"/>
    </w:r>
    <w:r w:rsidR="002A60DB">
      <w:instrText xml:space="preserve"> PAGE   \* MERGEFORMAT </w:instrText>
    </w:r>
    <w:r w:rsidR="002A60DB">
      <w:fldChar w:fldCharType="separate"/>
    </w:r>
    <w:r w:rsidR="00577EC1">
      <w:rPr>
        <w:noProof/>
      </w:rPr>
      <w:t>66</w:t>
    </w:r>
    <w:r w:rsidR="002A60DB">
      <w:rPr>
        <w:noProof/>
      </w:rPr>
      <w:fldChar w:fldCharType="end"/>
    </w:r>
    <w:r w:rsidR="002A60DB">
      <w:t xml:space="preserve"> -</w:t>
    </w:r>
  </w:p>
  <w:p w14:paraId="6BD221FF" w14:textId="77777777" w:rsidR="002A60DB" w:rsidRDefault="002A60D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FC6CEA" w14:textId="77777777" w:rsidR="0080388B" w:rsidRDefault="0080388B">
      <w:r>
        <w:separator/>
      </w:r>
    </w:p>
    <w:p w14:paraId="64EB3ADA" w14:textId="77777777" w:rsidR="0080388B" w:rsidRDefault="0080388B"/>
  </w:footnote>
  <w:footnote w:type="continuationSeparator" w:id="0">
    <w:p w14:paraId="6A8172CD" w14:textId="77777777" w:rsidR="0080388B" w:rsidRDefault="0080388B">
      <w:r>
        <w:continuationSeparator/>
      </w:r>
    </w:p>
    <w:p w14:paraId="031DFFC3" w14:textId="77777777" w:rsidR="0080388B" w:rsidRDefault="0080388B"/>
  </w:footnote>
  <w:footnote w:id="1">
    <w:p w14:paraId="4A6EA14E" w14:textId="77777777" w:rsidR="002A60DB" w:rsidRPr="002074B7" w:rsidRDefault="002A60DB" w:rsidP="009B499B">
      <w:pPr>
        <w:pStyle w:val="Textonotapie"/>
        <w:rPr>
          <w:lang w:val="es-ES"/>
        </w:rPr>
      </w:pPr>
      <w:r>
        <w:rPr>
          <w:rStyle w:val="Refdenotaalpie"/>
        </w:rPr>
        <w:footnoteRef/>
      </w:r>
      <w:r>
        <w:t xml:space="preserve"> Estudiante </w:t>
      </w:r>
      <w:proofErr w:type="spellStart"/>
      <w:r>
        <w:t>ITIGyITIS</w:t>
      </w:r>
      <w:proofErr w:type="spellEnd"/>
      <w:r>
        <w:t xml:space="preserve"> de la universidad de ICAI. E-mail: </w:t>
      </w:r>
      <w:r>
        <w:rPr>
          <w:lang w:val="es-ES"/>
        </w:rPr>
        <w:t>mrnogues89@gmail.com</w:t>
      </w:r>
    </w:p>
  </w:footnote>
  <w:footnote w:id="2">
    <w:p w14:paraId="112F0A2D" w14:textId="77777777" w:rsidR="002A60DB" w:rsidRPr="002074B7" w:rsidRDefault="002A60DB" w:rsidP="009B499B">
      <w:pPr>
        <w:pStyle w:val="Textonotapie"/>
        <w:rPr>
          <w:lang w:val="es-ES"/>
        </w:rPr>
      </w:pPr>
      <w:r>
        <w:rPr>
          <w:rStyle w:val="Refdenotaalpie"/>
        </w:rPr>
        <w:footnoteRef/>
      </w:r>
      <w:r>
        <w:t xml:space="preserve"> Profesor de ICAI. E-mail: </w:t>
      </w:r>
      <w:r>
        <w:rPr>
          <w:lang w:val="es-ES"/>
        </w:rPr>
        <w:t>ordax@es.ibm.com</w:t>
      </w:r>
    </w:p>
  </w:footnote>
  <w:footnote w:id="3">
    <w:p w14:paraId="54A615D8" w14:textId="77777777" w:rsidR="002A60DB" w:rsidRPr="002074B7" w:rsidRDefault="002A60DB" w:rsidP="009B499B">
      <w:pPr>
        <w:pStyle w:val="Textonotapie"/>
        <w:rPr>
          <w:lang w:val="es-ES"/>
        </w:rPr>
      </w:pPr>
      <w:r>
        <w:rPr>
          <w:rStyle w:val="Refdenotaalpie"/>
        </w:rPr>
        <w:footnoteRef/>
      </w:r>
      <w:r>
        <w:t xml:space="preserve"> Equipo de Investigación de </w:t>
      </w:r>
      <w:proofErr w:type="spellStart"/>
      <w:r>
        <w:t>leJOS</w:t>
      </w:r>
      <w:proofErr w:type="spellEnd"/>
      <w:r>
        <w:t xml:space="preserve"> .Web: </w:t>
      </w:r>
      <w:hyperlink r:id="rId1" w:history="1">
        <w:r w:rsidRPr="009A558C">
          <w:rPr>
            <w:rStyle w:val="Hipervnculo"/>
          </w:rPr>
          <w:t>http://www.juanantonio.info/index.php</w:t>
        </w:r>
      </w:hyperlink>
      <w:r>
        <w:t xml:space="preserve">. E-mail: </w:t>
      </w:r>
      <w:r>
        <w:rPr>
          <w:lang w:val="es-ES"/>
        </w:rPr>
        <w:t>bren@juanantonio.info</w:t>
      </w:r>
    </w:p>
  </w:footnote>
  <w:footnote w:id="4">
    <w:p w14:paraId="5792A165" w14:textId="187BEF68" w:rsidR="002A60DB" w:rsidRPr="00D03E37" w:rsidRDefault="002A60DB">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32FA4A5F" w14:textId="496461E5" w:rsidR="002A60DB" w:rsidRPr="00D03E37" w:rsidRDefault="002A60DB">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14731E6E" w14:textId="268B9346" w:rsidR="002A60DB" w:rsidRPr="00D03E37" w:rsidRDefault="002A60DB">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402DE83C" w14:textId="6C8F1F34" w:rsidR="002A60DB" w:rsidRPr="00D03E37" w:rsidRDefault="002A60DB">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0C92BC9C" w14:textId="6784C173" w:rsidR="002A60DB" w:rsidRPr="00D03E37" w:rsidRDefault="002A60DB">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21698DDA" w14:textId="7D0E515C" w:rsidR="002A60DB" w:rsidRPr="00D03E37" w:rsidRDefault="002A60DB">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60A98942" w14:textId="65888A78" w:rsidR="002A60DB" w:rsidRPr="00D03E37" w:rsidRDefault="002A60DB">
      <w:pPr>
        <w:pStyle w:val="Textonotapie"/>
        <w:rPr>
          <w:lang w:val="es-ES"/>
        </w:rPr>
      </w:pPr>
      <w:r>
        <w:rPr>
          <w:rStyle w:val="Refdenotaalpie"/>
        </w:rPr>
        <w:footnoteRef/>
      </w:r>
      <w:r>
        <w:t xml:space="preserve"> </w:t>
      </w:r>
      <w:hyperlink r:id="rId7" w:history="1">
        <w:r>
          <w:rPr>
            <w:rStyle w:val="Hipervnculo"/>
          </w:rPr>
          <w:t>http://cmusphinx.sourceforge.net/sphinx4/</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4F2F6C" w14:textId="77777777" w:rsidR="002A60DB" w:rsidRDefault="002A60DB" w:rsidP="00821087">
    <w:pPr>
      <w:pStyle w:val="Encabezado"/>
      <w:pBdr>
        <w:bottom w:val="single" w:sz="4" w:space="1" w:color="auto"/>
      </w:pBdr>
      <w:jc w:val="right"/>
      <w:rPr>
        <w:i/>
        <w:smallCaps/>
      </w:rPr>
    </w:pPr>
  </w:p>
  <w:p w14:paraId="0DDAF184" w14:textId="77777777" w:rsidR="002A60DB" w:rsidRPr="00D43323" w:rsidRDefault="0080388B" w:rsidP="00D43323">
    <w:pPr>
      <w:pStyle w:val="Encabezado"/>
      <w:pBdr>
        <w:bottom w:val="single" w:sz="4" w:space="1" w:color="auto"/>
      </w:pBdr>
      <w:jc w:val="right"/>
      <w:rPr>
        <w:i/>
        <w:smallCaps/>
      </w:rPr>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002A60DB" w:rsidRPr="00D43323">
      <w:rPr>
        <w:i/>
        <w:smallCaps/>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4059F" w14:textId="77777777" w:rsidR="002A60DB" w:rsidRDefault="0080388B" w:rsidP="00821087">
    <w:pPr>
      <w:pStyle w:val="Encabezado"/>
      <w:pBdr>
        <w:bottom w:val="single" w:sz="4" w:space="1" w:color="auto"/>
      </w:pBdr>
      <w:jc w:val="right"/>
      <w:rPr>
        <w:i/>
        <w:smallCaps/>
      </w:rPr>
    </w:pPr>
    <w:r>
      <w:rPr>
        <w:noProof/>
        <w:lang w:val="es-ES"/>
      </w:rPr>
      <w:pict>
        <v:shapetype id="_x0000_t202" coordsize="21600,21600" o:spt="202" path="m,l,21600r21600,l216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6C3092AF" w14:textId="77777777" w:rsidR="002A60DB" w:rsidRPr="00CE0ABE" w:rsidRDefault="002A60DB" w:rsidP="00623EE2">
                <w:pPr>
                  <w:spacing w:line="240" w:lineRule="auto"/>
                  <w:jc w:val="center"/>
                  <w:rPr>
                    <w:b/>
                    <w:lang w:val="es-ES"/>
                  </w:rPr>
                </w:pPr>
                <w:r w:rsidRPr="00CE0ABE">
                  <w:rPr>
                    <w:b/>
                    <w:lang w:val="es-ES"/>
                  </w:rPr>
                  <w:t>UNIVERSIDAD PONTIFICIA COMILLAS</w:t>
                </w:r>
              </w:p>
              <w:p w14:paraId="1E78438E" w14:textId="77777777" w:rsidR="002A60DB" w:rsidRPr="00CE0ABE" w:rsidRDefault="002A60DB" w:rsidP="00623EE2">
                <w:pPr>
                  <w:spacing w:line="240" w:lineRule="auto"/>
                  <w:jc w:val="center"/>
                  <w:rPr>
                    <w:smallCaps/>
                    <w:lang w:val="es-ES"/>
                  </w:rPr>
                </w:pPr>
                <w:r w:rsidRPr="00CE0ABE">
                  <w:rPr>
                    <w:smallCaps/>
                    <w:lang w:val="es-ES"/>
                  </w:rPr>
                  <w:t>Escuela Técnica Superior de Ingeniería (ICAI)</w:t>
                </w:r>
              </w:p>
              <w:p w14:paraId="06C45B5B" w14:textId="77777777" w:rsidR="002A60DB" w:rsidRPr="00CE0ABE" w:rsidRDefault="002A60DB" w:rsidP="00623EE2">
                <w:pPr>
                  <w:spacing w:line="240" w:lineRule="auto"/>
                  <w:jc w:val="center"/>
                  <w:rPr>
                    <w:smallCaps/>
                    <w:sz w:val="22"/>
                    <w:lang w:val="es-ES"/>
                  </w:rPr>
                </w:pPr>
                <w:r>
                  <w:rPr>
                    <w:smallCaps/>
                    <w:sz w:val="22"/>
                    <w:lang w:val="es-ES"/>
                  </w:rPr>
                  <w:t>Ingeniero Técnico Informático</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5ED873CF" w14:textId="77777777" w:rsidR="002A60DB" w:rsidRPr="00D43323" w:rsidRDefault="0080388B" w:rsidP="00D43323">
    <w:pPr>
      <w:pStyle w:val="Encabezado"/>
      <w:pBdr>
        <w:bottom w:val="single" w:sz="4" w:space="1" w:color="auto"/>
      </w:pBdr>
      <w:jc w:val="right"/>
      <w:rPr>
        <w:i/>
        <w:smallCaps/>
      </w:rPr>
    </w:pPr>
    <w:r>
      <w:rPr>
        <w:noProof/>
        <w:lang w:val="es-ES"/>
      </w:rPr>
      <w:pict>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002A60DB" w:rsidRPr="00D43323">
      <w:rPr>
        <w:i/>
        <w:smallCaps/>
      </w:rPr>
      <w:t>Índice</w:t>
    </w:r>
    <w:r w:rsidR="002A60DB">
      <w:rPr>
        <w:i/>
        <w:smallCaps/>
      </w:rPr>
      <w:t xml:space="preserve"> de la memoria</w:t>
    </w:r>
    <w:r w:rsidR="002A60DB" w:rsidRPr="00D43323">
      <w:rPr>
        <w:i/>
        <w:smallCaps/>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A7B49" w14:textId="77777777" w:rsidR="002A60DB" w:rsidRDefault="0080388B" w:rsidP="00821087">
    <w:pPr>
      <w:pStyle w:val="Encabezado"/>
      <w:pBdr>
        <w:bottom w:val="single" w:sz="4" w:space="1" w:color="auto"/>
      </w:pBdr>
      <w:jc w:val="right"/>
      <w:rPr>
        <w:i/>
        <w:smallCaps/>
      </w:rPr>
    </w:pPr>
    <w:r>
      <w:rPr>
        <w:noProof/>
        <w:lang w:val="es-ES"/>
      </w:rPr>
      <w:pict>
        <v:shapetype id="_x0000_t202" coordsize="21600,21600" o:spt="202" path="m,l,21600r21600,l216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35F17173" w14:textId="77777777" w:rsidR="002A60DB" w:rsidRPr="00CE0ABE" w:rsidRDefault="002A60DB" w:rsidP="00623EE2">
                <w:pPr>
                  <w:spacing w:line="240" w:lineRule="auto"/>
                  <w:jc w:val="center"/>
                  <w:rPr>
                    <w:b/>
                    <w:lang w:val="es-ES"/>
                  </w:rPr>
                </w:pPr>
                <w:r w:rsidRPr="00CE0ABE">
                  <w:rPr>
                    <w:b/>
                    <w:lang w:val="es-ES"/>
                  </w:rPr>
                  <w:t>UNIVERSIDAD PONTIFICIA COMILLAS</w:t>
                </w:r>
              </w:p>
              <w:p w14:paraId="0A9A15E2" w14:textId="77777777" w:rsidR="002A60DB" w:rsidRPr="00CE0ABE" w:rsidRDefault="002A60DB" w:rsidP="00623EE2">
                <w:pPr>
                  <w:spacing w:line="240" w:lineRule="auto"/>
                  <w:jc w:val="center"/>
                  <w:rPr>
                    <w:smallCaps/>
                    <w:lang w:val="es-ES"/>
                  </w:rPr>
                </w:pPr>
                <w:r w:rsidRPr="00CE0ABE">
                  <w:rPr>
                    <w:smallCaps/>
                    <w:lang w:val="es-ES"/>
                  </w:rPr>
                  <w:t>Escuela Técnica Superior de Ingeniería (ICAI)</w:t>
                </w:r>
              </w:p>
              <w:p w14:paraId="54462F0E" w14:textId="77777777" w:rsidR="002A60DB" w:rsidRPr="00CE0ABE" w:rsidRDefault="002A60DB" w:rsidP="00623EE2">
                <w:pPr>
                  <w:spacing w:line="240" w:lineRule="auto"/>
                  <w:jc w:val="center"/>
                  <w:rPr>
                    <w:smallCaps/>
                    <w:sz w:val="22"/>
                    <w:lang w:val="es-ES"/>
                  </w:rPr>
                </w:pPr>
                <w:r w:rsidRPr="00CE0ABE">
                  <w:rPr>
                    <w:smallCaps/>
                    <w:sz w:val="22"/>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15E89F0D" w14:textId="77777777" w:rsidR="002A60DB" w:rsidRPr="00D43323" w:rsidRDefault="0080388B" w:rsidP="00D43323">
    <w:pPr>
      <w:pStyle w:val="Encabezado"/>
      <w:pBdr>
        <w:bottom w:val="single" w:sz="4" w:space="1" w:color="auto"/>
      </w:pBdr>
      <w:jc w:val="right"/>
      <w:rPr>
        <w:i/>
        <w:smallCaps/>
      </w:rPr>
    </w:pPr>
    <w:r>
      <w:rPr>
        <w:noProof/>
        <w:lang w:val="es-ES"/>
      </w:rPr>
      <w:pict>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002A60DB" w:rsidRPr="00D43323">
      <w:rPr>
        <w:i/>
        <w:smallCaps/>
      </w:rPr>
      <w:t>Índice</w:t>
    </w:r>
    <w:r w:rsidR="002A60DB">
      <w:rPr>
        <w:i/>
        <w:smallCaps/>
      </w:rPr>
      <w:t xml:space="preserve"> de figuras</w:t>
    </w:r>
    <w:r w:rsidR="002A60DB" w:rsidRPr="00D43323">
      <w:rPr>
        <w:i/>
        <w:smallCaps/>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F890DB" w14:textId="77777777" w:rsidR="002A60DB" w:rsidRDefault="0080388B" w:rsidP="00821087">
    <w:pPr>
      <w:pStyle w:val="Encabezado"/>
      <w:pBdr>
        <w:bottom w:val="single" w:sz="4" w:space="1" w:color="auto"/>
      </w:pBdr>
      <w:jc w:val="right"/>
      <w:rPr>
        <w:i/>
        <w:smallCaps/>
      </w:rPr>
    </w:pPr>
    <w:r>
      <w:rPr>
        <w:noProof/>
        <w:lang w:val="es-ES"/>
      </w:rPr>
      <w:pict>
        <v:shapetype id="_x0000_t202" coordsize="21600,21600" o:spt="202" path="m,l,21600r21600,l216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23880F85" w14:textId="77777777" w:rsidR="002A60DB" w:rsidRPr="00CE0ABE" w:rsidRDefault="002A60DB" w:rsidP="00623EE2">
                <w:pPr>
                  <w:spacing w:line="240" w:lineRule="auto"/>
                  <w:jc w:val="center"/>
                  <w:rPr>
                    <w:b/>
                    <w:lang w:val="es-ES"/>
                  </w:rPr>
                </w:pPr>
                <w:r w:rsidRPr="00CE0ABE">
                  <w:rPr>
                    <w:b/>
                    <w:lang w:val="es-ES"/>
                  </w:rPr>
                  <w:t>UNIVERSIDAD PONTIFICIA COMILLAS</w:t>
                </w:r>
              </w:p>
              <w:p w14:paraId="35C81637" w14:textId="77777777" w:rsidR="002A60DB" w:rsidRPr="00CE0ABE" w:rsidRDefault="002A60DB" w:rsidP="00623EE2">
                <w:pPr>
                  <w:spacing w:line="240" w:lineRule="auto"/>
                  <w:jc w:val="center"/>
                  <w:rPr>
                    <w:smallCaps/>
                    <w:lang w:val="es-ES"/>
                  </w:rPr>
                </w:pPr>
                <w:r w:rsidRPr="00CE0ABE">
                  <w:rPr>
                    <w:smallCaps/>
                    <w:lang w:val="es-ES"/>
                  </w:rPr>
                  <w:t>Escuela Técnica Superior de Ingeniería (ICAI)</w:t>
                </w:r>
              </w:p>
              <w:p w14:paraId="58091EF6" w14:textId="77777777" w:rsidR="002A60DB" w:rsidRPr="00CE0ABE" w:rsidRDefault="002A60DB" w:rsidP="00623EE2">
                <w:pPr>
                  <w:spacing w:line="240" w:lineRule="auto"/>
                  <w:jc w:val="center"/>
                  <w:rPr>
                    <w:smallCaps/>
                    <w:sz w:val="22"/>
                    <w:lang w:val="es-ES"/>
                  </w:rPr>
                </w:pPr>
                <w:r w:rsidRPr="00CE0ABE">
                  <w:rPr>
                    <w:smallCaps/>
                    <w:sz w:val="22"/>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D9E42C" w14:textId="77777777" w:rsidR="002A60DB" w:rsidRPr="00D43323" w:rsidRDefault="0080388B" w:rsidP="00821087">
    <w:pPr>
      <w:pStyle w:val="Encabezado"/>
      <w:pBdr>
        <w:bottom w:val="single" w:sz="4" w:space="1" w:color="auto"/>
      </w:pBdr>
      <w:jc w:val="right"/>
      <w:rPr>
        <w:i/>
        <w:smallCaps/>
        <w:sz w:val="22"/>
      </w:rPr>
    </w:pPr>
    <w:r>
      <w:rPr>
        <w:noProof/>
        <w:lang w:val="es-ES"/>
      </w:rPr>
      <w:pict>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fldChar w:fldCharType="separate"/>
    </w:r>
    <w:r w:rsidR="00577EC1">
      <w:rPr>
        <w:noProof/>
      </w:rPr>
      <w:t>Memoria</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B8C438" w14:textId="77777777" w:rsidR="002A60DB" w:rsidRDefault="0080388B" w:rsidP="00821087">
    <w:pPr>
      <w:pStyle w:val="Encabezado"/>
      <w:pBdr>
        <w:bottom w:val="single" w:sz="4" w:space="1" w:color="auto"/>
      </w:pBdr>
      <w:jc w:val="right"/>
      <w:rPr>
        <w:i/>
        <w:smallCaps/>
      </w:rPr>
    </w:pPr>
    <w:r>
      <w:rPr>
        <w:noProof/>
        <w:lang w:val="es-ES"/>
      </w:rPr>
      <w:pict>
        <v:shapetype id="_x0000_t202" coordsize="21600,21600" o:spt="202" path="m,l,21600r21600,l216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7D03D79D" w14:textId="77777777" w:rsidR="002A60DB" w:rsidRPr="00CE0ABE" w:rsidRDefault="002A60DB" w:rsidP="00623EE2">
                <w:pPr>
                  <w:spacing w:line="240" w:lineRule="auto"/>
                  <w:jc w:val="center"/>
                  <w:rPr>
                    <w:b/>
                    <w:lang w:val="es-ES"/>
                  </w:rPr>
                </w:pPr>
                <w:r w:rsidRPr="00CE0ABE">
                  <w:rPr>
                    <w:b/>
                    <w:lang w:val="es-ES"/>
                  </w:rPr>
                  <w:t>UNIVERSIDAD PONTIFICIA COMILLAS</w:t>
                </w:r>
              </w:p>
              <w:p w14:paraId="177396C7" w14:textId="77777777" w:rsidR="002A60DB" w:rsidRPr="00CE0ABE" w:rsidRDefault="002A60DB" w:rsidP="00623EE2">
                <w:pPr>
                  <w:spacing w:line="240" w:lineRule="auto"/>
                  <w:jc w:val="center"/>
                  <w:rPr>
                    <w:smallCaps/>
                    <w:lang w:val="es-ES"/>
                  </w:rPr>
                </w:pPr>
                <w:r w:rsidRPr="00CE0ABE">
                  <w:rPr>
                    <w:smallCaps/>
                    <w:lang w:val="es-ES"/>
                  </w:rPr>
                  <w:t>Escuela Técnica Superior de Ingeniería (ICAI)</w:t>
                </w:r>
              </w:p>
              <w:p w14:paraId="486C1201" w14:textId="77777777" w:rsidR="002A60DB" w:rsidRPr="00CE0ABE" w:rsidRDefault="002A60DB" w:rsidP="00623EE2">
                <w:pPr>
                  <w:spacing w:line="240" w:lineRule="auto"/>
                  <w:jc w:val="center"/>
                  <w:rPr>
                    <w:smallCaps/>
                    <w:sz w:val="22"/>
                    <w:lang w:val="es-ES"/>
                  </w:rPr>
                </w:pPr>
                <w:r w:rsidRPr="00CE0ABE">
                  <w:rPr>
                    <w:smallCaps/>
                    <w:sz w:val="22"/>
                    <w:lang w:val="es-ES"/>
                  </w:rPr>
                  <w:t>Ingeniero Industrial</w:t>
                </w:r>
              </w:p>
            </w:txbxContent>
          </v:textbox>
        </v:shape>
      </w:pict>
    </w: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244C6718" w14:textId="77777777" w:rsidR="002A60DB" w:rsidRPr="00D43323" w:rsidRDefault="0080388B" w:rsidP="00821087">
    <w:pPr>
      <w:pStyle w:val="Encabezado"/>
      <w:pBdr>
        <w:bottom w:val="single" w:sz="4" w:space="1" w:color="auto"/>
      </w:pBdr>
      <w:jc w:val="right"/>
      <w:rPr>
        <w:i/>
        <w:smallCaps/>
        <w:sz w:val="22"/>
      </w:rPr>
    </w:pPr>
    <w:r>
      <w:rPr>
        <w:noProof/>
        <w:lang w:val="es-ES"/>
      </w:rPr>
      <w:pict>
        <v:shape id="_x0000_s2057" type="#_x0000_t75" alt="fondo al 5.jpg" style="position:absolute;left:0;text-align:left;margin-left:98.25pt;margin-top:361.1pt;width:450.9pt;height:428.6pt;rotation:-1200502fd;z-index:-251654144;visibility:visible;mso-position-vertical-relative:line">
          <v:imagedata r:id="rId2" o:title=""/>
        </v:shape>
      </w:pict>
    </w:r>
    <w:r>
      <w:fldChar w:fldCharType="begin"/>
    </w:r>
    <w:r>
      <w:instrText xml:space="preserve"> STYLEREF Título\l  \* MERGEFORMAT </w:instrText>
    </w:r>
    <w:r>
      <w:fldChar w:fldCharType="separate"/>
    </w:r>
    <w:r w:rsidR="00577EC1" w:rsidRPr="00577EC1">
      <w:rPr>
        <w:b/>
        <w:bCs/>
        <w:noProof/>
        <w:lang w:val="es-ES"/>
      </w:rPr>
      <w:t>El</w:t>
    </w:r>
    <w:r w:rsidR="00577EC1">
      <w:rPr>
        <w:noProof/>
      </w:rPr>
      <w:t xml:space="preserve"> Problema</w:t>
    </w:r>
    <w:r>
      <w:rPr>
        <w:b/>
        <w:bCs/>
        <w:noProof/>
        <w:lang w:val="es-ES"/>
      </w:rPr>
      <w:fldChar w:fldCharType="end"/>
    </w:r>
  </w:p>
  <w:p w14:paraId="50829776" w14:textId="77777777" w:rsidR="002A60DB" w:rsidRDefault="002A60D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443F"/>
    <w:multiLevelType w:val="hybridMultilevel"/>
    <w:tmpl w:val="DFDE0B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896172"/>
    <w:multiLevelType w:val="hybridMultilevel"/>
    <w:tmpl w:val="ED5CA8F8"/>
    <w:lvl w:ilvl="0" w:tplc="E77E551E">
      <w:start w:val="1"/>
      <w:numFmt w:val="decimal"/>
      <w:lvlText w:val="[%1] "/>
      <w:lvlJc w:val="left"/>
      <w:pPr>
        <w:ind w:left="786" w:hanging="360"/>
      </w:pPr>
      <w:rPr>
        <w:rFonts w:hint="default"/>
        <w:b/>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2">
    <w:nsid w:val="030C0478"/>
    <w:multiLevelType w:val="hybridMultilevel"/>
    <w:tmpl w:val="0D3C045E"/>
    <w:lvl w:ilvl="0" w:tplc="5C3286A6">
      <w:start w:val="1970"/>
      <w:numFmt w:val="bullet"/>
      <w:lvlText w:val="-"/>
      <w:lvlJc w:val="left"/>
      <w:pPr>
        <w:ind w:left="1843" w:hanging="360"/>
      </w:pPr>
      <w:rPr>
        <w:rFonts w:ascii="Helvetica Neue Light" w:eastAsia="Times New Roman" w:hAnsi="Helvetica Neue Light" w:cs="Helvetica" w:hint="default"/>
      </w:rPr>
    </w:lvl>
    <w:lvl w:ilvl="1" w:tplc="0C0A0003" w:tentative="1">
      <w:start w:val="1"/>
      <w:numFmt w:val="bullet"/>
      <w:lvlText w:val="o"/>
      <w:lvlJc w:val="left"/>
      <w:pPr>
        <w:ind w:left="2563" w:hanging="360"/>
      </w:pPr>
      <w:rPr>
        <w:rFonts w:ascii="Courier New" w:hAnsi="Courier New" w:cs="Courier New" w:hint="default"/>
      </w:rPr>
    </w:lvl>
    <w:lvl w:ilvl="2" w:tplc="0C0A0005" w:tentative="1">
      <w:start w:val="1"/>
      <w:numFmt w:val="bullet"/>
      <w:lvlText w:val=""/>
      <w:lvlJc w:val="left"/>
      <w:pPr>
        <w:ind w:left="3283" w:hanging="360"/>
      </w:pPr>
      <w:rPr>
        <w:rFonts w:ascii="Wingdings" w:hAnsi="Wingdings" w:hint="default"/>
      </w:rPr>
    </w:lvl>
    <w:lvl w:ilvl="3" w:tplc="0C0A0001" w:tentative="1">
      <w:start w:val="1"/>
      <w:numFmt w:val="bullet"/>
      <w:lvlText w:val=""/>
      <w:lvlJc w:val="left"/>
      <w:pPr>
        <w:ind w:left="4003" w:hanging="360"/>
      </w:pPr>
      <w:rPr>
        <w:rFonts w:ascii="Symbol" w:hAnsi="Symbol" w:hint="default"/>
      </w:rPr>
    </w:lvl>
    <w:lvl w:ilvl="4" w:tplc="0C0A0003" w:tentative="1">
      <w:start w:val="1"/>
      <w:numFmt w:val="bullet"/>
      <w:lvlText w:val="o"/>
      <w:lvlJc w:val="left"/>
      <w:pPr>
        <w:ind w:left="4723" w:hanging="360"/>
      </w:pPr>
      <w:rPr>
        <w:rFonts w:ascii="Courier New" w:hAnsi="Courier New" w:cs="Courier New" w:hint="default"/>
      </w:rPr>
    </w:lvl>
    <w:lvl w:ilvl="5" w:tplc="0C0A0005" w:tentative="1">
      <w:start w:val="1"/>
      <w:numFmt w:val="bullet"/>
      <w:lvlText w:val=""/>
      <w:lvlJc w:val="left"/>
      <w:pPr>
        <w:ind w:left="5443" w:hanging="360"/>
      </w:pPr>
      <w:rPr>
        <w:rFonts w:ascii="Wingdings" w:hAnsi="Wingdings" w:hint="default"/>
      </w:rPr>
    </w:lvl>
    <w:lvl w:ilvl="6" w:tplc="0C0A0001" w:tentative="1">
      <w:start w:val="1"/>
      <w:numFmt w:val="bullet"/>
      <w:lvlText w:val=""/>
      <w:lvlJc w:val="left"/>
      <w:pPr>
        <w:ind w:left="6163" w:hanging="360"/>
      </w:pPr>
      <w:rPr>
        <w:rFonts w:ascii="Symbol" w:hAnsi="Symbol" w:hint="default"/>
      </w:rPr>
    </w:lvl>
    <w:lvl w:ilvl="7" w:tplc="0C0A0003" w:tentative="1">
      <w:start w:val="1"/>
      <w:numFmt w:val="bullet"/>
      <w:lvlText w:val="o"/>
      <w:lvlJc w:val="left"/>
      <w:pPr>
        <w:ind w:left="6883" w:hanging="360"/>
      </w:pPr>
      <w:rPr>
        <w:rFonts w:ascii="Courier New" w:hAnsi="Courier New" w:cs="Courier New" w:hint="default"/>
      </w:rPr>
    </w:lvl>
    <w:lvl w:ilvl="8" w:tplc="0C0A0005" w:tentative="1">
      <w:start w:val="1"/>
      <w:numFmt w:val="bullet"/>
      <w:lvlText w:val=""/>
      <w:lvlJc w:val="left"/>
      <w:pPr>
        <w:ind w:left="7603" w:hanging="360"/>
      </w:pPr>
      <w:rPr>
        <w:rFonts w:ascii="Wingdings" w:hAnsi="Wingdings" w:hint="default"/>
      </w:rPr>
    </w:lvl>
  </w:abstractNum>
  <w:abstractNum w:abstractNumId="3">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nsid w:val="0BEA325F"/>
    <w:multiLevelType w:val="hybridMultilevel"/>
    <w:tmpl w:val="1CD811A6"/>
    <w:lvl w:ilvl="0" w:tplc="A63CE64E">
      <w:start w:val="1973"/>
      <w:numFmt w:val="bullet"/>
      <w:lvlText w:val="-"/>
      <w:lvlJc w:val="left"/>
      <w:pPr>
        <w:ind w:left="1698" w:hanging="360"/>
      </w:pPr>
      <w:rPr>
        <w:rFonts w:ascii="Helvetica Neue Light" w:eastAsia="Times New Roman" w:hAnsi="Helvetica Neue Light" w:cs="Helvetica" w:hint="default"/>
      </w:rPr>
    </w:lvl>
    <w:lvl w:ilvl="1" w:tplc="0C0A0019" w:tentative="1">
      <w:start w:val="1"/>
      <w:numFmt w:val="bullet"/>
      <w:lvlText w:val="o"/>
      <w:lvlJc w:val="left"/>
      <w:pPr>
        <w:ind w:left="2418" w:hanging="360"/>
      </w:pPr>
      <w:rPr>
        <w:rFonts w:ascii="Courier New" w:hAnsi="Courier New" w:cs="Courier New" w:hint="default"/>
      </w:rPr>
    </w:lvl>
    <w:lvl w:ilvl="2" w:tplc="0C0A001B" w:tentative="1">
      <w:start w:val="1"/>
      <w:numFmt w:val="bullet"/>
      <w:lvlText w:val=""/>
      <w:lvlJc w:val="left"/>
      <w:pPr>
        <w:ind w:left="3138" w:hanging="360"/>
      </w:pPr>
      <w:rPr>
        <w:rFonts w:ascii="Wingdings" w:hAnsi="Wingdings" w:hint="default"/>
      </w:rPr>
    </w:lvl>
    <w:lvl w:ilvl="3" w:tplc="0C0A000F" w:tentative="1">
      <w:start w:val="1"/>
      <w:numFmt w:val="bullet"/>
      <w:lvlText w:val=""/>
      <w:lvlJc w:val="left"/>
      <w:pPr>
        <w:ind w:left="3858" w:hanging="360"/>
      </w:pPr>
      <w:rPr>
        <w:rFonts w:ascii="Symbol" w:hAnsi="Symbol" w:hint="default"/>
      </w:rPr>
    </w:lvl>
    <w:lvl w:ilvl="4" w:tplc="0C0A0019" w:tentative="1">
      <w:start w:val="1"/>
      <w:numFmt w:val="bullet"/>
      <w:lvlText w:val="o"/>
      <w:lvlJc w:val="left"/>
      <w:pPr>
        <w:ind w:left="4578" w:hanging="360"/>
      </w:pPr>
      <w:rPr>
        <w:rFonts w:ascii="Courier New" w:hAnsi="Courier New" w:cs="Courier New" w:hint="default"/>
      </w:rPr>
    </w:lvl>
    <w:lvl w:ilvl="5" w:tplc="0C0A001B" w:tentative="1">
      <w:start w:val="1"/>
      <w:numFmt w:val="bullet"/>
      <w:lvlText w:val=""/>
      <w:lvlJc w:val="left"/>
      <w:pPr>
        <w:ind w:left="5298" w:hanging="360"/>
      </w:pPr>
      <w:rPr>
        <w:rFonts w:ascii="Wingdings" w:hAnsi="Wingdings" w:hint="default"/>
      </w:rPr>
    </w:lvl>
    <w:lvl w:ilvl="6" w:tplc="0C0A000F" w:tentative="1">
      <w:start w:val="1"/>
      <w:numFmt w:val="bullet"/>
      <w:lvlText w:val=""/>
      <w:lvlJc w:val="left"/>
      <w:pPr>
        <w:ind w:left="6018" w:hanging="360"/>
      </w:pPr>
      <w:rPr>
        <w:rFonts w:ascii="Symbol" w:hAnsi="Symbol" w:hint="default"/>
      </w:rPr>
    </w:lvl>
    <w:lvl w:ilvl="7" w:tplc="0C0A0019" w:tentative="1">
      <w:start w:val="1"/>
      <w:numFmt w:val="bullet"/>
      <w:lvlText w:val="o"/>
      <w:lvlJc w:val="left"/>
      <w:pPr>
        <w:ind w:left="6738" w:hanging="360"/>
      </w:pPr>
      <w:rPr>
        <w:rFonts w:ascii="Courier New" w:hAnsi="Courier New" w:cs="Courier New" w:hint="default"/>
      </w:rPr>
    </w:lvl>
    <w:lvl w:ilvl="8" w:tplc="0C0A001B" w:tentative="1">
      <w:start w:val="1"/>
      <w:numFmt w:val="bullet"/>
      <w:lvlText w:val=""/>
      <w:lvlJc w:val="left"/>
      <w:pPr>
        <w:ind w:left="7458" w:hanging="360"/>
      </w:pPr>
      <w:rPr>
        <w:rFonts w:ascii="Wingdings" w:hAnsi="Wingdings" w:hint="default"/>
      </w:rPr>
    </w:lvl>
  </w:abstractNum>
  <w:abstractNum w:abstractNumId="5">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6">
    <w:nsid w:val="17C7515F"/>
    <w:multiLevelType w:val="hybridMultilevel"/>
    <w:tmpl w:val="ED64B19E"/>
    <w:lvl w:ilvl="0" w:tplc="44C80458">
      <w:start w:val="1"/>
      <w:numFmt w:val="decimal"/>
      <w:lvlText w:val="[%1] "/>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FA0D83"/>
    <w:multiLevelType w:val="multilevel"/>
    <w:tmpl w:val="AAA88302"/>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8">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0CC6019"/>
    <w:multiLevelType w:val="hybridMultilevel"/>
    <w:tmpl w:val="F29C1150"/>
    <w:lvl w:ilvl="0" w:tplc="E99A35EA">
      <w:start w:val="1"/>
      <w:numFmt w:val="bullet"/>
      <w:lvlText w:val="-"/>
      <w:lvlJc w:val="left"/>
      <w:pPr>
        <w:ind w:left="1068" w:hanging="360"/>
      </w:pPr>
      <w:rPr>
        <w:rFonts w:ascii="Helvetica Neue Light" w:eastAsia="Times New Roman" w:hAnsi="Helvetica Neue Light" w:cs="Helvetica" w:hint="default"/>
      </w:rPr>
    </w:lvl>
    <w:lvl w:ilvl="1" w:tplc="A76E8F50" w:tentative="1">
      <w:start w:val="1"/>
      <w:numFmt w:val="bullet"/>
      <w:lvlText w:val="o"/>
      <w:lvlJc w:val="left"/>
      <w:pPr>
        <w:ind w:left="1788" w:hanging="360"/>
      </w:pPr>
      <w:rPr>
        <w:rFonts w:ascii="Courier New" w:hAnsi="Courier New" w:hint="default"/>
      </w:rPr>
    </w:lvl>
    <w:lvl w:ilvl="2" w:tplc="5D2E3BE8" w:tentative="1">
      <w:start w:val="1"/>
      <w:numFmt w:val="bullet"/>
      <w:lvlText w:val=""/>
      <w:lvlJc w:val="left"/>
      <w:pPr>
        <w:ind w:left="2508" w:hanging="360"/>
      </w:pPr>
      <w:rPr>
        <w:rFonts w:ascii="Wingdings" w:hAnsi="Wingdings" w:hint="default"/>
      </w:rPr>
    </w:lvl>
    <w:lvl w:ilvl="3" w:tplc="9CF0398E" w:tentative="1">
      <w:start w:val="1"/>
      <w:numFmt w:val="bullet"/>
      <w:lvlText w:val=""/>
      <w:lvlJc w:val="left"/>
      <w:pPr>
        <w:ind w:left="3228" w:hanging="360"/>
      </w:pPr>
      <w:rPr>
        <w:rFonts w:ascii="Symbol" w:hAnsi="Symbol" w:hint="default"/>
      </w:rPr>
    </w:lvl>
    <w:lvl w:ilvl="4" w:tplc="7436D568" w:tentative="1">
      <w:start w:val="1"/>
      <w:numFmt w:val="bullet"/>
      <w:lvlText w:val="o"/>
      <w:lvlJc w:val="left"/>
      <w:pPr>
        <w:ind w:left="3948" w:hanging="360"/>
      </w:pPr>
      <w:rPr>
        <w:rFonts w:ascii="Courier New" w:hAnsi="Courier New" w:hint="default"/>
      </w:rPr>
    </w:lvl>
    <w:lvl w:ilvl="5" w:tplc="9BEE7F4E" w:tentative="1">
      <w:start w:val="1"/>
      <w:numFmt w:val="bullet"/>
      <w:lvlText w:val=""/>
      <w:lvlJc w:val="left"/>
      <w:pPr>
        <w:ind w:left="4668" w:hanging="360"/>
      </w:pPr>
      <w:rPr>
        <w:rFonts w:ascii="Wingdings" w:hAnsi="Wingdings" w:hint="default"/>
      </w:rPr>
    </w:lvl>
    <w:lvl w:ilvl="6" w:tplc="6AFCA68C" w:tentative="1">
      <w:start w:val="1"/>
      <w:numFmt w:val="bullet"/>
      <w:lvlText w:val=""/>
      <w:lvlJc w:val="left"/>
      <w:pPr>
        <w:ind w:left="5388" w:hanging="360"/>
      </w:pPr>
      <w:rPr>
        <w:rFonts w:ascii="Symbol" w:hAnsi="Symbol" w:hint="default"/>
      </w:rPr>
    </w:lvl>
    <w:lvl w:ilvl="7" w:tplc="E814C4EE" w:tentative="1">
      <w:start w:val="1"/>
      <w:numFmt w:val="bullet"/>
      <w:lvlText w:val="o"/>
      <w:lvlJc w:val="left"/>
      <w:pPr>
        <w:ind w:left="6108" w:hanging="360"/>
      </w:pPr>
      <w:rPr>
        <w:rFonts w:ascii="Courier New" w:hAnsi="Courier New" w:hint="default"/>
      </w:rPr>
    </w:lvl>
    <w:lvl w:ilvl="8" w:tplc="60341454" w:tentative="1">
      <w:start w:val="1"/>
      <w:numFmt w:val="bullet"/>
      <w:lvlText w:val=""/>
      <w:lvlJc w:val="left"/>
      <w:pPr>
        <w:ind w:left="6828" w:hanging="360"/>
      </w:pPr>
      <w:rPr>
        <w:rFonts w:ascii="Wingdings" w:hAnsi="Wingdings" w:hint="default"/>
      </w:rPr>
    </w:lvl>
  </w:abstractNum>
  <w:abstractNum w:abstractNumId="10">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1">
    <w:nsid w:val="28CA0685"/>
    <w:multiLevelType w:val="multilevel"/>
    <w:tmpl w:val="98AC7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D4618D2"/>
    <w:multiLevelType w:val="hybridMultilevel"/>
    <w:tmpl w:val="BA2A784C"/>
    <w:lvl w:ilvl="0" w:tplc="48CE84B6">
      <w:start w:val="1"/>
      <w:numFmt w:val="bullet"/>
      <w:lvlText w:val=""/>
      <w:lvlJc w:val="left"/>
      <w:pPr>
        <w:ind w:left="2136" w:hanging="360"/>
      </w:pPr>
      <w:rPr>
        <w:rFonts w:ascii="Symbol" w:hAnsi="Symbol" w:hint="default"/>
      </w:rPr>
    </w:lvl>
    <w:lvl w:ilvl="1" w:tplc="0C0A0019" w:tentative="1">
      <w:start w:val="1"/>
      <w:numFmt w:val="bullet"/>
      <w:lvlText w:val="o"/>
      <w:lvlJc w:val="left"/>
      <w:pPr>
        <w:ind w:left="2856" w:hanging="360"/>
      </w:pPr>
      <w:rPr>
        <w:rFonts w:ascii="Courier New" w:hAnsi="Courier New" w:cs="Courier New" w:hint="default"/>
      </w:rPr>
    </w:lvl>
    <w:lvl w:ilvl="2" w:tplc="0C0A001B" w:tentative="1">
      <w:start w:val="1"/>
      <w:numFmt w:val="bullet"/>
      <w:lvlText w:val=""/>
      <w:lvlJc w:val="left"/>
      <w:pPr>
        <w:ind w:left="3576" w:hanging="360"/>
      </w:pPr>
      <w:rPr>
        <w:rFonts w:ascii="Wingdings" w:hAnsi="Wingdings" w:hint="default"/>
      </w:rPr>
    </w:lvl>
    <w:lvl w:ilvl="3" w:tplc="0C0A000F" w:tentative="1">
      <w:start w:val="1"/>
      <w:numFmt w:val="bullet"/>
      <w:lvlText w:val=""/>
      <w:lvlJc w:val="left"/>
      <w:pPr>
        <w:ind w:left="4296" w:hanging="360"/>
      </w:pPr>
      <w:rPr>
        <w:rFonts w:ascii="Symbol" w:hAnsi="Symbol" w:hint="default"/>
      </w:rPr>
    </w:lvl>
    <w:lvl w:ilvl="4" w:tplc="0C0A0019" w:tentative="1">
      <w:start w:val="1"/>
      <w:numFmt w:val="bullet"/>
      <w:lvlText w:val="o"/>
      <w:lvlJc w:val="left"/>
      <w:pPr>
        <w:ind w:left="5016" w:hanging="360"/>
      </w:pPr>
      <w:rPr>
        <w:rFonts w:ascii="Courier New" w:hAnsi="Courier New" w:cs="Courier New" w:hint="default"/>
      </w:rPr>
    </w:lvl>
    <w:lvl w:ilvl="5" w:tplc="0C0A001B" w:tentative="1">
      <w:start w:val="1"/>
      <w:numFmt w:val="bullet"/>
      <w:lvlText w:val=""/>
      <w:lvlJc w:val="left"/>
      <w:pPr>
        <w:ind w:left="5736" w:hanging="360"/>
      </w:pPr>
      <w:rPr>
        <w:rFonts w:ascii="Wingdings" w:hAnsi="Wingdings" w:hint="default"/>
      </w:rPr>
    </w:lvl>
    <w:lvl w:ilvl="6" w:tplc="0C0A000F" w:tentative="1">
      <w:start w:val="1"/>
      <w:numFmt w:val="bullet"/>
      <w:lvlText w:val=""/>
      <w:lvlJc w:val="left"/>
      <w:pPr>
        <w:ind w:left="6456" w:hanging="360"/>
      </w:pPr>
      <w:rPr>
        <w:rFonts w:ascii="Symbol" w:hAnsi="Symbol" w:hint="default"/>
      </w:rPr>
    </w:lvl>
    <w:lvl w:ilvl="7" w:tplc="0C0A0019" w:tentative="1">
      <w:start w:val="1"/>
      <w:numFmt w:val="bullet"/>
      <w:lvlText w:val="o"/>
      <w:lvlJc w:val="left"/>
      <w:pPr>
        <w:ind w:left="7176" w:hanging="360"/>
      </w:pPr>
      <w:rPr>
        <w:rFonts w:ascii="Courier New" w:hAnsi="Courier New" w:cs="Courier New" w:hint="default"/>
      </w:rPr>
    </w:lvl>
    <w:lvl w:ilvl="8" w:tplc="0C0A001B" w:tentative="1">
      <w:start w:val="1"/>
      <w:numFmt w:val="bullet"/>
      <w:lvlText w:val=""/>
      <w:lvlJc w:val="left"/>
      <w:pPr>
        <w:ind w:left="7896" w:hanging="360"/>
      </w:pPr>
      <w:rPr>
        <w:rFonts w:ascii="Wingdings" w:hAnsi="Wingdings" w:hint="default"/>
      </w:rPr>
    </w:lvl>
  </w:abstractNum>
  <w:abstractNum w:abstractNumId="13">
    <w:nsid w:val="2F2440CB"/>
    <w:multiLevelType w:val="hybridMultilevel"/>
    <w:tmpl w:val="DF3481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300564ED"/>
    <w:multiLevelType w:val="hybridMultilevel"/>
    <w:tmpl w:val="5BFC2D22"/>
    <w:lvl w:ilvl="0" w:tplc="0C0A0001">
      <w:start w:val="1"/>
      <w:numFmt w:val="decimal"/>
      <w:lvlText w:val="%1."/>
      <w:lvlJc w:val="left"/>
      <w:pPr>
        <w:ind w:left="786" w:hanging="360"/>
      </w:pPr>
      <w:rPr>
        <w:rFonts w:hint="default"/>
        <w:b/>
      </w:rPr>
    </w:lvl>
    <w:lvl w:ilvl="1" w:tplc="0C0A0003" w:tentative="1">
      <w:start w:val="1"/>
      <w:numFmt w:val="lowerLetter"/>
      <w:lvlText w:val="%2."/>
      <w:lvlJc w:val="left"/>
      <w:pPr>
        <w:ind w:left="1506" w:hanging="360"/>
      </w:pPr>
    </w:lvl>
    <w:lvl w:ilvl="2" w:tplc="0C0A0005" w:tentative="1">
      <w:start w:val="1"/>
      <w:numFmt w:val="lowerRoman"/>
      <w:lvlText w:val="%3."/>
      <w:lvlJc w:val="right"/>
      <w:pPr>
        <w:ind w:left="2226" w:hanging="180"/>
      </w:pPr>
    </w:lvl>
    <w:lvl w:ilvl="3" w:tplc="0C0A0001" w:tentative="1">
      <w:start w:val="1"/>
      <w:numFmt w:val="decimal"/>
      <w:lvlText w:val="%4."/>
      <w:lvlJc w:val="left"/>
      <w:pPr>
        <w:ind w:left="2946" w:hanging="360"/>
      </w:pPr>
    </w:lvl>
    <w:lvl w:ilvl="4" w:tplc="0C0A0003" w:tentative="1">
      <w:start w:val="1"/>
      <w:numFmt w:val="lowerLetter"/>
      <w:lvlText w:val="%5."/>
      <w:lvlJc w:val="left"/>
      <w:pPr>
        <w:ind w:left="3666" w:hanging="360"/>
      </w:pPr>
    </w:lvl>
    <w:lvl w:ilvl="5" w:tplc="0C0A0005" w:tentative="1">
      <w:start w:val="1"/>
      <w:numFmt w:val="lowerRoman"/>
      <w:lvlText w:val="%6."/>
      <w:lvlJc w:val="right"/>
      <w:pPr>
        <w:ind w:left="4386" w:hanging="180"/>
      </w:pPr>
    </w:lvl>
    <w:lvl w:ilvl="6" w:tplc="0C0A0001" w:tentative="1">
      <w:start w:val="1"/>
      <w:numFmt w:val="decimal"/>
      <w:lvlText w:val="%7."/>
      <w:lvlJc w:val="left"/>
      <w:pPr>
        <w:ind w:left="5106" w:hanging="360"/>
      </w:pPr>
    </w:lvl>
    <w:lvl w:ilvl="7" w:tplc="0C0A0003" w:tentative="1">
      <w:start w:val="1"/>
      <w:numFmt w:val="lowerLetter"/>
      <w:lvlText w:val="%8."/>
      <w:lvlJc w:val="left"/>
      <w:pPr>
        <w:ind w:left="5826" w:hanging="360"/>
      </w:pPr>
    </w:lvl>
    <w:lvl w:ilvl="8" w:tplc="0C0A0005" w:tentative="1">
      <w:start w:val="1"/>
      <w:numFmt w:val="lowerRoman"/>
      <w:lvlText w:val="%9."/>
      <w:lvlJc w:val="right"/>
      <w:pPr>
        <w:ind w:left="6546" w:hanging="180"/>
      </w:pPr>
    </w:lvl>
  </w:abstractNum>
  <w:abstractNum w:abstractNumId="15">
    <w:nsid w:val="321C1893"/>
    <w:multiLevelType w:val="hybridMultilevel"/>
    <w:tmpl w:val="B70E4BFE"/>
    <w:lvl w:ilvl="0" w:tplc="0C0A000F">
      <w:start w:val="1973"/>
      <w:numFmt w:val="bullet"/>
      <w:lvlText w:val="-"/>
      <w:lvlJc w:val="left"/>
      <w:pPr>
        <w:ind w:left="1788"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6">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7">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8">
    <w:nsid w:val="352451D1"/>
    <w:multiLevelType w:val="hybridMultilevel"/>
    <w:tmpl w:val="AFE6A404"/>
    <w:lvl w:ilvl="0" w:tplc="0C0A000F">
      <w:start w:val="1973"/>
      <w:numFmt w:val="bullet"/>
      <w:lvlText w:val="-"/>
      <w:lvlJc w:val="left"/>
      <w:pPr>
        <w:ind w:left="1788" w:hanging="360"/>
      </w:pPr>
      <w:rPr>
        <w:rFonts w:ascii="Helvetica Neue Light" w:eastAsia="Times New Roman" w:hAnsi="Helvetica Neue Light" w:cs="Helvetica" w:hint="default"/>
      </w:rPr>
    </w:lvl>
    <w:lvl w:ilvl="1" w:tplc="0C0A0019" w:tentative="1">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9">
    <w:nsid w:val="36811F79"/>
    <w:multiLevelType w:val="hybridMultilevel"/>
    <w:tmpl w:val="28D61C0C"/>
    <w:lvl w:ilvl="0" w:tplc="FA2873CA">
      <w:start w:val="1"/>
      <w:numFmt w:val="decimal"/>
      <w:lvlText w:val="[%1] "/>
      <w:lvlJc w:val="left"/>
      <w:pPr>
        <w:ind w:left="720" w:hanging="360"/>
      </w:pPr>
      <w:rPr>
        <w:rFonts w:hint="default"/>
      </w:rPr>
    </w:lvl>
    <w:lvl w:ilvl="1" w:tplc="0C0A0003" w:tentative="1">
      <w:start w:val="1"/>
      <w:numFmt w:val="lowerLetter"/>
      <w:lvlText w:val="%2."/>
      <w:lvlJc w:val="left"/>
      <w:pPr>
        <w:ind w:left="1440" w:hanging="360"/>
      </w:pPr>
    </w:lvl>
    <w:lvl w:ilvl="2" w:tplc="0C0A0005" w:tentative="1">
      <w:start w:val="1"/>
      <w:numFmt w:val="lowerRoman"/>
      <w:lvlText w:val="%3."/>
      <w:lvlJc w:val="right"/>
      <w:pPr>
        <w:ind w:left="2160" w:hanging="180"/>
      </w:pPr>
    </w:lvl>
    <w:lvl w:ilvl="3" w:tplc="0C0A0001" w:tentative="1">
      <w:start w:val="1"/>
      <w:numFmt w:val="decimal"/>
      <w:lvlText w:val="%4."/>
      <w:lvlJc w:val="left"/>
      <w:pPr>
        <w:ind w:left="2880" w:hanging="360"/>
      </w:pPr>
    </w:lvl>
    <w:lvl w:ilvl="4" w:tplc="0C0A0003" w:tentative="1">
      <w:start w:val="1"/>
      <w:numFmt w:val="lowerLetter"/>
      <w:lvlText w:val="%5."/>
      <w:lvlJc w:val="left"/>
      <w:pPr>
        <w:ind w:left="3600" w:hanging="360"/>
      </w:pPr>
    </w:lvl>
    <w:lvl w:ilvl="5" w:tplc="0C0A0005" w:tentative="1">
      <w:start w:val="1"/>
      <w:numFmt w:val="lowerRoman"/>
      <w:lvlText w:val="%6."/>
      <w:lvlJc w:val="right"/>
      <w:pPr>
        <w:ind w:left="4320" w:hanging="180"/>
      </w:pPr>
    </w:lvl>
    <w:lvl w:ilvl="6" w:tplc="0C0A0001" w:tentative="1">
      <w:start w:val="1"/>
      <w:numFmt w:val="decimal"/>
      <w:lvlText w:val="%7."/>
      <w:lvlJc w:val="left"/>
      <w:pPr>
        <w:ind w:left="5040" w:hanging="360"/>
      </w:pPr>
    </w:lvl>
    <w:lvl w:ilvl="7" w:tplc="0C0A0003" w:tentative="1">
      <w:start w:val="1"/>
      <w:numFmt w:val="lowerLetter"/>
      <w:lvlText w:val="%8."/>
      <w:lvlJc w:val="left"/>
      <w:pPr>
        <w:ind w:left="5760" w:hanging="360"/>
      </w:pPr>
    </w:lvl>
    <w:lvl w:ilvl="8" w:tplc="0C0A0005" w:tentative="1">
      <w:start w:val="1"/>
      <w:numFmt w:val="lowerRoman"/>
      <w:lvlText w:val="%9."/>
      <w:lvlJc w:val="right"/>
      <w:pPr>
        <w:ind w:left="6480" w:hanging="180"/>
      </w:pPr>
    </w:lvl>
  </w:abstractNum>
  <w:abstractNum w:abstractNumId="20">
    <w:nsid w:val="37DA7363"/>
    <w:multiLevelType w:val="hybridMultilevel"/>
    <w:tmpl w:val="D204725E"/>
    <w:lvl w:ilvl="0" w:tplc="57BC47D4">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3A0473E6"/>
    <w:multiLevelType w:val="hybridMultilevel"/>
    <w:tmpl w:val="00E8398E"/>
    <w:lvl w:ilvl="0" w:tplc="57BC47D4">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3">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4">
    <w:nsid w:val="4B5956AE"/>
    <w:multiLevelType w:val="hybridMultilevel"/>
    <w:tmpl w:val="0C8CC922"/>
    <w:lvl w:ilvl="0" w:tplc="0C0A000F">
      <w:start w:val="1"/>
      <w:numFmt w:val="bullet"/>
      <w:lvlText w:val=""/>
      <w:lvlJc w:val="left"/>
      <w:pPr>
        <w:ind w:left="1428" w:hanging="360"/>
      </w:pPr>
      <w:rPr>
        <w:rFonts w:ascii="Symbol" w:hAnsi="Symbol" w:hint="default"/>
      </w:rPr>
    </w:lvl>
    <w:lvl w:ilvl="1" w:tplc="0C0A0019" w:tentative="1">
      <w:start w:val="1"/>
      <w:numFmt w:val="bullet"/>
      <w:lvlText w:val="o"/>
      <w:lvlJc w:val="left"/>
      <w:pPr>
        <w:ind w:left="2148" w:hanging="360"/>
      </w:pPr>
      <w:rPr>
        <w:rFonts w:ascii="Courier New" w:hAnsi="Courier New" w:cs="Courier New" w:hint="default"/>
      </w:rPr>
    </w:lvl>
    <w:lvl w:ilvl="2" w:tplc="0C0A001B" w:tentative="1">
      <w:start w:val="1"/>
      <w:numFmt w:val="bullet"/>
      <w:lvlText w:val=""/>
      <w:lvlJc w:val="left"/>
      <w:pPr>
        <w:ind w:left="2868" w:hanging="360"/>
      </w:pPr>
      <w:rPr>
        <w:rFonts w:ascii="Wingdings" w:hAnsi="Wingdings" w:hint="default"/>
      </w:rPr>
    </w:lvl>
    <w:lvl w:ilvl="3" w:tplc="0C0A000F" w:tentative="1">
      <w:start w:val="1"/>
      <w:numFmt w:val="bullet"/>
      <w:lvlText w:val=""/>
      <w:lvlJc w:val="left"/>
      <w:pPr>
        <w:ind w:left="3588" w:hanging="360"/>
      </w:pPr>
      <w:rPr>
        <w:rFonts w:ascii="Symbol" w:hAnsi="Symbol" w:hint="default"/>
      </w:rPr>
    </w:lvl>
    <w:lvl w:ilvl="4" w:tplc="0C0A0019" w:tentative="1">
      <w:start w:val="1"/>
      <w:numFmt w:val="bullet"/>
      <w:lvlText w:val="o"/>
      <w:lvlJc w:val="left"/>
      <w:pPr>
        <w:ind w:left="4308" w:hanging="360"/>
      </w:pPr>
      <w:rPr>
        <w:rFonts w:ascii="Courier New" w:hAnsi="Courier New" w:cs="Courier New" w:hint="default"/>
      </w:rPr>
    </w:lvl>
    <w:lvl w:ilvl="5" w:tplc="0C0A001B" w:tentative="1">
      <w:start w:val="1"/>
      <w:numFmt w:val="bullet"/>
      <w:lvlText w:val=""/>
      <w:lvlJc w:val="left"/>
      <w:pPr>
        <w:ind w:left="5028" w:hanging="360"/>
      </w:pPr>
      <w:rPr>
        <w:rFonts w:ascii="Wingdings" w:hAnsi="Wingdings" w:hint="default"/>
      </w:rPr>
    </w:lvl>
    <w:lvl w:ilvl="6" w:tplc="0C0A000F" w:tentative="1">
      <w:start w:val="1"/>
      <w:numFmt w:val="bullet"/>
      <w:lvlText w:val=""/>
      <w:lvlJc w:val="left"/>
      <w:pPr>
        <w:ind w:left="5748" w:hanging="360"/>
      </w:pPr>
      <w:rPr>
        <w:rFonts w:ascii="Symbol" w:hAnsi="Symbol" w:hint="default"/>
      </w:rPr>
    </w:lvl>
    <w:lvl w:ilvl="7" w:tplc="0C0A0019" w:tentative="1">
      <w:start w:val="1"/>
      <w:numFmt w:val="bullet"/>
      <w:lvlText w:val="o"/>
      <w:lvlJc w:val="left"/>
      <w:pPr>
        <w:ind w:left="6468" w:hanging="360"/>
      </w:pPr>
      <w:rPr>
        <w:rFonts w:ascii="Courier New" w:hAnsi="Courier New" w:cs="Courier New" w:hint="default"/>
      </w:rPr>
    </w:lvl>
    <w:lvl w:ilvl="8" w:tplc="0C0A001B" w:tentative="1">
      <w:start w:val="1"/>
      <w:numFmt w:val="bullet"/>
      <w:lvlText w:val=""/>
      <w:lvlJc w:val="left"/>
      <w:pPr>
        <w:ind w:left="7188" w:hanging="360"/>
      </w:pPr>
      <w:rPr>
        <w:rFonts w:ascii="Wingdings" w:hAnsi="Wingdings" w:hint="default"/>
      </w:rPr>
    </w:lvl>
  </w:abstractNum>
  <w:abstractNum w:abstractNumId="25">
    <w:nsid w:val="4E79384F"/>
    <w:multiLevelType w:val="hybridMultilevel"/>
    <w:tmpl w:val="4740C6E8"/>
    <w:lvl w:ilvl="0" w:tplc="0C0A0001">
      <w:start w:val="1973"/>
      <w:numFmt w:val="bullet"/>
      <w:lvlText w:val="-"/>
      <w:lvlJc w:val="left"/>
      <w:pPr>
        <w:ind w:left="1698" w:hanging="360"/>
      </w:pPr>
      <w:rPr>
        <w:rFonts w:ascii="Helvetica Neue Light" w:eastAsia="Times New Roman" w:hAnsi="Helvetica Neue Light" w:cs="Helvetica" w:hint="default"/>
      </w:rPr>
    </w:lvl>
    <w:lvl w:ilvl="1" w:tplc="0C0A0003" w:tentative="1">
      <w:start w:val="1"/>
      <w:numFmt w:val="bullet"/>
      <w:lvlText w:val="o"/>
      <w:lvlJc w:val="left"/>
      <w:pPr>
        <w:ind w:left="2418" w:hanging="360"/>
      </w:pPr>
      <w:rPr>
        <w:rFonts w:ascii="Courier New" w:hAnsi="Courier New" w:cs="Courier New" w:hint="default"/>
      </w:rPr>
    </w:lvl>
    <w:lvl w:ilvl="2" w:tplc="0C0A0005" w:tentative="1">
      <w:start w:val="1"/>
      <w:numFmt w:val="bullet"/>
      <w:lvlText w:val=""/>
      <w:lvlJc w:val="left"/>
      <w:pPr>
        <w:ind w:left="3138" w:hanging="360"/>
      </w:pPr>
      <w:rPr>
        <w:rFonts w:ascii="Wingdings" w:hAnsi="Wingdings" w:hint="default"/>
      </w:rPr>
    </w:lvl>
    <w:lvl w:ilvl="3" w:tplc="0C0A0001" w:tentative="1">
      <w:start w:val="1"/>
      <w:numFmt w:val="bullet"/>
      <w:lvlText w:val=""/>
      <w:lvlJc w:val="left"/>
      <w:pPr>
        <w:ind w:left="3858" w:hanging="360"/>
      </w:pPr>
      <w:rPr>
        <w:rFonts w:ascii="Symbol" w:hAnsi="Symbol" w:hint="default"/>
      </w:rPr>
    </w:lvl>
    <w:lvl w:ilvl="4" w:tplc="0C0A0003" w:tentative="1">
      <w:start w:val="1"/>
      <w:numFmt w:val="bullet"/>
      <w:lvlText w:val="o"/>
      <w:lvlJc w:val="left"/>
      <w:pPr>
        <w:ind w:left="4578" w:hanging="360"/>
      </w:pPr>
      <w:rPr>
        <w:rFonts w:ascii="Courier New" w:hAnsi="Courier New" w:cs="Courier New" w:hint="default"/>
      </w:rPr>
    </w:lvl>
    <w:lvl w:ilvl="5" w:tplc="0C0A0005" w:tentative="1">
      <w:start w:val="1"/>
      <w:numFmt w:val="bullet"/>
      <w:lvlText w:val=""/>
      <w:lvlJc w:val="left"/>
      <w:pPr>
        <w:ind w:left="5298" w:hanging="360"/>
      </w:pPr>
      <w:rPr>
        <w:rFonts w:ascii="Wingdings" w:hAnsi="Wingdings" w:hint="default"/>
      </w:rPr>
    </w:lvl>
    <w:lvl w:ilvl="6" w:tplc="0C0A0001" w:tentative="1">
      <w:start w:val="1"/>
      <w:numFmt w:val="bullet"/>
      <w:lvlText w:val=""/>
      <w:lvlJc w:val="left"/>
      <w:pPr>
        <w:ind w:left="6018" w:hanging="360"/>
      </w:pPr>
      <w:rPr>
        <w:rFonts w:ascii="Symbol" w:hAnsi="Symbol" w:hint="default"/>
      </w:rPr>
    </w:lvl>
    <w:lvl w:ilvl="7" w:tplc="0C0A0003" w:tentative="1">
      <w:start w:val="1"/>
      <w:numFmt w:val="bullet"/>
      <w:lvlText w:val="o"/>
      <w:lvlJc w:val="left"/>
      <w:pPr>
        <w:ind w:left="6738" w:hanging="360"/>
      </w:pPr>
      <w:rPr>
        <w:rFonts w:ascii="Courier New" w:hAnsi="Courier New" w:cs="Courier New" w:hint="default"/>
      </w:rPr>
    </w:lvl>
    <w:lvl w:ilvl="8" w:tplc="0C0A0005" w:tentative="1">
      <w:start w:val="1"/>
      <w:numFmt w:val="bullet"/>
      <w:lvlText w:val=""/>
      <w:lvlJc w:val="left"/>
      <w:pPr>
        <w:ind w:left="7458" w:hanging="360"/>
      </w:pPr>
      <w:rPr>
        <w:rFonts w:ascii="Wingdings" w:hAnsi="Wingdings" w:hint="default"/>
      </w:rPr>
    </w:lvl>
  </w:abstractNum>
  <w:abstractNum w:abstractNumId="26">
    <w:nsid w:val="52A00466"/>
    <w:multiLevelType w:val="hybridMultilevel"/>
    <w:tmpl w:val="7A22F9F8"/>
    <w:lvl w:ilvl="0" w:tplc="EF52D5F2">
      <w:start w:val="1970"/>
      <w:numFmt w:val="bullet"/>
      <w:lvlText w:val="-"/>
      <w:lvlJc w:val="left"/>
      <w:pPr>
        <w:ind w:left="1068" w:hanging="360"/>
      </w:pPr>
      <w:rPr>
        <w:rFonts w:ascii="Helvetica Neue Light" w:eastAsia="Times New Roman" w:hAnsi="Helvetica Neue Light" w:cs="Helvetica"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28">
    <w:nsid w:val="64956422"/>
    <w:multiLevelType w:val="hybridMultilevel"/>
    <w:tmpl w:val="78FA8FF0"/>
    <w:lvl w:ilvl="0" w:tplc="24A2AD2C">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69744A56"/>
    <w:multiLevelType w:val="hybridMultilevel"/>
    <w:tmpl w:val="4A5C1A2E"/>
    <w:lvl w:ilvl="0" w:tplc="57BC47D4">
      <w:start w:val="1"/>
      <w:numFmt w:val="bullet"/>
      <w:lvlText w:val="-"/>
      <w:lvlJc w:val="left"/>
      <w:pPr>
        <w:ind w:left="848" w:hanging="360"/>
      </w:pPr>
      <w:rPr>
        <w:rFonts w:ascii="Times New Roman" w:hAnsi="Times New Roman" w:hint="default"/>
      </w:rPr>
    </w:lvl>
    <w:lvl w:ilvl="1" w:tplc="0C0A0019" w:tentative="1">
      <w:start w:val="1"/>
      <w:numFmt w:val="bullet"/>
      <w:lvlText w:val="o"/>
      <w:lvlJc w:val="left"/>
      <w:pPr>
        <w:ind w:left="1568" w:hanging="360"/>
      </w:pPr>
      <w:rPr>
        <w:rFonts w:ascii="Courier New" w:hAnsi="Courier New" w:hint="default"/>
      </w:rPr>
    </w:lvl>
    <w:lvl w:ilvl="2" w:tplc="0C0A001B" w:tentative="1">
      <w:start w:val="1"/>
      <w:numFmt w:val="bullet"/>
      <w:lvlText w:val=""/>
      <w:lvlJc w:val="left"/>
      <w:pPr>
        <w:ind w:left="2288" w:hanging="360"/>
      </w:pPr>
      <w:rPr>
        <w:rFonts w:ascii="Wingdings" w:hAnsi="Wingdings" w:hint="default"/>
      </w:rPr>
    </w:lvl>
    <w:lvl w:ilvl="3" w:tplc="0C0A000F" w:tentative="1">
      <w:start w:val="1"/>
      <w:numFmt w:val="bullet"/>
      <w:lvlText w:val=""/>
      <w:lvlJc w:val="left"/>
      <w:pPr>
        <w:ind w:left="3008" w:hanging="360"/>
      </w:pPr>
      <w:rPr>
        <w:rFonts w:ascii="Symbol" w:hAnsi="Symbol" w:hint="default"/>
      </w:rPr>
    </w:lvl>
    <w:lvl w:ilvl="4" w:tplc="0C0A0019" w:tentative="1">
      <w:start w:val="1"/>
      <w:numFmt w:val="bullet"/>
      <w:lvlText w:val="o"/>
      <w:lvlJc w:val="left"/>
      <w:pPr>
        <w:ind w:left="3728" w:hanging="360"/>
      </w:pPr>
      <w:rPr>
        <w:rFonts w:ascii="Courier New" w:hAnsi="Courier New" w:hint="default"/>
      </w:rPr>
    </w:lvl>
    <w:lvl w:ilvl="5" w:tplc="0C0A001B" w:tentative="1">
      <w:start w:val="1"/>
      <w:numFmt w:val="bullet"/>
      <w:lvlText w:val=""/>
      <w:lvlJc w:val="left"/>
      <w:pPr>
        <w:ind w:left="4448" w:hanging="360"/>
      </w:pPr>
      <w:rPr>
        <w:rFonts w:ascii="Wingdings" w:hAnsi="Wingdings" w:hint="default"/>
      </w:rPr>
    </w:lvl>
    <w:lvl w:ilvl="6" w:tplc="0C0A000F" w:tentative="1">
      <w:start w:val="1"/>
      <w:numFmt w:val="bullet"/>
      <w:lvlText w:val=""/>
      <w:lvlJc w:val="left"/>
      <w:pPr>
        <w:ind w:left="5168" w:hanging="360"/>
      </w:pPr>
      <w:rPr>
        <w:rFonts w:ascii="Symbol" w:hAnsi="Symbol" w:hint="default"/>
      </w:rPr>
    </w:lvl>
    <w:lvl w:ilvl="7" w:tplc="0C0A0019" w:tentative="1">
      <w:start w:val="1"/>
      <w:numFmt w:val="bullet"/>
      <w:lvlText w:val="o"/>
      <w:lvlJc w:val="left"/>
      <w:pPr>
        <w:ind w:left="5888" w:hanging="360"/>
      </w:pPr>
      <w:rPr>
        <w:rFonts w:ascii="Courier New" w:hAnsi="Courier New" w:hint="default"/>
      </w:rPr>
    </w:lvl>
    <w:lvl w:ilvl="8" w:tplc="0C0A001B" w:tentative="1">
      <w:start w:val="1"/>
      <w:numFmt w:val="bullet"/>
      <w:lvlText w:val=""/>
      <w:lvlJc w:val="left"/>
      <w:pPr>
        <w:ind w:left="6608" w:hanging="360"/>
      </w:pPr>
      <w:rPr>
        <w:rFonts w:ascii="Wingdings" w:hAnsi="Wingdings" w:hint="default"/>
      </w:rPr>
    </w:lvl>
  </w:abstractNum>
  <w:abstractNum w:abstractNumId="30">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1">
    <w:nsid w:val="6CD15C6B"/>
    <w:multiLevelType w:val="multilevel"/>
    <w:tmpl w:val="8FE4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0D32276"/>
    <w:multiLevelType w:val="hybridMultilevel"/>
    <w:tmpl w:val="289E7A1E"/>
    <w:lvl w:ilvl="0" w:tplc="927295A2">
      <w:start w:val="1970"/>
      <w:numFmt w:val="bullet"/>
      <w:lvlText w:val="-"/>
      <w:lvlJc w:val="left"/>
      <w:pPr>
        <w:ind w:left="1068" w:hanging="360"/>
      </w:pPr>
      <w:rPr>
        <w:rFonts w:ascii="Helvetica Neue Light" w:eastAsia="Times New Roman" w:hAnsi="Helvetica Neue Light" w:cs="Helvetica" w:hint="default"/>
      </w:rPr>
    </w:lvl>
    <w:lvl w:ilvl="1" w:tplc="F33A8A4E" w:tentative="1">
      <w:start w:val="1"/>
      <w:numFmt w:val="bullet"/>
      <w:lvlText w:val="o"/>
      <w:lvlJc w:val="left"/>
      <w:pPr>
        <w:ind w:left="1788" w:hanging="360"/>
      </w:pPr>
      <w:rPr>
        <w:rFonts w:ascii="Courier New" w:hAnsi="Courier New" w:cs="Courier New" w:hint="default"/>
      </w:rPr>
    </w:lvl>
    <w:lvl w:ilvl="2" w:tplc="3C54AE54" w:tentative="1">
      <w:start w:val="1"/>
      <w:numFmt w:val="bullet"/>
      <w:lvlText w:val=""/>
      <w:lvlJc w:val="left"/>
      <w:pPr>
        <w:ind w:left="2508" w:hanging="360"/>
      </w:pPr>
      <w:rPr>
        <w:rFonts w:ascii="Wingdings" w:hAnsi="Wingdings" w:hint="default"/>
      </w:rPr>
    </w:lvl>
    <w:lvl w:ilvl="3" w:tplc="5434C714" w:tentative="1">
      <w:start w:val="1"/>
      <w:numFmt w:val="bullet"/>
      <w:lvlText w:val=""/>
      <w:lvlJc w:val="left"/>
      <w:pPr>
        <w:ind w:left="3228" w:hanging="360"/>
      </w:pPr>
      <w:rPr>
        <w:rFonts w:ascii="Symbol" w:hAnsi="Symbol" w:hint="default"/>
      </w:rPr>
    </w:lvl>
    <w:lvl w:ilvl="4" w:tplc="E4A2C6EE" w:tentative="1">
      <w:start w:val="1"/>
      <w:numFmt w:val="bullet"/>
      <w:lvlText w:val="o"/>
      <w:lvlJc w:val="left"/>
      <w:pPr>
        <w:ind w:left="3948" w:hanging="360"/>
      </w:pPr>
      <w:rPr>
        <w:rFonts w:ascii="Courier New" w:hAnsi="Courier New" w:cs="Courier New" w:hint="default"/>
      </w:rPr>
    </w:lvl>
    <w:lvl w:ilvl="5" w:tplc="1DF6D1F0" w:tentative="1">
      <w:start w:val="1"/>
      <w:numFmt w:val="bullet"/>
      <w:lvlText w:val=""/>
      <w:lvlJc w:val="left"/>
      <w:pPr>
        <w:ind w:left="4668" w:hanging="360"/>
      </w:pPr>
      <w:rPr>
        <w:rFonts w:ascii="Wingdings" w:hAnsi="Wingdings" w:hint="default"/>
      </w:rPr>
    </w:lvl>
    <w:lvl w:ilvl="6" w:tplc="702EF85A" w:tentative="1">
      <w:start w:val="1"/>
      <w:numFmt w:val="bullet"/>
      <w:lvlText w:val=""/>
      <w:lvlJc w:val="left"/>
      <w:pPr>
        <w:ind w:left="5388" w:hanging="360"/>
      </w:pPr>
      <w:rPr>
        <w:rFonts w:ascii="Symbol" w:hAnsi="Symbol" w:hint="default"/>
      </w:rPr>
    </w:lvl>
    <w:lvl w:ilvl="7" w:tplc="50BA7DC2" w:tentative="1">
      <w:start w:val="1"/>
      <w:numFmt w:val="bullet"/>
      <w:lvlText w:val="o"/>
      <w:lvlJc w:val="left"/>
      <w:pPr>
        <w:ind w:left="6108" w:hanging="360"/>
      </w:pPr>
      <w:rPr>
        <w:rFonts w:ascii="Courier New" w:hAnsi="Courier New" w:cs="Courier New" w:hint="default"/>
      </w:rPr>
    </w:lvl>
    <w:lvl w:ilvl="8" w:tplc="1C820C24" w:tentative="1">
      <w:start w:val="1"/>
      <w:numFmt w:val="bullet"/>
      <w:lvlText w:val=""/>
      <w:lvlJc w:val="left"/>
      <w:pPr>
        <w:ind w:left="6828" w:hanging="360"/>
      </w:pPr>
      <w:rPr>
        <w:rFonts w:ascii="Wingdings" w:hAnsi="Wingdings" w:hint="default"/>
      </w:rPr>
    </w:lvl>
  </w:abstractNum>
  <w:abstractNum w:abstractNumId="33">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4">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abstractNum w:abstractNumId="35">
    <w:nsid w:val="7ED332EB"/>
    <w:multiLevelType w:val="hybridMultilevel"/>
    <w:tmpl w:val="5C4AF89A"/>
    <w:lvl w:ilvl="0" w:tplc="E1ECA17E">
      <w:start w:val="1"/>
      <w:numFmt w:val="upperRoman"/>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7"/>
  </w:num>
  <w:num w:numId="2">
    <w:abstractNumId w:val="33"/>
  </w:num>
  <w:num w:numId="3">
    <w:abstractNumId w:val="35"/>
  </w:num>
  <w:num w:numId="4">
    <w:abstractNumId w:val="29"/>
  </w:num>
  <w:num w:numId="5">
    <w:abstractNumId w:val="20"/>
  </w:num>
  <w:num w:numId="6">
    <w:abstractNumId w:val="13"/>
  </w:num>
  <w:num w:numId="7">
    <w:abstractNumId w:val="22"/>
  </w:num>
  <w:num w:numId="8">
    <w:abstractNumId w:val="9"/>
  </w:num>
  <w:num w:numId="9">
    <w:abstractNumId w:val="17"/>
  </w:num>
  <w:num w:numId="10">
    <w:abstractNumId w:val="23"/>
  </w:num>
  <w:num w:numId="11">
    <w:abstractNumId w:val="6"/>
  </w:num>
  <w:num w:numId="12">
    <w:abstractNumId w:val="1"/>
  </w:num>
  <w:num w:numId="13">
    <w:abstractNumId w:val="27"/>
  </w:num>
  <w:num w:numId="14">
    <w:abstractNumId w:val="10"/>
  </w:num>
  <w:num w:numId="15">
    <w:abstractNumId w:val="0"/>
  </w:num>
  <w:num w:numId="16">
    <w:abstractNumId w:val="16"/>
  </w:num>
  <w:num w:numId="17">
    <w:abstractNumId w:val="28"/>
  </w:num>
  <w:num w:numId="18">
    <w:abstractNumId w:val="32"/>
  </w:num>
  <w:num w:numId="19">
    <w:abstractNumId w:val="2"/>
  </w:num>
  <w:num w:numId="20">
    <w:abstractNumId w:val="26"/>
  </w:num>
  <w:num w:numId="21">
    <w:abstractNumId w:val="4"/>
  </w:num>
  <w:num w:numId="22">
    <w:abstractNumId w:val="25"/>
  </w:num>
  <w:num w:numId="23">
    <w:abstractNumId w:val="18"/>
  </w:num>
  <w:num w:numId="24">
    <w:abstractNumId w:val="15"/>
  </w:num>
  <w:num w:numId="25">
    <w:abstractNumId w:val="14"/>
  </w:num>
  <w:num w:numId="26">
    <w:abstractNumId w:val="21"/>
  </w:num>
  <w:num w:numId="27">
    <w:abstractNumId w:val="3"/>
  </w:num>
  <w:num w:numId="28">
    <w:abstractNumId w:val="12"/>
  </w:num>
  <w:num w:numId="29">
    <w:abstractNumId w:val="31"/>
  </w:num>
  <w:num w:numId="30">
    <w:abstractNumId w:val="34"/>
  </w:num>
  <w:num w:numId="31">
    <w:abstractNumId w:val="19"/>
  </w:num>
  <w:num w:numId="32">
    <w:abstractNumId w:val="24"/>
  </w:num>
  <w:num w:numId="33">
    <w:abstractNumId w:val="30"/>
  </w:num>
  <w:num w:numId="34">
    <w:abstractNumId w:val="5"/>
  </w:num>
  <w:num w:numId="35">
    <w:abstractNumId w:val="8"/>
  </w:num>
  <w:num w:numId="36">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proofState w:spelling="clean" w:grammar="clean"/>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83"/>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DFA"/>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4C75"/>
    <w:rsid w:val="00087C19"/>
    <w:rsid w:val="0009085D"/>
    <w:rsid w:val="000979BF"/>
    <w:rsid w:val="000A08A4"/>
    <w:rsid w:val="000A1F96"/>
    <w:rsid w:val="000A5AA0"/>
    <w:rsid w:val="000A6205"/>
    <w:rsid w:val="000A63F1"/>
    <w:rsid w:val="000B39F8"/>
    <w:rsid w:val="000B561A"/>
    <w:rsid w:val="000B588B"/>
    <w:rsid w:val="000B74CD"/>
    <w:rsid w:val="000B7DA0"/>
    <w:rsid w:val="000C0ED9"/>
    <w:rsid w:val="000C2AF6"/>
    <w:rsid w:val="000C39D7"/>
    <w:rsid w:val="000C3A37"/>
    <w:rsid w:val="000C4EC5"/>
    <w:rsid w:val="000C6862"/>
    <w:rsid w:val="000D220D"/>
    <w:rsid w:val="000D313C"/>
    <w:rsid w:val="000D3627"/>
    <w:rsid w:val="000D45B0"/>
    <w:rsid w:val="000D766D"/>
    <w:rsid w:val="000E214D"/>
    <w:rsid w:val="000E415F"/>
    <w:rsid w:val="000F3397"/>
    <w:rsid w:val="000F4BC3"/>
    <w:rsid w:val="000F7422"/>
    <w:rsid w:val="0010068D"/>
    <w:rsid w:val="0010354D"/>
    <w:rsid w:val="0010359B"/>
    <w:rsid w:val="00107924"/>
    <w:rsid w:val="00107F84"/>
    <w:rsid w:val="00113776"/>
    <w:rsid w:val="001153CE"/>
    <w:rsid w:val="001165DF"/>
    <w:rsid w:val="00117BE0"/>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1CDC"/>
    <w:rsid w:val="001D1FD3"/>
    <w:rsid w:val="001D6FFD"/>
    <w:rsid w:val="001E55BF"/>
    <w:rsid w:val="001E75F5"/>
    <w:rsid w:val="001F3196"/>
    <w:rsid w:val="001F41C1"/>
    <w:rsid w:val="001F4238"/>
    <w:rsid w:val="001F5E72"/>
    <w:rsid w:val="00202400"/>
    <w:rsid w:val="00205737"/>
    <w:rsid w:val="002058D6"/>
    <w:rsid w:val="00213D51"/>
    <w:rsid w:val="002160BD"/>
    <w:rsid w:val="00216B3D"/>
    <w:rsid w:val="002173AD"/>
    <w:rsid w:val="00217939"/>
    <w:rsid w:val="00217C2F"/>
    <w:rsid w:val="00217F43"/>
    <w:rsid w:val="00220E12"/>
    <w:rsid w:val="00222A93"/>
    <w:rsid w:val="00222F4A"/>
    <w:rsid w:val="00225320"/>
    <w:rsid w:val="0022576E"/>
    <w:rsid w:val="002300D2"/>
    <w:rsid w:val="002303A9"/>
    <w:rsid w:val="002326EF"/>
    <w:rsid w:val="00237941"/>
    <w:rsid w:val="0024059C"/>
    <w:rsid w:val="002417C0"/>
    <w:rsid w:val="00241AF4"/>
    <w:rsid w:val="00242F37"/>
    <w:rsid w:val="00253A04"/>
    <w:rsid w:val="00253B6E"/>
    <w:rsid w:val="00253C60"/>
    <w:rsid w:val="00254E63"/>
    <w:rsid w:val="0025633A"/>
    <w:rsid w:val="00256D48"/>
    <w:rsid w:val="00257804"/>
    <w:rsid w:val="00260E2F"/>
    <w:rsid w:val="00261C32"/>
    <w:rsid w:val="0026467F"/>
    <w:rsid w:val="00264A8C"/>
    <w:rsid w:val="00264D95"/>
    <w:rsid w:val="00265C63"/>
    <w:rsid w:val="002667BF"/>
    <w:rsid w:val="0026765D"/>
    <w:rsid w:val="00267BE2"/>
    <w:rsid w:val="00273CC1"/>
    <w:rsid w:val="00274835"/>
    <w:rsid w:val="00275AA9"/>
    <w:rsid w:val="00276751"/>
    <w:rsid w:val="002833B3"/>
    <w:rsid w:val="0028387E"/>
    <w:rsid w:val="002857E2"/>
    <w:rsid w:val="002874D2"/>
    <w:rsid w:val="002930EC"/>
    <w:rsid w:val="00293985"/>
    <w:rsid w:val="00297C6E"/>
    <w:rsid w:val="002A553B"/>
    <w:rsid w:val="002A60DB"/>
    <w:rsid w:val="002B10DE"/>
    <w:rsid w:val="002B316B"/>
    <w:rsid w:val="002B79B3"/>
    <w:rsid w:val="002C02ED"/>
    <w:rsid w:val="002C0501"/>
    <w:rsid w:val="002C06F7"/>
    <w:rsid w:val="002C143E"/>
    <w:rsid w:val="002C4FDE"/>
    <w:rsid w:val="002C72C3"/>
    <w:rsid w:val="002D4CD2"/>
    <w:rsid w:val="002E1200"/>
    <w:rsid w:val="002E2166"/>
    <w:rsid w:val="002E695A"/>
    <w:rsid w:val="002E75CB"/>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308E3"/>
    <w:rsid w:val="00332987"/>
    <w:rsid w:val="00333B6B"/>
    <w:rsid w:val="00334824"/>
    <w:rsid w:val="00340481"/>
    <w:rsid w:val="003424BA"/>
    <w:rsid w:val="00343AC0"/>
    <w:rsid w:val="00344339"/>
    <w:rsid w:val="003444AE"/>
    <w:rsid w:val="0034456C"/>
    <w:rsid w:val="00345295"/>
    <w:rsid w:val="00345574"/>
    <w:rsid w:val="00345CBF"/>
    <w:rsid w:val="0034733D"/>
    <w:rsid w:val="00351F8D"/>
    <w:rsid w:val="003554CF"/>
    <w:rsid w:val="003564B2"/>
    <w:rsid w:val="00360BC2"/>
    <w:rsid w:val="003616D2"/>
    <w:rsid w:val="00362B87"/>
    <w:rsid w:val="00365238"/>
    <w:rsid w:val="00370F83"/>
    <w:rsid w:val="0037186E"/>
    <w:rsid w:val="00375F9E"/>
    <w:rsid w:val="00376D8C"/>
    <w:rsid w:val="003814B7"/>
    <w:rsid w:val="00386187"/>
    <w:rsid w:val="00386478"/>
    <w:rsid w:val="00391BCA"/>
    <w:rsid w:val="00394578"/>
    <w:rsid w:val="00394BFC"/>
    <w:rsid w:val="003954BF"/>
    <w:rsid w:val="00395B80"/>
    <w:rsid w:val="0039649B"/>
    <w:rsid w:val="003A007F"/>
    <w:rsid w:val="003A0A76"/>
    <w:rsid w:val="003A3A10"/>
    <w:rsid w:val="003A457D"/>
    <w:rsid w:val="003A6A41"/>
    <w:rsid w:val="003A6AF8"/>
    <w:rsid w:val="003B0BE5"/>
    <w:rsid w:val="003B0C70"/>
    <w:rsid w:val="003B20FF"/>
    <w:rsid w:val="003B4261"/>
    <w:rsid w:val="003B72D8"/>
    <w:rsid w:val="003B7FCD"/>
    <w:rsid w:val="003D2404"/>
    <w:rsid w:val="003D45F6"/>
    <w:rsid w:val="003D742E"/>
    <w:rsid w:val="003E031D"/>
    <w:rsid w:val="003E5305"/>
    <w:rsid w:val="003E7678"/>
    <w:rsid w:val="003F16BA"/>
    <w:rsid w:val="003F3E85"/>
    <w:rsid w:val="003F73E4"/>
    <w:rsid w:val="003F743F"/>
    <w:rsid w:val="00400673"/>
    <w:rsid w:val="00400F59"/>
    <w:rsid w:val="00402488"/>
    <w:rsid w:val="00404713"/>
    <w:rsid w:val="00406126"/>
    <w:rsid w:val="0041011C"/>
    <w:rsid w:val="004103AA"/>
    <w:rsid w:val="00411F81"/>
    <w:rsid w:val="004134B4"/>
    <w:rsid w:val="0041403E"/>
    <w:rsid w:val="00414BF5"/>
    <w:rsid w:val="0041536A"/>
    <w:rsid w:val="00415467"/>
    <w:rsid w:val="00421304"/>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10CC"/>
    <w:rsid w:val="00443B88"/>
    <w:rsid w:val="004443F7"/>
    <w:rsid w:val="004444F2"/>
    <w:rsid w:val="00445C3D"/>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6585"/>
    <w:rsid w:val="00487D45"/>
    <w:rsid w:val="00487F4C"/>
    <w:rsid w:val="00490A9C"/>
    <w:rsid w:val="0049106F"/>
    <w:rsid w:val="00492602"/>
    <w:rsid w:val="00493981"/>
    <w:rsid w:val="00494BD1"/>
    <w:rsid w:val="00496235"/>
    <w:rsid w:val="004A21FE"/>
    <w:rsid w:val="004A2C73"/>
    <w:rsid w:val="004B02BC"/>
    <w:rsid w:val="004B095C"/>
    <w:rsid w:val="004B1B85"/>
    <w:rsid w:val="004B63C0"/>
    <w:rsid w:val="004B6876"/>
    <w:rsid w:val="004C049C"/>
    <w:rsid w:val="004C156A"/>
    <w:rsid w:val="004C2D50"/>
    <w:rsid w:val="004C4548"/>
    <w:rsid w:val="004C45D4"/>
    <w:rsid w:val="004C62F0"/>
    <w:rsid w:val="004C644B"/>
    <w:rsid w:val="004D3389"/>
    <w:rsid w:val="004D578B"/>
    <w:rsid w:val="004D6871"/>
    <w:rsid w:val="004D741A"/>
    <w:rsid w:val="004E2EA1"/>
    <w:rsid w:val="004E52EC"/>
    <w:rsid w:val="004E5393"/>
    <w:rsid w:val="004E722C"/>
    <w:rsid w:val="004F06AA"/>
    <w:rsid w:val="004F4AD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417"/>
    <w:rsid w:val="0053177A"/>
    <w:rsid w:val="005322CA"/>
    <w:rsid w:val="0053692B"/>
    <w:rsid w:val="00537F53"/>
    <w:rsid w:val="005406CF"/>
    <w:rsid w:val="00542A38"/>
    <w:rsid w:val="00543307"/>
    <w:rsid w:val="0054516C"/>
    <w:rsid w:val="00551105"/>
    <w:rsid w:val="005517F0"/>
    <w:rsid w:val="00552354"/>
    <w:rsid w:val="00552DF3"/>
    <w:rsid w:val="00555F02"/>
    <w:rsid w:val="005565EF"/>
    <w:rsid w:val="0055727A"/>
    <w:rsid w:val="0056225C"/>
    <w:rsid w:val="00565C18"/>
    <w:rsid w:val="0057573C"/>
    <w:rsid w:val="00575B1A"/>
    <w:rsid w:val="00576E97"/>
    <w:rsid w:val="005770FC"/>
    <w:rsid w:val="00577EC1"/>
    <w:rsid w:val="005833E6"/>
    <w:rsid w:val="005850CA"/>
    <w:rsid w:val="00590F69"/>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D056D"/>
    <w:rsid w:val="005D2C9A"/>
    <w:rsid w:val="005D3B68"/>
    <w:rsid w:val="005D51EA"/>
    <w:rsid w:val="005D79D2"/>
    <w:rsid w:val="005E0742"/>
    <w:rsid w:val="005E184D"/>
    <w:rsid w:val="005F30E8"/>
    <w:rsid w:val="005F404B"/>
    <w:rsid w:val="005F461F"/>
    <w:rsid w:val="005F5B23"/>
    <w:rsid w:val="005F7D9E"/>
    <w:rsid w:val="00600881"/>
    <w:rsid w:val="00601711"/>
    <w:rsid w:val="00602CC1"/>
    <w:rsid w:val="0060445A"/>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6960"/>
    <w:rsid w:val="00666C84"/>
    <w:rsid w:val="00667C4C"/>
    <w:rsid w:val="00671171"/>
    <w:rsid w:val="00671265"/>
    <w:rsid w:val="00672226"/>
    <w:rsid w:val="00673FD2"/>
    <w:rsid w:val="00676CF2"/>
    <w:rsid w:val="00681F90"/>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61CE"/>
    <w:rsid w:val="006E00F7"/>
    <w:rsid w:val="006E0339"/>
    <w:rsid w:val="006E2038"/>
    <w:rsid w:val="006E328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5723"/>
    <w:rsid w:val="00736321"/>
    <w:rsid w:val="00737389"/>
    <w:rsid w:val="0074071D"/>
    <w:rsid w:val="007441B6"/>
    <w:rsid w:val="00745D80"/>
    <w:rsid w:val="00745FD2"/>
    <w:rsid w:val="00746B0D"/>
    <w:rsid w:val="00747645"/>
    <w:rsid w:val="00750902"/>
    <w:rsid w:val="007544E4"/>
    <w:rsid w:val="00755270"/>
    <w:rsid w:val="00755A07"/>
    <w:rsid w:val="00755D91"/>
    <w:rsid w:val="00757769"/>
    <w:rsid w:val="00760C64"/>
    <w:rsid w:val="007617FE"/>
    <w:rsid w:val="00763709"/>
    <w:rsid w:val="00764436"/>
    <w:rsid w:val="00770DAD"/>
    <w:rsid w:val="00771336"/>
    <w:rsid w:val="00772399"/>
    <w:rsid w:val="00772EB7"/>
    <w:rsid w:val="0077672B"/>
    <w:rsid w:val="00777F04"/>
    <w:rsid w:val="00781B82"/>
    <w:rsid w:val="00783C1D"/>
    <w:rsid w:val="00784EE9"/>
    <w:rsid w:val="00786C7C"/>
    <w:rsid w:val="00787E54"/>
    <w:rsid w:val="00795622"/>
    <w:rsid w:val="00795C35"/>
    <w:rsid w:val="007A41B4"/>
    <w:rsid w:val="007A4F68"/>
    <w:rsid w:val="007A4F75"/>
    <w:rsid w:val="007A647C"/>
    <w:rsid w:val="007B0595"/>
    <w:rsid w:val="007B1416"/>
    <w:rsid w:val="007B42E7"/>
    <w:rsid w:val="007C06FA"/>
    <w:rsid w:val="007C39AD"/>
    <w:rsid w:val="007C3C3D"/>
    <w:rsid w:val="007C4D02"/>
    <w:rsid w:val="007C4FC3"/>
    <w:rsid w:val="007D16EF"/>
    <w:rsid w:val="007D3662"/>
    <w:rsid w:val="007D6690"/>
    <w:rsid w:val="007E12C8"/>
    <w:rsid w:val="007E15F1"/>
    <w:rsid w:val="007E6AB7"/>
    <w:rsid w:val="007E7705"/>
    <w:rsid w:val="007F1DD8"/>
    <w:rsid w:val="007F33A9"/>
    <w:rsid w:val="007F4B27"/>
    <w:rsid w:val="007F4DBC"/>
    <w:rsid w:val="007F5661"/>
    <w:rsid w:val="007F5B1B"/>
    <w:rsid w:val="007F6E33"/>
    <w:rsid w:val="007F6EE6"/>
    <w:rsid w:val="007F7582"/>
    <w:rsid w:val="007F7991"/>
    <w:rsid w:val="00801429"/>
    <w:rsid w:val="0080388B"/>
    <w:rsid w:val="008041AB"/>
    <w:rsid w:val="00804B8E"/>
    <w:rsid w:val="008069A8"/>
    <w:rsid w:val="00807F34"/>
    <w:rsid w:val="00816A5B"/>
    <w:rsid w:val="00817650"/>
    <w:rsid w:val="00820CB0"/>
    <w:rsid w:val="00820E4A"/>
    <w:rsid w:val="00821087"/>
    <w:rsid w:val="00821721"/>
    <w:rsid w:val="00822D7B"/>
    <w:rsid w:val="00826848"/>
    <w:rsid w:val="00826CE9"/>
    <w:rsid w:val="00826D0F"/>
    <w:rsid w:val="008310D9"/>
    <w:rsid w:val="00832974"/>
    <w:rsid w:val="008337B4"/>
    <w:rsid w:val="008341CB"/>
    <w:rsid w:val="00834DFC"/>
    <w:rsid w:val="0083590B"/>
    <w:rsid w:val="008361FB"/>
    <w:rsid w:val="0084188E"/>
    <w:rsid w:val="00845083"/>
    <w:rsid w:val="008474F7"/>
    <w:rsid w:val="00847FA0"/>
    <w:rsid w:val="0085079A"/>
    <w:rsid w:val="008523A4"/>
    <w:rsid w:val="00852893"/>
    <w:rsid w:val="00852945"/>
    <w:rsid w:val="00853299"/>
    <w:rsid w:val="00855E25"/>
    <w:rsid w:val="008570CA"/>
    <w:rsid w:val="008577CC"/>
    <w:rsid w:val="008651E8"/>
    <w:rsid w:val="00867AA9"/>
    <w:rsid w:val="00872D01"/>
    <w:rsid w:val="0087468F"/>
    <w:rsid w:val="0087664A"/>
    <w:rsid w:val="00881D37"/>
    <w:rsid w:val="00882CE8"/>
    <w:rsid w:val="00883BD1"/>
    <w:rsid w:val="008853B4"/>
    <w:rsid w:val="00890E7D"/>
    <w:rsid w:val="00891FA2"/>
    <w:rsid w:val="00893F74"/>
    <w:rsid w:val="00894BFD"/>
    <w:rsid w:val="008A074A"/>
    <w:rsid w:val="008A080D"/>
    <w:rsid w:val="008A17B1"/>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3F7"/>
    <w:rsid w:val="008D1B05"/>
    <w:rsid w:val="008D2060"/>
    <w:rsid w:val="008D332D"/>
    <w:rsid w:val="008D3520"/>
    <w:rsid w:val="008D3BED"/>
    <w:rsid w:val="008D3BFF"/>
    <w:rsid w:val="008D6E8B"/>
    <w:rsid w:val="008D7F95"/>
    <w:rsid w:val="008E2043"/>
    <w:rsid w:val="008E22B9"/>
    <w:rsid w:val="008E27EB"/>
    <w:rsid w:val="008E7315"/>
    <w:rsid w:val="008F5C39"/>
    <w:rsid w:val="00902135"/>
    <w:rsid w:val="00902ED2"/>
    <w:rsid w:val="009054B6"/>
    <w:rsid w:val="009059EC"/>
    <w:rsid w:val="00906AD1"/>
    <w:rsid w:val="009105A7"/>
    <w:rsid w:val="00910721"/>
    <w:rsid w:val="009107DA"/>
    <w:rsid w:val="00911C0C"/>
    <w:rsid w:val="009161E4"/>
    <w:rsid w:val="009206E8"/>
    <w:rsid w:val="009229D9"/>
    <w:rsid w:val="00923598"/>
    <w:rsid w:val="0093662C"/>
    <w:rsid w:val="009401EF"/>
    <w:rsid w:val="009402D7"/>
    <w:rsid w:val="009443D9"/>
    <w:rsid w:val="009462E8"/>
    <w:rsid w:val="009479AB"/>
    <w:rsid w:val="00953BDB"/>
    <w:rsid w:val="00956FE3"/>
    <w:rsid w:val="00960149"/>
    <w:rsid w:val="009645E8"/>
    <w:rsid w:val="009656C4"/>
    <w:rsid w:val="00965753"/>
    <w:rsid w:val="009665E4"/>
    <w:rsid w:val="00971C84"/>
    <w:rsid w:val="00972018"/>
    <w:rsid w:val="00986F4A"/>
    <w:rsid w:val="00991FF0"/>
    <w:rsid w:val="009929CD"/>
    <w:rsid w:val="00995250"/>
    <w:rsid w:val="00995661"/>
    <w:rsid w:val="00997097"/>
    <w:rsid w:val="009A5C88"/>
    <w:rsid w:val="009A74BE"/>
    <w:rsid w:val="009B499B"/>
    <w:rsid w:val="009B5638"/>
    <w:rsid w:val="009C088A"/>
    <w:rsid w:val="009C43C9"/>
    <w:rsid w:val="009C4B85"/>
    <w:rsid w:val="009C667A"/>
    <w:rsid w:val="009C683D"/>
    <w:rsid w:val="009C6B67"/>
    <w:rsid w:val="009C7710"/>
    <w:rsid w:val="009D0666"/>
    <w:rsid w:val="009D59F0"/>
    <w:rsid w:val="009E2335"/>
    <w:rsid w:val="009E4EC8"/>
    <w:rsid w:val="009E6BA4"/>
    <w:rsid w:val="009E76BC"/>
    <w:rsid w:val="009E7789"/>
    <w:rsid w:val="009F10ED"/>
    <w:rsid w:val="00A03464"/>
    <w:rsid w:val="00A049D8"/>
    <w:rsid w:val="00A04BE5"/>
    <w:rsid w:val="00A050AB"/>
    <w:rsid w:val="00A06A29"/>
    <w:rsid w:val="00A07759"/>
    <w:rsid w:val="00A10E1A"/>
    <w:rsid w:val="00A1361D"/>
    <w:rsid w:val="00A14A22"/>
    <w:rsid w:val="00A202D8"/>
    <w:rsid w:val="00A21C06"/>
    <w:rsid w:val="00A22A25"/>
    <w:rsid w:val="00A23B71"/>
    <w:rsid w:val="00A24405"/>
    <w:rsid w:val="00A26B52"/>
    <w:rsid w:val="00A36DBA"/>
    <w:rsid w:val="00A430AD"/>
    <w:rsid w:val="00A43ACE"/>
    <w:rsid w:val="00A50850"/>
    <w:rsid w:val="00A51BB8"/>
    <w:rsid w:val="00A531C5"/>
    <w:rsid w:val="00A561D1"/>
    <w:rsid w:val="00A57AFC"/>
    <w:rsid w:val="00A677F5"/>
    <w:rsid w:val="00A72E92"/>
    <w:rsid w:val="00A73FEF"/>
    <w:rsid w:val="00A776F4"/>
    <w:rsid w:val="00A803BC"/>
    <w:rsid w:val="00A90202"/>
    <w:rsid w:val="00A91530"/>
    <w:rsid w:val="00A93174"/>
    <w:rsid w:val="00A94A18"/>
    <w:rsid w:val="00A96A7A"/>
    <w:rsid w:val="00AA23A1"/>
    <w:rsid w:val="00AA494C"/>
    <w:rsid w:val="00AA4F0A"/>
    <w:rsid w:val="00AA784E"/>
    <w:rsid w:val="00AB24B5"/>
    <w:rsid w:val="00AB5CBE"/>
    <w:rsid w:val="00AC125A"/>
    <w:rsid w:val="00AC2658"/>
    <w:rsid w:val="00AC66C6"/>
    <w:rsid w:val="00AD20CD"/>
    <w:rsid w:val="00AD390B"/>
    <w:rsid w:val="00AD5178"/>
    <w:rsid w:val="00AD5330"/>
    <w:rsid w:val="00AD7196"/>
    <w:rsid w:val="00AE1908"/>
    <w:rsid w:val="00AE1C9A"/>
    <w:rsid w:val="00AE423E"/>
    <w:rsid w:val="00AE7068"/>
    <w:rsid w:val="00AE74F6"/>
    <w:rsid w:val="00AF35B4"/>
    <w:rsid w:val="00B00A3B"/>
    <w:rsid w:val="00B0136E"/>
    <w:rsid w:val="00B01F26"/>
    <w:rsid w:val="00B05920"/>
    <w:rsid w:val="00B05BCA"/>
    <w:rsid w:val="00B06734"/>
    <w:rsid w:val="00B177D7"/>
    <w:rsid w:val="00B206AE"/>
    <w:rsid w:val="00B23FB7"/>
    <w:rsid w:val="00B2590D"/>
    <w:rsid w:val="00B27C22"/>
    <w:rsid w:val="00B313B0"/>
    <w:rsid w:val="00B33265"/>
    <w:rsid w:val="00B33497"/>
    <w:rsid w:val="00B357D4"/>
    <w:rsid w:val="00B35FB4"/>
    <w:rsid w:val="00B41887"/>
    <w:rsid w:val="00B43D8D"/>
    <w:rsid w:val="00B444B1"/>
    <w:rsid w:val="00B45CAA"/>
    <w:rsid w:val="00B46EC9"/>
    <w:rsid w:val="00B52425"/>
    <w:rsid w:val="00B52E65"/>
    <w:rsid w:val="00B54E4F"/>
    <w:rsid w:val="00B60C2E"/>
    <w:rsid w:val="00B60D0B"/>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2081"/>
    <w:rsid w:val="00BB25F4"/>
    <w:rsid w:val="00BB2CA5"/>
    <w:rsid w:val="00BB470F"/>
    <w:rsid w:val="00BB5FD8"/>
    <w:rsid w:val="00BC0612"/>
    <w:rsid w:val="00BC2288"/>
    <w:rsid w:val="00BD304E"/>
    <w:rsid w:val="00BD63B9"/>
    <w:rsid w:val="00BE2C6F"/>
    <w:rsid w:val="00BE6055"/>
    <w:rsid w:val="00BE6BC1"/>
    <w:rsid w:val="00BE77FC"/>
    <w:rsid w:val="00BF127E"/>
    <w:rsid w:val="00BF377D"/>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F56"/>
    <w:rsid w:val="00C748D5"/>
    <w:rsid w:val="00C74C08"/>
    <w:rsid w:val="00C75FB0"/>
    <w:rsid w:val="00C76419"/>
    <w:rsid w:val="00C77187"/>
    <w:rsid w:val="00C80A06"/>
    <w:rsid w:val="00C8525A"/>
    <w:rsid w:val="00C85CD5"/>
    <w:rsid w:val="00C86E75"/>
    <w:rsid w:val="00C91180"/>
    <w:rsid w:val="00C92C45"/>
    <w:rsid w:val="00C92EB9"/>
    <w:rsid w:val="00C95BE2"/>
    <w:rsid w:val="00C96884"/>
    <w:rsid w:val="00CA4AC3"/>
    <w:rsid w:val="00CB0C86"/>
    <w:rsid w:val="00CB5A39"/>
    <w:rsid w:val="00CB69A1"/>
    <w:rsid w:val="00CC189F"/>
    <w:rsid w:val="00CC74A1"/>
    <w:rsid w:val="00CC7754"/>
    <w:rsid w:val="00CD5446"/>
    <w:rsid w:val="00CD56C8"/>
    <w:rsid w:val="00CD5D53"/>
    <w:rsid w:val="00CD6CF1"/>
    <w:rsid w:val="00CD6FC0"/>
    <w:rsid w:val="00CE0ABE"/>
    <w:rsid w:val="00CE1E2C"/>
    <w:rsid w:val="00CE7F0B"/>
    <w:rsid w:val="00CF0104"/>
    <w:rsid w:val="00D00B23"/>
    <w:rsid w:val="00D01CB1"/>
    <w:rsid w:val="00D0234C"/>
    <w:rsid w:val="00D03E37"/>
    <w:rsid w:val="00D06423"/>
    <w:rsid w:val="00D06B49"/>
    <w:rsid w:val="00D10F65"/>
    <w:rsid w:val="00D168A0"/>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EB4"/>
    <w:rsid w:val="00D473A8"/>
    <w:rsid w:val="00D47C94"/>
    <w:rsid w:val="00D47EB1"/>
    <w:rsid w:val="00D50095"/>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960"/>
    <w:rsid w:val="00D83B40"/>
    <w:rsid w:val="00D847E8"/>
    <w:rsid w:val="00D84FD7"/>
    <w:rsid w:val="00D85D11"/>
    <w:rsid w:val="00D917F9"/>
    <w:rsid w:val="00D934C1"/>
    <w:rsid w:val="00D97725"/>
    <w:rsid w:val="00DA2379"/>
    <w:rsid w:val="00DA26C8"/>
    <w:rsid w:val="00DA4082"/>
    <w:rsid w:val="00DA6CF1"/>
    <w:rsid w:val="00DA7576"/>
    <w:rsid w:val="00DB563E"/>
    <w:rsid w:val="00DC1E4C"/>
    <w:rsid w:val="00DC367D"/>
    <w:rsid w:val="00DC3F17"/>
    <w:rsid w:val="00DC4D4D"/>
    <w:rsid w:val="00DD15A5"/>
    <w:rsid w:val="00DD226F"/>
    <w:rsid w:val="00DD33A7"/>
    <w:rsid w:val="00DD39F8"/>
    <w:rsid w:val="00DD6C92"/>
    <w:rsid w:val="00DE0FAD"/>
    <w:rsid w:val="00DE2E33"/>
    <w:rsid w:val="00DE4269"/>
    <w:rsid w:val="00DE42B9"/>
    <w:rsid w:val="00DE5580"/>
    <w:rsid w:val="00DE67A8"/>
    <w:rsid w:val="00DE714D"/>
    <w:rsid w:val="00DF04CF"/>
    <w:rsid w:val="00DF0A01"/>
    <w:rsid w:val="00DF136A"/>
    <w:rsid w:val="00DF2B9A"/>
    <w:rsid w:val="00DF316F"/>
    <w:rsid w:val="00DF631A"/>
    <w:rsid w:val="00DF7919"/>
    <w:rsid w:val="00E01CC1"/>
    <w:rsid w:val="00E01E41"/>
    <w:rsid w:val="00E04DEF"/>
    <w:rsid w:val="00E12085"/>
    <w:rsid w:val="00E168D1"/>
    <w:rsid w:val="00E16FCA"/>
    <w:rsid w:val="00E17446"/>
    <w:rsid w:val="00E2220E"/>
    <w:rsid w:val="00E23396"/>
    <w:rsid w:val="00E32359"/>
    <w:rsid w:val="00E32382"/>
    <w:rsid w:val="00E34F02"/>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3F4C"/>
    <w:rsid w:val="00E74226"/>
    <w:rsid w:val="00E74380"/>
    <w:rsid w:val="00E75EAA"/>
    <w:rsid w:val="00E7754F"/>
    <w:rsid w:val="00E81C5C"/>
    <w:rsid w:val="00E84363"/>
    <w:rsid w:val="00E84BDC"/>
    <w:rsid w:val="00E858A0"/>
    <w:rsid w:val="00E87FDD"/>
    <w:rsid w:val="00E926C8"/>
    <w:rsid w:val="00E943E0"/>
    <w:rsid w:val="00E94F4B"/>
    <w:rsid w:val="00E95617"/>
    <w:rsid w:val="00E96DEA"/>
    <w:rsid w:val="00EA10B8"/>
    <w:rsid w:val="00EA1136"/>
    <w:rsid w:val="00EA2844"/>
    <w:rsid w:val="00EA4DFB"/>
    <w:rsid w:val="00EA63CA"/>
    <w:rsid w:val="00EA666C"/>
    <w:rsid w:val="00EB0152"/>
    <w:rsid w:val="00EB16D1"/>
    <w:rsid w:val="00EB1EBD"/>
    <w:rsid w:val="00EB3DE2"/>
    <w:rsid w:val="00EC0C4A"/>
    <w:rsid w:val="00EC119C"/>
    <w:rsid w:val="00EC11D9"/>
    <w:rsid w:val="00EC1E59"/>
    <w:rsid w:val="00EC2035"/>
    <w:rsid w:val="00EC5D07"/>
    <w:rsid w:val="00EC654C"/>
    <w:rsid w:val="00EC6C36"/>
    <w:rsid w:val="00EC6D81"/>
    <w:rsid w:val="00ED2DA4"/>
    <w:rsid w:val="00ED5D82"/>
    <w:rsid w:val="00ED67D8"/>
    <w:rsid w:val="00ED78B1"/>
    <w:rsid w:val="00EE06E7"/>
    <w:rsid w:val="00EE2C5C"/>
    <w:rsid w:val="00EE5AF3"/>
    <w:rsid w:val="00EE5B27"/>
    <w:rsid w:val="00EF46BF"/>
    <w:rsid w:val="00EF50F6"/>
    <w:rsid w:val="00F0077A"/>
    <w:rsid w:val="00F02EE6"/>
    <w:rsid w:val="00F06578"/>
    <w:rsid w:val="00F06FE4"/>
    <w:rsid w:val="00F10AC2"/>
    <w:rsid w:val="00F149A6"/>
    <w:rsid w:val="00F151FC"/>
    <w:rsid w:val="00F1545D"/>
    <w:rsid w:val="00F15A1D"/>
    <w:rsid w:val="00F16BF0"/>
    <w:rsid w:val="00F200A6"/>
    <w:rsid w:val="00F20170"/>
    <w:rsid w:val="00F22D91"/>
    <w:rsid w:val="00F23995"/>
    <w:rsid w:val="00F2564E"/>
    <w:rsid w:val="00F27A95"/>
    <w:rsid w:val="00F30B89"/>
    <w:rsid w:val="00F333D7"/>
    <w:rsid w:val="00F33B0D"/>
    <w:rsid w:val="00F35266"/>
    <w:rsid w:val="00F3629D"/>
    <w:rsid w:val="00F375F2"/>
    <w:rsid w:val="00F40BA3"/>
    <w:rsid w:val="00F425CF"/>
    <w:rsid w:val="00F432D7"/>
    <w:rsid w:val="00F51784"/>
    <w:rsid w:val="00F51B14"/>
    <w:rsid w:val="00F553C2"/>
    <w:rsid w:val="00F57D19"/>
    <w:rsid w:val="00F61C32"/>
    <w:rsid w:val="00F637A0"/>
    <w:rsid w:val="00F65E10"/>
    <w:rsid w:val="00F66A02"/>
    <w:rsid w:val="00F7121E"/>
    <w:rsid w:val="00F7468C"/>
    <w:rsid w:val="00F76D17"/>
    <w:rsid w:val="00F80F39"/>
    <w:rsid w:val="00F81710"/>
    <w:rsid w:val="00F86039"/>
    <w:rsid w:val="00F9076F"/>
    <w:rsid w:val="00F90EE9"/>
    <w:rsid w:val="00F93C1D"/>
    <w:rsid w:val="00F93F8F"/>
    <w:rsid w:val="00F940F1"/>
    <w:rsid w:val="00F968A7"/>
    <w:rsid w:val="00F96D70"/>
    <w:rsid w:val="00F97B13"/>
    <w:rsid w:val="00FA61EE"/>
    <w:rsid w:val="00FA6E5F"/>
    <w:rsid w:val="00FA71F3"/>
    <w:rsid w:val="00FB5217"/>
    <w:rsid w:val="00FB6423"/>
    <w:rsid w:val="00FB64D2"/>
    <w:rsid w:val="00FB654C"/>
    <w:rsid w:val="00FB7961"/>
    <w:rsid w:val="00FC25AC"/>
    <w:rsid w:val="00FC3DB1"/>
    <w:rsid w:val="00FC42A0"/>
    <w:rsid w:val="00FC5AE8"/>
    <w:rsid w:val="00FC6514"/>
    <w:rsid w:val="00FC6F4D"/>
    <w:rsid w:val="00FD23C6"/>
    <w:rsid w:val="00FD4687"/>
    <w:rsid w:val="00FD5017"/>
    <w:rsid w:val="00FD624B"/>
    <w:rsid w:val="00FD6389"/>
    <w:rsid w:val="00FD6BA7"/>
    <w:rsid w:val="00FD7920"/>
    <w:rsid w:val="00FE1E39"/>
    <w:rsid w:val="00FE52CD"/>
    <w:rsid w:val="00FF1A59"/>
    <w:rsid w:val="00FF21D5"/>
    <w:rsid w:val="00FF2F1C"/>
    <w:rsid w:val="00FF46C6"/>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3"/>
    <o:shapelayout v:ext="edit">
      <o:idmap v:ext="edit" data="1"/>
    </o:shapelayout>
  </w:shapeDefaults>
  <w:decimalSymbol w:val=","/>
  <w:listSeparator w:val=";"/>
  <w14:docId w14:val="1D339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2173AD"/>
    <w:pPr>
      <w:spacing w:before="60" w:after="60" w:line="360" w:lineRule="auto"/>
      <w:jc w:val="both"/>
    </w:pPr>
    <w:rPr>
      <w:lang w:val="es-ES_tradnl"/>
    </w:rPr>
  </w:style>
  <w:style w:type="paragraph" w:styleId="Ttulo1">
    <w:name w:val="heading 1"/>
    <w:basedOn w:val="Normal"/>
    <w:next w:val="Normal"/>
    <w:link w:val="Ttulo1Car"/>
    <w:uiPriority w:val="9"/>
    <w:qFormat/>
    <w:rsid w:val="00BB2CA5"/>
    <w:pPr>
      <w:pageBreakBefore/>
      <w:numPr>
        <w:ilvl w:val="1"/>
        <w:numId w:val="1"/>
      </w:numPr>
      <w:spacing w:before="600" w:after="360" w:line="480" w:lineRule="auto"/>
      <w:jc w:val="center"/>
      <w:outlineLvl w:val="0"/>
    </w:pPr>
    <w:rPr>
      <w:b/>
      <w:smallCaps/>
      <w:kern w:val="28"/>
      <w:sz w:val="40"/>
    </w:rPr>
  </w:style>
  <w:style w:type="paragraph" w:styleId="Ttulo2">
    <w:name w:val="heading 2"/>
    <w:basedOn w:val="Normal"/>
    <w:next w:val="Normal"/>
    <w:link w:val="Ttulo2Car"/>
    <w:autoRedefine/>
    <w:uiPriority w:val="99"/>
    <w:qFormat/>
    <w:rsid w:val="00F06578"/>
    <w:pPr>
      <w:keepNext/>
      <w:numPr>
        <w:ilvl w:val="2"/>
        <w:numId w:val="1"/>
      </w:numPr>
      <w:pBdr>
        <w:bottom w:val="double" w:sz="4" w:space="1" w:color="auto"/>
      </w:pBdr>
      <w:spacing w:before="360" w:after="600"/>
      <w:outlineLvl w:val="1"/>
    </w:pPr>
    <w:rPr>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AD20CD"/>
    <w:pPr>
      <w:keepNext/>
      <w:numPr>
        <w:ilvl w:val="4"/>
        <w:numId w:val="1"/>
      </w:numPr>
      <w:spacing w:before="240"/>
      <w:outlineLvl w:val="3"/>
    </w:pPr>
    <w:rPr>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BB2CA5"/>
    <w:rPr>
      <w:b/>
      <w:smallCaps/>
      <w:kern w:val="28"/>
      <w:sz w:val="40"/>
      <w:lang w:val="es-ES_tradnl"/>
    </w:rPr>
  </w:style>
  <w:style w:type="character" w:customStyle="1" w:styleId="Ttulo2Car">
    <w:name w:val="Título 2 Car"/>
    <w:link w:val="Ttulo2"/>
    <w:uiPriority w:val="99"/>
    <w:locked/>
    <w:rsid w:val="006E0339"/>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6E0339"/>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1"/>
      </w:numPr>
      <w:spacing w:before="6000" w:after="360" w:line="480" w:lineRule="auto"/>
      <w:jc w:val="center"/>
      <w:outlineLvl w:val="0"/>
    </w:pPr>
    <w:rPr>
      <w:b/>
      <w:i/>
      <w:smallCaps/>
      <w:kern w:val="28"/>
      <w:sz w:val="72"/>
    </w:rPr>
  </w:style>
  <w:style w:type="character" w:customStyle="1" w:styleId="TtuloCar">
    <w:name w:val="Título Car"/>
    <w:link w:val="Ttulo"/>
    <w:uiPriority w:val="99"/>
    <w:locked/>
    <w:rsid w:val="006E0339"/>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F96D70"/>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D43323"/>
    <w:pPr>
      <w:tabs>
        <w:tab w:val="left" w:pos="144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FD7920"/>
    <w:pPr>
      <w:ind w:firstLine="708"/>
    </w:pPr>
    <w:rPr>
      <w:rFonts w:ascii="Helvetica Neue Light" w:hAnsi="Helvetica Neue Light" w:cs="Helvetica"/>
      <w:lang w:val="es-ES"/>
    </w:r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FD7920"/>
    <w:rPr>
      <w:rFonts w:ascii="Helvetica Neue Light" w:hAnsi="Helvetica Neue Light" w:cs="Helvetica"/>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independiente2">
    <w:name w:val="Body Text 2"/>
    <w:basedOn w:val="Normal"/>
    <w:link w:val="Textoindependiente2Car"/>
    <w:rsid w:val="009B499B"/>
    <w:pPr>
      <w:spacing w:after="120" w:line="480" w:lineRule="auto"/>
    </w:pPr>
  </w:style>
  <w:style w:type="character" w:customStyle="1" w:styleId="Textoindependiente2Car">
    <w:name w:val="Texto independiente 2 Car"/>
    <w:basedOn w:val="Fuentedeprrafopredeter"/>
    <w:link w:val="Textoindependiente2"/>
    <w:rsid w:val="009B499B"/>
    <w:rPr>
      <w:lang w:val="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youtube.com/watch?v=MOEjL8JDvd0" TargetMode="External"/><Relationship Id="rId32" Type="http://schemas.openxmlformats.org/officeDocument/2006/relationships/image" Target="media/image16.jpeg"/><Relationship Id="rId37" Type="http://schemas.openxmlformats.org/officeDocument/2006/relationships/header" Target="header5.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www.robotica-urjc.es/index.php/Doctorado_-_M%C3%A1ster"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file:///D:\ITIGyS\Repositorio\mruiz\docs\PFC%20-%20Miguel%20Ruiz%20Nogu&#233;s.docx" TargetMode="External"/><Relationship Id="rId22" Type="http://schemas.openxmlformats.org/officeDocument/2006/relationships/hyperlink" Target="http://unetbootin.sourceforge.ne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pointclouds.org/" TargetMode="External"/><Relationship Id="rId8" Type="http://schemas.openxmlformats.org/officeDocument/2006/relationships/endnotes" Target="endnotes.xml"/><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standalone="yes"?>
<Relationships xmlns="http://schemas.openxmlformats.org/package/2006/relationships"><Relationship Id="rId3" Type="http://schemas.openxmlformats.org/officeDocument/2006/relationships/hyperlink" Target="http://www.java.com/es/download/" TargetMode="External"/><Relationship Id="rId7" Type="http://schemas.openxmlformats.org/officeDocument/2006/relationships/hyperlink" Target="http://cmusphinx.sourceforge.net/sphinx4/" TargetMode="External"/><Relationship Id="rId2" Type="http://schemas.openxmlformats.org/officeDocument/2006/relationships/hyperlink" Target="http://www.ubuntu.com/" TargetMode="External"/><Relationship Id="rId1" Type="http://schemas.openxmlformats.org/officeDocument/2006/relationships/hyperlink" Target="http://www.juanantonio.info/index.php" TargetMode="External"/><Relationship Id="rId6" Type="http://schemas.openxmlformats.org/officeDocument/2006/relationships/hyperlink" Target="http://rapidsvn.tigris.org/" TargetMode="External"/><Relationship Id="rId5" Type="http://schemas.openxmlformats.org/officeDocument/2006/relationships/hyperlink" Target="http://www.eclipse.org/" TargetMode="External"/><Relationship Id="rId4" Type="http://schemas.openxmlformats.org/officeDocument/2006/relationships/hyperlink" Target="http://lejos.sourceforge.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emf"/></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emf"/></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9B8A690E-EE63-4F43-A3A4-528AA39BA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2154</TotalTime>
  <Pages>83</Pages>
  <Words>10494</Words>
  <Characters>57719</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68077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cp:lastModifiedBy>
  <cp:revision>155</cp:revision>
  <cp:lastPrinted>2011-05-01T15:37:00Z</cp:lastPrinted>
  <dcterms:created xsi:type="dcterms:W3CDTF">2010-04-07T13:45:00Z</dcterms:created>
  <dcterms:modified xsi:type="dcterms:W3CDTF">2011-05-06T17:16:00Z</dcterms:modified>
</cp:coreProperties>
</file>