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8BC28" w14:textId="77777777" w:rsidR="00E87FDD" w:rsidRDefault="00E87FDD" w:rsidP="00E87FDD">
      <w:pPr>
        <w:pStyle w:val="TDC1"/>
        <w:jc w:val="center"/>
      </w:pPr>
      <w:r>
        <w:rPr>
          <w:noProof/>
          <w:lang w:val="es-ES"/>
        </w:rPr>
        <w:pict>
          <v:shapetype id="_x0000_t202" coordsize="21600,21600" o:spt="202" path="m,l,21600r21600,l21600,xe">
            <v:stroke joinstyle="miter"/>
            <v:path gradientshapeok="t" o:connecttype="rect"/>
          </v:shapetype>
          <v:shape id="_x0000_s1061" type="#_x0000_t202" style="position:absolute;left:0;text-align:left;margin-left:72.65pt;margin-top:-54pt;width:450pt;height:90.6pt;z-index:251660288" filled="f" stroked="f">
            <v:textbox style="mso-next-textbox:#_x0000_s1061">
              <w:txbxContent>
                <w:p w14:paraId="511D5819" w14:textId="77777777" w:rsidR="00E87FDD" w:rsidRPr="00872D01" w:rsidRDefault="00E87FDD" w:rsidP="00E87FDD">
                  <w:pPr>
                    <w:spacing w:line="240" w:lineRule="auto"/>
                    <w:jc w:val="center"/>
                    <w:rPr>
                      <w:b/>
                      <w:sz w:val="36"/>
                      <w:lang w:val="es-ES"/>
                    </w:rPr>
                  </w:pPr>
                  <w:r w:rsidRPr="00872D01">
                    <w:rPr>
                      <w:b/>
                      <w:sz w:val="36"/>
                      <w:lang w:val="es-ES"/>
                    </w:rPr>
                    <w:t>UNIVERSIDAD PONTIFICIA COMILLAS</w:t>
                  </w:r>
                </w:p>
                <w:p w14:paraId="6DC98AA0" w14:textId="77777777" w:rsidR="00E87FDD" w:rsidRPr="00872D01" w:rsidRDefault="00E87FDD" w:rsidP="00E87FDD">
                  <w:pPr>
                    <w:spacing w:line="240" w:lineRule="auto"/>
                    <w:jc w:val="center"/>
                    <w:rPr>
                      <w:smallCaps/>
                      <w:sz w:val="36"/>
                      <w:lang w:val="es-ES"/>
                    </w:rPr>
                  </w:pPr>
                  <w:r w:rsidRPr="00872D01">
                    <w:rPr>
                      <w:smallCaps/>
                      <w:sz w:val="36"/>
                      <w:lang w:val="es-ES"/>
                    </w:rPr>
                    <w:t>Escuela Técnica Superior de Ingeniería (ICAI)</w:t>
                  </w:r>
                </w:p>
                <w:p w14:paraId="67D80A44" w14:textId="77777777" w:rsidR="00E87FDD" w:rsidRPr="00872D01" w:rsidRDefault="00E87FDD" w:rsidP="00E87FDD">
                  <w:pPr>
                    <w:spacing w:line="240" w:lineRule="auto"/>
                    <w:jc w:val="center"/>
                    <w:rPr>
                      <w:smallCaps/>
                      <w:sz w:val="32"/>
                      <w:lang w:val="es-ES"/>
                    </w:rPr>
                  </w:pPr>
                  <w:r w:rsidRPr="00872D01">
                    <w:rPr>
                      <w:smallCaps/>
                      <w:sz w:val="32"/>
                      <w:lang w:val="es-ES"/>
                    </w:rPr>
                    <w:t>Ingeniero Técnico Informático</w:t>
                  </w:r>
                </w:p>
              </w:txbxContent>
            </v:textbox>
          </v:shape>
        </w:pict>
      </w:r>
      <w:r>
        <w:t xml:space="preserve"> </w:t>
      </w:r>
    </w:p>
    <w:p w14:paraId="38D71BC1" w14:textId="77777777" w:rsidR="00E87FDD" w:rsidRDefault="00E87FDD" w:rsidP="00E87FDD">
      <w:pPr>
        <w:pStyle w:val="TDC1"/>
        <w:jc w:val="center"/>
      </w:pPr>
    </w:p>
    <w:p w14:paraId="2F50910F" w14:textId="77777777" w:rsidR="00E87FDD" w:rsidRDefault="00E87FDD" w:rsidP="00E87FDD">
      <w:pPr>
        <w:pStyle w:val="TDC1"/>
        <w:jc w:val="center"/>
      </w:pPr>
      <w:r>
        <w:rPr>
          <w:noProof/>
          <w:lang w:val="es-ES"/>
        </w:rPr>
        <w:drawing>
          <wp:anchor distT="0" distB="0" distL="114300" distR="114300" simplePos="0" relativeHeight="251659264" behindDoc="0" locked="0" layoutInCell="1" allowOverlap="1" wp14:editId="1F03F398">
            <wp:simplePos x="0" y="0"/>
            <wp:positionH relativeFrom="column">
              <wp:posOffset>2839720</wp:posOffset>
            </wp:positionH>
            <wp:positionV relativeFrom="line">
              <wp:posOffset>236220</wp:posOffset>
            </wp:positionV>
            <wp:extent cx="1856740" cy="1828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28800"/>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0D9AD0A" w14:textId="77777777" w:rsidR="00E87FDD" w:rsidRPr="00872D01" w:rsidRDefault="00E87FDD" w:rsidP="00E87FDD"/>
    <w:p w14:paraId="79D02222" w14:textId="77777777" w:rsidR="00E87FDD" w:rsidRPr="00872D01" w:rsidRDefault="00E87FDD" w:rsidP="00E87FDD">
      <w:pPr>
        <w:ind w:left="5387"/>
        <w:jc w:val="right"/>
      </w:pPr>
    </w:p>
    <w:p w14:paraId="40BA79D2" w14:textId="77777777" w:rsidR="00E87FDD" w:rsidRDefault="00E87FDD" w:rsidP="00E87FDD">
      <w:r>
        <w:rPr>
          <w:noProof/>
          <w:lang w:val="es-ES"/>
        </w:rPr>
        <w:pict>
          <v:shape id="_x0000_s1062" type="#_x0000_t202" style="position:absolute;left:0;text-align:left;margin-left:55.6pt;margin-top:139.5pt;width:486pt;height:162pt;z-index:251661312;mso-wrap-edited:f" wrapcoords="0 0 21600 0 21600 21600 0 21600 0 0" filled="f" stroked="f">
            <v:textbox style="mso-next-textbox:#_x0000_s1062">
              <w:txbxContent>
                <w:p w14:paraId="660ED381" w14:textId="77777777" w:rsidR="00E87FDD" w:rsidRPr="00872D01" w:rsidRDefault="00E87FDD" w:rsidP="00E87FDD">
                  <w:pPr>
                    <w:spacing w:line="240" w:lineRule="auto"/>
                    <w:jc w:val="center"/>
                    <w:rPr>
                      <w:rFonts w:asciiTheme="majorHAnsi" w:hAnsiTheme="majorHAnsi"/>
                      <w:smallCaps/>
                      <w:sz w:val="56"/>
                      <w:lang w:val="es-ES"/>
                    </w:rPr>
                  </w:pPr>
                  <w:r w:rsidRPr="00872D01">
                    <w:rPr>
                      <w:rFonts w:asciiTheme="majorHAnsi" w:hAnsiTheme="majorHAnsi"/>
                      <w:sz w:val="72"/>
                      <w:lang w:val="es-ES"/>
                    </w:rPr>
                    <w:t>Estudio Teórico Práctico de la Robótica al Servicio de la Sociedad</w:t>
                  </w:r>
                </w:p>
              </w:txbxContent>
            </v:textbox>
            <w10:wrap type="through"/>
          </v:shape>
        </w:pict>
      </w:r>
    </w:p>
    <w:p w14:paraId="4CE056B6" w14:textId="77777777" w:rsidR="00E87FDD" w:rsidRDefault="00E87FDD" w:rsidP="00E87FDD">
      <w:pPr>
        <w:ind w:left="-2552"/>
      </w:pPr>
    </w:p>
    <w:p w14:paraId="556B73C2" w14:textId="77777777" w:rsidR="00E87FDD" w:rsidRPr="00872D01" w:rsidRDefault="00E87FDD" w:rsidP="00E87FDD"/>
    <w:p w14:paraId="1644CC0B" w14:textId="77777777" w:rsidR="00E87FDD" w:rsidRPr="00872D01" w:rsidRDefault="00E87FDD" w:rsidP="00E87FDD"/>
    <w:p w14:paraId="6854916B" w14:textId="77777777" w:rsidR="00E87FDD" w:rsidRPr="00872D01" w:rsidRDefault="00E87FDD" w:rsidP="00E87FDD"/>
    <w:p w14:paraId="0F5BA465" w14:textId="77777777" w:rsidR="00E87FDD" w:rsidRPr="00872D01" w:rsidRDefault="00E87FDD" w:rsidP="00E87FDD"/>
    <w:p w14:paraId="49BE6718" w14:textId="77777777" w:rsidR="00E87FDD" w:rsidRPr="00872D01" w:rsidRDefault="00E87FDD" w:rsidP="00E87FDD"/>
    <w:p w14:paraId="2885EA99" w14:textId="77777777" w:rsidR="00E87FDD" w:rsidRPr="00872D01" w:rsidRDefault="00E87FDD" w:rsidP="00E87FDD"/>
    <w:p w14:paraId="3485B21F" w14:textId="77777777" w:rsidR="00E87FDD" w:rsidRPr="00872D01" w:rsidRDefault="00E87FDD" w:rsidP="00E87FDD"/>
    <w:p w14:paraId="080F0E21" w14:textId="77777777" w:rsidR="00E87FDD" w:rsidRPr="00872D01" w:rsidRDefault="00E87FDD" w:rsidP="00E87FDD"/>
    <w:p w14:paraId="449DCAAD" w14:textId="77777777" w:rsidR="00E87FDD" w:rsidRPr="00872D01" w:rsidRDefault="00E87FDD" w:rsidP="00E87FDD"/>
    <w:p w14:paraId="74751BA5" w14:textId="77777777" w:rsidR="00E87FDD" w:rsidRPr="00872D01" w:rsidRDefault="00E87FDD" w:rsidP="00E87FDD"/>
    <w:p w14:paraId="4BB2901D" w14:textId="77777777" w:rsidR="00E87FDD" w:rsidRPr="00872D01" w:rsidRDefault="00E87FDD" w:rsidP="00E87FDD"/>
    <w:p w14:paraId="1C4F7617" w14:textId="77777777" w:rsidR="00E87FDD" w:rsidRDefault="00E87FDD" w:rsidP="00E87FDD"/>
    <w:p w14:paraId="2F7203C2" w14:textId="77777777" w:rsidR="00E87FDD" w:rsidRPr="00872D01" w:rsidRDefault="00E87FDD" w:rsidP="00E87FDD"/>
    <w:p w14:paraId="4406F42E" w14:textId="77777777" w:rsidR="00E87FDD" w:rsidRPr="00A22A25" w:rsidRDefault="00E87FDD" w:rsidP="00E87FDD">
      <w:pPr>
        <w:ind w:left="7938" w:right="849" w:hanging="3118"/>
        <w:rPr>
          <w:sz w:val="32"/>
        </w:rPr>
      </w:pPr>
      <w:r w:rsidRPr="00872D01">
        <w:rPr>
          <w:sz w:val="46"/>
          <w:szCs w:val="46"/>
        </w:rPr>
        <w:t>Titulación:</w:t>
      </w:r>
      <w:r>
        <w:t xml:space="preserve"> </w:t>
      </w:r>
      <w:r w:rsidRPr="00A22A25">
        <w:rPr>
          <w:sz w:val="32"/>
        </w:rPr>
        <w:t>Ingeniería Técnica Informática en Gestión y Sistemas.</w:t>
      </w:r>
    </w:p>
    <w:p w14:paraId="59D26638" w14:textId="77777777" w:rsidR="00E87FDD" w:rsidRDefault="00E87FDD" w:rsidP="00E87FDD">
      <w:pPr>
        <w:ind w:left="7938" w:right="849" w:hanging="3118"/>
      </w:pPr>
      <w:r>
        <w:rPr>
          <w:sz w:val="46"/>
          <w:szCs w:val="46"/>
        </w:rPr>
        <w:t xml:space="preserve">   </w:t>
      </w:r>
      <w:r w:rsidRPr="00A22A25">
        <w:rPr>
          <w:sz w:val="46"/>
          <w:szCs w:val="46"/>
        </w:rPr>
        <w:t>Director:</w:t>
      </w:r>
      <w:r>
        <w:t xml:space="preserve"> </w:t>
      </w:r>
      <w:r w:rsidRPr="00A22A25">
        <w:rPr>
          <w:sz w:val="32"/>
        </w:rPr>
        <w:t xml:space="preserve">José Miguel </w:t>
      </w:r>
      <w:proofErr w:type="spellStart"/>
      <w:r w:rsidRPr="00A22A25">
        <w:rPr>
          <w:sz w:val="32"/>
        </w:rPr>
        <w:t>Ordax</w:t>
      </w:r>
      <w:proofErr w:type="spellEnd"/>
      <w:r w:rsidRPr="00A22A25">
        <w:rPr>
          <w:sz w:val="32"/>
        </w:rPr>
        <w:t xml:space="preserve"> </w:t>
      </w:r>
      <w:proofErr w:type="spellStart"/>
      <w:r w:rsidRPr="00A22A25">
        <w:rPr>
          <w:sz w:val="32"/>
        </w:rPr>
        <w:t>Cassá</w:t>
      </w:r>
      <w:proofErr w:type="spellEnd"/>
      <w:r w:rsidRPr="00A22A25">
        <w:rPr>
          <w:sz w:val="32"/>
        </w:rPr>
        <w:t>.</w:t>
      </w:r>
    </w:p>
    <w:p w14:paraId="77A8668E" w14:textId="77777777" w:rsidR="00E87FDD" w:rsidRPr="00A22A25" w:rsidRDefault="00E87FDD" w:rsidP="00E87FDD">
      <w:pPr>
        <w:ind w:left="7938" w:right="849" w:hanging="3118"/>
        <w:rPr>
          <w:sz w:val="32"/>
        </w:rPr>
      </w:pPr>
      <w:r>
        <w:rPr>
          <w:sz w:val="46"/>
          <w:szCs w:val="46"/>
        </w:rPr>
        <w:t xml:space="preserve">   </w:t>
      </w:r>
      <w:r w:rsidRPr="00A22A25">
        <w:rPr>
          <w:sz w:val="46"/>
          <w:szCs w:val="46"/>
        </w:rPr>
        <w:t>Alumno:</w:t>
      </w:r>
      <w:r>
        <w:t xml:space="preserve"> </w:t>
      </w:r>
      <w:r w:rsidRPr="00A22A25">
        <w:rPr>
          <w:sz w:val="32"/>
        </w:rPr>
        <w:t xml:space="preserve">Miguel Alfonso Ruiz </w:t>
      </w:r>
      <w:proofErr w:type="spellStart"/>
      <w:r w:rsidRPr="00A22A25">
        <w:rPr>
          <w:sz w:val="32"/>
        </w:rPr>
        <w:t>Nogués</w:t>
      </w:r>
      <w:proofErr w:type="spellEnd"/>
      <w:r w:rsidRPr="00A22A25">
        <w:rPr>
          <w:sz w:val="32"/>
        </w:rPr>
        <w:t>.</w:t>
      </w:r>
    </w:p>
    <w:p w14:paraId="12734B3A" w14:textId="77777777" w:rsidR="00E87FDD" w:rsidRPr="00872D01" w:rsidRDefault="00E87FDD" w:rsidP="00E87FDD">
      <w:pPr>
        <w:sectPr w:rsidR="00E87FDD" w:rsidRPr="00872D01" w:rsidSect="00872D01">
          <w:headerReference w:type="default" r:id="rId10"/>
          <w:footerReference w:type="default" r:id="rId11"/>
          <w:pgSz w:w="11906" w:h="16838" w:code="9"/>
          <w:pgMar w:top="2325" w:right="0" w:bottom="1644" w:left="0" w:header="1077" w:footer="794" w:gutter="0"/>
          <w:pgNumType w:fmt="upperRoman" w:start="1"/>
          <w:cols w:space="720"/>
          <w:titlePg/>
          <w:docGrid w:linePitch="326"/>
        </w:sectPr>
      </w:pPr>
    </w:p>
    <w:p w14:paraId="6C19AA70" w14:textId="77777777" w:rsidR="00E87FDD" w:rsidRPr="003A6A41" w:rsidRDefault="00E87FDD" w:rsidP="00E87FDD">
      <w:pPr>
        <w:pStyle w:val="TDC1"/>
      </w:pPr>
    </w:p>
    <w:p w14:paraId="2FAC77A2" w14:textId="77777777" w:rsidR="00E87FDD" w:rsidRPr="003A6A41" w:rsidRDefault="00E87FDD" w:rsidP="00E87FDD">
      <w:pPr>
        <w:pStyle w:val="TDC1"/>
        <w:jc w:val="center"/>
        <w:rPr>
          <w:sz w:val="44"/>
          <w:szCs w:val="44"/>
        </w:rPr>
      </w:pPr>
      <w:r w:rsidRPr="003A6A41">
        <w:rPr>
          <w:sz w:val="44"/>
          <w:szCs w:val="44"/>
        </w:rPr>
        <w:t>Índice de la memoria</w:t>
      </w:r>
    </w:p>
    <w:p w14:paraId="06765FE4" w14:textId="77777777" w:rsidR="00E87FDD" w:rsidRPr="003A6A41" w:rsidRDefault="00E87FDD" w:rsidP="00E87FDD">
      <w:pPr>
        <w:pStyle w:val="TDC1"/>
      </w:pPr>
    </w:p>
    <w:p w14:paraId="06495FBC" w14:textId="77777777" w:rsidR="00E87FDD" w:rsidRPr="003A6A41" w:rsidRDefault="00E87FDD" w:rsidP="00E87FDD"/>
    <w:p w14:paraId="47EA61B9" w14:textId="77777777" w:rsidR="00E87FDD" w:rsidRDefault="00E87FDD" w:rsidP="00E87FDD">
      <w:pPr>
        <w:pStyle w:val="TDC1"/>
        <w:rPr>
          <w:rFonts w:asciiTheme="minorHAnsi" w:eastAsiaTheme="minorEastAsia" w:hAnsiTheme="minorHAnsi" w:cstheme="minorBidi"/>
          <w:b w:val="0"/>
          <w:i w:val="0"/>
          <w:noProof/>
          <w:sz w:val="22"/>
          <w:szCs w:val="22"/>
          <w:lang w:val="es-ES"/>
        </w:rPr>
      </w:pPr>
      <w:r w:rsidRPr="003A6A41">
        <w:fldChar w:fldCharType="begin"/>
      </w:r>
      <w:r w:rsidRPr="003A6A41">
        <w:instrText xml:space="preserve"> TOC \o "1-6" </w:instrText>
      </w:r>
      <w:r w:rsidRPr="003A6A41">
        <w:fldChar w:fldCharType="separate"/>
      </w:r>
      <w:r>
        <w:rPr>
          <w:noProof/>
        </w:rPr>
        <w:t>Parte I</w:t>
      </w:r>
      <w:r>
        <w:rPr>
          <w:rFonts w:asciiTheme="minorHAnsi" w:eastAsiaTheme="minorEastAsia" w:hAnsiTheme="minorHAnsi" w:cstheme="minorBidi"/>
          <w:b w:val="0"/>
          <w:i w:val="0"/>
          <w:noProof/>
          <w:sz w:val="22"/>
          <w:szCs w:val="22"/>
          <w:lang w:val="es-ES"/>
        </w:rPr>
        <w:tab/>
      </w:r>
      <w:r>
        <w:rPr>
          <w:noProof/>
        </w:rPr>
        <w:t>Memoria</w:t>
      </w:r>
      <w:r>
        <w:rPr>
          <w:noProof/>
        </w:rPr>
        <w:tab/>
      </w:r>
      <w:r>
        <w:rPr>
          <w:noProof/>
        </w:rPr>
        <w:fldChar w:fldCharType="begin"/>
      </w:r>
      <w:r>
        <w:rPr>
          <w:noProof/>
        </w:rPr>
        <w:instrText xml:space="preserve"> PAGEREF _Toc291495726 \h </w:instrText>
      </w:r>
      <w:r>
        <w:rPr>
          <w:noProof/>
        </w:rPr>
      </w:r>
      <w:r>
        <w:rPr>
          <w:noProof/>
        </w:rPr>
        <w:fldChar w:fldCharType="separate"/>
      </w:r>
      <w:r>
        <w:rPr>
          <w:noProof/>
        </w:rPr>
        <w:t>2</w:t>
      </w:r>
      <w:r>
        <w:rPr>
          <w:noProof/>
        </w:rPr>
        <w:fldChar w:fldCharType="end"/>
      </w:r>
    </w:p>
    <w:p w14:paraId="05B3D96A"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w:t>
      </w:r>
      <w:r>
        <w:rPr>
          <w:noProof/>
        </w:rPr>
        <w:tab/>
      </w:r>
      <w:r>
        <w:rPr>
          <w:noProof/>
        </w:rPr>
        <w:fldChar w:fldCharType="begin"/>
      </w:r>
      <w:r>
        <w:rPr>
          <w:noProof/>
        </w:rPr>
        <w:instrText xml:space="preserve"> PAGEREF _Toc291495727 \h </w:instrText>
      </w:r>
      <w:r>
        <w:rPr>
          <w:noProof/>
        </w:rPr>
      </w:r>
      <w:r>
        <w:rPr>
          <w:noProof/>
        </w:rPr>
        <w:fldChar w:fldCharType="separate"/>
      </w:r>
      <w:r>
        <w:rPr>
          <w:noProof/>
        </w:rPr>
        <w:t>3</w:t>
      </w:r>
      <w:r>
        <w:rPr>
          <w:noProof/>
        </w:rPr>
        <w:fldChar w:fldCharType="end"/>
      </w:r>
    </w:p>
    <w:p w14:paraId="5FA87DDD"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Motivación del proyecto</w:t>
      </w:r>
      <w:r>
        <w:rPr>
          <w:noProof/>
        </w:rPr>
        <w:tab/>
      </w:r>
      <w:r>
        <w:rPr>
          <w:noProof/>
        </w:rPr>
        <w:fldChar w:fldCharType="begin"/>
      </w:r>
      <w:r>
        <w:rPr>
          <w:noProof/>
        </w:rPr>
        <w:instrText xml:space="preserve"> PAGEREF _Toc291495728 \h </w:instrText>
      </w:r>
      <w:r>
        <w:rPr>
          <w:noProof/>
        </w:rPr>
      </w:r>
      <w:r>
        <w:rPr>
          <w:noProof/>
        </w:rPr>
        <w:fldChar w:fldCharType="separate"/>
      </w:r>
      <w:r>
        <w:rPr>
          <w:noProof/>
        </w:rPr>
        <w:t>5</w:t>
      </w:r>
      <w:r>
        <w:rPr>
          <w:noProof/>
        </w:rPr>
        <w:fldChar w:fldCharType="end"/>
      </w:r>
    </w:p>
    <w:p w14:paraId="5DF176A1"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1.2</w:t>
      </w:r>
      <w:r>
        <w:rPr>
          <w:rFonts w:asciiTheme="minorHAnsi" w:eastAsiaTheme="minorEastAsia" w:hAnsiTheme="minorHAnsi" w:cstheme="minorBidi"/>
          <w:b w:val="0"/>
          <w:noProof/>
          <w:szCs w:val="22"/>
          <w:lang w:val="es-ES"/>
        </w:rPr>
        <w:tab/>
      </w:r>
      <w:r>
        <w:rPr>
          <w:noProof/>
        </w:rPr>
        <w:t>Objetivos</w:t>
      </w:r>
      <w:r>
        <w:rPr>
          <w:noProof/>
        </w:rPr>
        <w:tab/>
      </w:r>
      <w:r>
        <w:rPr>
          <w:noProof/>
        </w:rPr>
        <w:fldChar w:fldCharType="begin"/>
      </w:r>
      <w:r>
        <w:rPr>
          <w:noProof/>
        </w:rPr>
        <w:instrText xml:space="preserve"> PAGEREF _Toc291495729 \h </w:instrText>
      </w:r>
      <w:r>
        <w:rPr>
          <w:noProof/>
        </w:rPr>
      </w:r>
      <w:r>
        <w:rPr>
          <w:noProof/>
        </w:rPr>
        <w:fldChar w:fldCharType="separate"/>
      </w:r>
      <w:r>
        <w:rPr>
          <w:noProof/>
        </w:rPr>
        <w:t>5</w:t>
      </w:r>
      <w:r>
        <w:rPr>
          <w:noProof/>
        </w:rPr>
        <w:fldChar w:fldCharType="end"/>
      </w:r>
    </w:p>
    <w:p w14:paraId="1360D52F"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1.3</w:t>
      </w:r>
      <w:r>
        <w:rPr>
          <w:rFonts w:asciiTheme="minorHAnsi" w:eastAsiaTheme="minorEastAsia" w:hAnsiTheme="minorHAnsi" w:cstheme="minorBidi"/>
          <w:b w:val="0"/>
          <w:noProof/>
          <w:szCs w:val="22"/>
          <w:lang w:val="es-ES"/>
        </w:rPr>
        <w:tab/>
      </w:r>
      <w:r>
        <w:rPr>
          <w:noProof/>
        </w:rPr>
        <w:t>Metodología / Solución desarrollada</w:t>
      </w:r>
      <w:r>
        <w:rPr>
          <w:noProof/>
        </w:rPr>
        <w:tab/>
      </w:r>
      <w:r>
        <w:rPr>
          <w:noProof/>
        </w:rPr>
        <w:fldChar w:fldCharType="begin"/>
      </w:r>
      <w:r>
        <w:rPr>
          <w:noProof/>
        </w:rPr>
        <w:instrText xml:space="preserve"> PAGEREF _Toc291495730 \h </w:instrText>
      </w:r>
      <w:r>
        <w:rPr>
          <w:noProof/>
        </w:rPr>
      </w:r>
      <w:r>
        <w:rPr>
          <w:noProof/>
        </w:rPr>
        <w:fldChar w:fldCharType="separate"/>
      </w:r>
      <w:r>
        <w:rPr>
          <w:noProof/>
        </w:rPr>
        <w:t>7</w:t>
      </w:r>
      <w:r>
        <w:rPr>
          <w:noProof/>
        </w:rPr>
        <w:fldChar w:fldCharType="end"/>
      </w:r>
    </w:p>
    <w:p w14:paraId="04DF25A0"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1.4</w:t>
      </w:r>
      <w:r>
        <w:rPr>
          <w:rFonts w:asciiTheme="minorHAnsi" w:eastAsiaTheme="minorEastAsia" w:hAnsiTheme="minorHAnsi" w:cstheme="minorBidi"/>
          <w:b w:val="0"/>
          <w:noProof/>
          <w:szCs w:val="22"/>
          <w:lang w:val="es-ES"/>
        </w:rPr>
        <w:tab/>
      </w:r>
      <w:r>
        <w:rPr>
          <w:noProof/>
        </w:rPr>
        <w:t>Recursos</w:t>
      </w:r>
      <w:r>
        <w:rPr>
          <w:noProof/>
        </w:rPr>
        <w:tab/>
      </w:r>
      <w:r>
        <w:rPr>
          <w:noProof/>
        </w:rPr>
        <w:fldChar w:fldCharType="begin"/>
      </w:r>
      <w:r>
        <w:rPr>
          <w:noProof/>
        </w:rPr>
        <w:instrText xml:space="preserve"> PAGEREF _Toc291495731 \h </w:instrText>
      </w:r>
      <w:r>
        <w:rPr>
          <w:noProof/>
        </w:rPr>
      </w:r>
      <w:r>
        <w:rPr>
          <w:noProof/>
        </w:rPr>
        <w:fldChar w:fldCharType="separate"/>
      </w:r>
      <w:r>
        <w:rPr>
          <w:noProof/>
        </w:rPr>
        <w:t>10</w:t>
      </w:r>
      <w:r>
        <w:rPr>
          <w:noProof/>
        </w:rPr>
        <w:fldChar w:fldCharType="end"/>
      </w:r>
    </w:p>
    <w:p w14:paraId="7FB30B6A" w14:textId="77777777" w:rsidR="00E87FDD" w:rsidRDefault="00E87FDD" w:rsidP="00E87FDD">
      <w:pPr>
        <w:pStyle w:val="TDC3"/>
        <w:tabs>
          <w:tab w:val="right" w:leader="dot" w:pos="7926"/>
        </w:tabs>
        <w:rPr>
          <w:rFonts w:asciiTheme="minorHAnsi" w:eastAsiaTheme="minorEastAsia" w:hAnsiTheme="minorHAnsi" w:cstheme="minorBidi"/>
          <w:noProof/>
          <w:sz w:val="22"/>
          <w:szCs w:val="22"/>
          <w:lang w:val="es-ES"/>
        </w:rPr>
      </w:pPr>
      <w:r>
        <w:rPr>
          <w:noProof/>
        </w:rPr>
        <w:t>1.4.1 Técnicas</w:t>
      </w:r>
      <w:r>
        <w:rPr>
          <w:noProof/>
        </w:rPr>
        <w:tab/>
      </w:r>
      <w:r>
        <w:rPr>
          <w:noProof/>
        </w:rPr>
        <w:fldChar w:fldCharType="begin"/>
      </w:r>
      <w:r>
        <w:rPr>
          <w:noProof/>
        </w:rPr>
        <w:instrText xml:space="preserve"> PAGEREF _Toc291495732 \h </w:instrText>
      </w:r>
      <w:r>
        <w:rPr>
          <w:noProof/>
        </w:rPr>
      </w:r>
      <w:r>
        <w:rPr>
          <w:noProof/>
        </w:rPr>
        <w:fldChar w:fldCharType="separate"/>
      </w:r>
      <w:r>
        <w:rPr>
          <w:noProof/>
        </w:rPr>
        <w:t>10</w:t>
      </w:r>
      <w:r>
        <w:rPr>
          <w:noProof/>
        </w:rPr>
        <w:fldChar w:fldCharType="end"/>
      </w:r>
    </w:p>
    <w:p w14:paraId="12C9ECBA" w14:textId="77777777" w:rsidR="00E87FDD" w:rsidRDefault="00E87FDD" w:rsidP="00E87FDD">
      <w:pPr>
        <w:pStyle w:val="TDC3"/>
        <w:tabs>
          <w:tab w:val="right" w:leader="dot" w:pos="7926"/>
        </w:tabs>
        <w:rPr>
          <w:rFonts w:asciiTheme="minorHAnsi" w:eastAsiaTheme="minorEastAsia" w:hAnsiTheme="minorHAnsi" w:cstheme="minorBidi"/>
          <w:noProof/>
          <w:sz w:val="22"/>
          <w:szCs w:val="22"/>
          <w:lang w:val="es-ES"/>
        </w:rPr>
      </w:pPr>
      <w:r>
        <w:rPr>
          <w:noProof/>
        </w:rPr>
        <w:t>1.4.2 Hardware</w:t>
      </w:r>
      <w:r>
        <w:rPr>
          <w:noProof/>
        </w:rPr>
        <w:tab/>
      </w:r>
      <w:r>
        <w:rPr>
          <w:noProof/>
        </w:rPr>
        <w:fldChar w:fldCharType="begin"/>
      </w:r>
      <w:r>
        <w:rPr>
          <w:noProof/>
        </w:rPr>
        <w:instrText xml:space="preserve"> PAGEREF _Toc291495733 \h </w:instrText>
      </w:r>
      <w:r>
        <w:rPr>
          <w:noProof/>
        </w:rPr>
      </w:r>
      <w:r>
        <w:rPr>
          <w:noProof/>
        </w:rPr>
        <w:fldChar w:fldCharType="separate"/>
      </w:r>
      <w:r>
        <w:rPr>
          <w:noProof/>
        </w:rPr>
        <w:t>10</w:t>
      </w:r>
      <w:r>
        <w:rPr>
          <w:noProof/>
        </w:rPr>
        <w:fldChar w:fldCharType="end"/>
      </w:r>
    </w:p>
    <w:p w14:paraId="678B61ED" w14:textId="77777777" w:rsidR="00E87FDD" w:rsidRDefault="00E87FDD" w:rsidP="00E87FDD">
      <w:pPr>
        <w:pStyle w:val="TDC3"/>
        <w:tabs>
          <w:tab w:val="right" w:leader="dot" w:pos="7926"/>
        </w:tabs>
        <w:rPr>
          <w:rFonts w:asciiTheme="minorHAnsi" w:eastAsiaTheme="minorEastAsia" w:hAnsiTheme="minorHAnsi" w:cstheme="minorBidi"/>
          <w:noProof/>
          <w:sz w:val="22"/>
          <w:szCs w:val="22"/>
          <w:lang w:val="es-ES"/>
        </w:rPr>
      </w:pPr>
      <w:r>
        <w:rPr>
          <w:noProof/>
        </w:rPr>
        <w:t>1.4.3 Software</w:t>
      </w:r>
      <w:r>
        <w:rPr>
          <w:noProof/>
        </w:rPr>
        <w:tab/>
      </w:r>
      <w:r>
        <w:rPr>
          <w:noProof/>
        </w:rPr>
        <w:fldChar w:fldCharType="begin"/>
      </w:r>
      <w:r>
        <w:rPr>
          <w:noProof/>
        </w:rPr>
        <w:instrText xml:space="preserve"> PAGEREF _Toc291495734 \h </w:instrText>
      </w:r>
      <w:r>
        <w:rPr>
          <w:noProof/>
        </w:rPr>
      </w:r>
      <w:r>
        <w:rPr>
          <w:noProof/>
        </w:rPr>
        <w:fldChar w:fldCharType="separate"/>
      </w:r>
      <w:r>
        <w:rPr>
          <w:noProof/>
        </w:rPr>
        <w:t>12</w:t>
      </w:r>
      <w:r>
        <w:rPr>
          <w:noProof/>
        </w:rPr>
        <w:fldChar w:fldCharType="end"/>
      </w:r>
    </w:p>
    <w:p w14:paraId="6938B070"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1.4.3.1 Eclipse:</w:t>
      </w:r>
      <w:r>
        <w:rPr>
          <w:noProof/>
        </w:rPr>
        <w:tab/>
      </w:r>
      <w:r>
        <w:rPr>
          <w:noProof/>
        </w:rPr>
        <w:fldChar w:fldCharType="begin"/>
      </w:r>
      <w:r>
        <w:rPr>
          <w:noProof/>
        </w:rPr>
        <w:instrText xml:space="preserve"> PAGEREF _Toc291495735 \h </w:instrText>
      </w:r>
      <w:r>
        <w:rPr>
          <w:noProof/>
        </w:rPr>
      </w:r>
      <w:r>
        <w:rPr>
          <w:noProof/>
        </w:rPr>
        <w:fldChar w:fldCharType="separate"/>
      </w:r>
      <w:r>
        <w:rPr>
          <w:noProof/>
        </w:rPr>
        <w:t>12</w:t>
      </w:r>
      <w:r>
        <w:rPr>
          <w:noProof/>
        </w:rPr>
        <w:fldChar w:fldCharType="end"/>
      </w:r>
    </w:p>
    <w:p w14:paraId="3ED5B5BE"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1.4.3.2 Java:</w:t>
      </w:r>
      <w:r>
        <w:rPr>
          <w:noProof/>
        </w:rPr>
        <w:tab/>
      </w:r>
      <w:r>
        <w:rPr>
          <w:noProof/>
        </w:rPr>
        <w:fldChar w:fldCharType="begin"/>
      </w:r>
      <w:r>
        <w:rPr>
          <w:noProof/>
        </w:rPr>
        <w:instrText xml:space="preserve"> PAGEREF _Toc291495736 \h </w:instrText>
      </w:r>
      <w:r>
        <w:rPr>
          <w:noProof/>
        </w:rPr>
      </w:r>
      <w:r>
        <w:rPr>
          <w:noProof/>
        </w:rPr>
        <w:fldChar w:fldCharType="separate"/>
      </w:r>
      <w:r>
        <w:rPr>
          <w:noProof/>
        </w:rPr>
        <w:t>15</w:t>
      </w:r>
      <w:r>
        <w:rPr>
          <w:noProof/>
        </w:rPr>
        <w:fldChar w:fldCharType="end"/>
      </w:r>
    </w:p>
    <w:p w14:paraId="27AA19EF"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1.4.3.3 leJOS:</w:t>
      </w:r>
      <w:r>
        <w:rPr>
          <w:noProof/>
        </w:rPr>
        <w:tab/>
      </w:r>
      <w:r>
        <w:rPr>
          <w:noProof/>
        </w:rPr>
        <w:fldChar w:fldCharType="begin"/>
      </w:r>
      <w:r>
        <w:rPr>
          <w:noProof/>
        </w:rPr>
        <w:instrText xml:space="preserve"> PAGEREF _Toc291495737 \h </w:instrText>
      </w:r>
      <w:r>
        <w:rPr>
          <w:noProof/>
        </w:rPr>
      </w:r>
      <w:r>
        <w:rPr>
          <w:noProof/>
        </w:rPr>
        <w:fldChar w:fldCharType="separate"/>
      </w:r>
      <w:r>
        <w:rPr>
          <w:noProof/>
        </w:rPr>
        <w:t>17</w:t>
      </w:r>
      <w:r>
        <w:rPr>
          <w:noProof/>
        </w:rPr>
        <w:fldChar w:fldCharType="end"/>
      </w:r>
    </w:p>
    <w:p w14:paraId="43B1AC7B"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Parte II</w:t>
      </w:r>
      <w:r>
        <w:rPr>
          <w:rFonts w:asciiTheme="minorHAnsi" w:eastAsiaTheme="minorEastAsia" w:hAnsiTheme="minorHAnsi" w:cstheme="minorBidi"/>
          <w:b w:val="0"/>
          <w:i w:val="0"/>
          <w:noProof/>
          <w:sz w:val="22"/>
          <w:szCs w:val="22"/>
          <w:lang w:val="es-ES"/>
        </w:rPr>
        <w:tab/>
      </w:r>
      <w:r>
        <w:rPr>
          <w:noProof/>
        </w:rPr>
        <w:t>Robótica</w:t>
      </w:r>
      <w:r>
        <w:rPr>
          <w:noProof/>
        </w:rPr>
        <w:tab/>
      </w:r>
      <w:r>
        <w:rPr>
          <w:noProof/>
        </w:rPr>
        <w:fldChar w:fldCharType="begin"/>
      </w:r>
      <w:r>
        <w:rPr>
          <w:noProof/>
        </w:rPr>
        <w:instrText xml:space="preserve"> PAGEREF _Toc291495738 \h </w:instrText>
      </w:r>
      <w:r>
        <w:rPr>
          <w:noProof/>
        </w:rPr>
      </w:r>
      <w:r>
        <w:rPr>
          <w:noProof/>
        </w:rPr>
        <w:fldChar w:fldCharType="separate"/>
      </w:r>
      <w:r>
        <w:rPr>
          <w:noProof/>
        </w:rPr>
        <w:t>19</w:t>
      </w:r>
      <w:r>
        <w:rPr>
          <w:noProof/>
        </w:rPr>
        <w:fldChar w:fldCharType="end"/>
      </w:r>
    </w:p>
    <w:p w14:paraId="1232CF8A"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 a la Robótica</w:t>
      </w:r>
      <w:r>
        <w:rPr>
          <w:noProof/>
        </w:rPr>
        <w:tab/>
      </w:r>
      <w:r>
        <w:rPr>
          <w:noProof/>
        </w:rPr>
        <w:fldChar w:fldCharType="begin"/>
      </w:r>
      <w:r>
        <w:rPr>
          <w:noProof/>
        </w:rPr>
        <w:instrText xml:space="preserve"> PAGEREF _Toc291495739 \h </w:instrText>
      </w:r>
      <w:r>
        <w:rPr>
          <w:noProof/>
        </w:rPr>
      </w:r>
      <w:r>
        <w:rPr>
          <w:noProof/>
        </w:rPr>
        <w:fldChar w:fldCharType="separate"/>
      </w:r>
      <w:r>
        <w:rPr>
          <w:noProof/>
        </w:rPr>
        <w:t>20</w:t>
      </w:r>
      <w:r>
        <w:rPr>
          <w:noProof/>
        </w:rPr>
        <w:fldChar w:fldCharType="end"/>
      </w:r>
    </w:p>
    <w:p w14:paraId="4250A757"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Introducción</w:t>
      </w:r>
      <w:r>
        <w:rPr>
          <w:noProof/>
        </w:rPr>
        <w:tab/>
      </w:r>
      <w:r>
        <w:rPr>
          <w:noProof/>
        </w:rPr>
        <w:fldChar w:fldCharType="begin"/>
      </w:r>
      <w:r>
        <w:rPr>
          <w:noProof/>
        </w:rPr>
        <w:instrText xml:space="preserve"> PAGEREF _Toc291495740 \h </w:instrText>
      </w:r>
      <w:r>
        <w:rPr>
          <w:noProof/>
        </w:rPr>
      </w:r>
      <w:r>
        <w:rPr>
          <w:noProof/>
        </w:rPr>
        <w:fldChar w:fldCharType="separate"/>
      </w:r>
      <w:r>
        <w:rPr>
          <w:noProof/>
        </w:rPr>
        <w:t>20</w:t>
      </w:r>
      <w:r>
        <w:rPr>
          <w:noProof/>
        </w:rPr>
        <w:fldChar w:fldCharType="end"/>
      </w:r>
    </w:p>
    <w:p w14:paraId="2B309604"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1.2</w:t>
      </w:r>
      <w:r>
        <w:rPr>
          <w:rFonts w:asciiTheme="minorHAnsi" w:eastAsiaTheme="minorEastAsia" w:hAnsiTheme="minorHAnsi" w:cstheme="minorBidi"/>
          <w:b w:val="0"/>
          <w:noProof/>
          <w:szCs w:val="22"/>
          <w:lang w:val="es-ES"/>
        </w:rPr>
        <w:tab/>
      </w:r>
      <w:r>
        <w:rPr>
          <w:noProof/>
        </w:rPr>
        <w:t>Breve Historia de la Robótica</w:t>
      </w:r>
      <w:r>
        <w:rPr>
          <w:noProof/>
        </w:rPr>
        <w:tab/>
      </w:r>
      <w:r>
        <w:rPr>
          <w:noProof/>
        </w:rPr>
        <w:fldChar w:fldCharType="begin"/>
      </w:r>
      <w:r>
        <w:rPr>
          <w:noProof/>
        </w:rPr>
        <w:instrText xml:space="preserve"> PAGEREF _Toc291495741 \h </w:instrText>
      </w:r>
      <w:r>
        <w:rPr>
          <w:noProof/>
        </w:rPr>
      </w:r>
      <w:r>
        <w:rPr>
          <w:noProof/>
        </w:rPr>
        <w:fldChar w:fldCharType="separate"/>
      </w:r>
      <w:r>
        <w:rPr>
          <w:noProof/>
        </w:rPr>
        <w:t>20</w:t>
      </w:r>
      <w:r>
        <w:rPr>
          <w:noProof/>
        </w:rPr>
        <w:fldChar w:fldCharType="end"/>
      </w:r>
    </w:p>
    <w:p w14:paraId="01F7D007"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1.3</w:t>
      </w:r>
      <w:r>
        <w:rPr>
          <w:rFonts w:asciiTheme="minorHAnsi" w:eastAsiaTheme="minorEastAsia" w:hAnsiTheme="minorHAnsi" w:cstheme="minorBidi"/>
          <w:b w:val="0"/>
          <w:noProof/>
          <w:szCs w:val="22"/>
          <w:lang w:val="es-ES"/>
        </w:rPr>
        <w:tab/>
      </w:r>
      <w:r>
        <w:rPr>
          <w:noProof/>
        </w:rPr>
        <w:t>Clasificación de Robots</w:t>
      </w:r>
      <w:r>
        <w:rPr>
          <w:noProof/>
        </w:rPr>
        <w:tab/>
      </w:r>
      <w:r>
        <w:rPr>
          <w:noProof/>
        </w:rPr>
        <w:fldChar w:fldCharType="begin"/>
      </w:r>
      <w:r>
        <w:rPr>
          <w:noProof/>
        </w:rPr>
        <w:instrText xml:space="preserve"> PAGEREF _Toc291495742 \h </w:instrText>
      </w:r>
      <w:r>
        <w:rPr>
          <w:noProof/>
        </w:rPr>
      </w:r>
      <w:r>
        <w:rPr>
          <w:noProof/>
        </w:rPr>
        <w:fldChar w:fldCharType="separate"/>
      </w:r>
      <w:r>
        <w:rPr>
          <w:noProof/>
        </w:rPr>
        <w:t>23</w:t>
      </w:r>
      <w:r>
        <w:rPr>
          <w:noProof/>
        </w:rPr>
        <w:fldChar w:fldCharType="end"/>
      </w:r>
    </w:p>
    <w:p w14:paraId="1AF45557" w14:textId="77777777" w:rsidR="00E87FDD" w:rsidRDefault="00E87FDD" w:rsidP="00E87FDD">
      <w:pPr>
        <w:pStyle w:val="TDC3"/>
        <w:tabs>
          <w:tab w:val="right" w:leader="dot" w:pos="7926"/>
        </w:tabs>
        <w:rPr>
          <w:rFonts w:asciiTheme="minorHAnsi" w:eastAsiaTheme="minorEastAsia" w:hAnsiTheme="minorHAnsi" w:cstheme="minorBidi"/>
          <w:noProof/>
          <w:sz w:val="22"/>
          <w:szCs w:val="22"/>
          <w:lang w:val="es-ES"/>
        </w:rPr>
      </w:pPr>
      <w:r>
        <w:rPr>
          <w:noProof/>
        </w:rPr>
        <w:t>1.3.1 Clasificación según su Generación:</w:t>
      </w:r>
      <w:r>
        <w:rPr>
          <w:noProof/>
        </w:rPr>
        <w:tab/>
      </w:r>
      <w:r>
        <w:rPr>
          <w:noProof/>
        </w:rPr>
        <w:fldChar w:fldCharType="begin"/>
      </w:r>
      <w:r>
        <w:rPr>
          <w:noProof/>
        </w:rPr>
        <w:instrText xml:space="preserve"> PAGEREF _Toc291495743 \h </w:instrText>
      </w:r>
      <w:r>
        <w:rPr>
          <w:noProof/>
        </w:rPr>
      </w:r>
      <w:r>
        <w:rPr>
          <w:noProof/>
        </w:rPr>
        <w:fldChar w:fldCharType="separate"/>
      </w:r>
      <w:r>
        <w:rPr>
          <w:noProof/>
        </w:rPr>
        <w:t>24</w:t>
      </w:r>
      <w:r>
        <w:rPr>
          <w:noProof/>
        </w:rPr>
        <w:fldChar w:fldCharType="end"/>
      </w:r>
    </w:p>
    <w:p w14:paraId="2A7AB84F" w14:textId="77777777" w:rsidR="00E87FDD" w:rsidRDefault="00E87FDD" w:rsidP="00E87FDD">
      <w:pPr>
        <w:pStyle w:val="TDC4"/>
        <w:tabs>
          <w:tab w:val="left" w:pos="3250"/>
          <w:tab w:val="right" w:leader="dot" w:pos="7926"/>
        </w:tabs>
        <w:rPr>
          <w:rFonts w:asciiTheme="minorHAnsi" w:eastAsiaTheme="minorEastAsia" w:hAnsiTheme="minorHAnsi" w:cstheme="minorBidi"/>
          <w:noProof/>
          <w:sz w:val="22"/>
          <w:szCs w:val="22"/>
          <w:lang w:val="es-ES"/>
        </w:rPr>
      </w:pPr>
      <w:r>
        <w:rPr>
          <w:noProof/>
        </w:rPr>
        <w:t xml:space="preserve">1.3.1.1 Primera Generación: </w:t>
      </w:r>
      <w:r>
        <w:rPr>
          <w:rFonts w:asciiTheme="minorHAnsi" w:eastAsiaTheme="minorEastAsia" w:hAnsiTheme="minorHAnsi" w:cstheme="minorBidi"/>
          <w:noProof/>
          <w:sz w:val="22"/>
          <w:szCs w:val="22"/>
          <w:lang w:val="es-ES"/>
        </w:rPr>
        <w:tab/>
      </w:r>
      <w:r>
        <w:rPr>
          <w:noProof/>
        </w:rPr>
        <w:t>Robots Play-Back.</w:t>
      </w:r>
      <w:r>
        <w:rPr>
          <w:noProof/>
        </w:rPr>
        <w:tab/>
      </w:r>
      <w:r>
        <w:rPr>
          <w:noProof/>
        </w:rPr>
        <w:fldChar w:fldCharType="begin"/>
      </w:r>
      <w:r>
        <w:rPr>
          <w:noProof/>
        </w:rPr>
        <w:instrText xml:space="preserve"> PAGEREF _Toc291495744 \h </w:instrText>
      </w:r>
      <w:r>
        <w:rPr>
          <w:noProof/>
        </w:rPr>
      </w:r>
      <w:r>
        <w:rPr>
          <w:noProof/>
        </w:rPr>
        <w:fldChar w:fldCharType="separate"/>
      </w:r>
      <w:r>
        <w:rPr>
          <w:noProof/>
        </w:rPr>
        <w:t>24</w:t>
      </w:r>
      <w:r>
        <w:rPr>
          <w:noProof/>
        </w:rPr>
        <w:fldChar w:fldCharType="end"/>
      </w:r>
    </w:p>
    <w:p w14:paraId="40FD870A"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1.3.1.2 Segunda Generación: Robots Controlados por Sensores.</w:t>
      </w:r>
      <w:r>
        <w:rPr>
          <w:noProof/>
        </w:rPr>
        <w:tab/>
      </w:r>
      <w:r>
        <w:rPr>
          <w:noProof/>
        </w:rPr>
        <w:fldChar w:fldCharType="begin"/>
      </w:r>
      <w:r>
        <w:rPr>
          <w:noProof/>
        </w:rPr>
        <w:instrText xml:space="preserve"> PAGEREF _Toc291495745 \h </w:instrText>
      </w:r>
      <w:r>
        <w:rPr>
          <w:noProof/>
        </w:rPr>
      </w:r>
      <w:r>
        <w:rPr>
          <w:noProof/>
        </w:rPr>
        <w:fldChar w:fldCharType="separate"/>
      </w:r>
      <w:r>
        <w:rPr>
          <w:noProof/>
        </w:rPr>
        <w:t>27</w:t>
      </w:r>
      <w:r>
        <w:rPr>
          <w:noProof/>
        </w:rPr>
        <w:fldChar w:fldCharType="end"/>
      </w:r>
    </w:p>
    <w:p w14:paraId="59326A64"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1.3.1.3 Tercera Generación: Robots Controlados por Visión.</w:t>
      </w:r>
      <w:r>
        <w:rPr>
          <w:noProof/>
        </w:rPr>
        <w:tab/>
      </w:r>
      <w:r>
        <w:rPr>
          <w:noProof/>
        </w:rPr>
        <w:fldChar w:fldCharType="begin"/>
      </w:r>
      <w:r>
        <w:rPr>
          <w:noProof/>
        </w:rPr>
        <w:instrText xml:space="preserve"> PAGEREF _Toc291495746 \h </w:instrText>
      </w:r>
      <w:r>
        <w:rPr>
          <w:noProof/>
        </w:rPr>
      </w:r>
      <w:r>
        <w:rPr>
          <w:noProof/>
        </w:rPr>
        <w:fldChar w:fldCharType="separate"/>
      </w:r>
      <w:r>
        <w:rPr>
          <w:noProof/>
        </w:rPr>
        <w:t>31</w:t>
      </w:r>
      <w:r>
        <w:rPr>
          <w:noProof/>
        </w:rPr>
        <w:fldChar w:fldCharType="end"/>
      </w:r>
    </w:p>
    <w:p w14:paraId="7E285D69"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1.3.1.4 Cuarta Generación: Robots Controlados Adaptablemente.</w:t>
      </w:r>
      <w:r>
        <w:rPr>
          <w:noProof/>
        </w:rPr>
        <w:tab/>
      </w:r>
      <w:r>
        <w:rPr>
          <w:noProof/>
        </w:rPr>
        <w:fldChar w:fldCharType="begin"/>
      </w:r>
      <w:r>
        <w:rPr>
          <w:noProof/>
        </w:rPr>
        <w:instrText xml:space="preserve"> PAGEREF _Toc291495747 \h </w:instrText>
      </w:r>
      <w:r>
        <w:rPr>
          <w:noProof/>
        </w:rPr>
      </w:r>
      <w:r>
        <w:rPr>
          <w:noProof/>
        </w:rPr>
        <w:fldChar w:fldCharType="separate"/>
      </w:r>
      <w:r>
        <w:rPr>
          <w:noProof/>
        </w:rPr>
        <w:t>36</w:t>
      </w:r>
      <w:r>
        <w:rPr>
          <w:noProof/>
        </w:rPr>
        <w:fldChar w:fldCharType="end"/>
      </w:r>
    </w:p>
    <w:p w14:paraId="6D94723D" w14:textId="77777777" w:rsidR="00E87FDD" w:rsidRDefault="00E87FDD" w:rsidP="00E87FDD">
      <w:pPr>
        <w:pStyle w:val="TDC4"/>
        <w:tabs>
          <w:tab w:val="right" w:leader="dot" w:pos="7926"/>
        </w:tabs>
        <w:rPr>
          <w:rFonts w:asciiTheme="minorHAnsi" w:eastAsiaTheme="minorEastAsia" w:hAnsiTheme="minorHAnsi" w:cstheme="minorBidi"/>
          <w:noProof/>
          <w:sz w:val="22"/>
          <w:szCs w:val="22"/>
          <w:lang w:val="es-ES"/>
        </w:rPr>
      </w:pPr>
      <w:r>
        <w:rPr>
          <w:noProof/>
        </w:rPr>
        <w:t>1.3.1.5 Quinta Generación: Robots con Inteligencia Artificial.</w:t>
      </w:r>
      <w:r>
        <w:rPr>
          <w:noProof/>
        </w:rPr>
        <w:tab/>
      </w:r>
      <w:r>
        <w:rPr>
          <w:noProof/>
        </w:rPr>
        <w:fldChar w:fldCharType="begin"/>
      </w:r>
      <w:r>
        <w:rPr>
          <w:noProof/>
        </w:rPr>
        <w:instrText xml:space="preserve"> PAGEREF _Toc291495748 \h </w:instrText>
      </w:r>
      <w:r>
        <w:rPr>
          <w:noProof/>
        </w:rPr>
      </w:r>
      <w:r>
        <w:rPr>
          <w:noProof/>
        </w:rPr>
        <w:fldChar w:fldCharType="separate"/>
      </w:r>
      <w:r>
        <w:rPr>
          <w:noProof/>
        </w:rPr>
        <w:t>40</w:t>
      </w:r>
      <w:r>
        <w:rPr>
          <w:noProof/>
        </w:rPr>
        <w:fldChar w:fldCharType="end"/>
      </w:r>
    </w:p>
    <w:p w14:paraId="72EF79FB"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Parte III</w:t>
      </w:r>
      <w:r>
        <w:rPr>
          <w:rFonts w:asciiTheme="minorHAnsi" w:eastAsiaTheme="minorEastAsia" w:hAnsiTheme="minorHAnsi" w:cstheme="minorBidi"/>
          <w:b w:val="0"/>
          <w:i w:val="0"/>
          <w:noProof/>
          <w:sz w:val="22"/>
          <w:szCs w:val="22"/>
          <w:lang w:val="es-ES"/>
        </w:rPr>
        <w:tab/>
      </w:r>
      <w:r>
        <w:rPr>
          <w:noProof/>
        </w:rPr>
        <w:t>El Problema</w:t>
      </w:r>
      <w:r>
        <w:rPr>
          <w:noProof/>
        </w:rPr>
        <w:tab/>
      </w:r>
      <w:r>
        <w:rPr>
          <w:noProof/>
        </w:rPr>
        <w:fldChar w:fldCharType="begin"/>
      </w:r>
      <w:r>
        <w:rPr>
          <w:noProof/>
        </w:rPr>
        <w:instrText xml:space="preserve"> PAGEREF _Toc291495749 \h </w:instrText>
      </w:r>
      <w:r>
        <w:rPr>
          <w:noProof/>
        </w:rPr>
      </w:r>
      <w:r>
        <w:rPr>
          <w:noProof/>
        </w:rPr>
        <w:fldChar w:fldCharType="separate"/>
      </w:r>
      <w:r>
        <w:rPr>
          <w:noProof/>
        </w:rPr>
        <w:t>41</w:t>
      </w:r>
      <w:r>
        <w:rPr>
          <w:noProof/>
        </w:rPr>
        <w:fldChar w:fldCharType="end"/>
      </w:r>
    </w:p>
    <w:p w14:paraId="68277AB5"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lastRenderedPageBreak/>
        <w:t>Capítulo 1</w:t>
      </w:r>
      <w:r>
        <w:rPr>
          <w:rFonts w:asciiTheme="minorHAnsi" w:eastAsiaTheme="minorEastAsia" w:hAnsiTheme="minorHAnsi" w:cstheme="minorBidi"/>
          <w:b w:val="0"/>
          <w:i w:val="0"/>
          <w:noProof/>
          <w:sz w:val="22"/>
          <w:szCs w:val="22"/>
          <w:lang w:val="es-ES"/>
        </w:rPr>
        <w:tab/>
      </w:r>
      <w:r>
        <w:rPr>
          <w:noProof/>
        </w:rPr>
        <w:t>Introducción</w:t>
      </w:r>
      <w:r>
        <w:rPr>
          <w:noProof/>
        </w:rPr>
        <w:tab/>
      </w:r>
      <w:r>
        <w:rPr>
          <w:noProof/>
        </w:rPr>
        <w:fldChar w:fldCharType="begin"/>
      </w:r>
      <w:r>
        <w:rPr>
          <w:noProof/>
        </w:rPr>
        <w:instrText xml:space="preserve"> PAGEREF _Toc291495750 \h </w:instrText>
      </w:r>
      <w:r>
        <w:rPr>
          <w:noProof/>
        </w:rPr>
      </w:r>
      <w:r>
        <w:rPr>
          <w:noProof/>
        </w:rPr>
        <w:fldChar w:fldCharType="separate"/>
      </w:r>
      <w:r>
        <w:rPr>
          <w:noProof/>
        </w:rPr>
        <w:t>42</w:t>
      </w:r>
      <w:r>
        <w:rPr>
          <w:noProof/>
        </w:rPr>
        <w:fldChar w:fldCharType="end"/>
      </w:r>
    </w:p>
    <w:p w14:paraId="4D9B5A94"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Capítulo 2</w:t>
      </w:r>
      <w:r>
        <w:rPr>
          <w:rFonts w:asciiTheme="minorHAnsi" w:eastAsiaTheme="minorEastAsia" w:hAnsiTheme="minorHAnsi" w:cstheme="minorBidi"/>
          <w:b w:val="0"/>
          <w:i w:val="0"/>
          <w:noProof/>
          <w:sz w:val="22"/>
          <w:szCs w:val="22"/>
          <w:lang w:val="es-ES"/>
        </w:rPr>
        <w:tab/>
      </w:r>
      <w:r>
        <w:rPr>
          <w:noProof/>
        </w:rPr>
        <w:t>Solución</w:t>
      </w:r>
      <w:r>
        <w:rPr>
          <w:noProof/>
        </w:rPr>
        <w:tab/>
      </w:r>
      <w:r>
        <w:rPr>
          <w:noProof/>
        </w:rPr>
        <w:fldChar w:fldCharType="begin"/>
      </w:r>
      <w:r>
        <w:rPr>
          <w:noProof/>
        </w:rPr>
        <w:instrText xml:space="preserve"> PAGEREF _Toc291495751 \h </w:instrText>
      </w:r>
      <w:r>
        <w:rPr>
          <w:noProof/>
        </w:rPr>
      </w:r>
      <w:r>
        <w:rPr>
          <w:noProof/>
        </w:rPr>
        <w:fldChar w:fldCharType="separate"/>
      </w:r>
      <w:r>
        <w:rPr>
          <w:noProof/>
        </w:rPr>
        <w:t>43</w:t>
      </w:r>
      <w:r>
        <w:rPr>
          <w:noProof/>
        </w:rPr>
        <w:fldChar w:fldCharType="end"/>
      </w:r>
    </w:p>
    <w:p w14:paraId="5BEEBE06"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2.1</w:t>
      </w:r>
      <w:r>
        <w:rPr>
          <w:rFonts w:asciiTheme="minorHAnsi" w:eastAsiaTheme="minorEastAsia" w:hAnsiTheme="minorHAnsi" w:cstheme="minorBidi"/>
          <w:b w:val="0"/>
          <w:noProof/>
          <w:szCs w:val="22"/>
          <w:lang w:val="es-ES"/>
        </w:rPr>
        <w:tab/>
      </w:r>
      <w:r>
        <w:rPr>
          <w:noProof/>
        </w:rPr>
        <w:t>La plataforma del Robot</w:t>
      </w:r>
      <w:r>
        <w:rPr>
          <w:noProof/>
        </w:rPr>
        <w:tab/>
      </w:r>
      <w:r>
        <w:rPr>
          <w:noProof/>
        </w:rPr>
        <w:fldChar w:fldCharType="begin"/>
      </w:r>
      <w:r>
        <w:rPr>
          <w:noProof/>
        </w:rPr>
        <w:instrText xml:space="preserve"> PAGEREF _Toc291495752 \h </w:instrText>
      </w:r>
      <w:r>
        <w:rPr>
          <w:noProof/>
        </w:rPr>
      </w:r>
      <w:r>
        <w:rPr>
          <w:noProof/>
        </w:rPr>
        <w:fldChar w:fldCharType="separate"/>
      </w:r>
      <w:r>
        <w:rPr>
          <w:noProof/>
        </w:rPr>
        <w:t>43</w:t>
      </w:r>
      <w:r>
        <w:rPr>
          <w:noProof/>
        </w:rPr>
        <w:fldChar w:fldCharType="end"/>
      </w:r>
    </w:p>
    <w:p w14:paraId="70FCD959"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2.2</w:t>
      </w:r>
      <w:r>
        <w:rPr>
          <w:rFonts w:asciiTheme="minorHAnsi" w:eastAsiaTheme="minorEastAsia" w:hAnsiTheme="minorHAnsi" w:cstheme="minorBidi"/>
          <w:b w:val="0"/>
          <w:noProof/>
          <w:szCs w:val="22"/>
          <w:lang w:val="es-ES"/>
        </w:rPr>
        <w:tab/>
      </w:r>
      <w:r>
        <w:rPr>
          <w:noProof/>
        </w:rPr>
        <w:t>La plataforma en el centro comercial</w:t>
      </w:r>
      <w:r>
        <w:rPr>
          <w:noProof/>
        </w:rPr>
        <w:tab/>
      </w:r>
      <w:r>
        <w:rPr>
          <w:noProof/>
        </w:rPr>
        <w:fldChar w:fldCharType="begin"/>
      </w:r>
      <w:r>
        <w:rPr>
          <w:noProof/>
        </w:rPr>
        <w:instrText xml:space="preserve"> PAGEREF _Toc291495753 \h </w:instrText>
      </w:r>
      <w:r>
        <w:rPr>
          <w:noProof/>
        </w:rPr>
      </w:r>
      <w:r>
        <w:rPr>
          <w:noProof/>
        </w:rPr>
        <w:fldChar w:fldCharType="separate"/>
      </w:r>
      <w:r>
        <w:rPr>
          <w:noProof/>
        </w:rPr>
        <w:t>43</w:t>
      </w:r>
      <w:r>
        <w:rPr>
          <w:noProof/>
        </w:rPr>
        <w:fldChar w:fldCharType="end"/>
      </w:r>
    </w:p>
    <w:p w14:paraId="2F2B1E20"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2.3</w:t>
      </w:r>
      <w:r>
        <w:rPr>
          <w:rFonts w:asciiTheme="minorHAnsi" w:eastAsiaTheme="minorEastAsia" w:hAnsiTheme="minorHAnsi" w:cstheme="minorBidi"/>
          <w:b w:val="0"/>
          <w:noProof/>
          <w:szCs w:val="22"/>
          <w:lang w:val="es-ES"/>
        </w:rPr>
        <w:tab/>
      </w:r>
      <w:r>
        <w:rPr>
          <w:noProof/>
        </w:rPr>
        <w:t>La plataforma Software</w:t>
      </w:r>
      <w:r>
        <w:rPr>
          <w:noProof/>
        </w:rPr>
        <w:tab/>
      </w:r>
      <w:r>
        <w:rPr>
          <w:noProof/>
        </w:rPr>
        <w:fldChar w:fldCharType="begin"/>
      </w:r>
      <w:r>
        <w:rPr>
          <w:noProof/>
        </w:rPr>
        <w:instrText xml:space="preserve"> PAGEREF _Toc291495754 \h </w:instrText>
      </w:r>
      <w:r>
        <w:rPr>
          <w:noProof/>
        </w:rPr>
      </w:r>
      <w:r>
        <w:rPr>
          <w:noProof/>
        </w:rPr>
        <w:fldChar w:fldCharType="separate"/>
      </w:r>
      <w:r>
        <w:rPr>
          <w:noProof/>
        </w:rPr>
        <w:t>43</w:t>
      </w:r>
      <w:r>
        <w:rPr>
          <w:noProof/>
        </w:rPr>
        <w:fldChar w:fldCharType="end"/>
      </w:r>
    </w:p>
    <w:p w14:paraId="242F6F98"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Capítulo 3</w:t>
      </w:r>
      <w:r>
        <w:rPr>
          <w:rFonts w:asciiTheme="minorHAnsi" w:eastAsiaTheme="minorEastAsia" w:hAnsiTheme="minorHAnsi" w:cstheme="minorBidi"/>
          <w:b w:val="0"/>
          <w:i w:val="0"/>
          <w:noProof/>
          <w:sz w:val="22"/>
          <w:szCs w:val="22"/>
          <w:lang w:val="es-ES"/>
        </w:rPr>
        <w:tab/>
      </w:r>
      <w:r>
        <w:rPr>
          <w:noProof/>
        </w:rPr>
        <w:t>Valoración Final</w:t>
      </w:r>
      <w:r>
        <w:rPr>
          <w:noProof/>
        </w:rPr>
        <w:tab/>
      </w:r>
      <w:r>
        <w:rPr>
          <w:noProof/>
        </w:rPr>
        <w:fldChar w:fldCharType="begin"/>
      </w:r>
      <w:r>
        <w:rPr>
          <w:noProof/>
        </w:rPr>
        <w:instrText xml:space="preserve"> PAGEREF _Toc291495755 \h </w:instrText>
      </w:r>
      <w:r>
        <w:rPr>
          <w:noProof/>
        </w:rPr>
      </w:r>
      <w:r>
        <w:rPr>
          <w:noProof/>
        </w:rPr>
        <w:fldChar w:fldCharType="separate"/>
      </w:r>
      <w:r>
        <w:rPr>
          <w:noProof/>
        </w:rPr>
        <w:t>44</w:t>
      </w:r>
      <w:r>
        <w:rPr>
          <w:noProof/>
        </w:rPr>
        <w:fldChar w:fldCharType="end"/>
      </w:r>
    </w:p>
    <w:p w14:paraId="4AD8D603"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3.1</w:t>
      </w:r>
      <w:r>
        <w:rPr>
          <w:rFonts w:asciiTheme="minorHAnsi" w:eastAsiaTheme="minorEastAsia" w:hAnsiTheme="minorHAnsi" w:cstheme="minorBidi"/>
          <w:b w:val="0"/>
          <w:noProof/>
          <w:szCs w:val="22"/>
          <w:lang w:val="es-ES"/>
        </w:rPr>
        <w:tab/>
      </w:r>
      <w:r>
        <w:rPr>
          <w:noProof/>
        </w:rPr>
        <w:t>Conclusiones</w:t>
      </w:r>
      <w:r>
        <w:rPr>
          <w:noProof/>
        </w:rPr>
        <w:tab/>
      </w:r>
      <w:r>
        <w:rPr>
          <w:noProof/>
        </w:rPr>
        <w:fldChar w:fldCharType="begin"/>
      </w:r>
      <w:r>
        <w:rPr>
          <w:noProof/>
        </w:rPr>
        <w:instrText xml:space="preserve"> PAGEREF _Toc291495756 \h </w:instrText>
      </w:r>
      <w:r>
        <w:rPr>
          <w:noProof/>
        </w:rPr>
      </w:r>
      <w:r>
        <w:rPr>
          <w:noProof/>
        </w:rPr>
        <w:fldChar w:fldCharType="separate"/>
      </w:r>
      <w:r>
        <w:rPr>
          <w:noProof/>
        </w:rPr>
        <w:t>44</w:t>
      </w:r>
      <w:r>
        <w:rPr>
          <w:noProof/>
        </w:rPr>
        <w:fldChar w:fldCharType="end"/>
      </w:r>
    </w:p>
    <w:p w14:paraId="7B9708FA"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3.2</w:t>
      </w:r>
      <w:r>
        <w:rPr>
          <w:rFonts w:asciiTheme="minorHAnsi" w:eastAsiaTheme="minorEastAsia" w:hAnsiTheme="minorHAnsi" w:cstheme="minorBidi"/>
          <w:b w:val="0"/>
          <w:noProof/>
          <w:szCs w:val="22"/>
          <w:lang w:val="es-ES"/>
        </w:rPr>
        <w:tab/>
      </w:r>
      <w:r>
        <w:rPr>
          <w:noProof/>
        </w:rPr>
        <w:t>Aspectos Negativos</w:t>
      </w:r>
      <w:r>
        <w:rPr>
          <w:noProof/>
        </w:rPr>
        <w:tab/>
      </w:r>
      <w:r>
        <w:rPr>
          <w:noProof/>
        </w:rPr>
        <w:fldChar w:fldCharType="begin"/>
      </w:r>
      <w:r>
        <w:rPr>
          <w:noProof/>
        </w:rPr>
        <w:instrText xml:space="preserve"> PAGEREF _Toc291495757 \h </w:instrText>
      </w:r>
      <w:r>
        <w:rPr>
          <w:noProof/>
        </w:rPr>
      </w:r>
      <w:r>
        <w:rPr>
          <w:noProof/>
        </w:rPr>
        <w:fldChar w:fldCharType="separate"/>
      </w:r>
      <w:r>
        <w:rPr>
          <w:noProof/>
        </w:rPr>
        <w:t>44</w:t>
      </w:r>
      <w:r>
        <w:rPr>
          <w:noProof/>
        </w:rPr>
        <w:fldChar w:fldCharType="end"/>
      </w:r>
    </w:p>
    <w:p w14:paraId="6C40617E" w14:textId="77777777" w:rsidR="00E87FDD" w:rsidRDefault="00E87FDD" w:rsidP="00E87FDD">
      <w:pPr>
        <w:pStyle w:val="TDC2"/>
        <w:tabs>
          <w:tab w:val="left" w:pos="960"/>
          <w:tab w:val="right" w:leader="dot" w:pos="7926"/>
        </w:tabs>
        <w:rPr>
          <w:rFonts w:asciiTheme="minorHAnsi" w:eastAsiaTheme="minorEastAsia" w:hAnsiTheme="minorHAnsi" w:cstheme="minorBidi"/>
          <w:b w:val="0"/>
          <w:noProof/>
          <w:szCs w:val="22"/>
          <w:lang w:val="es-ES"/>
        </w:rPr>
      </w:pPr>
      <w:r>
        <w:rPr>
          <w:noProof/>
        </w:rPr>
        <w:t>3.3</w:t>
      </w:r>
      <w:r>
        <w:rPr>
          <w:rFonts w:asciiTheme="minorHAnsi" w:eastAsiaTheme="minorEastAsia" w:hAnsiTheme="minorHAnsi" w:cstheme="minorBidi"/>
          <w:b w:val="0"/>
          <w:noProof/>
          <w:szCs w:val="22"/>
          <w:lang w:val="es-ES"/>
        </w:rPr>
        <w:tab/>
      </w:r>
      <w:r>
        <w:rPr>
          <w:noProof/>
        </w:rPr>
        <w:t>Trabajos Futuros</w:t>
      </w:r>
      <w:r>
        <w:rPr>
          <w:noProof/>
        </w:rPr>
        <w:tab/>
      </w:r>
      <w:r>
        <w:rPr>
          <w:noProof/>
        </w:rPr>
        <w:fldChar w:fldCharType="begin"/>
      </w:r>
      <w:r>
        <w:rPr>
          <w:noProof/>
        </w:rPr>
        <w:instrText xml:space="preserve"> PAGEREF _Toc291495758 \h </w:instrText>
      </w:r>
      <w:r>
        <w:rPr>
          <w:noProof/>
        </w:rPr>
      </w:r>
      <w:r>
        <w:rPr>
          <w:noProof/>
        </w:rPr>
        <w:fldChar w:fldCharType="separate"/>
      </w:r>
      <w:r>
        <w:rPr>
          <w:noProof/>
        </w:rPr>
        <w:t>44</w:t>
      </w:r>
      <w:r>
        <w:rPr>
          <w:noProof/>
        </w:rPr>
        <w:fldChar w:fldCharType="end"/>
      </w:r>
    </w:p>
    <w:p w14:paraId="7CE91695" w14:textId="77777777" w:rsidR="00E87FDD" w:rsidRDefault="00E87FDD" w:rsidP="00E87FDD">
      <w:pPr>
        <w:pStyle w:val="TDC1"/>
        <w:rPr>
          <w:rFonts w:asciiTheme="minorHAnsi" w:eastAsiaTheme="minorEastAsia" w:hAnsiTheme="minorHAnsi" w:cstheme="minorBidi"/>
          <w:b w:val="0"/>
          <w:i w:val="0"/>
          <w:noProof/>
          <w:sz w:val="22"/>
          <w:szCs w:val="22"/>
          <w:lang w:val="es-ES"/>
        </w:rPr>
      </w:pPr>
      <w:r>
        <w:rPr>
          <w:noProof/>
        </w:rPr>
        <w:t>Bibliografía</w:t>
      </w:r>
      <w:r>
        <w:rPr>
          <w:noProof/>
        </w:rPr>
        <w:tab/>
      </w:r>
      <w:r>
        <w:rPr>
          <w:noProof/>
        </w:rPr>
        <w:fldChar w:fldCharType="begin"/>
      </w:r>
      <w:r>
        <w:rPr>
          <w:noProof/>
        </w:rPr>
        <w:instrText xml:space="preserve"> PAGEREF _Toc291495759 \h </w:instrText>
      </w:r>
      <w:r>
        <w:rPr>
          <w:noProof/>
        </w:rPr>
      </w:r>
      <w:r>
        <w:rPr>
          <w:noProof/>
        </w:rPr>
        <w:fldChar w:fldCharType="separate"/>
      </w:r>
      <w:r>
        <w:rPr>
          <w:noProof/>
        </w:rPr>
        <w:t>45</w:t>
      </w:r>
      <w:r>
        <w:rPr>
          <w:noProof/>
        </w:rPr>
        <w:fldChar w:fldCharType="end"/>
      </w:r>
    </w:p>
    <w:p w14:paraId="15143D0E" w14:textId="77777777" w:rsidR="00E87FDD" w:rsidRPr="003A6A41" w:rsidRDefault="00E87FDD" w:rsidP="00E87FDD">
      <w:pPr>
        <w:widowControl w:val="0"/>
      </w:pPr>
      <w:r w:rsidRPr="003A6A41">
        <w:fldChar w:fldCharType="end"/>
      </w:r>
    </w:p>
    <w:p w14:paraId="4476FD5B" w14:textId="77777777" w:rsidR="00E87FDD" w:rsidRPr="003A6A41" w:rsidRDefault="00E87FDD" w:rsidP="00E87FDD">
      <w:pPr>
        <w:widowControl w:val="0"/>
        <w:sectPr w:rsidR="00E87FDD" w:rsidRPr="003A6A41" w:rsidSect="00872D01">
          <w:headerReference w:type="default" r:id="rId12"/>
          <w:footerReference w:type="default" r:id="rId13"/>
          <w:pgSz w:w="11906" w:h="16838" w:code="9"/>
          <w:pgMar w:top="2325" w:right="1418" w:bottom="1644" w:left="2552" w:header="1077" w:footer="794" w:gutter="0"/>
          <w:pgNumType w:fmt="upperRoman" w:start="1"/>
          <w:cols w:space="720"/>
          <w:docGrid w:linePitch="326"/>
        </w:sectPr>
      </w:pPr>
    </w:p>
    <w:p w14:paraId="23E25989" w14:textId="77777777" w:rsidR="00E87FDD" w:rsidRPr="003A6A41" w:rsidRDefault="00E87FDD" w:rsidP="00E87FDD">
      <w:pPr>
        <w:widowControl w:val="0"/>
        <w:jc w:val="center"/>
        <w:rPr>
          <w:b/>
          <w:i/>
          <w:sz w:val="44"/>
          <w:szCs w:val="40"/>
        </w:rPr>
      </w:pPr>
    </w:p>
    <w:p w14:paraId="3D91AF91" w14:textId="77777777" w:rsidR="00E87FDD" w:rsidRPr="003A6A41" w:rsidRDefault="00E87FDD" w:rsidP="00E87FDD">
      <w:pPr>
        <w:widowControl w:val="0"/>
        <w:jc w:val="center"/>
        <w:rPr>
          <w:b/>
          <w:i/>
          <w:sz w:val="28"/>
          <w:szCs w:val="40"/>
        </w:rPr>
      </w:pPr>
    </w:p>
    <w:p w14:paraId="19091C81" w14:textId="77777777" w:rsidR="00E87FDD" w:rsidRPr="003A6A41" w:rsidRDefault="00E87FDD" w:rsidP="00E87FDD">
      <w:pPr>
        <w:widowControl w:val="0"/>
        <w:jc w:val="center"/>
        <w:outlineLvl w:val="0"/>
        <w:rPr>
          <w:b/>
          <w:i/>
          <w:sz w:val="44"/>
          <w:szCs w:val="40"/>
        </w:rPr>
      </w:pPr>
      <w:r w:rsidRPr="003A6A41">
        <w:rPr>
          <w:b/>
          <w:i/>
          <w:sz w:val="44"/>
          <w:szCs w:val="40"/>
        </w:rPr>
        <w:t>Índice de figuras</w:t>
      </w:r>
    </w:p>
    <w:p w14:paraId="0D9737A4" w14:textId="77777777" w:rsidR="00E87FDD" w:rsidRPr="003A6A41" w:rsidRDefault="00E87FDD" w:rsidP="00E87FDD">
      <w:pPr>
        <w:widowControl w:val="0"/>
        <w:jc w:val="left"/>
        <w:rPr>
          <w:sz w:val="20"/>
          <w:szCs w:val="20"/>
        </w:rPr>
      </w:pPr>
    </w:p>
    <w:p w14:paraId="7D3E3995" w14:textId="77777777" w:rsidR="00E87FDD" w:rsidRPr="003A6A41" w:rsidRDefault="00E87FDD" w:rsidP="00E87FDD">
      <w:pPr>
        <w:widowControl w:val="0"/>
        <w:jc w:val="left"/>
        <w:rPr>
          <w:sz w:val="20"/>
          <w:szCs w:val="20"/>
        </w:rPr>
      </w:pPr>
    </w:p>
    <w:p w14:paraId="5734135F"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r w:rsidRPr="003A6A41">
        <w:rPr>
          <w:sz w:val="20"/>
          <w:szCs w:val="20"/>
        </w:rPr>
        <w:fldChar w:fldCharType="begin"/>
      </w:r>
      <w:r w:rsidRPr="003A6A41">
        <w:rPr>
          <w:sz w:val="20"/>
          <w:szCs w:val="20"/>
        </w:rPr>
        <w:instrText xml:space="preserve"> TOC \h \z \c "Ilustración" </w:instrText>
      </w:r>
      <w:r w:rsidRPr="003A6A41">
        <w:rPr>
          <w:sz w:val="20"/>
          <w:szCs w:val="20"/>
        </w:rPr>
        <w:fldChar w:fldCharType="separate"/>
      </w:r>
      <w:hyperlink w:anchor="_Toc291495760" w:history="1">
        <w:r w:rsidRPr="00703906">
          <w:rPr>
            <w:rStyle w:val="Hipervnculo"/>
            <w:noProof/>
          </w:rPr>
          <w:t>Ilustración 1: Fases del Proyecto</w:t>
        </w:r>
        <w:r>
          <w:rPr>
            <w:noProof/>
            <w:webHidden/>
          </w:rPr>
          <w:tab/>
        </w:r>
        <w:r>
          <w:rPr>
            <w:noProof/>
            <w:webHidden/>
          </w:rPr>
          <w:fldChar w:fldCharType="begin"/>
        </w:r>
        <w:r>
          <w:rPr>
            <w:noProof/>
            <w:webHidden/>
          </w:rPr>
          <w:instrText xml:space="preserve"> PAGEREF _Toc291495760 \h </w:instrText>
        </w:r>
        <w:r>
          <w:rPr>
            <w:noProof/>
            <w:webHidden/>
          </w:rPr>
        </w:r>
        <w:r>
          <w:rPr>
            <w:noProof/>
            <w:webHidden/>
          </w:rPr>
          <w:fldChar w:fldCharType="separate"/>
        </w:r>
        <w:r>
          <w:rPr>
            <w:noProof/>
            <w:webHidden/>
          </w:rPr>
          <w:t>7</w:t>
        </w:r>
        <w:r>
          <w:rPr>
            <w:noProof/>
            <w:webHidden/>
          </w:rPr>
          <w:fldChar w:fldCharType="end"/>
        </w:r>
      </w:hyperlink>
    </w:p>
    <w:p w14:paraId="03D8024D"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hyperlink w:anchor="_Toc291495761" w:history="1">
        <w:r w:rsidRPr="00703906">
          <w:rPr>
            <w:rStyle w:val="Hipervnculo"/>
            <w:noProof/>
          </w:rPr>
          <w:t>Ilustración2: Planificación Temporal de las Actividades del Proyecto</w:t>
        </w:r>
        <w:r>
          <w:rPr>
            <w:noProof/>
            <w:webHidden/>
          </w:rPr>
          <w:tab/>
        </w:r>
        <w:r>
          <w:rPr>
            <w:noProof/>
            <w:webHidden/>
          </w:rPr>
          <w:fldChar w:fldCharType="begin"/>
        </w:r>
        <w:r>
          <w:rPr>
            <w:noProof/>
            <w:webHidden/>
          </w:rPr>
          <w:instrText xml:space="preserve"> PAGEREF _Toc291495761 \h </w:instrText>
        </w:r>
        <w:r>
          <w:rPr>
            <w:noProof/>
            <w:webHidden/>
          </w:rPr>
        </w:r>
        <w:r>
          <w:rPr>
            <w:noProof/>
            <w:webHidden/>
          </w:rPr>
          <w:fldChar w:fldCharType="separate"/>
        </w:r>
        <w:r>
          <w:rPr>
            <w:noProof/>
            <w:webHidden/>
          </w:rPr>
          <w:t>9</w:t>
        </w:r>
        <w:r>
          <w:rPr>
            <w:noProof/>
            <w:webHidden/>
          </w:rPr>
          <w:fldChar w:fldCharType="end"/>
        </w:r>
      </w:hyperlink>
    </w:p>
    <w:p w14:paraId="10DCEED6"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hyperlink w:anchor="_Toc291495762" w:history="1">
        <w:r w:rsidRPr="00703906">
          <w:rPr>
            <w:rStyle w:val="Hipervnculo"/>
            <w:noProof/>
          </w:rPr>
          <w:t>Ilustración 3: LEGO RXC.</w:t>
        </w:r>
        <w:r>
          <w:rPr>
            <w:noProof/>
            <w:webHidden/>
          </w:rPr>
          <w:tab/>
        </w:r>
        <w:r>
          <w:rPr>
            <w:noProof/>
            <w:webHidden/>
          </w:rPr>
          <w:fldChar w:fldCharType="begin"/>
        </w:r>
        <w:r>
          <w:rPr>
            <w:noProof/>
            <w:webHidden/>
          </w:rPr>
          <w:instrText xml:space="preserve"> PAGEREF _Toc291495762 \h </w:instrText>
        </w:r>
        <w:r>
          <w:rPr>
            <w:noProof/>
            <w:webHidden/>
          </w:rPr>
        </w:r>
        <w:r>
          <w:rPr>
            <w:noProof/>
            <w:webHidden/>
          </w:rPr>
          <w:fldChar w:fldCharType="separate"/>
        </w:r>
        <w:r>
          <w:rPr>
            <w:noProof/>
            <w:webHidden/>
          </w:rPr>
          <w:t>11</w:t>
        </w:r>
        <w:r>
          <w:rPr>
            <w:noProof/>
            <w:webHidden/>
          </w:rPr>
          <w:fldChar w:fldCharType="end"/>
        </w:r>
      </w:hyperlink>
    </w:p>
    <w:p w14:paraId="06C33753" w14:textId="77777777" w:rsidR="00E87FDD" w:rsidRPr="003A6A41" w:rsidRDefault="00E87FDD" w:rsidP="00E87FDD">
      <w:pPr>
        <w:widowControl w:val="0"/>
        <w:jc w:val="left"/>
        <w:rPr>
          <w:sz w:val="22"/>
          <w:szCs w:val="22"/>
        </w:rPr>
      </w:pPr>
      <w:r w:rsidRPr="003A6A41">
        <w:rPr>
          <w:sz w:val="20"/>
          <w:szCs w:val="20"/>
        </w:rPr>
        <w:fldChar w:fldCharType="end"/>
      </w:r>
    </w:p>
    <w:p w14:paraId="0A2E2BBF" w14:textId="77777777" w:rsidR="00E87FDD" w:rsidRPr="003A6A41" w:rsidRDefault="00E87FDD" w:rsidP="00E87FDD">
      <w:pPr>
        <w:widowControl w:val="0"/>
        <w:jc w:val="left"/>
      </w:pPr>
    </w:p>
    <w:p w14:paraId="2850E188" w14:textId="77777777" w:rsidR="00E87FDD" w:rsidRPr="003A6A41" w:rsidRDefault="00E87FDD" w:rsidP="00E87FDD">
      <w:pPr>
        <w:widowControl w:val="0"/>
        <w:jc w:val="left"/>
        <w:sectPr w:rsidR="00E87FDD" w:rsidRPr="003A6A41">
          <w:headerReference w:type="default" r:id="rId14"/>
          <w:pgSz w:w="11906" w:h="16838" w:code="9"/>
          <w:pgMar w:top="2325" w:right="1418" w:bottom="1644" w:left="2552" w:header="1077" w:footer="794" w:gutter="0"/>
          <w:pgNumType w:fmt="upperRoman"/>
          <w:cols w:space="720"/>
          <w:docGrid w:linePitch="326"/>
        </w:sectPr>
      </w:pPr>
    </w:p>
    <w:p w14:paraId="41E8D926" w14:textId="77777777" w:rsidR="00E87FDD" w:rsidRPr="003A6A41" w:rsidRDefault="00E87FDD" w:rsidP="00E87FDD">
      <w:pPr>
        <w:widowControl w:val="0"/>
        <w:jc w:val="center"/>
        <w:rPr>
          <w:b/>
          <w:i/>
          <w:sz w:val="44"/>
        </w:rPr>
      </w:pPr>
    </w:p>
    <w:p w14:paraId="1CDF703B" w14:textId="77777777" w:rsidR="00E87FDD" w:rsidRPr="003A6A41" w:rsidRDefault="00E87FDD" w:rsidP="00E87FDD">
      <w:pPr>
        <w:widowControl w:val="0"/>
        <w:jc w:val="center"/>
        <w:rPr>
          <w:b/>
          <w:i/>
          <w:sz w:val="44"/>
        </w:rPr>
      </w:pPr>
    </w:p>
    <w:p w14:paraId="42E150B7" w14:textId="77777777" w:rsidR="00E87FDD" w:rsidRPr="003A6A41" w:rsidRDefault="00E87FDD" w:rsidP="00E87FDD">
      <w:pPr>
        <w:widowControl w:val="0"/>
        <w:jc w:val="center"/>
        <w:outlineLvl w:val="0"/>
        <w:rPr>
          <w:b/>
          <w:i/>
          <w:sz w:val="44"/>
        </w:rPr>
      </w:pPr>
      <w:r w:rsidRPr="003A6A41">
        <w:rPr>
          <w:b/>
          <w:i/>
          <w:sz w:val="44"/>
        </w:rPr>
        <w:t>Índice de tablas</w:t>
      </w:r>
    </w:p>
    <w:p w14:paraId="58E248AE" w14:textId="77777777" w:rsidR="00E87FDD" w:rsidRPr="003A6A41" w:rsidRDefault="00E87FDD" w:rsidP="00E87FDD">
      <w:pPr>
        <w:widowControl w:val="0"/>
      </w:pPr>
    </w:p>
    <w:p w14:paraId="7C0B30FF" w14:textId="77777777" w:rsidR="00E87FDD" w:rsidRPr="003A6A41" w:rsidRDefault="00E87FDD" w:rsidP="00E87FDD">
      <w:pPr>
        <w:widowControl w:val="0"/>
      </w:pPr>
    </w:p>
    <w:p w14:paraId="54639528" w14:textId="77777777" w:rsidR="00E87FDD" w:rsidRPr="003A6A41" w:rsidRDefault="00E87FDD" w:rsidP="00E87FDD">
      <w:pPr>
        <w:widowControl w:val="0"/>
        <w:rPr>
          <w:sz w:val="20"/>
        </w:rPr>
      </w:pPr>
    </w:p>
    <w:p w14:paraId="0B5DF660"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r w:rsidRPr="003A6A41">
        <w:rPr>
          <w:sz w:val="20"/>
        </w:rPr>
        <w:fldChar w:fldCharType="begin"/>
      </w:r>
      <w:r w:rsidRPr="003A6A41">
        <w:rPr>
          <w:sz w:val="20"/>
        </w:rPr>
        <w:instrText xml:space="preserve"> TOC \h \z \c "Tabla" </w:instrText>
      </w:r>
      <w:r w:rsidRPr="003A6A41">
        <w:rPr>
          <w:sz w:val="20"/>
        </w:rPr>
        <w:fldChar w:fldCharType="separate"/>
      </w:r>
      <w:hyperlink w:anchor="_Toc291605884" w:history="1">
        <w:r w:rsidRPr="00416AD3">
          <w:rPr>
            <w:rStyle w:val="Hipervnculo"/>
            <w:noProof/>
          </w:rPr>
          <w:t>Tabla 1: Resumen del Hardware del NXT</w:t>
        </w:r>
        <w:r>
          <w:rPr>
            <w:noProof/>
            <w:webHidden/>
          </w:rPr>
          <w:tab/>
        </w:r>
        <w:r>
          <w:rPr>
            <w:noProof/>
            <w:webHidden/>
          </w:rPr>
          <w:fldChar w:fldCharType="begin"/>
        </w:r>
        <w:r>
          <w:rPr>
            <w:noProof/>
            <w:webHidden/>
          </w:rPr>
          <w:instrText xml:space="preserve"> PAGEREF _Toc291605884 \h </w:instrText>
        </w:r>
        <w:r>
          <w:rPr>
            <w:noProof/>
            <w:webHidden/>
          </w:rPr>
        </w:r>
        <w:r>
          <w:rPr>
            <w:noProof/>
            <w:webHidden/>
          </w:rPr>
          <w:fldChar w:fldCharType="separate"/>
        </w:r>
        <w:r>
          <w:rPr>
            <w:noProof/>
            <w:webHidden/>
          </w:rPr>
          <w:t>49</w:t>
        </w:r>
        <w:r>
          <w:rPr>
            <w:noProof/>
            <w:webHidden/>
          </w:rPr>
          <w:fldChar w:fldCharType="end"/>
        </w:r>
      </w:hyperlink>
    </w:p>
    <w:p w14:paraId="2EC1885C" w14:textId="77777777" w:rsidR="00E87FDD" w:rsidRDefault="00E87FDD" w:rsidP="00E87FDD">
      <w:pPr>
        <w:pStyle w:val="Tabladeilustraciones"/>
        <w:tabs>
          <w:tab w:val="right" w:leader="dot" w:pos="7926"/>
        </w:tabs>
        <w:rPr>
          <w:rFonts w:asciiTheme="minorHAnsi" w:eastAsiaTheme="minorEastAsia" w:hAnsiTheme="minorHAnsi" w:cstheme="minorBidi"/>
          <w:noProof/>
          <w:sz w:val="22"/>
          <w:szCs w:val="22"/>
          <w:lang w:val="es-ES"/>
        </w:rPr>
      </w:pPr>
      <w:hyperlink w:anchor="_Toc291605885" w:history="1">
        <w:r w:rsidRPr="00416AD3">
          <w:rPr>
            <w:rStyle w:val="Hipervnculo"/>
            <w:noProof/>
          </w:rPr>
          <w:t>Tabla 2: Métodos para la clase Motor</w:t>
        </w:r>
        <w:r>
          <w:rPr>
            <w:noProof/>
            <w:webHidden/>
          </w:rPr>
          <w:tab/>
        </w:r>
        <w:r>
          <w:rPr>
            <w:noProof/>
            <w:webHidden/>
          </w:rPr>
          <w:fldChar w:fldCharType="begin"/>
        </w:r>
        <w:r>
          <w:rPr>
            <w:noProof/>
            <w:webHidden/>
          </w:rPr>
          <w:instrText xml:space="preserve"> PAGEREF _Toc291605885 \h </w:instrText>
        </w:r>
        <w:r>
          <w:rPr>
            <w:noProof/>
            <w:webHidden/>
          </w:rPr>
        </w:r>
        <w:r>
          <w:rPr>
            <w:noProof/>
            <w:webHidden/>
          </w:rPr>
          <w:fldChar w:fldCharType="separate"/>
        </w:r>
        <w:r>
          <w:rPr>
            <w:noProof/>
            <w:webHidden/>
          </w:rPr>
          <w:t>55</w:t>
        </w:r>
        <w:r>
          <w:rPr>
            <w:noProof/>
            <w:webHidden/>
          </w:rPr>
          <w:fldChar w:fldCharType="end"/>
        </w:r>
      </w:hyperlink>
    </w:p>
    <w:p w14:paraId="5198EFD6" w14:textId="77777777" w:rsidR="00E87FDD" w:rsidRPr="003A6A41" w:rsidRDefault="00E87FDD" w:rsidP="00E87FDD">
      <w:pPr>
        <w:widowControl w:val="0"/>
        <w:sectPr w:rsidR="00E87FDD" w:rsidRPr="003A6A41">
          <w:headerReference w:type="default" r:id="rId15"/>
          <w:footerReference w:type="default" r:id="rId16"/>
          <w:pgSz w:w="11906" w:h="16838" w:code="9"/>
          <w:pgMar w:top="2325" w:right="1418" w:bottom="1644" w:left="2552" w:header="1077" w:footer="794" w:gutter="0"/>
          <w:pgNumType w:start="1"/>
          <w:cols w:space="720"/>
          <w:docGrid w:linePitch="326"/>
        </w:sectPr>
      </w:pPr>
      <w:r w:rsidRPr="003A6A41">
        <w:rPr>
          <w:sz w:val="20"/>
        </w:rPr>
        <w:fldChar w:fldCharType="end"/>
      </w:r>
    </w:p>
    <w:p w14:paraId="7335CA58" w14:textId="77777777" w:rsidR="00E87FDD" w:rsidRPr="003A6A41" w:rsidRDefault="00E87FDD" w:rsidP="00E87FDD">
      <w:pPr>
        <w:pStyle w:val="Ttulo"/>
      </w:pPr>
      <w:bookmarkStart w:id="0" w:name="_Toc164138535"/>
      <w:r w:rsidRPr="003A6A41">
        <w:lastRenderedPageBreak/>
        <w:t xml:space="preserve"> </w:t>
      </w:r>
      <w:bookmarkStart w:id="1" w:name="_Toc291495726"/>
      <w:r w:rsidRPr="003A6A41">
        <w:t>Memoria</w:t>
      </w:r>
      <w:bookmarkEnd w:id="0"/>
      <w:bookmarkEnd w:id="1"/>
    </w:p>
    <w:p w14:paraId="71A0777E" w14:textId="77777777" w:rsidR="00E87FDD" w:rsidRPr="003A6A41" w:rsidRDefault="00E87FDD" w:rsidP="00E87FDD"/>
    <w:p w14:paraId="341521C6" w14:textId="77777777" w:rsidR="00E87FDD" w:rsidRPr="003A6A41" w:rsidRDefault="00E87FDD" w:rsidP="00E87FDD">
      <w:pPr>
        <w:pStyle w:val="Ttulo1"/>
      </w:pPr>
      <w:bookmarkStart w:id="2" w:name="_Ref518720195"/>
      <w:bookmarkStart w:id="3" w:name="_Toc164138536"/>
      <w:bookmarkStart w:id="4" w:name="_Toc291495727"/>
      <w:r w:rsidRPr="003A6A41">
        <w:lastRenderedPageBreak/>
        <w:t>Introducción</w:t>
      </w:r>
      <w:bookmarkEnd w:id="2"/>
      <w:bookmarkEnd w:id="3"/>
      <w:bookmarkEnd w:id="4"/>
    </w:p>
    <w:p w14:paraId="29BD6C4B" w14:textId="77777777" w:rsidR="00E87FDD" w:rsidRPr="00345CBF" w:rsidRDefault="00E87FDD" w:rsidP="00E87FDD">
      <w:pPr>
        <w:pStyle w:val="Normal-2"/>
      </w:pPr>
      <w:bookmarkStart w:id="5" w:name="_Toc164138538"/>
      <w:r>
        <w:rPr>
          <w:color w:val="1F497D" w:themeColor="text2"/>
        </w:rPr>
        <w:tab/>
      </w:r>
      <w:r w:rsidRPr="00345CBF">
        <w:t xml:space="preserve">La Organización Nacional de Ciegos de España </w:t>
      </w:r>
      <w:proofErr w:type="gramStart"/>
      <w:r w:rsidRPr="00345CBF">
        <w:t>( ONCE</w:t>
      </w:r>
      <w:proofErr w:type="gramEnd"/>
      <w:r w:rsidRPr="00345CBF">
        <w:t xml:space="preserv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62F03809" w14:textId="77777777" w:rsidR="00E87FDD" w:rsidRPr="00345CBF" w:rsidRDefault="00E87FDD" w:rsidP="00E87FDD">
      <w:pPr>
        <w:pStyle w:val="Normal-2"/>
      </w:pPr>
      <w:r w:rsidRPr="00345CBF">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34A2935A" w14:textId="77777777" w:rsidR="00E87FDD" w:rsidRPr="00345CBF" w:rsidRDefault="00E87FDD" w:rsidP="00E87FDD">
      <w:pPr>
        <w:pStyle w:val="Normal-2"/>
      </w:pPr>
      <w:r w:rsidRPr="003A6A41">
        <w:rPr>
          <w:color w:val="1F497D" w:themeColor="text2"/>
        </w:rPr>
        <w:tab/>
      </w:r>
      <w:r w:rsidRPr="00345CBF">
        <w:t xml:space="preserve">Hoy en día, en España, para adquirir un perro guía es necesario disponer de 10.000 euros aproximadamente, o apuntarse a una lista de entrega de la ONCE, con un tiempo medio de espera entre 5 y 7 años. </w:t>
      </w:r>
    </w:p>
    <w:p w14:paraId="5BFBB49E" w14:textId="77777777" w:rsidR="00E87FDD" w:rsidRPr="00345CBF" w:rsidRDefault="00E87FDD" w:rsidP="00E87FDD">
      <w:pPr>
        <w:pStyle w:val="Normal-2"/>
      </w:pPr>
      <w:r w:rsidRPr="003A6A41">
        <w:rPr>
          <w:color w:val="1F497D" w:themeColor="text2"/>
        </w:rPr>
        <w:lastRenderedPageBreak/>
        <w:tab/>
      </w:r>
      <w:r w:rsidRPr="00345CBF">
        <w:t>Este proyecto, pretende proponer una solución complementaria a los perros guía, que ayude a la movilidad de personas con discapacidad visual en entornos cerrados como puede ser un supermercado, un cine, un aeropuerto, etc.</w:t>
      </w:r>
    </w:p>
    <w:p w14:paraId="624CF1D4" w14:textId="77777777" w:rsidR="00E87FDD" w:rsidRPr="00345CBF" w:rsidRDefault="00E87FDD" w:rsidP="00E87FDD">
      <w:pPr>
        <w:pStyle w:val="Normal-2"/>
      </w:pPr>
      <w:r>
        <w:rPr>
          <w:color w:val="1F497D" w:themeColor="text2"/>
        </w:rPr>
        <w:t xml:space="preserve"> </w:t>
      </w:r>
      <w:r>
        <w:rPr>
          <w:color w:val="1F497D" w:themeColor="text2"/>
        </w:rPr>
        <w:tab/>
      </w:r>
      <w:r w:rsidRPr="00345CBF">
        <w:t xml:space="preserve">Según las definiciones aportadas anteriormente se puede afirmar que una máquina programada capaz de guiar a una persona con ceguera en un entorno cerrado entra en la definición de robot. </w:t>
      </w:r>
    </w:p>
    <w:p w14:paraId="3CE64974" w14:textId="77777777" w:rsidR="00E87FDD" w:rsidRPr="003A6A41" w:rsidRDefault="00E87FDD" w:rsidP="00E87FDD">
      <w:pPr>
        <w:rPr>
          <w:color w:val="1F497D" w:themeColor="text2"/>
        </w:rPr>
      </w:pPr>
    </w:p>
    <w:p w14:paraId="699CAF25" w14:textId="77777777" w:rsidR="00E87FDD" w:rsidRPr="003A6A41" w:rsidRDefault="00E87FDD" w:rsidP="00E87FDD">
      <w:pPr>
        <w:pStyle w:val="Ttulo2"/>
      </w:pPr>
      <w:bookmarkStart w:id="6" w:name="_Toc291495728"/>
      <w:r w:rsidRPr="003A6A41">
        <w:t>Motivación del proyecto</w:t>
      </w:r>
      <w:bookmarkEnd w:id="5"/>
      <w:bookmarkEnd w:id="6"/>
    </w:p>
    <w:p w14:paraId="3AF80DA3" w14:textId="77777777" w:rsidR="00E87FDD" w:rsidRPr="00BE436D" w:rsidRDefault="00E87FDD" w:rsidP="00E87FDD">
      <w:pPr>
        <w:rPr>
          <w:color w:val="FF0000"/>
        </w:rPr>
      </w:pPr>
      <w:r w:rsidRPr="00BE436D">
        <w:rPr>
          <w:color w:val="FF0000"/>
        </w:rPr>
        <w:t>(A la vista de los trabajos ya hechos se puede saber cuál es la motivación del proyecto) (Aquí hay que vender el proyecto y responder a la pregunta ¿Por qué alguien puede querer comprar este proyecto?) (Si fueseis comerciales, aquí es donde hay que convencer al público)</w:t>
      </w:r>
    </w:p>
    <w:p w14:paraId="592FEEF8" w14:textId="77777777" w:rsidR="00E87FDD" w:rsidRDefault="00E87FDD" w:rsidP="00E87FDD">
      <w:pPr>
        <w:pStyle w:val="Ttulo2"/>
      </w:pPr>
      <w:bookmarkStart w:id="7" w:name="_Toc164138539"/>
      <w:bookmarkStart w:id="8" w:name="_Toc291495729"/>
      <w:r w:rsidRPr="003A6A41">
        <w:t>Objetivos</w:t>
      </w:r>
      <w:bookmarkStart w:id="9" w:name="_Toc164138540"/>
      <w:bookmarkEnd w:id="7"/>
      <w:bookmarkEnd w:id="8"/>
    </w:p>
    <w:p w14:paraId="1EEF883F" w14:textId="77777777" w:rsidR="00E87FDD" w:rsidRDefault="00E87FDD" w:rsidP="00E87FDD">
      <w:pPr>
        <w:pStyle w:val="Normal-2"/>
      </w:pPr>
      <w:r>
        <w:t>El proyecto persigue dos objetivos paralelos claramente diferenciados:</w:t>
      </w:r>
    </w:p>
    <w:p w14:paraId="664A9ECB" w14:textId="77777777" w:rsidR="00E87FDD" w:rsidRPr="000F4BC3" w:rsidRDefault="00E87FDD" w:rsidP="00E87FDD">
      <w:pPr>
        <w:pStyle w:val="Normal-2"/>
        <w:numPr>
          <w:ilvl w:val="0"/>
          <w:numId w:val="13"/>
        </w:numPr>
        <w:ind w:left="426"/>
        <w:rPr>
          <w:b/>
        </w:rPr>
      </w:pPr>
      <w:r w:rsidRPr="000F4BC3">
        <w:rPr>
          <w:b/>
        </w:rPr>
        <w:t>Fomentar la robótica al servicio de la sociedad:</w:t>
      </w:r>
    </w:p>
    <w:p w14:paraId="57BABDA4" w14:textId="77777777" w:rsidR="00E87FDD" w:rsidRDefault="00E87FDD" w:rsidP="00E87FDD">
      <w:pPr>
        <w:pStyle w:val="Normal-2"/>
      </w:pPr>
      <w:r>
        <w:t xml:space="preserve">Entre los logros de la robótica se encuentra, la conquista de otros planeas, la sustitución de brazos y piernas, desactivación de </w:t>
      </w:r>
      <w:r>
        <w:lastRenderedPageBreak/>
        <w:t>bombas. Esto demuestra que la robótica brinda un sinfín de posibilidades.</w:t>
      </w:r>
    </w:p>
    <w:p w14:paraId="320A2BFF" w14:textId="77777777" w:rsidR="00E87FDD" w:rsidRDefault="00E87FDD" w:rsidP="00E87FDD">
      <w:pPr>
        <w:pStyle w:val="Normal-2"/>
      </w:pPr>
      <w:r>
        <w:t xml:space="preserve">Según la IFR </w:t>
      </w:r>
      <w:proofErr w:type="gramStart"/>
      <w:r>
        <w:t>( International</w:t>
      </w:r>
      <w:proofErr w:type="gramEnd"/>
      <w:r>
        <w:t xml:space="preserve"> </w:t>
      </w:r>
      <w:proofErr w:type="spellStart"/>
      <w:r>
        <w:t>Federation</w:t>
      </w:r>
      <w:proofErr w:type="spellEnd"/>
      <w:r>
        <w:t xml:space="preserve"> of </w:t>
      </w:r>
      <w:proofErr w:type="spellStart"/>
      <w:r>
        <w:t>Robotics</w:t>
      </w:r>
      <w:proofErr w:type="spellEnd"/>
      <w:r>
        <w:t>) se prevé un incremento en las ventas de robots domésticos del 16,4 % entre 2010 y 2013.</w:t>
      </w:r>
    </w:p>
    <w:p w14:paraId="4B46B34C" w14:textId="77777777" w:rsidR="00E87FDD" w:rsidRDefault="00E87FDD" w:rsidP="00E87FDD">
      <w:pPr>
        <w:pStyle w:val="Normal-2"/>
      </w:pPr>
      <w:r>
        <w:t>El incremento de las ventas demuestra un aumento del interés en la robótica de carácter doméstico, pero son muy pocas las universidades y centros escolares que tienen un departamento de robótica.</w:t>
      </w:r>
    </w:p>
    <w:p w14:paraId="72594665" w14:textId="77777777" w:rsidR="00E87FDD" w:rsidRDefault="00E87FDD" w:rsidP="00E87FDD">
      <w:pPr>
        <w:pStyle w:val="Normal-2"/>
      </w:pPr>
      <w:r>
        <w:t xml:space="preserve">La forma de colaborar con la expansión de la robótica es mediante la publicación de vídeos y contenido en internet, aumentando así los resultados en Google. Otra forma de demostrar que la robótica está al alcance de todos en términos económicos, es utilizando el pack de robótica para estudiantes desarrollado por LEGO </w:t>
      </w:r>
      <w:proofErr w:type="spellStart"/>
      <w:r w:rsidRPr="000F4BC3">
        <w:t>Group</w:t>
      </w:r>
      <w:proofErr w:type="spellEnd"/>
      <w:r>
        <w:t xml:space="preserve"> y el MIT.</w:t>
      </w:r>
    </w:p>
    <w:p w14:paraId="65EE7E16" w14:textId="77777777" w:rsidR="00E87FDD" w:rsidRDefault="00E87FDD" w:rsidP="00E87FDD">
      <w:pPr>
        <w:pStyle w:val="Normal-2"/>
        <w:rPr>
          <w:b/>
          <w:smallCaps/>
        </w:rPr>
      </w:pPr>
    </w:p>
    <w:p w14:paraId="0967F354" w14:textId="77777777" w:rsidR="00E87FDD" w:rsidRDefault="00E87FDD" w:rsidP="00E87FDD">
      <w:pPr>
        <w:pStyle w:val="Normal-2"/>
        <w:numPr>
          <w:ilvl w:val="0"/>
          <w:numId w:val="13"/>
        </w:numPr>
        <w:ind w:left="0"/>
        <w:rPr>
          <w:b/>
        </w:rPr>
      </w:pPr>
      <w:r w:rsidRPr="000F4BC3">
        <w:rPr>
          <w:b/>
        </w:rPr>
        <w:t>Crear un robot para guiar a personas ciegas a través de un supermercado.</w:t>
      </w:r>
    </w:p>
    <w:p w14:paraId="73EE8F1E" w14:textId="77777777" w:rsidR="00E87FDD" w:rsidRDefault="00E87FDD" w:rsidP="00E87FDD">
      <w:pPr>
        <w:pStyle w:val="Normal-2"/>
      </w:pPr>
      <w:r>
        <w:t xml:space="preserve">Las personas con déficit visual son tan solo la punta del iceberg de las personas que tiene problemas de movilidad en diferentes entornos. El robot planteado, está enfocado en personas con déficit </w:t>
      </w:r>
      <w:r>
        <w:lastRenderedPageBreak/>
        <w:t>visual, pero pretende poder ser extrapolado a todas las personas con problemas de movilidad.</w:t>
      </w:r>
    </w:p>
    <w:p w14:paraId="21F5552E" w14:textId="77777777" w:rsidR="00E87FDD" w:rsidRPr="000F4BC3"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p>
    <w:p w14:paraId="5BD1931C" w14:textId="77777777" w:rsidR="00E87FDD" w:rsidRPr="003A6A41" w:rsidRDefault="00E87FDD" w:rsidP="00E87FDD">
      <w:pPr>
        <w:pStyle w:val="Ttulo2"/>
      </w:pPr>
      <w:bookmarkStart w:id="10" w:name="_Toc291495730"/>
      <w:r w:rsidRPr="003A6A41">
        <w:t>Metodología / Solución desarrollada</w:t>
      </w:r>
      <w:bookmarkEnd w:id="9"/>
      <w:bookmarkEnd w:id="10"/>
    </w:p>
    <w:p w14:paraId="12058B5E" w14:textId="77777777" w:rsidR="00E87FDD" w:rsidRPr="003A6A41" w:rsidRDefault="00E87FDD" w:rsidP="00E87FDD">
      <w:pPr>
        <w:ind w:firstLine="708"/>
      </w:pPr>
      <w:r w:rsidRPr="003A6A41">
        <w:rPr>
          <w:rFonts w:ascii="Helvetica Neue Light" w:hAnsi="Helvetica Neue Light" w:cs="Helvetica Neue Light"/>
        </w:rPr>
        <w:t>El proyecto sigue un modelo de ingeniería del software denominado Modelo en Cascada. Este modelo está marcado por que la finalización de una fase marca el comienzo de la siguiente, tomando como datos de entrada los datos de la fase anterior.</w:t>
      </w:r>
    </w:p>
    <w:p w14:paraId="79C041BA" w14:textId="77777777" w:rsidR="00E87FDD" w:rsidRPr="003A6A41" w:rsidRDefault="00E87FDD" w:rsidP="00E87FDD">
      <w:pPr>
        <w:jc w:val="center"/>
      </w:pPr>
      <w:r w:rsidRPr="003A6A41">
        <w:rPr>
          <w:noProof/>
          <w:lang w:val="es-ES"/>
        </w:rPr>
        <w:drawing>
          <wp:inline distT="0" distB="0" distL="0" distR="0" wp14:editId="75A4CCC8">
            <wp:extent cx="3561080" cy="3779520"/>
            <wp:effectExtent l="2540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561080" cy="3779520"/>
                    </a:xfrm>
                    <a:prstGeom prst="rect">
                      <a:avLst/>
                    </a:prstGeom>
                    <a:noFill/>
                    <a:ln w="9525">
                      <a:noFill/>
                      <a:miter lim="800000"/>
                      <a:headEnd/>
                      <a:tailEnd/>
                    </a:ln>
                  </pic:spPr>
                </pic:pic>
              </a:graphicData>
            </a:graphic>
          </wp:inline>
        </w:drawing>
      </w:r>
    </w:p>
    <w:p w14:paraId="5FA67FB1" w14:textId="77777777" w:rsidR="00E87FDD" w:rsidRPr="003A6A41" w:rsidRDefault="00E87FDD" w:rsidP="00E87FDD">
      <w:pPr>
        <w:pStyle w:val="Epgrafe"/>
      </w:pPr>
      <w:bookmarkStart w:id="11" w:name="_Toc291495760"/>
      <w:r w:rsidRPr="003A6A41">
        <w:t xml:space="preserve">Ilustración </w:t>
      </w:r>
      <w:r w:rsidRPr="003A6A41">
        <w:fldChar w:fldCharType="begin"/>
      </w:r>
      <w:r w:rsidRPr="003A6A41">
        <w:instrText xml:space="preserve"> SEQ Ilustración \* ARABIC </w:instrText>
      </w:r>
      <w:r w:rsidRPr="003A6A41">
        <w:fldChar w:fldCharType="separate"/>
      </w:r>
      <w:r>
        <w:rPr>
          <w:noProof/>
        </w:rPr>
        <w:t>1</w:t>
      </w:r>
      <w:r w:rsidRPr="003A6A41">
        <w:rPr>
          <w:noProof/>
        </w:rPr>
        <w:fldChar w:fldCharType="end"/>
      </w:r>
      <w:r w:rsidRPr="003A6A41">
        <w:rPr>
          <w:noProof/>
        </w:rPr>
        <w:t>:</w:t>
      </w:r>
      <w:r w:rsidRPr="003A6A41">
        <w:t xml:space="preserve"> Fases del Proyecto</w:t>
      </w:r>
      <w:bookmarkEnd w:id="11"/>
    </w:p>
    <w:p w14:paraId="117DA4B6" w14:textId="77777777" w:rsidR="00E87FDD" w:rsidRPr="003A6A41" w:rsidRDefault="00E87FDD" w:rsidP="00E87FDD">
      <w:pPr>
        <w:widowControl w:val="0"/>
        <w:numPr>
          <w:ilvl w:val="0"/>
          <w:numId w:val="3"/>
        </w:numPr>
        <w:tabs>
          <w:tab w:val="left" w:pos="20"/>
          <w:tab w:val="left" w:pos="38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lastRenderedPageBreak/>
        <w:t xml:space="preserve">     Estudios Previos:</w:t>
      </w:r>
    </w:p>
    <w:p w14:paraId="1C2493D1"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Para adquirir las bases necesaria para la realización de este proyecto, se ha decidido realizar un estudio teórico de la robótica. Con este estudio se pretenden adquirir las bases necesarias para desarrollar al completo un robot.</w:t>
      </w:r>
    </w:p>
    <w:p w14:paraId="42476728" w14:textId="77777777" w:rsidR="00E87FDD" w:rsidRPr="003A6A41" w:rsidRDefault="00E87FDD" w:rsidP="00E87FDD">
      <w:pPr>
        <w:widowControl w:val="0"/>
        <w:numPr>
          <w:ilvl w:val="0"/>
          <w:numId w:val="3"/>
        </w:numPr>
        <w:tabs>
          <w:tab w:val="left" w:pos="20"/>
          <w:tab w:val="left" w:pos="3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Identificación de Necesidades:</w:t>
      </w:r>
    </w:p>
    <w:p w14:paraId="484D4624"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En esta fase se pretende comprender el entorno global del problema que queremos soluciona. A continuación se elaborará el Documento de Conceptos del Sistema, donde se recogen los objetivos esperados.</w:t>
      </w:r>
    </w:p>
    <w:p w14:paraId="5788C066"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Análisis de Requisitos:</w:t>
      </w:r>
    </w:p>
    <w:p w14:paraId="3449E36B"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El objetivo de esta fase es alcanzar un conocimiento suficiente del robot, definiendo necesidades, problemas y requisitos. Se estudiará a “</w:t>
      </w:r>
      <w:proofErr w:type="spellStart"/>
      <w:r w:rsidRPr="003A6A41">
        <w:rPr>
          <w:rFonts w:ascii="Helvetica Neue Light" w:hAnsi="Helvetica Neue Light" w:cs="Helvetica Neue Light"/>
        </w:rPr>
        <w:t>maggie</w:t>
      </w:r>
      <w:proofErr w:type="spellEnd"/>
      <w:r w:rsidRPr="003A6A41">
        <w:rPr>
          <w:rFonts w:ascii="Helvetica Neue Light" w:hAnsi="Helvetica Neue Light" w:cs="Helvetica Neue Light"/>
        </w:rPr>
        <w:t>”, un robot desarrollado por la Universidad Carlos III de Madrid que fue desarrollado con el propósito de ayudar a personas ciegas.</w:t>
      </w:r>
    </w:p>
    <w:p w14:paraId="11A65BF6" w14:textId="77777777" w:rsidR="00E87FDD" w:rsidRPr="003A6A41" w:rsidRDefault="00E87FDD" w:rsidP="00E87FDD">
      <w:pPr>
        <w:widowControl w:val="0"/>
        <w:numPr>
          <w:ilvl w:val="0"/>
          <w:numId w:val="3"/>
        </w:numPr>
        <w:tabs>
          <w:tab w:val="left" w:pos="20"/>
          <w:tab w:val="left" w:pos="380"/>
          <w:tab w:val="left" w:pos="560"/>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Diseño de Arquitectura Técnica:</w:t>
      </w:r>
    </w:p>
    <w:p w14:paraId="3622A8E9"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firstLine="567"/>
        <w:jc w:val="left"/>
        <w:rPr>
          <w:rFonts w:ascii="Helvetica Neue Light" w:hAnsi="Helvetica Neue Light" w:cs="Helvetica Neue Light"/>
        </w:rPr>
      </w:pPr>
      <w:r w:rsidRPr="003A6A41">
        <w:rPr>
          <w:rFonts w:ascii="Helvetica Neue Light" w:hAnsi="Helvetica Neue Light" w:cs="Helvetica Neue Light"/>
        </w:rPr>
        <w:t xml:space="preserve">Tras el estudio de </w:t>
      </w:r>
      <w:proofErr w:type="gramStart"/>
      <w:r w:rsidRPr="003A6A41">
        <w:rPr>
          <w:rFonts w:ascii="Helvetica Neue Light" w:hAnsi="Helvetica Neue Light" w:cs="Helvetica Neue Light"/>
        </w:rPr>
        <w:t>las tecnología</w:t>
      </w:r>
      <w:proofErr w:type="gramEnd"/>
      <w:r w:rsidRPr="003A6A41">
        <w:rPr>
          <w:rFonts w:ascii="Helvetica Neue Light" w:hAnsi="Helvetica Neue Light" w:cs="Helvetica Neue Light"/>
        </w:rPr>
        <w:t xml:space="preserve"> existente s para el desarrollo de robots se pretende escoger la más adecuada para la implantación.</w:t>
      </w:r>
    </w:p>
    <w:p w14:paraId="6AB6C37D"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Diseño:</w:t>
      </w:r>
    </w:p>
    <w:p w14:paraId="0076923E"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 xml:space="preserve">Consiste en obtener los últimos detalles necesarios para la programación del robot. </w:t>
      </w:r>
    </w:p>
    <w:p w14:paraId="5FD5035A"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lastRenderedPageBreak/>
        <w:t xml:space="preserve">     Programación:</w:t>
      </w:r>
    </w:p>
    <w:p w14:paraId="09EE81B2"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En esta fase se generará el código necesario para que el robot tenga las funciones definidas en las fases anteriores.</w:t>
      </w:r>
    </w:p>
    <w:p w14:paraId="1DF23B1F" w14:textId="77777777" w:rsidR="00E87FDD" w:rsidRPr="003A6A41" w:rsidRDefault="00E87FDD" w:rsidP="00E87FDD">
      <w:pPr>
        <w:widowControl w:val="0"/>
        <w:numPr>
          <w:ilvl w:val="0"/>
          <w:numId w:val="3"/>
        </w:numPr>
        <w:tabs>
          <w:tab w:val="left" w:pos="20"/>
          <w:tab w:val="left" w:pos="38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Pruebas:</w:t>
      </w:r>
    </w:p>
    <w:p w14:paraId="70D2C33D"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Durante la programación se realizaran pruebas unitarias, pero una vez que el código esté terminado, se probará que el robot tiene la funcionalidad requerida.</w:t>
      </w:r>
    </w:p>
    <w:p w14:paraId="6098F717" w14:textId="77777777" w:rsidR="00E87FDD" w:rsidRPr="003A6A41" w:rsidRDefault="00E87FDD" w:rsidP="00E87FDD">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Implementación:</w:t>
      </w:r>
    </w:p>
    <w:p w14:paraId="674C17FA" w14:textId="77777777" w:rsidR="00E87FDD" w:rsidRPr="003A6A41" w:rsidRDefault="00E87FDD" w:rsidP="00E87FDD">
      <w:pPr>
        <w:rPr>
          <w:rFonts w:ascii="Helvetica Neue Light" w:hAnsi="Helvetica Neue Light" w:cs="Helvetica Neue Light"/>
        </w:rPr>
      </w:pPr>
      <w:r w:rsidRPr="003A6A41">
        <w:rPr>
          <w:rFonts w:ascii="Helvetica Neue Light" w:hAnsi="Helvetica Neue Light" w:cs="Helvetica Neue Light"/>
        </w:rPr>
        <w:tab/>
        <w:t>Se recreara un supermercado en miniatura para la demostración.</w:t>
      </w:r>
    </w:p>
    <w:p w14:paraId="6D40BDDD" w14:textId="77777777" w:rsidR="00E87FDD" w:rsidRPr="003A6A41" w:rsidRDefault="00E87FDD" w:rsidP="00E87FDD">
      <w:pPr>
        <w:keepNext/>
      </w:pPr>
      <w:r w:rsidRPr="003A6A41">
        <w:rPr>
          <w:noProof/>
          <w:lang w:val="es-ES"/>
        </w:rPr>
        <w:drawing>
          <wp:inline distT="0" distB="0" distL="0" distR="0" wp14:editId="4E510832">
            <wp:extent cx="5036820" cy="3497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6820" cy="34975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7C0C4A3" w14:textId="77777777" w:rsidR="00E87FDD" w:rsidRPr="003A6A41" w:rsidRDefault="00E87FDD" w:rsidP="00E87FDD">
      <w:pPr>
        <w:pStyle w:val="Epgrafe"/>
      </w:pPr>
      <w:bookmarkStart w:id="12" w:name="_Toc291495761"/>
      <w:r w:rsidRPr="003A6A41">
        <w:t>Ilustración</w:t>
      </w:r>
      <w:r w:rsidRPr="003A6A41">
        <w:fldChar w:fldCharType="begin"/>
      </w:r>
      <w:r w:rsidRPr="003A6A41">
        <w:instrText xml:space="preserve"> SEQ Ilustración \* ARABIC </w:instrText>
      </w:r>
      <w:r w:rsidRPr="003A6A41">
        <w:fldChar w:fldCharType="separate"/>
      </w:r>
      <w:r>
        <w:rPr>
          <w:noProof/>
        </w:rPr>
        <w:t>2</w:t>
      </w:r>
      <w:r w:rsidRPr="003A6A41">
        <w:rPr>
          <w:noProof/>
        </w:rPr>
        <w:fldChar w:fldCharType="end"/>
      </w:r>
      <w:r w:rsidRPr="003A6A41">
        <w:rPr>
          <w:noProof/>
        </w:rPr>
        <w:t xml:space="preserve">: </w:t>
      </w:r>
      <w:r w:rsidRPr="003A6A41">
        <w:t>Planificación Temporal de las Actividades del Proyecto</w:t>
      </w:r>
      <w:bookmarkEnd w:id="12"/>
    </w:p>
    <w:p w14:paraId="69449D12" w14:textId="77777777" w:rsidR="00E87FDD" w:rsidRPr="003A6A41" w:rsidRDefault="00E87FDD" w:rsidP="00E87FDD">
      <w:pPr>
        <w:pStyle w:val="Ttulo2"/>
      </w:pPr>
      <w:bookmarkStart w:id="13" w:name="_Toc164138541"/>
      <w:bookmarkStart w:id="14" w:name="_Toc291495731"/>
      <w:r w:rsidRPr="003A6A41">
        <w:lastRenderedPageBreak/>
        <w:t>Recursos</w:t>
      </w:r>
      <w:bookmarkEnd w:id="13"/>
      <w:bookmarkEnd w:id="14"/>
    </w:p>
    <w:p w14:paraId="084A9F0C" w14:textId="77777777" w:rsidR="00E87FDD" w:rsidRDefault="00E87FDD" w:rsidP="00E87FDD">
      <w:pPr>
        <w:pStyle w:val="Ttulo3"/>
        <w:pBdr>
          <w:bottom w:val="single" w:sz="4" w:space="0" w:color="auto"/>
        </w:pBdr>
      </w:pPr>
      <w:bookmarkStart w:id="15" w:name="_Toc291495732"/>
      <w:r w:rsidRPr="003A6A41">
        <w:t>Técnicas</w:t>
      </w:r>
      <w:bookmarkEnd w:id="15"/>
    </w:p>
    <w:p w14:paraId="31C44B3A" w14:textId="77777777" w:rsidR="00E87FDD" w:rsidRDefault="00E87FDD" w:rsidP="00E87FDD">
      <w:pPr>
        <w:pStyle w:val="Ttulo4"/>
      </w:pPr>
      <w:proofErr w:type="spellStart"/>
      <w:r>
        <w:t>Beavior</w:t>
      </w:r>
      <w:proofErr w:type="spellEnd"/>
      <w:r>
        <w:t xml:space="preserve"> </w:t>
      </w:r>
      <w:proofErr w:type="spellStart"/>
      <w:r>
        <w:t>Programming</w:t>
      </w:r>
      <w:proofErr w:type="spellEnd"/>
    </w:p>
    <w:p w14:paraId="5286CEEE" w14:textId="77777777" w:rsidR="00E87FDD" w:rsidRDefault="00E87FDD" w:rsidP="00E87FDD">
      <w:pPr>
        <w:pStyle w:val="Normal-2"/>
      </w:pPr>
      <w:r>
        <w:t xml:space="preserve">Cuando se empieza a programar un robot por primera vez, normalmente la mentalidad es la misma que la de la programación estructura. Pero aplicar este tipo de programación en robots, acaba convirtiendo el código en un laberinto difícil de modificar. La forma de programación </w:t>
      </w:r>
      <w:proofErr w:type="spellStart"/>
      <w:r w:rsidRPr="00845083">
        <w:rPr>
          <w:i/>
        </w:rPr>
        <w:t>Beahavior</w:t>
      </w:r>
      <w:proofErr w:type="spellEnd"/>
      <w:r w:rsidRPr="00845083">
        <w:rPr>
          <w:i/>
        </w:rPr>
        <w:t xml:space="preserve"> </w:t>
      </w:r>
      <w:proofErr w:type="spellStart"/>
      <w:r w:rsidRPr="00845083">
        <w:rPr>
          <w:i/>
        </w:rPr>
        <w:t>Programming</w:t>
      </w:r>
      <w:proofErr w:type="spellEnd"/>
      <w:r w:rsidRPr="00845083">
        <w:rPr>
          <w:i/>
        </w:rPr>
        <w:t xml:space="preserve"> </w:t>
      </w:r>
      <w:r>
        <w:t>requiere un poco más de planificación antes de ponerse a codificar, pero el resultado es notablemente más agradecido en cuanto a comprensión, y modificación se refiere.</w:t>
      </w:r>
    </w:p>
    <w:p w14:paraId="18BD58A7" w14:textId="77777777" w:rsidR="00E87FDD" w:rsidRDefault="00E87FDD" w:rsidP="00E87FDD">
      <w:pPr>
        <w:pStyle w:val="Normal-2"/>
      </w:pPr>
      <w:r>
        <w:t xml:space="preserve">El concepto de </w:t>
      </w:r>
      <w:proofErr w:type="spellStart"/>
      <w:r w:rsidRPr="00845083">
        <w:rPr>
          <w:i/>
        </w:rPr>
        <w:t>Beahavior</w:t>
      </w:r>
      <w:proofErr w:type="spellEnd"/>
      <w:r w:rsidRPr="00845083">
        <w:rPr>
          <w:i/>
        </w:rPr>
        <w:t xml:space="preserve"> </w:t>
      </w:r>
      <w:proofErr w:type="spellStart"/>
      <w:r w:rsidRPr="00845083">
        <w:rPr>
          <w:i/>
        </w:rPr>
        <w:t>Programming</w:t>
      </w:r>
      <w:proofErr w:type="spellEnd"/>
      <w:r>
        <w:rPr>
          <w:i/>
        </w:rPr>
        <w:t xml:space="preserve"> </w:t>
      </w:r>
      <w:r>
        <w:t>es proporcionar al robot un conjunto de comportamientos independientes a su objetivo, pero que en conjunto permitan al robot llevar a cabo sus tareas.</w:t>
      </w:r>
    </w:p>
    <w:p w14:paraId="32FED07E" w14:textId="77777777" w:rsidR="00E87FDD" w:rsidRPr="003243C8" w:rsidRDefault="00E87FDD" w:rsidP="00E87FDD">
      <w:pPr>
        <w:pStyle w:val="Normal-2"/>
      </w:pPr>
      <w:r>
        <w:rPr>
          <w:i/>
        </w:rPr>
        <w:t xml:space="preserve"> </w:t>
      </w:r>
      <w:proofErr w:type="gramStart"/>
      <w:r>
        <w:t>es</w:t>
      </w:r>
      <w:proofErr w:type="gramEnd"/>
      <w:r>
        <w:t xml:space="preserve"> una forma de programación en paralelo donde los </w:t>
      </w:r>
      <w:proofErr w:type="spellStart"/>
      <w:r w:rsidRPr="003243C8">
        <w:rPr>
          <w:i/>
        </w:rPr>
        <w:t>behaviors</w:t>
      </w:r>
      <w:proofErr w:type="spellEnd"/>
      <w:r>
        <w:t xml:space="preserve">  (comportamientos) tienen sus propias metas, y compiten por el control del robot. Esto proporciona una plataforma de oportunidades que en última instancia llevan a cabo la tarea principal.</w:t>
      </w:r>
    </w:p>
    <w:p w14:paraId="749132BC" w14:textId="77777777" w:rsidR="00E87FDD" w:rsidRPr="003243C8" w:rsidRDefault="00E87FDD" w:rsidP="00E87FDD">
      <w:pPr>
        <w:pStyle w:val="Normal-2"/>
      </w:pPr>
      <w:r>
        <w:lastRenderedPageBreak/>
        <w:t xml:space="preserve">En la programación estructurada, los programas realizan una tarea específica. La programación de robots es más compleja, puesto que requiere añadir cada nueva situación a la toma de decisiones. Esto hace que la programación se vuelva complicada y propensa a errores. </w:t>
      </w:r>
    </w:p>
    <w:p w14:paraId="015442A6" w14:textId="77777777" w:rsidR="00E87FDD" w:rsidRPr="00633257" w:rsidRDefault="00E87FDD" w:rsidP="00E87FDD">
      <w:pPr>
        <w:pStyle w:val="Normal-2"/>
      </w:pPr>
      <w:r>
        <w:t xml:space="preserve">La </w:t>
      </w:r>
      <w:proofErr w:type="spellStart"/>
      <w:r w:rsidRPr="00845083">
        <w:rPr>
          <w:i/>
        </w:rPr>
        <w:t>Beahavior</w:t>
      </w:r>
      <w:proofErr w:type="spellEnd"/>
      <w:r w:rsidRPr="00845083">
        <w:rPr>
          <w:i/>
        </w:rPr>
        <w:t xml:space="preserve"> </w:t>
      </w:r>
      <w:proofErr w:type="spellStart"/>
      <w:r w:rsidRPr="00845083">
        <w:rPr>
          <w:i/>
        </w:rPr>
        <w:t>Programming</w:t>
      </w:r>
      <w:proofErr w:type="spellEnd"/>
      <w:r>
        <w:rPr>
          <w:i/>
        </w:rPr>
        <w:t xml:space="preserve"> </w:t>
      </w:r>
      <w:r>
        <w:t xml:space="preserve">emplea un sistema jerárquico de conductas escrito específicamente para realizar una acción basada en un conjunto de factores desencadenantes. Lo bueno de este sistema, es que la complejidad reside en añadir comportamientos sin necesidad de cambiar los existentes. Esta forma de programación considera cada </w:t>
      </w:r>
      <w:proofErr w:type="spellStart"/>
      <w:r w:rsidRPr="00633257">
        <w:rPr>
          <w:i/>
        </w:rPr>
        <w:t>behavior</w:t>
      </w:r>
      <w:proofErr w:type="spellEnd"/>
      <w:r>
        <w:t xml:space="preserve"> de una forma independiente para determinar el control del robot. A simple vista parece que este tipo de programación trae el caos, pero en última instancia resulta ser muy flexible y robusta. El fin último se consigue a consta de conseguir fines más pequeños, es decir, el fin último se </w:t>
      </w:r>
      <w:proofErr w:type="spellStart"/>
      <w:r>
        <w:t>cosnigue</w:t>
      </w:r>
      <w:proofErr w:type="spellEnd"/>
      <w:r>
        <w:t xml:space="preserve"> como resultado de que los </w:t>
      </w:r>
      <w:proofErr w:type="spellStart"/>
      <w:r w:rsidRPr="00633257">
        <w:rPr>
          <w:i/>
        </w:rPr>
        <w:t>behavoir</w:t>
      </w:r>
      <w:proofErr w:type="spellEnd"/>
      <w:r>
        <w:rPr>
          <w:i/>
        </w:rPr>
        <w:t xml:space="preserve"> </w:t>
      </w:r>
      <w:r>
        <w:t xml:space="preserve">consigan sus fines de forma independiente. </w:t>
      </w:r>
      <w:r w:rsidRPr="00145EF3">
        <w:t xml:space="preserve">Si se construye correctamente, el robot parece pensar y tomar decisiones </w:t>
      </w:r>
      <w:r>
        <w:t xml:space="preserve">sobre su entorno para </w:t>
      </w:r>
      <w:r w:rsidRPr="00145EF3">
        <w:t>completar la tarea</w:t>
      </w:r>
      <w:r>
        <w:t>.</w:t>
      </w:r>
    </w:p>
    <w:p w14:paraId="188D8099" w14:textId="77777777" w:rsidR="00E87FDD" w:rsidRPr="001B1C84" w:rsidRDefault="00E87FDD" w:rsidP="00E87FDD">
      <w:pPr>
        <w:rPr>
          <w:color w:val="1F497D" w:themeColor="text2"/>
        </w:rPr>
      </w:pPr>
    </w:p>
    <w:p w14:paraId="078B1A18" w14:textId="77777777" w:rsidR="00E87FDD" w:rsidRDefault="00E87FDD" w:rsidP="00E87FDD">
      <w:pPr>
        <w:keepNext/>
      </w:pPr>
      <w:r>
        <w:rPr>
          <w:noProof/>
          <w:lang w:val="es-ES"/>
        </w:rPr>
        <w:lastRenderedPageBreak/>
        <w:drawing>
          <wp:inline distT="0" distB="0" distL="0" distR="0" wp14:editId="15B4439A">
            <wp:extent cx="5039360" cy="3188698"/>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360" cy="3188698"/>
                    </a:xfrm>
                    <a:prstGeom prst="rect">
                      <a:avLst/>
                    </a:prstGeom>
                    <a:noFill/>
                    <a:ln>
                      <a:noFill/>
                    </a:ln>
                  </pic:spPr>
                </pic:pic>
              </a:graphicData>
            </a:graphic>
          </wp:inline>
        </w:drawing>
      </w:r>
    </w:p>
    <w:p w14:paraId="7E74C5A5" w14:textId="77777777" w:rsidR="00E87FDD" w:rsidRDefault="00E87FDD" w:rsidP="00E87FDD">
      <w:pPr>
        <w:pStyle w:val="Epgrafe"/>
      </w:pPr>
      <w:r>
        <w:t xml:space="preserve">Ilustración </w:t>
      </w:r>
      <w:r>
        <w:fldChar w:fldCharType="begin"/>
      </w:r>
      <w:r>
        <w:instrText xml:space="preserve"> SEQ Ilustración \* ARABIC </w:instrText>
      </w:r>
      <w:r>
        <w:fldChar w:fldCharType="separate"/>
      </w:r>
      <w:r>
        <w:rPr>
          <w:noProof/>
        </w:rPr>
        <w:t>3</w:t>
      </w:r>
      <w:r>
        <w:fldChar w:fldCharType="end"/>
      </w:r>
      <w:r>
        <w:t xml:space="preserve">: </w:t>
      </w:r>
      <w:proofErr w:type="spellStart"/>
      <w:r>
        <w:t>Behavior</w:t>
      </w:r>
      <w:proofErr w:type="spellEnd"/>
      <w:r>
        <w:t xml:space="preserve"> </w:t>
      </w:r>
      <w:proofErr w:type="spellStart"/>
      <w:r>
        <w:t>Programming</w:t>
      </w:r>
      <w:proofErr w:type="spellEnd"/>
    </w:p>
    <w:p w14:paraId="60CF58F7" w14:textId="77777777" w:rsidR="00E87FDD" w:rsidRPr="00376D8C" w:rsidRDefault="00E87FDD" w:rsidP="00E87FDD"/>
    <w:p w14:paraId="0D94F44B" w14:textId="77777777" w:rsidR="00E87FDD" w:rsidRDefault="00E87FDD" w:rsidP="00E87FDD">
      <w:pPr>
        <w:pStyle w:val="Ttulo5"/>
      </w:pPr>
      <w:r>
        <w:t xml:space="preserve">Behavior Programming en </w:t>
      </w:r>
      <w:proofErr w:type="spellStart"/>
      <w:r>
        <w:t>leJOS</w:t>
      </w:r>
      <w:proofErr w:type="spellEnd"/>
    </w:p>
    <w:p w14:paraId="266C9EB0" w14:textId="77777777" w:rsidR="00E87FDD" w:rsidRDefault="00E87FDD" w:rsidP="00E87FDD">
      <w:pPr>
        <w:pStyle w:val="Normal-2"/>
      </w:pPr>
      <w:r>
        <w:t xml:space="preserve">A la hora de realizar una programación basada en comportamientos en lejos, disponemos de una interfaz y una clase. La interfaz </w:t>
      </w:r>
      <w:proofErr w:type="spellStart"/>
      <w:r w:rsidRPr="00370F83">
        <w:rPr>
          <w:b/>
        </w:rPr>
        <w:t>Behavior</w:t>
      </w:r>
      <w:proofErr w:type="spellEnd"/>
      <w:r>
        <w:t xml:space="preserve"> es muy genérica, puesto que los distintos </w:t>
      </w:r>
      <w:proofErr w:type="spellStart"/>
      <w:r w:rsidRPr="00370F83">
        <w:rPr>
          <w:i/>
        </w:rPr>
        <w:t>behaviors</w:t>
      </w:r>
      <w:proofErr w:type="spellEnd"/>
      <w:r>
        <w:t xml:space="preserve"> que se pueden programar son muy variados.</w:t>
      </w:r>
    </w:p>
    <w:p w14:paraId="30109DAE" w14:textId="77777777" w:rsidR="00E87FDD" w:rsidRDefault="00E87FDD" w:rsidP="00E87FDD">
      <w:pPr>
        <w:pStyle w:val="Normal-2"/>
      </w:pPr>
      <w:r>
        <w:t xml:space="preserve">Todas las clases e interfaces para la programación de comportamientos se encuentra en el paquete </w:t>
      </w:r>
      <w:proofErr w:type="spellStart"/>
      <w:r>
        <w:t>lejos.subsumption</w:t>
      </w:r>
      <w:proofErr w:type="spellEnd"/>
      <w:r>
        <w:t>.</w:t>
      </w:r>
    </w:p>
    <w:p w14:paraId="087DEA97" w14:textId="77777777" w:rsidR="00E87FDD" w:rsidRPr="00D75137" w:rsidRDefault="00E87FDD" w:rsidP="00E87FDD">
      <w:pPr>
        <w:rPr>
          <w:b/>
          <w:sz w:val="26"/>
          <w:szCs w:val="26"/>
        </w:rPr>
      </w:pPr>
      <w:proofErr w:type="spellStart"/>
      <w:r w:rsidRPr="00D75137">
        <w:rPr>
          <w:b/>
          <w:sz w:val="26"/>
          <w:szCs w:val="26"/>
        </w:rPr>
        <w:t>lejos.robotics.subsumption.Behavior</w:t>
      </w:r>
      <w:proofErr w:type="spellEnd"/>
      <w:r w:rsidRPr="00D75137">
        <w:rPr>
          <w:b/>
          <w:sz w:val="26"/>
          <w:szCs w:val="26"/>
        </w:rPr>
        <w:t>:</w:t>
      </w:r>
    </w:p>
    <w:p w14:paraId="619D562E" w14:textId="77777777" w:rsidR="00E87FDD" w:rsidRDefault="00E87FDD" w:rsidP="00E87FDD">
      <w:pPr>
        <w:pStyle w:val="Normal-2"/>
      </w:pPr>
      <w:r>
        <w:lastRenderedPageBreak/>
        <w:t xml:space="preserve">Según el api de </w:t>
      </w:r>
      <w:proofErr w:type="spellStart"/>
      <w:r>
        <w:t>leJOS</w:t>
      </w:r>
      <w:proofErr w:type="spellEnd"/>
      <w:r>
        <w:t xml:space="preserve"> el</w:t>
      </w:r>
      <w:r w:rsidRPr="006F3C7C">
        <w:t xml:space="preserve"> interfaz de </w:t>
      </w:r>
      <w:proofErr w:type="spellStart"/>
      <w:r>
        <w:t>Behavior</w:t>
      </w:r>
      <w:proofErr w:type="spellEnd"/>
      <w:r w:rsidRPr="006F3C7C">
        <w:t xml:space="preserve"> representa un objeto que contiene un comportamiento específico que pertenece a un robot. Cada comportamiento debe definir tres cosas:</w:t>
      </w:r>
    </w:p>
    <w:p w14:paraId="6C000CCF" w14:textId="77777777" w:rsidR="00E87FDD" w:rsidRDefault="00E87FDD" w:rsidP="00E87FDD">
      <w:pPr>
        <w:pStyle w:val="Normal-2"/>
        <w:numPr>
          <w:ilvl w:val="0"/>
          <w:numId w:val="9"/>
        </w:numPr>
        <w:ind w:left="709"/>
      </w:pPr>
      <w:r>
        <w:t>Las circunstancias por las cuales éste comportamiento toma el control del robot.</w:t>
      </w:r>
    </w:p>
    <w:p w14:paraId="58F842D4" w14:textId="77777777" w:rsidR="00E87FDD" w:rsidRPr="006F3C7C" w:rsidRDefault="00E87FDD" w:rsidP="00E87FDD">
      <w:pPr>
        <w:pStyle w:val="Normal-2"/>
        <w:ind w:left="709" w:firstLine="0"/>
      </w:pPr>
      <w:r>
        <w:t xml:space="preserve">Método: </w:t>
      </w:r>
      <w:r w:rsidRPr="004B1B85">
        <w:rPr>
          <w:rStyle w:val="CodigoooCar"/>
        </w:rPr>
        <w:t>void action ()</w:t>
      </w:r>
    </w:p>
    <w:p w14:paraId="4728B2EE" w14:textId="77777777" w:rsidR="00E87FDD" w:rsidRDefault="00E87FDD" w:rsidP="00E87FDD">
      <w:pPr>
        <w:pStyle w:val="Normal-2"/>
        <w:numPr>
          <w:ilvl w:val="0"/>
          <w:numId w:val="9"/>
        </w:numPr>
        <w:ind w:left="709"/>
      </w:pPr>
      <w:r>
        <w:t>La acción que realiza el comportamiento cuando tiene el control del robot.</w:t>
      </w:r>
    </w:p>
    <w:p w14:paraId="7F652E39" w14:textId="77777777" w:rsidR="00E87FDD" w:rsidRPr="006F3C7C" w:rsidRDefault="00E87FDD" w:rsidP="00E87FDD">
      <w:pPr>
        <w:pStyle w:val="Normal-2"/>
        <w:ind w:left="709" w:firstLine="0"/>
      </w:pPr>
      <w:r>
        <w:t xml:space="preserve">Método: </w:t>
      </w:r>
      <w:r w:rsidRPr="004B1B85">
        <w:rPr>
          <w:rStyle w:val="CodigoooCar"/>
        </w:rPr>
        <w:t>void supress ()</w:t>
      </w:r>
    </w:p>
    <w:p w14:paraId="67AB31C6" w14:textId="77777777" w:rsidR="00E87FDD" w:rsidRDefault="00E87FDD" w:rsidP="00E87FDD">
      <w:pPr>
        <w:pStyle w:val="Normal-2"/>
        <w:numPr>
          <w:ilvl w:val="0"/>
          <w:numId w:val="9"/>
        </w:numPr>
        <w:ind w:left="709"/>
      </w:pPr>
      <w:r>
        <w:t>Las acciones que realiza el comportamiento cuando no tiene el control del robot.</w:t>
      </w:r>
    </w:p>
    <w:p w14:paraId="2DA15684" w14:textId="77777777" w:rsidR="00E87FDD" w:rsidRPr="00C503E7" w:rsidRDefault="00E87FDD" w:rsidP="00E87FDD">
      <w:pPr>
        <w:pStyle w:val="Normal-2"/>
        <w:ind w:left="709" w:firstLine="0"/>
        <w:rPr>
          <w:rStyle w:val="CodigoooCar"/>
          <w:lang w:val="es-ES"/>
        </w:rPr>
      </w:pPr>
      <w:r>
        <w:t xml:space="preserve">Método: </w:t>
      </w:r>
      <w:proofErr w:type="spellStart"/>
      <w:r w:rsidRPr="00C503E7">
        <w:rPr>
          <w:rStyle w:val="CodigoooCar"/>
          <w:lang w:val="es-ES"/>
        </w:rPr>
        <w:t>void</w:t>
      </w:r>
      <w:proofErr w:type="spellEnd"/>
      <w:r w:rsidRPr="00C503E7">
        <w:rPr>
          <w:rStyle w:val="CodigoooCar"/>
          <w:lang w:val="es-ES"/>
        </w:rPr>
        <w:t xml:space="preserve"> </w:t>
      </w:r>
      <w:proofErr w:type="spellStart"/>
      <w:r w:rsidRPr="00C503E7">
        <w:rPr>
          <w:rStyle w:val="CodigoooCar"/>
          <w:lang w:val="es-ES"/>
        </w:rPr>
        <w:t>takeControl</w:t>
      </w:r>
      <w:proofErr w:type="spellEnd"/>
      <w:r w:rsidRPr="00C503E7">
        <w:rPr>
          <w:rStyle w:val="CodigoooCar"/>
          <w:lang w:val="es-ES"/>
        </w:rPr>
        <w:t xml:space="preserve"> ()</w:t>
      </w:r>
    </w:p>
    <w:p w14:paraId="2180DAC6" w14:textId="77777777" w:rsidR="00E87FDD" w:rsidRDefault="00E87FDD" w:rsidP="00E87FDD">
      <w:pPr>
        <w:rPr>
          <w:b/>
          <w:sz w:val="26"/>
          <w:szCs w:val="26"/>
        </w:rPr>
      </w:pPr>
      <w:proofErr w:type="spellStart"/>
      <w:r w:rsidRPr="00D75137">
        <w:rPr>
          <w:b/>
          <w:sz w:val="26"/>
          <w:szCs w:val="26"/>
        </w:rPr>
        <w:t>lejos.robotics.subsumption.Arbitrator</w:t>
      </w:r>
      <w:proofErr w:type="spellEnd"/>
      <w:r w:rsidRPr="00D75137">
        <w:rPr>
          <w:b/>
          <w:sz w:val="26"/>
          <w:szCs w:val="26"/>
        </w:rPr>
        <w:t>:</w:t>
      </w:r>
    </w:p>
    <w:p w14:paraId="6755A915" w14:textId="77777777" w:rsidR="00E87FDD" w:rsidRDefault="00E87FDD" w:rsidP="00E87FDD">
      <w:pPr>
        <w:pStyle w:val="Normal-2"/>
      </w:pPr>
      <w:r w:rsidRPr="00C452AA">
        <w:t xml:space="preserve">Cuando un objeto se crea una instancia </w:t>
      </w:r>
      <w:proofErr w:type="spellStart"/>
      <w:r>
        <w:t>Arbitrator</w:t>
      </w:r>
      <w:proofErr w:type="spellEnd"/>
      <w:r w:rsidRPr="00C452AA">
        <w:t xml:space="preserve">, se </w:t>
      </w:r>
      <w:r>
        <w:t>construye pasándole como parámetro una matriz de</w:t>
      </w:r>
      <w:r w:rsidRPr="00C452AA">
        <w:t xml:space="preserve"> objetos </w:t>
      </w:r>
      <w:proofErr w:type="spellStart"/>
      <w:r w:rsidRPr="00C452AA">
        <w:t>Behavior</w:t>
      </w:r>
      <w:proofErr w:type="spellEnd"/>
      <w:r>
        <w:t>.</w:t>
      </w:r>
      <w:r w:rsidRPr="00C452AA">
        <w:t xml:space="preserve"> </w:t>
      </w:r>
      <w:r>
        <w:t xml:space="preserve">Una vez creado el objeto, se llama al método </w:t>
      </w:r>
      <w:proofErr w:type="spellStart"/>
      <w:r w:rsidRPr="00D75137">
        <w:rPr>
          <w:rStyle w:val="CodigoooCar"/>
          <w:lang w:val="es-ES"/>
        </w:rPr>
        <w:t>strat</w:t>
      </w:r>
      <w:proofErr w:type="spellEnd"/>
      <w:r w:rsidRPr="00D75137">
        <w:rPr>
          <w:rStyle w:val="CodigoooCar"/>
          <w:lang w:val="es-ES"/>
        </w:rPr>
        <w:t xml:space="preserve"> ()</w:t>
      </w:r>
      <w:r>
        <w:t xml:space="preserve"> que comienza a “arbitrar”, es decir, decidir qué </w:t>
      </w:r>
      <w:proofErr w:type="spellStart"/>
      <w:r>
        <w:t>Behavior</w:t>
      </w:r>
      <w:proofErr w:type="spellEnd"/>
      <w:r>
        <w:t xml:space="preserve"> deben estar activas</w:t>
      </w:r>
      <w:r w:rsidRPr="00C452AA">
        <w:t xml:space="preserve">. El </w:t>
      </w:r>
      <w:r>
        <w:t xml:space="preserve">objeto </w:t>
      </w:r>
      <w:proofErr w:type="spellStart"/>
      <w:r>
        <w:t>Arbitrator</w:t>
      </w:r>
      <w:proofErr w:type="spellEnd"/>
      <w:r>
        <w:t xml:space="preserve"> llama al método</w:t>
      </w:r>
      <w:r w:rsidRPr="00C452AA">
        <w:t xml:space="preserve"> </w:t>
      </w:r>
      <w:proofErr w:type="spellStart"/>
      <w:r w:rsidRPr="00D75137">
        <w:rPr>
          <w:rStyle w:val="CodigoooCar"/>
          <w:lang w:val="es-ES"/>
        </w:rPr>
        <w:t>TakeControl</w:t>
      </w:r>
      <w:proofErr w:type="spellEnd"/>
      <w:r w:rsidRPr="00D75137">
        <w:rPr>
          <w:rStyle w:val="CodigoooCar"/>
          <w:lang w:val="es-ES"/>
        </w:rPr>
        <w:t xml:space="preserve"> ()</w:t>
      </w:r>
      <w:r w:rsidRPr="00C452AA">
        <w:t xml:space="preserve"> en cada objeto </w:t>
      </w:r>
      <w:proofErr w:type="spellStart"/>
      <w:r>
        <w:t>Behavior</w:t>
      </w:r>
      <w:proofErr w:type="spellEnd"/>
      <w:r w:rsidRPr="00C452AA">
        <w:t xml:space="preserve">, empezando por el objeto con el número </w:t>
      </w:r>
      <w:r>
        <w:t xml:space="preserve">índice más alto </w:t>
      </w:r>
      <w:r w:rsidRPr="00C452AA">
        <w:t xml:space="preserve">en la matriz. </w:t>
      </w:r>
      <w:r>
        <w:t xml:space="preserve">El objeto </w:t>
      </w:r>
      <w:proofErr w:type="spellStart"/>
      <w:r>
        <w:t>Arbitrator</w:t>
      </w:r>
      <w:proofErr w:type="spellEnd"/>
      <w:r>
        <w:t xml:space="preserve"> realiza pasadas sobre los objetos </w:t>
      </w:r>
      <w:proofErr w:type="spellStart"/>
      <w:r>
        <w:t>Behavior</w:t>
      </w:r>
      <w:proofErr w:type="spellEnd"/>
      <w:r>
        <w:t xml:space="preserve">, hasta </w:t>
      </w:r>
      <w:r>
        <w:lastRenderedPageBreak/>
        <w:t xml:space="preserve">encontrar alguno que quiera tomar el control, es entonces cuando se ejecuta el método </w:t>
      </w:r>
      <w:proofErr w:type="spellStart"/>
      <w:r w:rsidRPr="00D75137">
        <w:rPr>
          <w:rStyle w:val="CodigoooCar"/>
          <w:lang w:val="es-ES"/>
        </w:rPr>
        <w:t>action</w:t>
      </w:r>
      <w:proofErr w:type="spellEnd"/>
      <w:r w:rsidRPr="00D75137">
        <w:rPr>
          <w:rStyle w:val="CodigoooCar"/>
          <w:lang w:val="es-ES"/>
        </w:rPr>
        <w:t xml:space="preserve"> ()</w:t>
      </w:r>
      <w:r>
        <w:t xml:space="preserve"> del objeto una única vez. </w:t>
      </w:r>
      <w:r w:rsidRPr="00C452AA">
        <w:t xml:space="preserve">Si dos </w:t>
      </w:r>
      <w:r>
        <w:t xml:space="preserve">objetos </w:t>
      </w:r>
      <w:proofErr w:type="spellStart"/>
      <w:r>
        <w:t>Behavior</w:t>
      </w:r>
      <w:proofErr w:type="spellEnd"/>
      <w:r>
        <w:t xml:space="preserve"> luchan por el control del robot, solo el de mayor índice lo obtendrá.</w:t>
      </w:r>
    </w:p>
    <w:p w14:paraId="5C446B96" w14:textId="77777777" w:rsidR="00E87FDD" w:rsidRDefault="00E87FDD" w:rsidP="00E87FDD">
      <w:pPr>
        <w:pStyle w:val="Normal-2"/>
      </w:pPr>
      <w:r>
        <w:t>En resumen, ésta clase tiene tres responsabilidades:</w:t>
      </w:r>
    </w:p>
    <w:p w14:paraId="47E034FB" w14:textId="77777777" w:rsidR="00E87FDD" w:rsidRDefault="00E87FDD" w:rsidP="00E87FDD">
      <w:pPr>
        <w:pStyle w:val="Normal-2"/>
        <w:numPr>
          <w:ilvl w:val="0"/>
          <w:numId w:val="10"/>
        </w:numPr>
      </w:pPr>
      <w:r>
        <w:t>Determinar el comportamiento de mayor prioridad intentando tomar el control del robot.</w:t>
      </w:r>
    </w:p>
    <w:p w14:paraId="7F5D52B4" w14:textId="77777777" w:rsidR="00E87FDD" w:rsidRDefault="00E87FDD" w:rsidP="00E87FDD">
      <w:pPr>
        <w:pStyle w:val="Normal-2"/>
        <w:numPr>
          <w:ilvl w:val="0"/>
          <w:numId w:val="10"/>
        </w:numPr>
      </w:pPr>
      <w:r>
        <w:t>Sustituir el comportamiento activo si su prioridad es inferior al de otro solicitando el control.</w:t>
      </w:r>
    </w:p>
    <w:p w14:paraId="3A3AB535" w14:textId="77777777" w:rsidR="00E87FDD" w:rsidRPr="006F3C7C" w:rsidRDefault="00E87FDD" w:rsidP="00E87FDD">
      <w:pPr>
        <w:pStyle w:val="Normal-2"/>
      </w:pPr>
      <w:r>
        <w:t xml:space="preserve">Cabe destacar que solo se llamara al método </w:t>
      </w:r>
      <w:proofErr w:type="spellStart"/>
      <w:r w:rsidRPr="00D75137">
        <w:rPr>
          <w:rStyle w:val="CodigoooCar"/>
          <w:lang w:val="es-ES"/>
        </w:rPr>
        <w:t>supress</w:t>
      </w:r>
      <w:proofErr w:type="spellEnd"/>
      <w:r w:rsidRPr="00D75137">
        <w:rPr>
          <w:rStyle w:val="CodigoooCar"/>
          <w:lang w:val="es-ES"/>
        </w:rPr>
        <w:t xml:space="preserve"> ()</w:t>
      </w:r>
      <w:r w:rsidRPr="00B710D4">
        <w:rPr>
          <w:rFonts w:eastAsia="ヒラギノ角ゴ Pro W3"/>
        </w:rPr>
        <w:t xml:space="preserve"> de</w:t>
      </w:r>
      <w:r>
        <w:rPr>
          <w:rFonts w:eastAsia="ヒラギノ角ゴ Pro W3"/>
        </w:rPr>
        <w:t xml:space="preserve"> aquel comportamiento cuyo método </w:t>
      </w:r>
      <w:proofErr w:type="spellStart"/>
      <w:r w:rsidRPr="00D75137">
        <w:rPr>
          <w:rStyle w:val="CodigoooCar"/>
          <w:lang w:val="es-ES"/>
        </w:rPr>
        <w:t>action</w:t>
      </w:r>
      <w:proofErr w:type="spellEnd"/>
      <w:r w:rsidRPr="00D75137">
        <w:rPr>
          <w:rStyle w:val="CodigoooCar"/>
          <w:lang w:val="es-ES"/>
        </w:rPr>
        <w:t xml:space="preserve"> ()</w:t>
      </w:r>
      <w:r>
        <w:rPr>
          <w:rFonts w:eastAsia="ヒラギノ角ゴ Pro W3"/>
        </w:rPr>
        <w:t xml:space="preserve"> este en ejecución, terminado la ejecución de éste inmediatamente.</w:t>
      </w:r>
    </w:p>
    <w:p w14:paraId="794688CB" w14:textId="77777777" w:rsidR="00E87FDD" w:rsidRPr="00D75137" w:rsidRDefault="00E87FDD" w:rsidP="00E87FDD">
      <w:pPr>
        <w:rPr>
          <w:lang w:val="es-ES"/>
        </w:rPr>
      </w:pPr>
    </w:p>
    <w:p w14:paraId="21FACC15" w14:textId="77777777" w:rsidR="00E87FDD" w:rsidRPr="003A6A41" w:rsidRDefault="00E87FDD" w:rsidP="00E87FDD">
      <w:pPr>
        <w:pStyle w:val="Ttulo3"/>
      </w:pPr>
      <w:bookmarkStart w:id="16" w:name="_Toc291495733"/>
      <w:r w:rsidRPr="003A6A41">
        <w:t>Hardware</w:t>
      </w:r>
      <w:bookmarkEnd w:id="16"/>
    </w:p>
    <w:p w14:paraId="2D7410AE" w14:textId="77777777" w:rsidR="00E87FDD" w:rsidRPr="002C4FDE" w:rsidRDefault="00E87FDD" w:rsidP="00E87FDD">
      <w:pPr>
        <w:pStyle w:val="Ttulo4"/>
      </w:pPr>
      <w:r>
        <w:t xml:space="preserve"> </w:t>
      </w:r>
      <w:r w:rsidRPr="002C4FDE">
        <w:t>Lego NXT</w:t>
      </w:r>
    </w:p>
    <w:p w14:paraId="58B0AEE3" w14:textId="77777777" w:rsidR="00E87FDD" w:rsidRPr="003A6A41" w:rsidRDefault="00E87FDD" w:rsidP="00E87FDD">
      <w:pPr>
        <w:pStyle w:val="Normal-2"/>
      </w:pPr>
      <w:r w:rsidRPr="003A6A41">
        <w:t xml:space="preserve"> Lego </w:t>
      </w:r>
      <w:proofErr w:type="spellStart"/>
      <w:r w:rsidRPr="003A6A41">
        <w:t>Mindstorms</w:t>
      </w:r>
      <w:proofErr w:type="spellEnd"/>
      <w:r w:rsidRPr="003A6A41">
        <w:t xml:space="preserve"> NXT es el resultado de un acuerdo entre el LEGO y el Instituto Tecnológico de Massachusetts  (MIT) en 1986. LEGO acordó financiar las investigaciones del departamento de epistemología y del departamento de aprendizaje, a cambio, LEGO obtendría nuevas ideas para sus productos. </w:t>
      </w:r>
    </w:p>
    <w:p w14:paraId="0D3225D7" w14:textId="77777777" w:rsidR="00E87FDD" w:rsidRPr="003A6A41" w:rsidRDefault="00E87FDD" w:rsidP="00E87FDD">
      <w:pPr>
        <w:pStyle w:val="Normal-2"/>
      </w:pPr>
      <w:r w:rsidRPr="003A6A41">
        <w:lastRenderedPageBreak/>
        <w:tab/>
      </w:r>
      <w:r w:rsidRPr="003A6A41">
        <w:rPr>
          <w:rStyle w:val="Normal-2Car"/>
          <w:lang w:val="es-ES_tradnl"/>
        </w:rPr>
        <w:t xml:space="preserve">De las investigaciones realizadas en el MIT nació el </w:t>
      </w:r>
      <w:proofErr w:type="spellStart"/>
      <w:r w:rsidRPr="003A6A41">
        <w:rPr>
          <w:rStyle w:val="Normal-2Car"/>
          <w:rFonts w:eastAsia="ヒラギノ角ゴ Pro W3"/>
          <w:i/>
          <w:lang w:val="es-ES_tradnl"/>
        </w:rPr>
        <w:t>Programmable</w:t>
      </w:r>
      <w:proofErr w:type="spellEnd"/>
      <w:r w:rsidRPr="003A6A41">
        <w:rPr>
          <w:rStyle w:val="Normal-2Car"/>
          <w:rFonts w:eastAsia="ヒラギノ角ゴ Pro W3"/>
          <w:i/>
          <w:lang w:val="es-ES_tradnl"/>
        </w:rPr>
        <w:t xml:space="preserve"> </w:t>
      </w:r>
      <w:proofErr w:type="spellStart"/>
      <w:r w:rsidRPr="003A6A41">
        <w:rPr>
          <w:rStyle w:val="Normal-2Car"/>
          <w:rFonts w:eastAsia="ヒラギノ角ゴ Pro W3"/>
          <w:i/>
          <w:lang w:val="es-ES_tradnl"/>
        </w:rPr>
        <w:t>Brick</w:t>
      </w:r>
      <w:proofErr w:type="spellEnd"/>
      <w:r w:rsidRPr="003A6A41">
        <w:rPr>
          <w:rStyle w:val="Normal-2Car"/>
          <w:lang w:val="es-ES_tradnl"/>
        </w:rPr>
        <w:t xml:space="preserve"> que LEGO transformó en lo que sería la primera generación de </w:t>
      </w:r>
      <w:proofErr w:type="spellStart"/>
      <w:r w:rsidRPr="003A6A41">
        <w:rPr>
          <w:rStyle w:val="Normal-2Car"/>
          <w:lang w:val="es-ES_tradnl"/>
        </w:rPr>
        <w:t>Mindstorms</w:t>
      </w:r>
      <w:proofErr w:type="spellEnd"/>
      <w:r w:rsidRPr="003A6A41">
        <w:rPr>
          <w:rStyle w:val="Normal-2Car"/>
          <w:lang w:val="es-ES_tradnl"/>
        </w:rPr>
        <w:t>, el RCX (</w:t>
      </w:r>
      <w:r w:rsidRPr="003A6A41">
        <w:rPr>
          <w:rStyle w:val="Normal-2Car"/>
          <w:lang w:val="es-ES_tradnl"/>
        </w:rPr>
        <w:fldChar w:fldCharType="begin"/>
      </w:r>
      <w:r w:rsidRPr="003A6A41">
        <w:rPr>
          <w:rStyle w:val="Normal-2Car"/>
          <w:lang w:val="es-ES_tradnl"/>
        </w:rPr>
        <w:instrText xml:space="preserve"> REF _Ref281240533 \h </w:instrText>
      </w:r>
      <w:r>
        <w:rPr>
          <w:rStyle w:val="Normal-2Car"/>
          <w:lang w:val="es-ES_tradnl"/>
        </w:rPr>
        <w:instrText xml:space="preserve"> \* MERGEFORMAT </w:instrText>
      </w:r>
      <w:r w:rsidRPr="003A6A41">
        <w:rPr>
          <w:rStyle w:val="Normal-2Car"/>
          <w:lang w:val="es-ES_tradnl"/>
        </w:rPr>
      </w:r>
      <w:r w:rsidRPr="003A6A41">
        <w:rPr>
          <w:rStyle w:val="Normal-2Car"/>
          <w:lang w:val="es-ES_tradnl"/>
        </w:rPr>
        <w:fldChar w:fldCharType="separate"/>
      </w:r>
      <w:r w:rsidRPr="003A6A41">
        <w:t xml:space="preserve">Ilustración </w:t>
      </w:r>
      <w:r>
        <w:rPr>
          <w:noProof/>
        </w:rPr>
        <w:t>3</w:t>
      </w:r>
      <w:r w:rsidRPr="003A6A41">
        <w:rPr>
          <w:rStyle w:val="Normal-2Car"/>
          <w:lang w:val="es-ES_tradnl"/>
        </w:rPr>
        <w:fldChar w:fldCharType="end"/>
      </w:r>
      <w:r w:rsidRPr="003A6A41">
        <w:rPr>
          <w:rStyle w:val="Normal-2Car"/>
          <w:lang w:val="es-ES_tradnl"/>
        </w:rPr>
        <w:t xml:space="preserve">). Esta versión fue lanzada en septiembre de 1998 con un precio aproximado de 200 dólares. Los resultados superaron todas las expectativas; vendieron más </w:t>
      </w:r>
      <w:r w:rsidRPr="003A6A41">
        <w:t>80.000 unidades en tres meses y se hicieron hueco en el mercado internacional de robótica.</w:t>
      </w:r>
    </w:p>
    <w:p w14:paraId="57E267BF" w14:textId="77777777" w:rsidR="00E87FDD" w:rsidRPr="003A6A41" w:rsidRDefault="00E87FDD" w:rsidP="00E87FDD">
      <w:pPr>
        <w:pStyle w:val="Normal-2"/>
        <w:jc w:val="center"/>
      </w:pPr>
      <w:r>
        <w:rPr>
          <w:noProof/>
        </w:rPr>
        <w:drawing>
          <wp:inline distT="0" distB="0" distL="0" distR="0" wp14:editId="3F9231D4">
            <wp:extent cx="1714500" cy="2057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205740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23B2DE89" w14:textId="77777777" w:rsidR="00E87FDD" w:rsidRPr="003A6A41" w:rsidRDefault="00E87FDD" w:rsidP="00E87FDD">
      <w:pPr>
        <w:pStyle w:val="Normal-2"/>
        <w:jc w:val="center"/>
      </w:pPr>
      <w:bookmarkStart w:id="17" w:name="_Ref281240533"/>
      <w:bookmarkStart w:id="18" w:name="_Toc291495762"/>
      <w:r w:rsidRPr="003A6A41">
        <w:t xml:space="preserve">Ilustración </w:t>
      </w:r>
      <w:r>
        <w:fldChar w:fldCharType="begin"/>
      </w:r>
      <w:r>
        <w:instrText xml:space="preserve"> SEQ Ilustración \* ARABIC </w:instrText>
      </w:r>
      <w:r>
        <w:fldChar w:fldCharType="separate"/>
      </w:r>
      <w:r>
        <w:rPr>
          <w:noProof/>
        </w:rPr>
        <w:t>4</w:t>
      </w:r>
      <w:r>
        <w:rPr>
          <w:noProof/>
        </w:rPr>
        <w:fldChar w:fldCharType="end"/>
      </w:r>
      <w:r w:rsidRPr="003A6A41">
        <w:t>: LEGO RXC.</w:t>
      </w:r>
      <w:bookmarkEnd w:id="17"/>
      <w:bookmarkEnd w:id="18"/>
    </w:p>
    <w:p w14:paraId="200FE093" w14:textId="77777777" w:rsidR="00E87FDD" w:rsidRPr="003A6A41" w:rsidRDefault="00E87FDD" w:rsidP="00E87FDD">
      <w:pPr>
        <w:pStyle w:val="Normal-2"/>
      </w:pPr>
    </w:p>
    <w:p w14:paraId="1C2720BA" w14:textId="77777777" w:rsidR="00E87FDD" w:rsidRPr="003A6A41" w:rsidRDefault="00E87FDD" w:rsidP="00E87FDD">
      <w:pPr>
        <w:pStyle w:val="Normal-2"/>
      </w:pPr>
      <w:r w:rsidRPr="003A6A41">
        <w:tab/>
        <w:t xml:space="preserve">Esta primera generación de </w:t>
      </w:r>
      <w:proofErr w:type="spellStart"/>
      <w:r w:rsidRPr="003A6A41">
        <w:t>Mindstroms</w:t>
      </w:r>
      <w:proofErr w:type="spellEnd"/>
      <w:r w:rsidRPr="003A6A41">
        <w:t xml:space="preserve"> tenía un ladrillo menos inteligente que el NXT (CPU Hitachi H8/3292 a 16MHz, 16 KB de ROM y 32 KB de RAM), tres entradas de sensores y tres salidas para los motores, y un puerto de infrarrojos. La apariencia del RCX es mucho más cercana a los tradicionales bloques de Lego, de hecho, tanto los </w:t>
      </w:r>
      <w:r w:rsidRPr="003A6A41">
        <w:lastRenderedPageBreak/>
        <w:t xml:space="preserve">sensores como el bloque programable conservan la forma de los ladrillos característica de LEGO. </w:t>
      </w:r>
    </w:p>
    <w:p w14:paraId="241F3153" w14:textId="77777777" w:rsidR="00E87FDD" w:rsidRPr="003A6A41" w:rsidRDefault="00E87FDD" w:rsidP="00E87FDD">
      <w:pPr>
        <w:pStyle w:val="Normal-2"/>
      </w:pPr>
      <w:r w:rsidRPr="003A6A41">
        <w:tab/>
        <w:t xml:space="preserve">En 2004, debido a los malos resultados de LEGO en el año anterior, con pérdidas de unos 188 millones de euros, se difundió el rumor de que iban a abandonar la línea </w:t>
      </w:r>
      <w:proofErr w:type="spellStart"/>
      <w:r w:rsidRPr="003A6A41">
        <w:t>Mindstorms</w:t>
      </w:r>
      <w:proofErr w:type="spellEnd"/>
      <w:r w:rsidRPr="003A6A41">
        <w:t xml:space="preserve"> y regresar a su mercado tradicional. Sin embargo, en enero de 2006, LEGO anunció el NXT, que comenzó a venderse en junio de ese año.</w:t>
      </w:r>
    </w:p>
    <w:p w14:paraId="5BB40801" w14:textId="77777777" w:rsidR="00E87FDD" w:rsidRDefault="00E87FDD" w:rsidP="00E87FDD">
      <w:pPr>
        <w:pStyle w:val="Normal-2"/>
      </w:pPr>
      <w:r w:rsidRPr="003A6A41">
        <w:tab/>
        <w:t xml:space="preserve">La línea de productos </w:t>
      </w:r>
      <w:proofErr w:type="spellStart"/>
      <w:r w:rsidRPr="003A6A41">
        <w:t>Mindstorms</w:t>
      </w:r>
      <w:proofErr w:type="spellEnd"/>
      <w:r w:rsidRPr="003A6A41">
        <w:t xml:space="preserve"> no siempre ha sido bien acogida por los fans de LEGO, que lo acusó de perder el rumbo, o por los miembros de este grupo de la epistemología del MIT, ya que algunas decisiones comerciales contradicen los resultados de las investigaciones conjuntas de LEGO y el MIT. En cualquier caso, hoy LEGO </w:t>
      </w:r>
      <w:proofErr w:type="spellStart"/>
      <w:r w:rsidRPr="003A6A41">
        <w:t>Mindstorms</w:t>
      </w:r>
      <w:proofErr w:type="spellEnd"/>
      <w:r w:rsidRPr="003A6A41">
        <w:t xml:space="preserve"> tiene un hueco considerable entre los entusiastas de la robótica de todas las edades y en todo el mundo.</w:t>
      </w:r>
    </w:p>
    <w:p w14:paraId="24A3F9D0" w14:textId="77777777" w:rsidR="00E87FDD" w:rsidRDefault="00E87FDD" w:rsidP="00E87FDD">
      <w:pPr>
        <w:pStyle w:val="Ttulo4"/>
      </w:pPr>
      <w:r>
        <w:t xml:space="preserve">Notebook </w:t>
      </w:r>
      <w:proofErr w:type="spellStart"/>
      <w:r>
        <w:t>Asus</w:t>
      </w:r>
      <w:proofErr w:type="spellEnd"/>
      <w:r>
        <w:t xml:space="preserve"> 1005HA</w:t>
      </w:r>
    </w:p>
    <w:p w14:paraId="41B3662C" w14:textId="77777777" w:rsidR="00E87FDD" w:rsidRDefault="00E87FDD" w:rsidP="00E87FDD">
      <w:pPr>
        <w:pStyle w:val="Normal-2"/>
      </w:pPr>
      <w:r>
        <w:t xml:space="preserve">El robot es la combinación entre el notebook y el NXT </w:t>
      </w:r>
      <w:proofErr w:type="spellStart"/>
      <w:r>
        <w:t>brick</w:t>
      </w:r>
      <w:proofErr w:type="spellEnd"/>
      <w:r>
        <w:t xml:space="preserve">. El notebook actúa como centro de procesamiento de señal; el robot necesita de procesamiento empleando </w:t>
      </w:r>
      <w:proofErr w:type="spellStart"/>
      <w:r>
        <w:t>Sphinx</w:t>
      </w:r>
      <w:proofErr w:type="spellEnd"/>
      <w:r>
        <w:t xml:space="preserve"> 4.</w:t>
      </w:r>
    </w:p>
    <w:p w14:paraId="1A637603" w14:textId="77777777" w:rsidR="00E87FDD" w:rsidRDefault="00E87FDD" w:rsidP="00E87FDD">
      <w:pPr>
        <w:pStyle w:val="Normal-2"/>
      </w:pPr>
      <w:r>
        <w:t xml:space="preserve">Cuando el robot llega a una determinada posición, se conecta a internet a través del notebook y realiza una consulta a la base de datos </w:t>
      </w:r>
      <w:r>
        <w:lastRenderedPageBreak/>
        <w:t xml:space="preserve">y a continuación transfiere los datos a la persona a través del </w:t>
      </w:r>
      <w:proofErr w:type="spellStart"/>
      <w:r>
        <w:t>headphone</w:t>
      </w:r>
      <w:proofErr w:type="spellEnd"/>
      <w:r>
        <w:t>.</w:t>
      </w:r>
    </w:p>
    <w:p w14:paraId="74B30443" w14:textId="77777777" w:rsidR="00E87FDD" w:rsidRPr="00C503E7" w:rsidRDefault="00E87FDD" w:rsidP="00E87FDD">
      <w:pPr>
        <w:ind w:left="708"/>
      </w:pPr>
    </w:p>
    <w:p w14:paraId="12B780DE" w14:textId="77777777" w:rsidR="00E87FDD" w:rsidRDefault="00E87FDD" w:rsidP="00E87FDD">
      <w:pPr>
        <w:pStyle w:val="Ttulo4"/>
      </w:pPr>
      <w:r>
        <w:t xml:space="preserve">Bluetooth </w:t>
      </w:r>
      <w:proofErr w:type="spellStart"/>
      <w:r>
        <w:t>Headphones</w:t>
      </w:r>
      <w:proofErr w:type="spellEnd"/>
    </w:p>
    <w:p w14:paraId="24D78850" w14:textId="77777777" w:rsidR="00E87FDD" w:rsidRDefault="00E87FDD" w:rsidP="00E87FDD">
      <w:pPr>
        <w:pStyle w:val="Normal-2"/>
      </w:pPr>
      <w:r>
        <w:t xml:space="preserve">Los </w:t>
      </w:r>
      <w:proofErr w:type="spellStart"/>
      <w:r>
        <w:t>headphones</w:t>
      </w:r>
      <w:proofErr w:type="spellEnd"/>
      <w:r>
        <w:t xml:space="preserve"> son usados por la persona con déficit visual para comunicarse con el robot. Éstos se comunican con el notebook mediante Bluetooth.</w:t>
      </w:r>
    </w:p>
    <w:p w14:paraId="7B95195C" w14:textId="77777777" w:rsidR="00E87FDD" w:rsidRPr="00616F18" w:rsidRDefault="00E87FDD" w:rsidP="00E87FDD">
      <w:pPr>
        <w:pStyle w:val="Normal-2"/>
      </w:pPr>
      <w:r>
        <w:t xml:space="preserve">La comunicación Bluetooth y USB en lejos, se realiza con el paquete </w:t>
      </w:r>
      <w:proofErr w:type="spellStart"/>
      <w:r>
        <w:t>lejos.pc.comm</w:t>
      </w:r>
      <w:proofErr w:type="spellEnd"/>
      <w:r>
        <w:t>.</w:t>
      </w:r>
    </w:p>
    <w:p w14:paraId="21FAD662" w14:textId="77777777" w:rsidR="00E87FDD" w:rsidRPr="003A6A41" w:rsidRDefault="00E87FDD" w:rsidP="00E87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p>
    <w:p w14:paraId="2EFF4019" w14:textId="77777777" w:rsidR="00E87FDD" w:rsidRDefault="00E87FDD" w:rsidP="00E87FDD">
      <w:pPr>
        <w:pStyle w:val="Ttulo3"/>
      </w:pPr>
      <w:bookmarkStart w:id="19" w:name="_Toc291495734"/>
      <w:r w:rsidRPr="003A6A41">
        <w:t>Software</w:t>
      </w:r>
      <w:bookmarkEnd w:id="19"/>
    </w:p>
    <w:p w14:paraId="114AD866" w14:textId="77777777" w:rsidR="00E87FDD" w:rsidRDefault="00E87FDD" w:rsidP="00E87FDD">
      <w:pPr>
        <w:pStyle w:val="Ttulo4"/>
        <w:rPr>
          <w:lang w:val="en-US"/>
        </w:rPr>
      </w:pPr>
      <w:r>
        <w:rPr>
          <w:lang w:val="en-US"/>
        </w:rPr>
        <w:t>Ubuntu 10.04</w:t>
      </w:r>
    </w:p>
    <w:p w14:paraId="7F5C884F" w14:textId="77777777" w:rsidR="00E87FDD" w:rsidRDefault="00E87FDD" w:rsidP="00E87FDD">
      <w:pPr>
        <w:pStyle w:val="Normal-2"/>
      </w:pPr>
      <w:r>
        <w:t>Ubuntu es una distribución de Linux de código abierto. Su elección para éste proyecto se debe a dos razones; La primera es para cumplir con el objetivo de acercar la robótica a colegios y universidades, demostrando que no es necesario un gran esfuerzo económico. La segunda es por utilizar un sistema operativo estudiado en la universidad, y que es la base de algunas empresas como Google, IBM, HP o Carrefour entre otras.</w:t>
      </w:r>
    </w:p>
    <w:p w14:paraId="1BE634F0" w14:textId="77777777" w:rsidR="00E87FDD" w:rsidRPr="00C75328" w:rsidRDefault="00E87FDD" w:rsidP="00E87FDD">
      <w:pPr>
        <w:pStyle w:val="Normal-2"/>
      </w:pPr>
      <w:r>
        <w:lastRenderedPageBreak/>
        <w:t xml:space="preserve">Para instalar Ubuntu se ha utilizado </w:t>
      </w:r>
      <w:proofErr w:type="spellStart"/>
      <w:r>
        <w:t>Unetbootin</w:t>
      </w:r>
      <w:proofErr w:type="spellEnd"/>
      <w:r>
        <w:t xml:space="preserve"> (</w:t>
      </w:r>
      <w:hyperlink r:id="rId21" w:history="1">
        <w:r w:rsidRPr="000775F4">
          <w:rPr>
            <w:rStyle w:val="Hipervnculo"/>
            <w:rFonts w:ascii="TimesNewRomanPSMT" w:hAnsi="TimesNewRomanPSMT" w:cs="TimesNewRomanPSMT"/>
          </w:rPr>
          <w:t>http://unetbootin.sourceforge.net/</w:t>
        </w:r>
      </w:hyperlink>
      <w:r>
        <w:t>), éste programa permite instalar Ubuntu desde USB.</w:t>
      </w:r>
    </w:p>
    <w:p w14:paraId="6989A6F0" w14:textId="77777777" w:rsidR="00E87FDD" w:rsidRPr="003F3425" w:rsidRDefault="00E87FDD" w:rsidP="00E87FDD">
      <w:pPr>
        <w:ind w:left="708"/>
        <w:rPr>
          <w:lang w:val="es-ES"/>
        </w:rPr>
      </w:pPr>
    </w:p>
    <w:p w14:paraId="60D63787" w14:textId="77777777" w:rsidR="00E87FDD" w:rsidRPr="00F405D3" w:rsidRDefault="00E87FDD" w:rsidP="00E87FDD"/>
    <w:p w14:paraId="151D16EE" w14:textId="77777777" w:rsidR="00E87FDD" w:rsidRDefault="00E87FDD" w:rsidP="00E87FDD">
      <w:pPr>
        <w:pStyle w:val="Ttulo4"/>
      </w:pPr>
      <w:bookmarkStart w:id="20" w:name="_Toc291495736"/>
      <w:r w:rsidRPr="003A6A41">
        <w:t>Java:</w:t>
      </w:r>
      <w:bookmarkEnd w:id="20"/>
    </w:p>
    <w:p w14:paraId="1805569F" w14:textId="77777777" w:rsidR="00E87FDD" w:rsidRDefault="00E87FDD" w:rsidP="00E87FDD">
      <w:pPr>
        <w:pStyle w:val="Normal-2"/>
      </w:pPr>
      <w:r>
        <w:t xml:space="preserve">En 1999,  un equipo de ingenieros de </w:t>
      </w:r>
      <w:proofErr w:type="spellStart"/>
      <w:r>
        <w:t>Sun</w:t>
      </w:r>
      <w:proofErr w:type="spellEnd"/>
      <w:r>
        <w:t xml:space="preserve"> Microsystems  conocido como el “Green </w:t>
      </w:r>
      <w:proofErr w:type="spellStart"/>
      <w:r>
        <w:t>Team</w:t>
      </w:r>
      <w:proofErr w:type="spellEnd"/>
      <w:r>
        <w:t>” tuvo la idea de unificar los dispositivos digitales para el consumo y los ordenadores. El desarrollo de la idea terminó en la creación de  un lenguaje para la programación de microsistemas.</w:t>
      </w:r>
    </w:p>
    <w:p w14:paraId="1FD8C10B" w14:textId="77777777" w:rsidR="00E87FDD" w:rsidRDefault="00E87FDD" w:rsidP="00E87FDD">
      <w:pPr>
        <w:pStyle w:val="Normal-2"/>
      </w:pPr>
      <w:r>
        <w:t xml:space="preserve">En 1995 el equipo liderado por James </w:t>
      </w:r>
      <w:proofErr w:type="spellStart"/>
      <w:r>
        <w:t>Gosling</w:t>
      </w:r>
      <w:proofErr w:type="spellEnd"/>
      <w:r>
        <w:t xml:space="preserve"> presentó Java con una nueva orientación hacia internet.</w:t>
      </w:r>
    </w:p>
    <w:p w14:paraId="59728E13" w14:textId="77777777" w:rsidR="00E87FDD" w:rsidRDefault="00E87FDD" w:rsidP="00E87FDD">
      <w:pPr>
        <w:pStyle w:val="Normal-2"/>
      </w:pPr>
      <w:r>
        <w:t>Java se define por las siguientes características:</w:t>
      </w:r>
    </w:p>
    <w:p w14:paraId="1AC148E5" w14:textId="77777777" w:rsidR="00E87FDD" w:rsidRDefault="00E87FDD" w:rsidP="00E87FDD">
      <w:pPr>
        <w:pStyle w:val="Normal-2"/>
        <w:numPr>
          <w:ilvl w:val="0"/>
          <w:numId w:val="6"/>
        </w:numPr>
      </w:pPr>
      <w:r w:rsidRPr="001C4C53">
        <w:rPr>
          <w:u w:val="single"/>
        </w:rPr>
        <w:t>Sencillo</w:t>
      </w:r>
      <w:r>
        <w:t>: es una versión simplificada de C ++.</w:t>
      </w:r>
    </w:p>
    <w:p w14:paraId="04163271" w14:textId="77777777" w:rsidR="00E87FDD" w:rsidRDefault="00E87FDD" w:rsidP="00E87FDD">
      <w:pPr>
        <w:pStyle w:val="Normal-2"/>
        <w:numPr>
          <w:ilvl w:val="0"/>
          <w:numId w:val="6"/>
        </w:numPr>
      </w:pPr>
      <w:r w:rsidRPr="001C4C53">
        <w:rPr>
          <w:u w:val="single"/>
        </w:rPr>
        <w:t>Orientado a objetos</w:t>
      </w:r>
      <w:r>
        <w:t>.</w:t>
      </w:r>
    </w:p>
    <w:p w14:paraId="6299C3D5" w14:textId="77777777" w:rsidR="00E87FDD" w:rsidRDefault="00E87FDD" w:rsidP="00E87FDD">
      <w:pPr>
        <w:pStyle w:val="Normal-2"/>
        <w:numPr>
          <w:ilvl w:val="0"/>
          <w:numId w:val="6"/>
        </w:numPr>
      </w:pPr>
      <w:r w:rsidRPr="001C4C53">
        <w:rPr>
          <w:u w:val="single"/>
        </w:rPr>
        <w:t>Distribuido</w:t>
      </w:r>
      <w:r>
        <w:t>: Java en sí no es distribuido, sino que proporciona las librerías necesarias para que sus programas si lo sean. No hay que olvidar que Java fue desarrollado para trabajar en Red.</w:t>
      </w:r>
    </w:p>
    <w:p w14:paraId="3FFAB7B8" w14:textId="77777777" w:rsidR="00E87FDD" w:rsidRDefault="00E87FDD" w:rsidP="00E87FDD">
      <w:pPr>
        <w:pStyle w:val="Normal-2"/>
        <w:numPr>
          <w:ilvl w:val="0"/>
          <w:numId w:val="6"/>
        </w:numPr>
      </w:pPr>
      <w:r w:rsidRPr="001C4C53">
        <w:rPr>
          <w:u w:val="single"/>
        </w:rPr>
        <w:lastRenderedPageBreak/>
        <w:t>Interpretado</w:t>
      </w:r>
      <w:r>
        <w:t xml:space="preserve">: Sus programas pueden ser ejecutado en cualquier máquina con la Máquina Virtual de Java </w:t>
      </w:r>
      <w:proofErr w:type="gramStart"/>
      <w:r>
        <w:t>( JVM</w:t>
      </w:r>
      <w:proofErr w:type="gramEnd"/>
      <w:r>
        <w:t>) instalada.</w:t>
      </w:r>
    </w:p>
    <w:p w14:paraId="1066D28E" w14:textId="77777777" w:rsidR="00E87FDD" w:rsidRDefault="00E87FDD" w:rsidP="00E87FDD">
      <w:pPr>
        <w:pStyle w:val="Normal-2"/>
        <w:numPr>
          <w:ilvl w:val="0"/>
          <w:numId w:val="6"/>
        </w:numPr>
      </w:pPr>
      <w:r w:rsidRPr="001C4C53">
        <w:rPr>
          <w:u w:val="single"/>
        </w:rPr>
        <w:t>Robusto</w:t>
      </w:r>
      <w:r>
        <w:t>.</w:t>
      </w:r>
    </w:p>
    <w:p w14:paraId="53A85AB7" w14:textId="77777777" w:rsidR="00E87FDD" w:rsidRDefault="00E87FDD" w:rsidP="00E87FDD">
      <w:pPr>
        <w:pStyle w:val="Normal-2"/>
        <w:numPr>
          <w:ilvl w:val="0"/>
          <w:numId w:val="6"/>
        </w:numPr>
      </w:pPr>
      <w:r w:rsidRPr="001C4C53">
        <w:rPr>
          <w:u w:val="single"/>
        </w:rPr>
        <w:t>Seguro</w:t>
      </w:r>
      <w:r>
        <w:t>: Debido a que Java elimina los punteros, evita que las aplicaciones puedan acceder a zonas de memoria restringida. Los programas que pueden presentar menos inseguridad en Java son los “</w:t>
      </w:r>
      <w:proofErr w:type="spellStart"/>
      <w:r>
        <w:t>applest</w:t>
      </w:r>
      <w:proofErr w:type="spellEnd"/>
      <w:r>
        <w:t>”, que por medio de la firma digital nos garantizan su seguridad, libres de virus.</w:t>
      </w:r>
    </w:p>
    <w:p w14:paraId="7CAD031B" w14:textId="77777777" w:rsidR="00E87FDD" w:rsidRDefault="00E87FDD" w:rsidP="00E87FDD">
      <w:pPr>
        <w:pStyle w:val="Normal-2"/>
        <w:numPr>
          <w:ilvl w:val="0"/>
          <w:numId w:val="6"/>
        </w:numPr>
      </w:pPr>
      <w:r w:rsidRPr="001C4C53">
        <w:rPr>
          <w:u w:val="single"/>
        </w:rPr>
        <w:t>Arquitectura Neutra</w:t>
      </w:r>
      <w:r>
        <w:rPr>
          <w:u w:val="single"/>
        </w:rPr>
        <w:t xml:space="preserve"> (Portable)</w:t>
      </w:r>
      <w:r>
        <w:t>:</w:t>
      </w:r>
      <w:r w:rsidRPr="004D3389">
        <w:rPr>
          <w:rFonts w:ascii="Tahoma" w:hAnsi="Tahoma" w:cs="Tahoma"/>
          <w:color w:val="262626"/>
          <w:sz w:val="26"/>
          <w:szCs w:val="26"/>
        </w:rPr>
        <w:t xml:space="preserve"> </w:t>
      </w:r>
      <w:r w:rsidRPr="004D3389">
        <w:t>El código fuente Java se "compila" a un código de bytes de alto nivel independiente de la máquina</w:t>
      </w:r>
      <w:r>
        <w:t>. Lo que permite obtener los mismos resultados independientemente de la máquina de ejecución.</w:t>
      </w:r>
    </w:p>
    <w:p w14:paraId="145D20D7" w14:textId="77777777" w:rsidR="00E87FDD" w:rsidRDefault="00E87FDD" w:rsidP="00E87FDD">
      <w:pPr>
        <w:pStyle w:val="Normal-2"/>
        <w:numPr>
          <w:ilvl w:val="0"/>
          <w:numId w:val="6"/>
        </w:numPr>
      </w:pPr>
      <w:r w:rsidRPr="001C4C53">
        <w:rPr>
          <w:u w:val="single"/>
        </w:rPr>
        <w:t>Multitarea</w:t>
      </w:r>
      <w:r>
        <w:t>.</w:t>
      </w:r>
    </w:p>
    <w:p w14:paraId="53C19FA9" w14:textId="77777777" w:rsidR="00E87FDD" w:rsidRDefault="00E87FDD" w:rsidP="00E87FDD">
      <w:pPr>
        <w:pStyle w:val="Normal-2"/>
        <w:numPr>
          <w:ilvl w:val="0"/>
          <w:numId w:val="6"/>
        </w:numPr>
      </w:pPr>
      <w:r w:rsidRPr="001C4C53">
        <w:rPr>
          <w:u w:val="single"/>
        </w:rPr>
        <w:t>Dinámico</w:t>
      </w:r>
      <w:r>
        <w:t>: Java aprovecha al máximo la tecnología orientada a objetos, y no conecta todos los módulos de una aplicación hasta el momento de su ejecución, permitiendo así la compilación de las partes por separado.</w:t>
      </w:r>
    </w:p>
    <w:p w14:paraId="46170224" w14:textId="77777777" w:rsidR="00E87FDD" w:rsidRDefault="00E87FDD" w:rsidP="00E87FDD">
      <w:pPr>
        <w:pStyle w:val="Normal-2"/>
      </w:pPr>
      <w:r>
        <w:lastRenderedPageBreak/>
        <w:t>Para instalar java en Ubuntu es necesario escribir tres líneas en el terminal:</w:t>
      </w:r>
    </w:p>
    <w:p w14:paraId="7BBA008E" w14:textId="77777777" w:rsidR="00E87FDD" w:rsidRDefault="00E87FDD" w:rsidP="00E87FDD">
      <w:pPr>
        <w:pStyle w:val="Codigooo"/>
      </w:pPr>
      <w:proofErr w:type="gramStart"/>
      <w:r>
        <w:t>1.sudo</w:t>
      </w:r>
      <w:proofErr w:type="gramEnd"/>
      <w:r>
        <w:t xml:space="preserve"> add-apt-repository "deb </w:t>
      </w:r>
      <w:r w:rsidRPr="00C75328">
        <w:t xml:space="preserve">http://archive.canonical.com/ </w:t>
      </w:r>
      <w:r>
        <w:t xml:space="preserve">  </w:t>
      </w:r>
    </w:p>
    <w:p w14:paraId="29B453DA" w14:textId="77777777" w:rsidR="00E87FDD" w:rsidRPr="00C75328" w:rsidRDefault="00E87FDD" w:rsidP="00E87FDD">
      <w:pPr>
        <w:pStyle w:val="Codigooo"/>
        <w:rPr>
          <w:lang w:val="es-ES"/>
        </w:rPr>
      </w:pPr>
      <w:r>
        <w:t xml:space="preserve">     </w:t>
      </w:r>
      <w:proofErr w:type="gramStart"/>
      <w:r w:rsidRPr="00C75328">
        <w:rPr>
          <w:lang w:val="es-ES"/>
        </w:rPr>
        <w:t>lucid</w:t>
      </w:r>
      <w:proofErr w:type="gramEnd"/>
      <w:r w:rsidRPr="00C75328">
        <w:rPr>
          <w:lang w:val="es-ES"/>
        </w:rPr>
        <w:t xml:space="preserve"> </w:t>
      </w:r>
      <w:proofErr w:type="spellStart"/>
      <w:r w:rsidRPr="00C75328">
        <w:rPr>
          <w:lang w:val="es-ES"/>
        </w:rPr>
        <w:t>partner</w:t>
      </w:r>
      <w:proofErr w:type="spellEnd"/>
      <w:r w:rsidRPr="00C75328">
        <w:rPr>
          <w:lang w:val="es-ES"/>
        </w:rPr>
        <w:t>"</w:t>
      </w:r>
    </w:p>
    <w:p w14:paraId="0601AD3D" w14:textId="77777777" w:rsidR="00E87FDD" w:rsidRDefault="00E87FDD" w:rsidP="00E87FDD">
      <w:pPr>
        <w:pStyle w:val="Codigooo"/>
        <w:rPr>
          <w:lang w:val="es-ES"/>
        </w:rPr>
      </w:pPr>
      <w:proofErr w:type="gramStart"/>
      <w:r>
        <w:rPr>
          <w:lang w:val="es-ES"/>
        </w:rPr>
        <w:t>2.sudo</w:t>
      </w:r>
      <w:proofErr w:type="gramEnd"/>
      <w:r>
        <w:rPr>
          <w:lang w:val="es-ES"/>
        </w:rPr>
        <w:t xml:space="preserve"> </w:t>
      </w:r>
      <w:proofErr w:type="spellStart"/>
      <w:r>
        <w:rPr>
          <w:lang w:val="es-ES"/>
        </w:rPr>
        <w:t>aptitude</w:t>
      </w:r>
      <w:proofErr w:type="spellEnd"/>
      <w:r>
        <w:rPr>
          <w:lang w:val="es-ES"/>
        </w:rPr>
        <w:t xml:space="preserve"> </w:t>
      </w:r>
      <w:proofErr w:type="spellStart"/>
      <w:r>
        <w:rPr>
          <w:lang w:val="es-ES"/>
        </w:rPr>
        <w:t>update</w:t>
      </w:r>
      <w:proofErr w:type="spellEnd"/>
    </w:p>
    <w:p w14:paraId="095FA4E0" w14:textId="77777777" w:rsidR="00E87FDD" w:rsidRDefault="00E87FDD" w:rsidP="00E87FDD">
      <w:pPr>
        <w:pStyle w:val="Codigooo"/>
        <w:rPr>
          <w:lang w:val="es-ES"/>
        </w:rPr>
      </w:pPr>
      <w:proofErr w:type="gramStart"/>
      <w:r>
        <w:rPr>
          <w:lang w:val="es-ES"/>
        </w:rPr>
        <w:t>3.sudo</w:t>
      </w:r>
      <w:proofErr w:type="gramEnd"/>
      <w:r>
        <w:rPr>
          <w:lang w:val="es-ES"/>
        </w:rPr>
        <w:t xml:space="preserve"> </w:t>
      </w:r>
      <w:proofErr w:type="spellStart"/>
      <w:r>
        <w:rPr>
          <w:lang w:val="es-ES"/>
        </w:rPr>
        <w:t>aptitude</w:t>
      </w:r>
      <w:proofErr w:type="spellEnd"/>
      <w:r>
        <w:rPr>
          <w:lang w:val="es-ES"/>
        </w:rPr>
        <w:t xml:space="preserve"> </w:t>
      </w:r>
      <w:proofErr w:type="spellStart"/>
      <w:r>
        <w:rPr>
          <w:lang w:val="es-ES"/>
        </w:rPr>
        <w:t>install</w:t>
      </w:r>
      <w:proofErr w:type="spellEnd"/>
      <w:r>
        <w:rPr>
          <w:lang w:val="es-ES"/>
        </w:rPr>
        <w:t xml:space="preserve"> sun-java6-jdk</w:t>
      </w:r>
    </w:p>
    <w:p w14:paraId="3544E331" w14:textId="77777777" w:rsidR="00E87FDD" w:rsidRPr="00C75328" w:rsidRDefault="00E87FDD" w:rsidP="00E87FDD">
      <w:pPr>
        <w:pStyle w:val="Normal-2"/>
      </w:pPr>
      <w:r>
        <w:t xml:space="preserve">La primera línea añade el repositorio desde donde vamos a descargar java al fichero </w:t>
      </w:r>
      <w:proofErr w:type="spellStart"/>
      <w:r>
        <w:t>source.list</w:t>
      </w:r>
      <w:proofErr w:type="spellEnd"/>
      <w:r>
        <w:t xml:space="preserve">, que es donde se encuentra la lista de repositorios, a continuación actualizamos y por último se instala java 6. </w:t>
      </w:r>
    </w:p>
    <w:p w14:paraId="2ECCA306" w14:textId="77777777" w:rsidR="00E87FDD" w:rsidRDefault="00E87FDD" w:rsidP="00E87FDD">
      <w:pPr>
        <w:pStyle w:val="Normal-2"/>
      </w:pPr>
    </w:p>
    <w:p w14:paraId="7B96D6F2" w14:textId="77777777" w:rsidR="00E87FDD" w:rsidRPr="003A6A41" w:rsidRDefault="00E87FDD" w:rsidP="00E87FDD">
      <w:pPr>
        <w:pStyle w:val="Normal-2"/>
      </w:pPr>
    </w:p>
    <w:p w14:paraId="64C103D6" w14:textId="77777777" w:rsidR="00E87FDD" w:rsidRDefault="00E87FDD" w:rsidP="00E87FDD">
      <w:pPr>
        <w:pStyle w:val="Ttulo4"/>
      </w:pPr>
      <w:bookmarkStart w:id="21" w:name="_Toc291495737"/>
      <w:proofErr w:type="spellStart"/>
      <w:proofErr w:type="gramStart"/>
      <w:r w:rsidRPr="003A6A41">
        <w:t>leJOS</w:t>
      </w:r>
      <w:proofErr w:type="spellEnd"/>
      <w:proofErr w:type="gramEnd"/>
      <w:r w:rsidRPr="003A6A41">
        <w:t>:</w:t>
      </w:r>
      <w:bookmarkEnd w:id="21"/>
      <w:r w:rsidRPr="003A6A41">
        <w:t xml:space="preserve"> </w:t>
      </w:r>
    </w:p>
    <w:p w14:paraId="5BBD27BF" w14:textId="77777777" w:rsidR="00E87FDD" w:rsidRPr="005465C5" w:rsidRDefault="00E87FDD" w:rsidP="00E87FDD">
      <w:pPr>
        <w:pStyle w:val="Normal-2"/>
      </w:pPr>
      <w:r w:rsidRPr="005465C5">
        <w:t xml:space="preserve">Lejos es un sistema operativo pequeño basado en Java que ha sido adaptado a Lego </w:t>
      </w:r>
      <w:proofErr w:type="spellStart"/>
      <w:r w:rsidRPr="005465C5">
        <w:t>Mindstorms</w:t>
      </w:r>
      <w:proofErr w:type="spellEnd"/>
      <w:r w:rsidRPr="005465C5">
        <w:t xml:space="preserve">. Éste consiste en reemplazar el software de lego NXT por el de una JVM </w:t>
      </w:r>
      <w:proofErr w:type="gramStart"/>
      <w:r w:rsidRPr="005465C5">
        <w:t>( Java</w:t>
      </w:r>
      <w:proofErr w:type="gramEnd"/>
      <w:r w:rsidRPr="005465C5">
        <w:t xml:space="preserve"> Virtual Machine)</w:t>
      </w:r>
      <w:r>
        <w:t xml:space="preserve">. </w:t>
      </w:r>
      <w:proofErr w:type="spellStart"/>
      <w:proofErr w:type="gramStart"/>
      <w:r>
        <w:t>leJOS</w:t>
      </w:r>
      <w:proofErr w:type="spellEnd"/>
      <w:proofErr w:type="gramEnd"/>
      <w:r>
        <w:t xml:space="preserve"> también es de código abierto.</w:t>
      </w:r>
    </w:p>
    <w:p w14:paraId="02AA9FA9" w14:textId="77777777" w:rsidR="00E87FDD" w:rsidRDefault="00E87FDD" w:rsidP="00E87FDD">
      <w:pPr>
        <w:pStyle w:val="Normal-2"/>
      </w:pPr>
      <w:r>
        <w:t xml:space="preserve">La librería clases.jar contiene el API de </w:t>
      </w:r>
      <w:proofErr w:type="spellStart"/>
      <w:r>
        <w:t>leJOS</w:t>
      </w:r>
      <w:proofErr w:type="spellEnd"/>
      <w:r>
        <w:t xml:space="preserve">, que a su vez se encuentra en la página oficial de </w:t>
      </w:r>
      <w:proofErr w:type="spellStart"/>
      <w:r>
        <w:t>leJOS</w:t>
      </w:r>
      <w:proofErr w:type="spellEnd"/>
      <w:r>
        <w:t xml:space="preserve"> </w:t>
      </w:r>
      <w:r>
        <w:fldChar w:fldCharType="begin"/>
      </w:r>
      <w:r>
        <w:instrText xml:space="preserve"> PAGEREF _Ref291582847 \h </w:instrText>
      </w:r>
      <w:r>
        <w:fldChar w:fldCharType="separate"/>
      </w:r>
      <w:r>
        <w:rPr>
          <w:noProof/>
        </w:rPr>
        <w:t>[6]</w:t>
      </w:r>
      <w:r>
        <w:fldChar w:fldCharType="end"/>
      </w:r>
      <w:r>
        <w:t>.</w:t>
      </w:r>
    </w:p>
    <w:p w14:paraId="66BBBEA1" w14:textId="77777777" w:rsidR="00E87FDD" w:rsidRDefault="00E87FDD" w:rsidP="00E87FDD">
      <w:pPr>
        <w:pStyle w:val="Normal-2"/>
      </w:pPr>
      <w:r>
        <w:t xml:space="preserve">Para instalar </w:t>
      </w:r>
      <w:proofErr w:type="spellStart"/>
      <w:r>
        <w:t>leJOS</w:t>
      </w:r>
      <w:proofErr w:type="spellEnd"/>
      <w:r>
        <w:t xml:space="preserve"> en Ubuntu se realizan los siguientes pasos:</w:t>
      </w:r>
    </w:p>
    <w:p w14:paraId="4B8D1516" w14:textId="77777777" w:rsidR="00E87FDD" w:rsidRDefault="00E87FDD" w:rsidP="00E87FDD">
      <w:pPr>
        <w:pStyle w:val="Normal-2"/>
        <w:numPr>
          <w:ilvl w:val="0"/>
          <w:numId w:val="16"/>
        </w:numPr>
      </w:pPr>
      <w:r>
        <w:t xml:space="preserve">Ubicación del software </w:t>
      </w:r>
      <w:proofErr w:type="spellStart"/>
      <w:r>
        <w:t>leJOS</w:t>
      </w:r>
      <w:proofErr w:type="spellEnd"/>
      <w:r>
        <w:t xml:space="preserve"> en ruta.</w:t>
      </w:r>
    </w:p>
    <w:p w14:paraId="7E6EBB5D" w14:textId="77777777" w:rsidR="00E87FDD" w:rsidRDefault="00E87FDD" w:rsidP="00E87FDD">
      <w:pPr>
        <w:pStyle w:val="Normal-2"/>
        <w:numPr>
          <w:ilvl w:val="0"/>
          <w:numId w:val="16"/>
        </w:numPr>
      </w:pPr>
      <w:r>
        <w:lastRenderedPageBreak/>
        <w:t>Compilación del proyecto.</w:t>
      </w:r>
    </w:p>
    <w:p w14:paraId="7916DED6" w14:textId="77777777" w:rsidR="00E87FDD" w:rsidRDefault="00E87FDD" w:rsidP="00E87FDD">
      <w:pPr>
        <w:pStyle w:val="Normal-2"/>
        <w:numPr>
          <w:ilvl w:val="0"/>
          <w:numId w:val="16"/>
        </w:numPr>
      </w:pPr>
      <w:r>
        <w:t>Habilitar permisos USB.</w:t>
      </w:r>
    </w:p>
    <w:p w14:paraId="7D6FA1EA" w14:textId="77777777" w:rsidR="00E87FDD" w:rsidRDefault="00E87FDD" w:rsidP="00E87FDD">
      <w:pPr>
        <w:pStyle w:val="Normal-2"/>
        <w:numPr>
          <w:ilvl w:val="0"/>
          <w:numId w:val="16"/>
        </w:numPr>
      </w:pPr>
      <w:r>
        <w:t>Configuración de variables.</w:t>
      </w:r>
    </w:p>
    <w:p w14:paraId="3EA376AF" w14:textId="77777777" w:rsidR="00E87FDD" w:rsidRPr="005465C5" w:rsidRDefault="00E87FDD" w:rsidP="00E87FDD">
      <w:pPr>
        <w:pStyle w:val="Normal-2"/>
      </w:pPr>
      <w:r>
        <w:t xml:space="preserve">Para más detalle consultar la guía de instalación de Juan Antonio Breña Moral </w:t>
      </w:r>
      <w:r>
        <w:fldChar w:fldCharType="begin"/>
      </w:r>
      <w:r>
        <w:instrText xml:space="preserve"> PAGEREF _Ref291585087 \h </w:instrText>
      </w:r>
      <w:r>
        <w:fldChar w:fldCharType="separate"/>
      </w:r>
      <w:r>
        <w:t>[</w:t>
      </w:r>
      <w:r>
        <w:rPr>
          <w:noProof/>
        </w:rPr>
        <w:t>8]</w:t>
      </w:r>
      <w:r>
        <w:fldChar w:fldCharType="end"/>
      </w:r>
      <w:r>
        <w:t>.</w:t>
      </w:r>
    </w:p>
    <w:p w14:paraId="200CE7F9" w14:textId="77777777" w:rsidR="00E87FDD" w:rsidRDefault="00E87FDD" w:rsidP="00E87FDD">
      <w:pPr>
        <w:pStyle w:val="Ttulo4"/>
      </w:pPr>
      <w:bookmarkStart w:id="22" w:name="_Toc291495735"/>
      <w:r w:rsidRPr="00C528FC">
        <w:t>Eclipse</w:t>
      </w:r>
      <w:r w:rsidRPr="003A6A41">
        <w:t>:</w:t>
      </w:r>
      <w:bookmarkEnd w:id="22"/>
      <w:r w:rsidRPr="003A6A41">
        <w:t xml:space="preserve"> </w:t>
      </w:r>
    </w:p>
    <w:p w14:paraId="2A2C117A" w14:textId="77777777" w:rsidR="00E87FDD" w:rsidRPr="00F16403" w:rsidRDefault="00E87FDD" w:rsidP="00E87FDD">
      <w:pPr>
        <w:pStyle w:val="Normal-2"/>
      </w:pPr>
    </w:p>
    <w:p w14:paraId="77A73CE0" w14:textId="77777777" w:rsidR="00E87FDD" w:rsidRPr="00F16403" w:rsidRDefault="00E87FDD" w:rsidP="00E87FDD">
      <w:pPr>
        <w:pStyle w:val="Normal-2"/>
      </w:pPr>
      <w:r w:rsidRPr="00F16403">
        <w:t xml:space="preserve">El Proyecto Eclipse fue creado originalmente por IBM en noviembre de 2001 y apoyado por un consorcio de proveedores de software. Hoy en día, la comunidad Eclipse se compone de individuos y organizaciones de una sección transversal de la industria del software. </w:t>
      </w:r>
    </w:p>
    <w:p w14:paraId="65D7491F" w14:textId="77777777" w:rsidR="00E87FDD" w:rsidRPr="00EC5D07" w:rsidRDefault="00E87FDD" w:rsidP="00E87FDD">
      <w:pPr>
        <w:pStyle w:val="Normal-2"/>
        <w:rPr>
          <w:color w:val="FF0000"/>
        </w:rPr>
      </w:pPr>
    </w:p>
    <w:p w14:paraId="0F1D0BE6" w14:textId="77777777" w:rsidR="00E87FDD" w:rsidRPr="00F16403" w:rsidRDefault="00E87FDD" w:rsidP="00E87FDD">
      <w:pPr>
        <w:pStyle w:val="Normal-2"/>
      </w:pPr>
      <w:r w:rsidRPr="00F16403">
        <w:t xml:space="preserve">En general, la Fundación Eclipse ofrece cuatro servicios a la comunidad: </w:t>
      </w:r>
    </w:p>
    <w:p w14:paraId="685E1DAA" w14:textId="77777777" w:rsidR="00E87FDD" w:rsidRPr="00F16403" w:rsidRDefault="00E87FDD" w:rsidP="00E87FDD">
      <w:pPr>
        <w:pStyle w:val="Normal-2"/>
      </w:pPr>
      <w:r w:rsidRPr="00F16403">
        <w:t xml:space="preserve">1) Infraestructura de TI, </w:t>
      </w:r>
    </w:p>
    <w:p w14:paraId="7DA4FBEA" w14:textId="77777777" w:rsidR="00E87FDD" w:rsidRPr="00F16403" w:rsidRDefault="00E87FDD" w:rsidP="00E87FDD">
      <w:pPr>
        <w:pStyle w:val="Normal-2"/>
      </w:pPr>
      <w:r w:rsidRPr="00F16403">
        <w:t xml:space="preserve">2) gestión de la PI, </w:t>
      </w:r>
    </w:p>
    <w:p w14:paraId="3D613532" w14:textId="77777777" w:rsidR="00E87FDD" w:rsidRPr="00F16403" w:rsidRDefault="00E87FDD" w:rsidP="00E87FDD">
      <w:pPr>
        <w:pStyle w:val="Normal-2"/>
      </w:pPr>
      <w:r w:rsidRPr="00F16403">
        <w:t xml:space="preserve">3) Proceso de Desarrollo, y </w:t>
      </w:r>
    </w:p>
    <w:p w14:paraId="55429C4D" w14:textId="77777777" w:rsidR="00E87FDD" w:rsidRDefault="00E87FDD" w:rsidP="00E87FDD">
      <w:pPr>
        <w:pStyle w:val="Normal-2"/>
      </w:pPr>
      <w:r w:rsidRPr="00F16403">
        <w:t xml:space="preserve">4) Desarrollo de Ecosistemas. </w:t>
      </w:r>
    </w:p>
    <w:p w14:paraId="77730757" w14:textId="77777777" w:rsidR="00E87FDD" w:rsidRDefault="00E87FDD" w:rsidP="00E87FDD">
      <w:pPr>
        <w:pStyle w:val="Normal-2"/>
      </w:pPr>
      <w:r>
        <w:lastRenderedPageBreak/>
        <w:t xml:space="preserve">En nuestro proyecto, Eclipse es el entorno de programación escogido por su compatibilidad con </w:t>
      </w:r>
      <w:proofErr w:type="spellStart"/>
      <w:r>
        <w:t>leJOS</w:t>
      </w:r>
      <w:proofErr w:type="spellEnd"/>
      <w:r>
        <w:t>, y por ser de código abierto.</w:t>
      </w:r>
    </w:p>
    <w:p w14:paraId="12ED9EDA" w14:textId="77777777" w:rsidR="00E87FDD" w:rsidRDefault="00E87FDD" w:rsidP="00E87FDD">
      <w:pPr>
        <w:pStyle w:val="Normal-2"/>
      </w:pPr>
      <w:r w:rsidRPr="00F405D3">
        <w:t xml:space="preserve">Para instalar eclipse en Ubuntu se puede hacer de diferentes maneras, la más sencilla es escribir </w:t>
      </w:r>
      <w:r w:rsidRPr="00F405D3">
        <w:rPr>
          <w:rStyle w:val="CodigoooCar"/>
          <w:lang w:val="es-ES"/>
        </w:rPr>
        <w:t xml:space="preserve">sudo </w:t>
      </w:r>
      <w:proofErr w:type="spellStart"/>
      <w:r w:rsidRPr="00F405D3">
        <w:rPr>
          <w:rStyle w:val="CodigoooCar"/>
          <w:lang w:val="es-ES"/>
        </w:rPr>
        <w:t>apt-get</w:t>
      </w:r>
      <w:proofErr w:type="spellEnd"/>
      <w:r w:rsidRPr="00F405D3">
        <w:rPr>
          <w:rStyle w:val="CodigoooCar"/>
          <w:lang w:val="es-ES"/>
        </w:rPr>
        <w:t xml:space="preserve"> </w:t>
      </w:r>
      <w:proofErr w:type="spellStart"/>
      <w:r w:rsidRPr="00F405D3">
        <w:rPr>
          <w:rStyle w:val="CodigoooCar"/>
          <w:lang w:val="es-ES"/>
        </w:rPr>
        <w:t>install</w:t>
      </w:r>
      <w:proofErr w:type="spellEnd"/>
      <w:r w:rsidRPr="00F405D3">
        <w:rPr>
          <w:rStyle w:val="CodigoooCar"/>
          <w:lang w:val="es-ES"/>
        </w:rPr>
        <w:t xml:space="preserve"> eclipse</w:t>
      </w:r>
      <w:r w:rsidRPr="00F405D3">
        <w:t xml:space="preserve"> en el terminal</w:t>
      </w:r>
      <w:r>
        <w:t>.</w:t>
      </w:r>
    </w:p>
    <w:p w14:paraId="40F3C99E" w14:textId="77777777" w:rsidR="00E87FDD" w:rsidRDefault="00E87FDD" w:rsidP="00E87FDD">
      <w:pPr>
        <w:pStyle w:val="Normal-2"/>
      </w:pPr>
      <w:r>
        <w:t xml:space="preserve">Una vez instalado </w:t>
      </w:r>
      <w:proofErr w:type="spellStart"/>
      <w:r>
        <w:t>leJOS</w:t>
      </w:r>
      <w:proofErr w:type="spellEnd"/>
      <w:r>
        <w:t xml:space="preserve">, y eclipse en Ubuntu, tan solo quedan dos pasos para poder utilizar eclipse para compilar y descargar en el </w:t>
      </w:r>
      <w:proofErr w:type="spellStart"/>
      <w:r>
        <w:t>brick</w:t>
      </w:r>
      <w:proofErr w:type="spellEnd"/>
      <w:r>
        <w:t xml:space="preserve"> los programas:</w:t>
      </w:r>
    </w:p>
    <w:p w14:paraId="638A839E" w14:textId="77777777" w:rsidR="00E87FDD" w:rsidRDefault="00E87FDD" w:rsidP="00E87FDD">
      <w:pPr>
        <w:pStyle w:val="Normal-2"/>
        <w:numPr>
          <w:ilvl w:val="0"/>
          <w:numId w:val="14"/>
        </w:numPr>
      </w:pPr>
      <w:r>
        <w:t>Importar las librerías:</w:t>
      </w:r>
    </w:p>
    <w:p w14:paraId="53E840B4" w14:textId="77777777" w:rsidR="00E87FDD" w:rsidRDefault="00E87FDD" w:rsidP="00E87FDD">
      <w:pPr>
        <w:pStyle w:val="Normal-2"/>
      </w:pPr>
      <w:r>
        <w:t xml:space="preserve">Para los programas que se realizan para que ser ejecutados desde el </w:t>
      </w:r>
      <w:proofErr w:type="spellStart"/>
      <w:r>
        <w:t>brick</w:t>
      </w:r>
      <w:proofErr w:type="spellEnd"/>
      <w:r>
        <w:t xml:space="preserve">, es necesario importar el archivo </w:t>
      </w:r>
      <w:r w:rsidRPr="006D1528">
        <w:t xml:space="preserve">clases.jar </w:t>
      </w:r>
      <w:r>
        <w:t xml:space="preserve">al proyecto. Mientras que para los programas que se van a ejecutar en el notebook, y que se van a comunicar a través de USB o Bluetooth con el </w:t>
      </w:r>
      <w:proofErr w:type="spellStart"/>
      <w:r>
        <w:t>brick</w:t>
      </w:r>
      <w:proofErr w:type="spellEnd"/>
      <w:r>
        <w:t xml:space="preserve">, es necesario importar bluecove-2.1.0.jar, bluecove-gpl-2-1-0.jar </w:t>
      </w:r>
      <w:proofErr w:type="gramStart"/>
      <w:r>
        <w:t>( para</w:t>
      </w:r>
      <w:proofErr w:type="gramEnd"/>
      <w:r>
        <w:t xml:space="preserve"> las comunicaciones por </w:t>
      </w:r>
      <w:proofErr w:type="spellStart"/>
      <w:r>
        <w:t>bluetooth</w:t>
      </w:r>
      <w:proofErr w:type="spellEnd"/>
      <w:r>
        <w:t>), y pccomm.jar.</w:t>
      </w:r>
    </w:p>
    <w:p w14:paraId="10072058" w14:textId="77777777" w:rsidR="00E87FDD" w:rsidRDefault="00E87FDD" w:rsidP="00E87FDD">
      <w:pPr>
        <w:pStyle w:val="Normal-2"/>
        <w:numPr>
          <w:ilvl w:val="0"/>
          <w:numId w:val="14"/>
        </w:numPr>
      </w:pPr>
      <w:r>
        <w:t>Crear los botones para Compilar y Descargar:</w:t>
      </w:r>
    </w:p>
    <w:p w14:paraId="7C709978" w14:textId="77777777" w:rsidR="00E87FDD" w:rsidRPr="006D1528" w:rsidRDefault="00E87FDD" w:rsidP="00E87FDD">
      <w:pPr>
        <w:pStyle w:val="Normal-2"/>
      </w:pPr>
      <w:r>
        <w:t xml:space="preserve">El último paso es crear los botones para que no sea necesario compilar y descargar el programa a través de comandos. El botón Compilar hace referencia al comando </w:t>
      </w:r>
      <w:proofErr w:type="spellStart"/>
      <w:r w:rsidRPr="006D1528">
        <w:rPr>
          <w:rStyle w:val="CodigoooCar"/>
          <w:lang w:val="es-ES"/>
        </w:rPr>
        <w:t>nxjc</w:t>
      </w:r>
      <w:proofErr w:type="spellEnd"/>
      <w:r w:rsidRPr="006D1528">
        <w:rPr>
          <w:rFonts w:eastAsia="ヒラギノ角ゴ Pro W3"/>
        </w:rPr>
        <w:t>, mi</w:t>
      </w:r>
      <w:r>
        <w:rPr>
          <w:rFonts w:eastAsia="ヒラギノ角ゴ Pro W3"/>
        </w:rPr>
        <w:t xml:space="preserve">entras que el botón de Descargar hace referencia al comando </w:t>
      </w:r>
      <w:proofErr w:type="spellStart"/>
      <w:r w:rsidRPr="006D1528">
        <w:rPr>
          <w:rStyle w:val="CodigoooCar"/>
          <w:lang w:val="es-ES"/>
        </w:rPr>
        <w:t>nxj</w:t>
      </w:r>
      <w:proofErr w:type="spellEnd"/>
      <w:r w:rsidRPr="006D1528">
        <w:rPr>
          <w:rFonts w:eastAsia="ヒラギノ角ゴ Pro W3"/>
        </w:rPr>
        <w:t>.</w:t>
      </w:r>
    </w:p>
    <w:p w14:paraId="06BC9811" w14:textId="77777777" w:rsidR="00E87FDD" w:rsidRPr="00F405D3" w:rsidRDefault="00E87FDD" w:rsidP="00E87FDD">
      <w:pPr>
        <w:rPr>
          <w:lang w:val="es-ES"/>
        </w:rPr>
      </w:pPr>
    </w:p>
    <w:p w14:paraId="0C22873D" w14:textId="77777777" w:rsidR="00E87FDD" w:rsidRDefault="00E87FDD" w:rsidP="00E87FDD">
      <w:pPr>
        <w:pStyle w:val="Ttulo4"/>
        <w:rPr>
          <w:lang w:val="en-US"/>
        </w:rPr>
      </w:pPr>
      <w:proofErr w:type="spellStart"/>
      <w:r>
        <w:rPr>
          <w:lang w:val="en-US"/>
        </w:rPr>
        <w:t>SubVersiones</w:t>
      </w:r>
      <w:proofErr w:type="spellEnd"/>
    </w:p>
    <w:p w14:paraId="23AAF871" w14:textId="77777777" w:rsidR="00E87FDD" w:rsidRDefault="00E87FDD" w:rsidP="00E87FDD">
      <w:pPr>
        <w:pStyle w:val="Ttulo4"/>
        <w:rPr>
          <w:lang w:val="en-US"/>
        </w:rPr>
      </w:pPr>
      <w:r>
        <w:rPr>
          <w:lang w:val="en-US"/>
        </w:rPr>
        <w:t>Text To Speech</w:t>
      </w:r>
    </w:p>
    <w:p w14:paraId="7109D340" w14:textId="77777777" w:rsidR="00E87FDD" w:rsidRDefault="00E87FDD" w:rsidP="00E87FDD">
      <w:pPr>
        <w:pStyle w:val="Ttulo4"/>
      </w:pPr>
      <w:proofErr w:type="spellStart"/>
      <w:r>
        <w:t>Sphinx</w:t>
      </w:r>
      <w:proofErr w:type="spellEnd"/>
      <w:r>
        <w:t xml:space="preserve"> 4</w:t>
      </w:r>
    </w:p>
    <w:p w14:paraId="20FA340A" w14:textId="77777777" w:rsidR="00E87FDD" w:rsidRPr="00616F18" w:rsidRDefault="00E87FDD" w:rsidP="00E87FDD">
      <w:pPr>
        <w:pStyle w:val="Ttulo4"/>
      </w:pPr>
      <w:r>
        <w:t>PHP</w:t>
      </w:r>
    </w:p>
    <w:p w14:paraId="39AB2BCA" w14:textId="77777777" w:rsidR="00E87FDD" w:rsidRPr="003B20FF" w:rsidRDefault="00E87FDD" w:rsidP="00E87FDD">
      <w:pPr>
        <w:pStyle w:val="Ttulo"/>
      </w:pPr>
      <w:bookmarkStart w:id="23" w:name="_Toc291495738"/>
      <w:r>
        <w:lastRenderedPageBreak/>
        <w:t>Robótica</w:t>
      </w:r>
      <w:bookmarkEnd w:id="23"/>
    </w:p>
    <w:p w14:paraId="76BBBB26" w14:textId="77777777" w:rsidR="00E87FDD" w:rsidRPr="003A6A41" w:rsidRDefault="00E87FDD" w:rsidP="00E87FDD">
      <w:pPr>
        <w:pStyle w:val="Ttulo1"/>
      </w:pPr>
      <w:bookmarkStart w:id="24" w:name="_Toc291495739"/>
      <w:r w:rsidRPr="003A6A41">
        <w:lastRenderedPageBreak/>
        <w:t>Introducción a la Robótica</w:t>
      </w:r>
      <w:bookmarkEnd w:id="24"/>
    </w:p>
    <w:p w14:paraId="1B0787AF" w14:textId="77777777" w:rsidR="00E87FDD" w:rsidRPr="003A6A41" w:rsidRDefault="00E87FDD" w:rsidP="00E87FDD">
      <w:pPr>
        <w:pStyle w:val="Ttulo2"/>
      </w:pPr>
      <w:bookmarkStart w:id="25" w:name="_Toc164138543"/>
      <w:bookmarkStart w:id="26" w:name="_Toc291495740"/>
      <w:r w:rsidRPr="003A6A41">
        <w:t>Introducción</w:t>
      </w:r>
      <w:bookmarkEnd w:id="25"/>
      <w:bookmarkEnd w:id="26"/>
    </w:p>
    <w:p w14:paraId="0AED0730" w14:textId="77777777" w:rsidR="00E87FDD" w:rsidRPr="005A7D53" w:rsidRDefault="00E87FDD" w:rsidP="00E87FDD">
      <w:pPr>
        <w:pStyle w:val="Normal-2"/>
      </w:pPr>
      <w:r w:rsidRPr="005A7D53">
        <w:t>Un robot puede ser visto en diferentes niveles de sofisticación dependiendo de la perspectiva del espectador. Por un lado un técnico puede ver un robot como una colección de componentes mecánicos y electrónicos, pero por otro lado, un programador simplemente lo ve como una máquina para ser programada.</w:t>
      </w:r>
    </w:p>
    <w:p w14:paraId="42398245" w14:textId="77777777" w:rsidR="00E87FDD" w:rsidRPr="005A7D53" w:rsidRDefault="00E87FDD" w:rsidP="00E87FDD">
      <w:pPr>
        <w:pStyle w:val="Normal-2"/>
      </w:pPr>
      <w:r w:rsidRPr="005A7D53">
        <w:tab/>
        <w:t>La Real Academia Española (RAE) define el robot como: “</w:t>
      </w:r>
      <w:r w:rsidRPr="005A7D53">
        <w:rPr>
          <w:rFonts w:eastAsia="Arial Unicode MS" w:hint="eastAsia"/>
        </w:rPr>
        <w:t>Máquina o ingenio electrónico programable, capaz de manipular objetos y realizar operaciones antes reservadas solo a las personas</w:t>
      </w:r>
      <w:r w:rsidRPr="005A7D53">
        <w:rPr>
          <w:rFonts w:eastAsia="Arial Unicode MS"/>
        </w:rPr>
        <w:t>”</w:t>
      </w:r>
      <w:r w:rsidRPr="005A7D53">
        <w:rPr>
          <w:rFonts w:eastAsia="Arial Unicode MS" w:hint="eastAsia"/>
        </w:rPr>
        <w:t>.</w:t>
      </w:r>
      <w:r w:rsidRPr="005A7D53">
        <w:rPr>
          <w:rFonts w:eastAsia="Arial Unicode MS"/>
        </w:rPr>
        <w:t xml:space="preserve"> [</w:t>
      </w:r>
      <w:hyperlink w:anchor="_Bibliografía" w:history="1">
        <w:r w:rsidRPr="005A7D53">
          <w:rPr>
            <w:rStyle w:val="Hipervnculo"/>
            <w:rFonts w:eastAsia="Arial Unicode MS" w:cs="Helvetica"/>
            <w:color w:val="auto"/>
            <w:u w:val="none"/>
          </w:rPr>
          <w:t>2</w:t>
        </w:r>
      </w:hyperlink>
      <w:r w:rsidRPr="005A7D53">
        <w:rPr>
          <w:rFonts w:eastAsia="Arial Unicode MS"/>
        </w:rPr>
        <w:t>]</w:t>
      </w:r>
    </w:p>
    <w:p w14:paraId="334775FF" w14:textId="77777777" w:rsidR="00E87FDD" w:rsidRPr="003A6A41" w:rsidRDefault="00E87FDD" w:rsidP="00E87FDD">
      <w:pPr>
        <w:pStyle w:val="Ttulo2"/>
      </w:pPr>
      <w:bookmarkStart w:id="27" w:name="_Toc291495741"/>
      <w:r w:rsidRPr="003A6A41">
        <w:t>Breve Historia de la Robótica</w:t>
      </w:r>
      <w:bookmarkEnd w:id="27"/>
    </w:p>
    <w:p w14:paraId="578684D0" w14:textId="77777777" w:rsidR="00E87FDD" w:rsidRPr="003A6A41" w:rsidRDefault="00E87FDD" w:rsidP="00E87FDD">
      <w:pPr>
        <w:pStyle w:val="Normal-2"/>
      </w:pPr>
      <w:r w:rsidRPr="003A6A41">
        <w:t xml:space="preserve">1495 - En 1950 se encontraron unos bocetos de un guerrero mecánico con forma humana  que fueron diseñados por Leonardo Da </w:t>
      </w:r>
      <w:proofErr w:type="spellStart"/>
      <w:r w:rsidRPr="003A6A41">
        <w:t>Vincien</w:t>
      </w:r>
      <w:proofErr w:type="spellEnd"/>
      <w:r w:rsidRPr="003A6A41">
        <w:t xml:space="preserve"> 1495. El “robot” que Leonardo diseño tenía la capacidad de imitar algunos movimientos humanos como sentarse, mover los brazos, mover el cuello, y corregir automáticamente la mandíbula.</w:t>
      </w:r>
    </w:p>
    <w:p w14:paraId="5EA1FCD9" w14:textId="77777777" w:rsidR="00E87FDD" w:rsidRPr="003A6A41" w:rsidRDefault="00E87FDD" w:rsidP="00E87FDD">
      <w:pPr>
        <w:pStyle w:val="Normal-2"/>
      </w:pPr>
    </w:p>
    <w:p w14:paraId="076DF025" w14:textId="77777777" w:rsidR="00E87FDD" w:rsidRPr="003A6A41" w:rsidRDefault="00E87FDD" w:rsidP="00E87FDD">
      <w:pPr>
        <w:pStyle w:val="Normal-2"/>
      </w:pPr>
    </w:p>
    <w:p w14:paraId="1FA270B8" w14:textId="77777777" w:rsidR="00E87FDD" w:rsidRPr="003A6A41" w:rsidRDefault="00E87FDD" w:rsidP="00E87FDD">
      <w:pPr>
        <w:pStyle w:val="Normal-2"/>
      </w:pPr>
      <w:r w:rsidRPr="003A6A41">
        <w:t>1921- La palabra “robot” viene de la palabra croata “</w:t>
      </w:r>
      <w:proofErr w:type="spellStart"/>
      <w:r w:rsidRPr="003A6A41">
        <w:t>robota</w:t>
      </w:r>
      <w:proofErr w:type="spellEnd"/>
      <w:r w:rsidRPr="003A6A41">
        <w:t>” que en checo significa “Trabajo forzado” “</w:t>
      </w:r>
      <w:proofErr w:type="spellStart"/>
      <w:r w:rsidRPr="003A6A41">
        <w:t>Exclavitud</w:t>
      </w:r>
      <w:proofErr w:type="spellEnd"/>
      <w:r w:rsidRPr="003A6A41">
        <w:t xml:space="preserve">”. Esta palabra fue utilizada por primera vez para referirse a humanos mecánicos por </w:t>
      </w:r>
      <w:proofErr w:type="spellStart"/>
      <w:r w:rsidRPr="003A6A41">
        <w:t>Karel</w:t>
      </w:r>
      <w:proofErr w:type="spellEnd"/>
      <w:r w:rsidRPr="003A6A41">
        <w:t xml:space="preserve"> </w:t>
      </w:r>
      <w:proofErr w:type="spellStart"/>
      <w:r w:rsidRPr="003A6A41">
        <w:t>Capek</w:t>
      </w:r>
      <w:proofErr w:type="spellEnd"/>
      <w:r w:rsidRPr="003A6A41">
        <w:t xml:space="preserve"> en su obra </w:t>
      </w:r>
      <w:proofErr w:type="spellStart"/>
      <w:r w:rsidRPr="003A6A41">
        <w:t>Rossum`s</w:t>
      </w:r>
      <w:proofErr w:type="spellEnd"/>
      <w:r w:rsidRPr="003A6A41">
        <w:t xml:space="preserve"> Universal Robots (R.U.R).</w:t>
      </w:r>
    </w:p>
    <w:p w14:paraId="35CAFBF1" w14:textId="77777777" w:rsidR="00E87FDD" w:rsidRPr="003A6A41" w:rsidRDefault="00E87FDD" w:rsidP="00E87FDD">
      <w:pPr>
        <w:pStyle w:val="Normal-2"/>
      </w:pPr>
    </w:p>
    <w:p w14:paraId="47300FC3" w14:textId="77777777" w:rsidR="00E87FDD" w:rsidRPr="003A6A41" w:rsidRDefault="00E87FDD" w:rsidP="00E87FDD">
      <w:pPr>
        <w:pStyle w:val="Normal-2"/>
      </w:pPr>
      <w:r w:rsidRPr="003A6A41">
        <w:t xml:space="preserve">1942 - Isaac </w:t>
      </w:r>
      <w:proofErr w:type="spellStart"/>
      <w:r w:rsidRPr="003A6A41">
        <w:t>Asimov</w:t>
      </w:r>
      <w:proofErr w:type="spellEnd"/>
      <w:r w:rsidRPr="003A6A41">
        <w:t xml:space="preserve"> escribe las tres leyes de la robótica:</w:t>
      </w:r>
    </w:p>
    <w:p w14:paraId="19D9830F" w14:textId="77777777" w:rsidR="00E87FDD" w:rsidRPr="0041403E" w:rsidRDefault="00E87FDD" w:rsidP="00E87FDD">
      <w:pPr>
        <w:pStyle w:val="Normal-2"/>
        <w:rPr>
          <w:szCs w:val="22"/>
          <w:lang w:val="en-US"/>
        </w:rPr>
      </w:pPr>
      <w:r w:rsidRPr="003A6A41">
        <w:rPr>
          <w:szCs w:val="22"/>
        </w:rPr>
        <w:t xml:space="preserve"> </w:t>
      </w:r>
      <w:proofErr w:type="gramStart"/>
      <w:r w:rsidRPr="0041403E">
        <w:rPr>
          <w:szCs w:val="22"/>
          <w:lang w:val="en-US"/>
        </w:rPr>
        <w:t>“ 1</w:t>
      </w:r>
      <w:proofErr w:type="gramEnd"/>
      <w:r w:rsidRPr="0041403E">
        <w:rPr>
          <w:szCs w:val="22"/>
          <w:lang w:val="en-US"/>
        </w:rPr>
        <w:t>. A robot may not injure a human being or, through inaction, allow a human being to come to harm.</w:t>
      </w:r>
    </w:p>
    <w:p w14:paraId="48859A69" w14:textId="77777777" w:rsidR="00E87FDD" w:rsidRPr="0041403E" w:rsidRDefault="00E87FDD" w:rsidP="00E87FDD">
      <w:pPr>
        <w:pStyle w:val="Normal-2"/>
        <w:rPr>
          <w:szCs w:val="22"/>
          <w:lang w:val="en-US"/>
        </w:rPr>
      </w:pPr>
      <w:r w:rsidRPr="0041403E">
        <w:rPr>
          <w:szCs w:val="22"/>
          <w:lang w:val="en-US"/>
        </w:rPr>
        <w:t xml:space="preserve">   2. A robot must obey any orders given to it by human beings, except where such orders would conflict with the First Law.</w:t>
      </w:r>
    </w:p>
    <w:p w14:paraId="48817E51" w14:textId="77777777" w:rsidR="00E87FDD" w:rsidRPr="0041403E" w:rsidRDefault="00E87FDD" w:rsidP="00E87FDD">
      <w:pPr>
        <w:pStyle w:val="Normal-2"/>
        <w:rPr>
          <w:szCs w:val="22"/>
          <w:lang w:val="en-US"/>
        </w:rPr>
      </w:pPr>
      <w:r w:rsidRPr="0041403E">
        <w:rPr>
          <w:szCs w:val="22"/>
          <w:lang w:val="en-US"/>
        </w:rPr>
        <w:t xml:space="preserve">   3. A robot must protect its own existence as long as such protection does not conflict with the First or Second Law” </w:t>
      </w:r>
    </w:p>
    <w:p w14:paraId="2AD7D0E7" w14:textId="77777777" w:rsidR="00E87FDD" w:rsidRPr="003A6A41" w:rsidRDefault="00E87FDD" w:rsidP="00E87FDD">
      <w:pPr>
        <w:pStyle w:val="Normal-2"/>
        <w:rPr>
          <w:szCs w:val="22"/>
        </w:rPr>
      </w:pPr>
      <w:r w:rsidRPr="003A6A41">
        <w:rPr>
          <w:szCs w:val="22"/>
        </w:rPr>
        <w:t xml:space="preserve">1954 - George </w:t>
      </w:r>
      <w:proofErr w:type="spellStart"/>
      <w:r w:rsidRPr="003A6A41">
        <w:rPr>
          <w:szCs w:val="22"/>
        </w:rPr>
        <w:t>Devol</w:t>
      </w:r>
      <w:proofErr w:type="spellEnd"/>
      <w:r w:rsidRPr="003A6A41">
        <w:rPr>
          <w:szCs w:val="22"/>
        </w:rPr>
        <w:t>, pide la patente para el primer robot programado.</w:t>
      </w:r>
    </w:p>
    <w:p w14:paraId="347601D7" w14:textId="77777777" w:rsidR="00E87FDD" w:rsidRPr="003A6A41" w:rsidRDefault="00E87FDD" w:rsidP="00E87FDD">
      <w:pPr>
        <w:pStyle w:val="Normal-2"/>
        <w:rPr>
          <w:szCs w:val="22"/>
        </w:rPr>
      </w:pPr>
    </w:p>
    <w:p w14:paraId="2E31595E" w14:textId="77777777" w:rsidR="00E87FDD" w:rsidRPr="003A6A41" w:rsidRDefault="00E87FDD" w:rsidP="00E87FDD">
      <w:pPr>
        <w:pStyle w:val="Normal-2"/>
        <w:rPr>
          <w:szCs w:val="22"/>
        </w:rPr>
      </w:pPr>
      <w:r w:rsidRPr="003A6A41">
        <w:rPr>
          <w:szCs w:val="22"/>
        </w:rPr>
        <w:t xml:space="preserve">1956 - George </w:t>
      </w:r>
      <w:proofErr w:type="spellStart"/>
      <w:r w:rsidRPr="003A6A41">
        <w:rPr>
          <w:szCs w:val="22"/>
        </w:rPr>
        <w:t>Devol</w:t>
      </w:r>
      <w:proofErr w:type="spellEnd"/>
      <w:r w:rsidRPr="003A6A41">
        <w:rPr>
          <w:szCs w:val="22"/>
        </w:rPr>
        <w:t xml:space="preserve"> y Joseph </w:t>
      </w:r>
      <w:proofErr w:type="spellStart"/>
      <w:r w:rsidRPr="003A6A41">
        <w:rPr>
          <w:szCs w:val="22"/>
        </w:rPr>
        <w:t>Engelberge</w:t>
      </w:r>
      <w:proofErr w:type="spellEnd"/>
      <w:r w:rsidRPr="003A6A41">
        <w:rPr>
          <w:szCs w:val="22"/>
        </w:rPr>
        <w:t xml:space="preserve"> fundan la primera empresa de la historia dedicada exclusivamente a la fabricación de </w:t>
      </w:r>
      <w:r>
        <w:rPr>
          <w:szCs w:val="22"/>
        </w:rPr>
        <w:t>robot.</w:t>
      </w:r>
    </w:p>
    <w:p w14:paraId="363E30D5" w14:textId="77777777" w:rsidR="00E87FDD" w:rsidRPr="003A6A41" w:rsidRDefault="00E87FDD" w:rsidP="00E87FDD">
      <w:pPr>
        <w:pStyle w:val="Normal-2"/>
        <w:rPr>
          <w:szCs w:val="22"/>
        </w:rPr>
      </w:pPr>
    </w:p>
    <w:p w14:paraId="0AE43260" w14:textId="77777777" w:rsidR="00E87FDD" w:rsidRPr="00D90614" w:rsidRDefault="00E87FDD" w:rsidP="00E87FDD">
      <w:pPr>
        <w:pStyle w:val="Normal-2"/>
      </w:pPr>
      <w:r w:rsidRPr="00D90614">
        <w:t xml:space="preserve">- Edmund C. Berkeley crea </w:t>
      </w:r>
      <w:proofErr w:type="spellStart"/>
      <w:r w:rsidRPr="00D90614">
        <w:t>Squee</w:t>
      </w:r>
      <w:proofErr w:type="spellEnd"/>
      <w:r w:rsidRPr="00D90614">
        <w:t xml:space="preserve"> </w:t>
      </w:r>
      <w:proofErr w:type="gramStart"/>
      <w:r w:rsidRPr="00D90614">
        <w:t>“ el</w:t>
      </w:r>
      <w:proofErr w:type="gramEnd"/>
      <w:r w:rsidRPr="00D90614">
        <w:t xml:space="preserve"> robot ardilla” que con cuatro sensores, era capaz de localizar una luz y recoger una pelota.</w:t>
      </w:r>
    </w:p>
    <w:p w14:paraId="6F6D3BED" w14:textId="77777777" w:rsidR="00E87FDD" w:rsidRPr="00D90614" w:rsidRDefault="00E87FDD" w:rsidP="00E87FDD">
      <w:pPr>
        <w:pStyle w:val="Normal-2"/>
      </w:pPr>
    </w:p>
    <w:p w14:paraId="4CA0F5FF" w14:textId="77777777" w:rsidR="00E87FDD" w:rsidRPr="00D90614" w:rsidRDefault="00E87FDD" w:rsidP="00E87FDD">
      <w:pPr>
        <w:pStyle w:val="Normal-2"/>
      </w:pPr>
      <w:r w:rsidRPr="00D90614">
        <w:t xml:space="preserve">1959 -  John McCarthy y Marvin </w:t>
      </w:r>
      <w:proofErr w:type="spellStart"/>
      <w:r w:rsidRPr="00D90614">
        <w:t>Minsky</w:t>
      </w:r>
      <w:proofErr w:type="spellEnd"/>
      <w:r w:rsidRPr="00D90614">
        <w:t xml:space="preserve"> ponen en marcha un laboratorio de inteligencia artificial en  el Instituto de Tecnología de Massachusetts (MIT).</w:t>
      </w:r>
    </w:p>
    <w:p w14:paraId="560A1E10" w14:textId="77777777" w:rsidR="00E87FDD" w:rsidRPr="00D90614" w:rsidRDefault="00E87FDD" w:rsidP="00E87FDD">
      <w:pPr>
        <w:pStyle w:val="Normal-2"/>
      </w:pPr>
    </w:p>
    <w:p w14:paraId="5D303144" w14:textId="77777777" w:rsidR="00E87FDD" w:rsidRPr="00D90614" w:rsidRDefault="00E87FDD" w:rsidP="00E87FDD">
      <w:pPr>
        <w:pStyle w:val="Normal-2"/>
      </w:pPr>
      <w:r w:rsidRPr="00D90614">
        <w:t>1961 -  Heinrich Ernst desarrolla el  “MH-1”, un brazo mecánico controlado manualmente, en el MIT.</w:t>
      </w:r>
    </w:p>
    <w:p w14:paraId="1CDED54C" w14:textId="77777777" w:rsidR="00E87FDD" w:rsidRPr="00D90614" w:rsidRDefault="00E87FDD" w:rsidP="00E87FDD">
      <w:pPr>
        <w:pStyle w:val="Normal-2"/>
      </w:pPr>
      <w:r w:rsidRPr="00D90614">
        <w:t xml:space="preserve">-  General Motors instala el primer robot creado por </w:t>
      </w:r>
      <w:proofErr w:type="spellStart"/>
      <w:r w:rsidRPr="00D90614">
        <w:t>Unimation</w:t>
      </w:r>
      <w:proofErr w:type="spellEnd"/>
      <w:r w:rsidRPr="00D90614">
        <w:t xml:space="preserve"> en su planta de fabricación de New Jersey, USA. </w:t>
      </w:r>
    </w:p>
    <w:p w14:paraId="2BA9850D" w14:textId="77777777" w:rsidR="00E87FDD" w:rsidRPr="00D90614" w:rsidRDefault="00E87FDD" w:rsidP="00E87FDD">
      <w:pPr>
        <w:pStyle w:val="Normal-2"/>
      </w:pPr>
    </w:p>
    <w:p w14:paraId="2161FF4B" w14:textId="77777777" w:rsidR="00E87FDD" w:rsidRPr="00D90614" w:rsidRDefault="00E87FDD" w:rsidP="00E87FDD">
      <w:pPr>
        <w:pStyle w:val="Normal-2"/>
      </w:pPr>
      <w:r w:rsidRPr="00D90614">
        <w:t xml:space="preserve">1963 - Rancho Los Amigos Hospital  (California) diseña el primer brazo mecánico controlado por ordenador. Fue diseñado para ayudar a personas </w:t>
      </w:r>
      <w:proofErr w:type="spellStart"/>
      <w:r w:rsidRPr="00D90614">
        <w:t>minusbalidas</w:t>
      </w:r>
      <w:proofErr w:type="spellEnd"/>
      <w:r w:rsidRPr="00D90614">
        <w:t xml:space="preserve">. </w:t>
      </w:r>
    </w:p>
    <w:p w14:paraId="478BA33B" w14:textId="77777777" w:rsidR="00E87FDD" w:rsidRPr="00D90614" w:rsidRDefault="00E87FDD" w:rsidP="00E87FDD">
      <w:pPr>
        <w:pStyle w:val="Normal-2"/>
      </w:pPr>
    </w:p>
    <w:p w14:paraId="5301F71C" w14:textId="77777777" w:rsidR="00E87FDD" w:rsidRPr="00D90614" w:rsidRDefault="00E87FDD" w:rsidP="00E87FDD">
      <w:pPr>
        <w:pStyle w:val="Normal-2"/>
      </w:pPr>
      <w:r w:rsidRPr="00D90614">
        <w:t xml:space="preserve">1966 - Joseph </w:t>
      </w:r>
      <w:proofErr w:type="spellStart"/>
      <w:r w:rsidRPr="00D90614">
        <w:t>Weizenbaum</w:t>
      </w:r>
      <w:proofErr w:type="spellEnd"/>
      <w:r w:rsidRPr="00D90614">
        <w:t xml:space="preserve">  crea en el MIT el primer programa con inteligencia artificial, fue bautizado con el nombre de Eliza.</w:t>
      </w:r>
    </w:p>
    <w:p w14:paraId="0D71BD80" w14:textId="77777777" w:rsidR="00E87FDD" w:rsidRPr="00D90614" w:rsidRDefault="00E87FDD" w:rsidP="00E87FDD">
      <w:pPr>
        <w:pStyle w:val="Normal-2"/>
      </w:pPr>
      <w:r w:rsidRPr="00D90614">
        <w:lastRenderedPageBreak/>
        <w:t xml:space="preserve">- El Instituto de Investigación de Stanford, crea el primer robot capaz de reaccionar sobre su entorno. </w:t>
      </w:r>
    </w:p>
    <w:p w14:paraId="5F7F802F" w14:textId="77777777" w:rsidR="00E87FDD" w:rsidRPr="00D90614" w:rsidRDefault="00E87FDD" w:rsidP="00E87FDD">
      <w:pPr>
        <w:pStyle w:val="Normal-2"/>
      </w:pPr>
    </w:p>
    <w:p w14:paraId="39657D1E" w14:textId="77777777" w:rsidR="00E87FDD" w:rsidRPr="00D90614" w:rsidRDefault="00E87FDD" w:rsidP="00E87FDD">
      <w:pPr>
        <w:pStyle w:val="Normal-2"/>
      </w:pPr>
      <w:r w:rsidRPr="00D90614">
        <w:t xml:space="preserve">1967 - Richard </w:t>
      </w:r>
      <w:proofErr w:type="spellStart"/>
      <w:r w:rsidRPr="00D90614">
        <w:t>Greenblatt</w:t>
      </w:r>
      <w:proofErr w:type="spellEnd"/>
      <w:r w:rsidRPr="00D90614">
        <w:t xml:space="preserve"> escribe un programa capaz de jugar al ajedrez.</w:t>
      </w:r>
    </w:p>
    <w:p w14:paraId="057DACE9" w14:textId="77777777" w:rsidR="00E87FDD" w:rsidRPr="00D90614" w:rsidRDefault="00E87FDD" w:rsidP="00E87FDD">
      <w:pPr>
        <w:pStyle w:val="Normal-2"/>
      </w:pPr>
      <w:proofErr w:type="spellStart"/>
      <w:r w:rsidRPr="00D90614">
        <w:t>Japon</w:t>
      </w:r>
      <w:proofErr w:type="spellEnd"/>
      <w:r w:rsidRPr="00D90614">
        <w:t xml:space="preserve"> importa su primer robot.</w:t>
      </w:r>
    </w:p>
    <w:p w14:paraId="415F2549" w14:textId="77777777" w:rsidR="00E87FDD" w:rsidRPr="00D90614" w:rsidRDefault="00E87FDD" w:rsidP="00E87FDD">
      <w:pPr>
        <w:pStyle w:val="Normal-2"/>
      </w:pPr>
      <w:r w:rsidRPr="00D90614">
        <w:t xml:space="preserve">1968 - Kawasaki patenta el robot hidráulico diseñado por </w:t>
      </w:r>
      <w:proofErr w:type="spellStart"/>
      <w:r w:rsidRPr="00D90614">
        <w:t>Unimation</w:t>
      </w:r>
      <w:proofErr w:type="spellEnd"/>
      <w:r w:rsidRPr="00D90614">
        <w:t xml:space="preserve"> y empieza la producción en Japón.</w:t>
      </w:r>
    </w:p>
    <w:p w14:paraId="7A2635A9" w14:textId="77777777" w:rsidR="00E87FDD" w:rsidRPr="00D90614" w:rsidRDefault="00E87FDD" w:rsidP="00E87FDD">
      <w:pPr>
        <w:pStyle w:val="Normal-2"/>
      </w:pPr>
      <w:r w:rsidRPr="00D90614">
        <w:t xml:space="preserve">1969 – </w:t>
      </w:r>
      <w:proofErr w:type="spellStart"/>
      <w:r w:rsidRPr="00D90614">
        <w:t>Victor</w:t>
      </w:r>
      <w:proofErr w:type="spellEnd"/>
      <w:r w:rsidRPr="00D90614">
        <w:t xml:space="preserve"> </w:t>
      </w:r>
      <w:proofErr w:type="spellStart"/>
      <w:r w:rsidRPr="00D90614">
        <w:t>Scheinman</w:t>
      </w:r>
      <w:proofErr w:type="spellEnd"/>
      <w:r w:rsidRPr="00D90614">
        <w:t xml:space="preserve">, </w:t>
      </w:r>
      <w:r>
        <w:t>profesor</w:t>
      </w:r>
      <w:r w:rsidRPr="00D90614">
        <w:t xml:space="preserve"> de Ingeniería mecánica de la Universidad de Stanford, crea el “Stanford </w:t>
      </w:r>
      <w:proofErr w:type="spellStart"/>
      <w:r w:rsidRPr="00D90614">
        <w:t>Arm</w:t>
      </w:r>
      <w:proofErr w:type="spellEnd"/>
      <w:r w:rsidRPr="00D90614">
        <w:t>”.</w:t>
      </w:r>
    </w:p>
    <w:p w14:paraId="26E593ED" w14:textId="77777777" w:rsidR="00E87FDD" w:rsidRDefault="00E87FDD" w:rsidP="00E87FDD">
      <w:pPr>
        <w:pStyle w:val="Normal-2"/>
      </w:pPr>
      <w:r w:rsidRPr="00D90614">
        <w:t xml:space="preserve">1970 – </w:t>
      </w:r>
      <w:proofErr w:type="spellStart"/>
      <w:r w:rsidRPr="00D90614">
        <w:t>Shakey</w:t>
      </w:r>
      <w:proofErr w:type="spellEnd"/>
      <w:r w:rsidRPr="00D90614">
        <w:t xml:space="preserve">, un robot creado en </w:t>
      </w:r>
      <w:proofErr w:type="spellStart"/>
      <w:r w:rsidRPr="00D90614">
        <w:t>Menlo</w:t>
      </w:r>
      <w:proofErr w:type="spellEnd"/>
      <w:r w:rsidRPr="00D90614">
        <w:t xml:space="preserve"> Park USA, es presentado como el primer robot móvil controlado por inteligencia artificial capaz de ver y evitar obstáculos.</w:t>
      </w:r>
    </w:p>
    <w:p w14:paraId="5068A491" w14:textId="77777777" w:rsidR="00E87FDD" w:rsidRDefault="00E87FDD" w:rsidP="00E87FDD">
      <w:pPr>
        <w:pStyle w:val="Normal-2"/>
        <w:ind w:firstLine="1418"/>
      </w:pPr>
      <w:r>
        <w:t xml:space="preserve">- </w:t>
      </w:r>
      <w:proofErr w:type="spellStart"/>
      <w:r w:rsidRPr="00D553EB">
        <w:t>Stanfor</w:t>
      </w:r>
      <w:proofErr w:type="spellEnd"/>
      <w:r w:rsidRPr="00D553EB">
        <w:t xml:space="preserve"> </w:t>
      </w:r>
      <w:proofErr w:type="spellStart"/>
      <w:r w:rsidRPr="00D553EB">
        <w:t>University</w:t>
      </w:r>
      <w:proofErr w:type="spellEnd"/>
      <w:r w:rsidRPr="00D553EB">
        <w:t xml:space="preserve"> produce “Stanford </w:t>
      </w:r>
      <w:proofErr w:type="spellStart"/>
      <w:r w:rsidRPr="00D553EB">
        <w:t>Cart</w:t>
      </w:r>
      <w:proofErr w:type="spellEnd"/>
      <w:r w:rsidRPr="00D553EB">
        <w:t>”, un sigue líneas que puede ser controlado desd</w:t>
      </w:r>
      <w:r>
        <w:t xml:space="preserve">e un ordenador usando radio-comunicaciones. </w:t>
      </w:r>
    </w:p>
    <w:p w14:paraId="597E34BA" w14:textId="77777777" w:rsidR="00E87FDD" w:rsidRPr="00D553EB" w:rsidRDefault="00E87FDD" w:rsidP="00E87FDD">
      <w:pPr>
        <w:pStyle w:val="Normal-2"/>
        <w:ind w:firstLine="1418"/>
        <w:rPr>
          <w:color w:val="FF0000"/>
        </w:rPr>
      </w:pPr>
      <w:r w:rsidRPr="00D553EB">
        <w:rPr>
          <w:color w:val="FF0000"/>
        </w:rPr>
        <w:t>*************************************</w:t>
      </w:r>
    </w:p>
    <w:p w14:paraId="59B9AC8B" w14:textId="77777777" w:rsidR="00E87FDD" w:rsidRPr="00D553EB" w:rsidRDefault="00E87FDD" w:rsidP="00E87FDD">
      <w:pPr>
        <w:pStyle w:val="Normal-2"/>
      </w:pPr>
    </w:p>
    <w:p w14:paraId="431D3CB1" w14:textId="77777777" w:rsidR="00E87FDD" w:rsidRPr="00D553EB" w:rsidRDefault="00E87FDD" w:rsidP="00E87FDD">
      <w:pPr>
        <w:pStyle w:val="Normal-2"/>
        <w:ind w:firstLine="0"/>
      </w:pPr>
    </w:p>
    <w:p w14:paraId="53AE373A" w14:textId="77777777" w:rsidR="00E87FDD" w:rsidRPr="00D553EB" w:rsidRDefault="00E87FDD" w:rsidP="00E87FDD">
      <w:pPr>
        <w:pStyle w:val="Normal-2"/>
      </w:pPr>
    </w:p>
    <w:p w14:paraId="5D899F9C" w14:textId="77777777" w:rsidR="00E87FDD" w:rsidRPr="003A6A41" w:rsidRDefault="00E87FDD" w:rsidP="00E87FDD">
      <w:pPr>
        <w:pStyle w:val="Ttulo2"/>
      </w:pPr>
      <w:bookmarkStart w:id="28" w:name="_Toc291495742"/>
      <w:r w:rsidRPr="003A6A41">
        <w:t>Clasificación de Robots</w:t>
      </w:r>
      <w:bookmarkEnd w:id="28"/>
      <w:r>
        <w:t xml:space="preserve"> </w:t>
      </w:r>
    </w:p>
    <w:p w14:paraId="03BD00F6" w14:textId="77777777" w:rsidR="00E87FDD" w:rsidRDefault="00E87FDD" w:rsidP="00E87FDD">
      <w:pPr>
        <w:pStyle w:val="Normal-2"/>
      </w:pPr>
      <w:r>
        <w:t>Existen diversas formas de clasificación de robots</w:t>
      </w:r>
      <w:r w:rsidRPr="000D4416">
        <w:t xml:space="preserve"> </w:t>
      </w:r>
      <w:r>
        <w:t>para determinar su potencial en función del software, su físico, sus funciones, y en especial su sofisticación en función de la interacción con los sensores. Los cinco tipos de clasificación de robots objeto de este proyecto son:</w:t>
      </w:r>
    </w:p>
    <w:p w14:paraId="04DA9651" w14:textId="77777777" w:rsidR="00E87FDD" w:rsidRDefault="00E87FDD" w:rsidP="00E87FDD">
      <w:pPr>
        <w:pStyle w:val="Normal-2"/>
        <w:numPr>
          <w:ilvl w:val="0"/>
          <w:numId w:val="7"/>
        </w:numPr>
      </w:pPr>
      <w:r>
        <w:t>según su arquitectura.</w:t>
      </w:r>
    </w:p>
    <w:p w14:paraId="50C556B3" w14:textId="77777777" w:rsidR="00E87FDD" w:rsidRDefault="00E87FDD" w:rsidP="00E87FDD">
      <w:pPr>
        <w:pStyle w:val="Normal-2"/>
        <w:numPr>
          <w:ilvl w:val="0"/>
          <w:numId w:val="7"/>
        </w:numPr>
      </w:pPr>
      <w:r>
        <w:t>según su generación.</w:t>
      </w:r>
    </w:p>
    <w:p w14:paraId="3D9BF07D" w14:textId="77777777" w:rsidR="00E87FDD" w:rsidRDefault="00E87FDD" w:rsidP="00E87FDD">
      <w:pPr>
        <w:pStyle w:val="Normal-2"/>
        <w:numPr>
          <w:ilvl w:val="0"/>
          <w:numId w:val="7"/>
        </w:numPr>
      </w:pPr>
      <w:r>
        <w:t>según su nivel de inteligencia.</w:t>
      </w:r>
    </w:p>
    <w:p w14:paraId="2265AE9F" w14:textId="77777777" w:rsidR="00E87FDD" w:rsidRDefault="00E87FDD" w:rsidP="00E87FDD">
      <w:pPr>
        <w:pStyle w:val="Normal-2"/>
        <w:numPr>
          <w:ilvl w:val="0"/>
          <w:numId w:val="7"/>
        </w:numPr>
      </w:pPr>
      <w:r>
        <w:t>según su nivel de control.</w:t>
      </w:r>
    </w:p>
    <w:p w14:paraId="31E8E0FB" w14:textId="77777777" w:rsidR="00E87FDD" w:rsidRPr="00164471" w:rsidRDefault="00E87FDD" w:rsidP="00E87FDD">
      <w:pPr>
        <w:pStyle w:val="Normal-2"/>
        <w:numPr>
          <w:ilvl w:val="0"/>
          <w:numId w:val="7"/>
        </w:numPr>
      </w:pPr>
      <w:r>
        <w:t>Según su nivel de programación.</w:t>
      </w:r>
    </w:p>
    <w:p w14:paraId="4E0BC125" w14:textId="77777777" w:rsidR="00E87FDD" w:rsidRPr="003A6A41" w:rsidRDefault="00E87FDD" w:rsidP="00E87FDD">
      <w:pPr>
        <w:pStyle w:val="Ttulo3"/>
      </w:pPr>
      <w:bookmarkStart w:id="29" w:name="_Toc291495743"/>
      <w:r>
        <w:t>Clasificación según su Generación</w:t>
      </w:r>
      <w:r w:rsidRPr="003A6A41">
        <w:t>:</w:t>
      </w:r>
      <w:bookmarkEnd w:id="29"/>
      <w:r w:rsidRPr="003A6A41">
        <w:t xml:space="preserve"> </w:t>
      </w:r>
    </w:p>
    <w:p w14:paraId="33FD789E" w14:textId="77777777" w:rsidR="00E87FDD" w:rsidRDefault="00E87FDD" w:rsidP="00E87FDD">
      <w:pPr>
        <w:pStyle w:val="Ttulo4"/>
      </w:pPr>
      <w:bookmarkStart w:id="30" w:name="_Toc291495744"/>
      <w:r>
        <w:t xml:space="preserve">Primera Generación: </w:t>
      </w:r>
      <w:r>
        <w:tab/>
        <w:t>Robots Play-Back.</w:t>
      </w:r>
      <w:bookmarkEnd w:id="30"/>
    </w:p>
    <w:p w14:paraId="1E090683" w14:textId="77777777" w:rsidR="00E87FDD" w:rsidRDefault="00E87FDD" w:rsidP="00E87FDD">
      <w:pPr>
        <w:pStyle w:val="Normal-2"/>
      </w:pPr>
      <w:r>
        <w:t xml:space="preserve">Los robots de primera generación empezaron en un mundo construido por y para seres humanos, por lo que éstos </w:t>
      </w:r>
      <w:proofErr w:type="gramStart"/>
      <w:r>
        <w:t>tendía</w:t>
      </w:r>
      <w:proofErr w:type="gramEnd"/>
      <w:r>
        <w:t xml:space="preserve"> a parecerse a humanos. El tamaño, la forma, la fuerza, debían ser lo más semejante posible al de los humanos para que la movilidad por dicho </w:t>
      </w:r>
      <w:r>
        <w:lastRenderedPageBreak/>
        <w:t xml:space="preserve">mundo resultara más exitosa. El robot de generación, debía ser eficiente en terreno plano, puesto que la mayoría de tareas suceden aquí, pero también deben ser seguro en escaleras y en terreno irregular para que no </w:t>
      </w:r>
      <w:proofErr w:type="gramStart"/>
      <w:r>
        <w:t>quedarse</w:t>
      </w:r>
      <w:proofErr w:type="gramEnd"/>
      <w:r>
        <w:t xml:space="preserve"> atrapados en una “isla”. También debía ser capaz de manipular objetos cotidianos, y encontrarlos</w:t>
      </w:r>
      <w:proofErr w:type="gramStart"/>
      <w:r>
        <w:t>..</w:t>
      </w:r>
      <w:proofErr w:type="gramEnd"/>
      <w:r>
        <w:t xml:space="preserve"> Los componentes de esta máquina existen en laboratorios de todo el mundo, y sugerir directrices para un diseño práctico de esta década. </w:t>
      </w:r>
    </w:p>
    <w:p w14:paraId="5B4BA382" w14:textId="77777777" w:rsidR="00E87FDD" w:rsidRDefault="00E87FDD" w:rsidP="00E87FDD">
      <w:pPr>
        <w:pStyle w:val="Normal-2"/>
      </w:pPr>
    </w:p>
    <w:p w14:paraId="7FCC9CD9" w14:textId="77777777" w:rsidR="00E87FDD" w:rsidRPr="00E40D3D" w:rsidRDefault="00E87FDD" w:rsidP="00E87FDD">
      <w:pPr>
        <w:pStyle w:val="Normal-2"/>
        <w:rPr>
          <w:color w:val="FF0000"/>
        </w:rPr>
      </w:pPr>
      <w:r>
        <w:t xml:space="preserve">Éstos robots podían moverse por un entorno de forma controlada, sabiendo en todo momento donde se encuentran con un procesamiento de 1.000 MIPS (Millones de instrucciones por segundo). Cuando el robot no se encentra en movimiento, no hay energía suficiente para construir un mapa de espacio de trabajo para localizar objetos en particular, y planificar y controlar los movimientos del brazo. </w:t>
      </w:r>
      <w:r w:rsidRPr="00E40D3D">
        <w:rPr>
          <w:color w:val="FF0000"/>
        </w:rPr>
        <w:t xml:space="preserve">Cuando no está ocupada con sus funciones robóticas único, el robot debe compartir con los ordenadores personales de su tiempo la capacidad de comunicarse a través de redes inalámbricas, para generar e interpretar oraciones habladas y para generar y leer texto impreso. Programas para aplicaciones específicas - muchas </w:t>
      </w:r>
      <w:proofErr w:type="gramStart"/>
      <w:r w:rsidRPr="00E40D3D">
        <w:rPr>
          <w:color w:val="FF0000"/>
        </w:rPr>
        <w:t>obtenidos</w:t>
      </w:r>
      <w:proofErr w:type="gramEnd"/>
      <w:r w:rsidRPr="00E40D3D">
        <w:rPr>
          <w:color w:val="FF0000"/>
        </w:rPr>
        <w:t xml:space="preserve"> a través de </w:t>
      </w:r>
      <w:r w:rsidRPr="00E40D3D">
        <w:rPr>
          <w:color w:val="FF0000"/>
        </w:rPr>
        <w:lastRenderedPageBreak/>
        <w:t xml:space="preserve">redes de alta velocidad - se organizan los conceptos básicos para realizar tareas útiles. </w:t>
      </w:r>
    </w:p>
    <w:p w14:paraId="67AA1CE0" w14:textId="77777777" w:rsidR="00E87FDD" w:rsidRPr="00E40D3D" w:rsidRDefault="00E87FDD" w:rsidP="00E87FDD">
      <w:pPr>
        <w:pStyle w:val="Normal-2"/>
        <w:rPr>
          <w:color w:val="FF0000"/>
        </w:rPr>
      </w:pPr>
    </w:p>
    <w:p w14:paraId="0422BAE2" w14:textId="77777777" w:rsidR="00E87FDD" w:rsidRPr="00E40D3D" w:rsidRDefault="00E87FDD" w:rsidP="00E87FDD">
      <w:pPr>
        <w:pStyle w:val="Normal-2"/>
        <w:rPr>
          <w:color w:val="FF0000"/>
        </w:rPr>
      </w:pPr>
      <w:r w:rsidRPr="00E40D3D">
        <w:rPr>
          <w:color w:val="FF0000"/>
        </w:rPr>
        <w:t xml:space="preserve">Los robots universales encontrarán sus primeros usos en las fábricas, almacenes y oficinas, donde será más versátil que la vieja generación de robots que reemplazan. Debido a su amplitud de aplicación, su número debe crecer rápidamente, y sus costos disminuyen. Con el tiempo llegarán a ser lo suficientemente barato para algunos hogares, se extiende la utilidad de las computadoras personales de algunas tareas en el mundo de los datos para muchos en el mundo físico. Tal vez un programa de limpieza de la casa se incluye con cada robot, como los programas de procesamiento de texto fueron enviados con los primeros ordenadores personales. </w:t>
      </w:r>
    </w:p>
    <w:p w14:paraId="43682D18" w14:textId="77777777" w:rsidR="00E87FDD" w:rsidRPr="00E40D3D" w:rsidRDefault="00E87FDD" w:rsidP="00E87FDD">
      <w:pPr>
        <w:pStyle w:val="Normal-2"/>
        <w:rPr>
          <w:color w:val="FF0000"/>
        </w:rPr>
      </w:pPr>
    </w:p>
    <w:p w14:paraId="0E96C604" w14:textId="77777777" w:rsidR="00E87FDD" w:rsidRPr="00E40D3D" w:rsidRDefault="00E87FDD" w:rsidP="00E87FDD">
      <w:pPr>
        <w:pStyle w:val="Normal-2"/>
        <w:rPr>
          <w:color w:val="FF0000"/>
        </w:rPr>
      </w:pPr>
      <w:r w:rsidRPr="00E40D3D">
        <w:rPr>
          <w:color w:val="FF0000"/>
        </w:rPr>
        <w:t xml:space="preserve">Al igual que con las computadoras, algunas aplicaciones de los robots sorprender a sus fabricantes. </w:t>
      </w:r>
      <w:proofErr w:type="gramStart"/>
      <w:r w:rsidRPr="00E40D3D">
        <w:rPr>
          <w:color w:val="FF0000"/>
        </w:rPr>
        <w:t>programas</w:t>
      </w:r>
      <w:proofErr w:type="gramEnd"/>
      <w:r w:rsidRPr="00E40D3D">
        <w:rPr>
          <w:color w:val="FF0000"/>
        </w:rPr>
        <w:t xml:space="preserve"> robot puede ser desarrollado para hacer el trabajo mecánico de luz (montaje de otros robots, por ejemplo), entregar los inventarios almacenados, preparar las comidas gourmet específica, afinar ciertos tipos de coche, alfombras gancho de modelado, el césped de malezas, las carreras, jugar, </w:t>
      </w:r>
      <w:r w:rsidRPr="00E40D3D">
        <w:rPr>
          <w:color w:val="FF0000"/>
        </w:rPr>
        <w:lastRenderedPageBreak/>
        <w:t xml:space="preserve">organizar la tierra , piedra y ladrillo o esculpir. Algunas tareas se necesitan accesorios especializados de hardware como las herramientas y sensores químicos. Cada aplicación requiere su propio software original, muy complejo para los estándares actuales del programa de computadora. Los programas contienen los módulos para reconocer, comprender, manipular, transportar y montaje de elementos particulares - módulos desarrollados a través de programas de aprendizaje en supercomputadoras (con cerca de 100.000 MIPS). Con el tiempo, una creciente biblioteca de módulos </w:t>
      </w:r>
      <w:proofErr w:type="spellStart"/>
      <w:r w:rsidRPr="00E40D3D">
        <w:rPr>
          <w:color w:val="FF0000"/>
        </w:rPr>
        <w:t>subtarea</w:t>
      </w:r>
      <w:proofErr w:type="spellEnd"/>
      <w:r w:rsidRPr="00E40D3D">
        <w:rPr>
          <w:color w:val="FF0000"/>
        </w:rPr>
        <w:t xml:space="preserve"> puede facilitar la construcción de nuevos programas. </w:t>
      </w:r>
    </w:p>
    <w:p w14:paraId="49374831" w14:textId="77777777" w:rsidR="00E87FDD" w:rsidRPr="00E40D3D" w:rsidRDefault="00E87FDD" w:rsidP="00E87FDD">
      <w:pPr>
        <w:pStyle w:val="Normal-2"/>
        <w:rPr>
          <w:color w:val="FF0000"/>
        </w:rPr>
      </w:pPr>
    </w:p>
    <w:p w14:paraId="68D9573D" w14:textId="77777777" w:rsidR="00E87FDD" w:rsidRPr="00E40D3D" w:rsidRDefault="00E87FDD" w:rsidP="00E87FDD">
      <w:pPr>
        <w:pStyle w:val="Normal-2"/>
        <w:rPr>
          <w:color w:val="FF0000"/>
        </w:rPr>
      </w:pPr>
      <w:r w:rsidRPr="00E40D3D">
        <w:rPr>
          <w:color w:val="FF0000"/>
        </w:rPr>
        <w:t>Un robot de primera generación tienen el poder del cerebro de un reptil, pero la mayoría de los programas de aplicación será tan dificultades para cumplir con sus funciones principales que van a dotar al robot con la personalidad de una lavadora.</w:t>
      </w:r>
    </w:p>
    <w:p w14:paraId="74F4BE63" w14:textId="77777777" w:rsidR="00E87FDD" w:rsidRPr="00E40D3D" w:rsidRDefault="00E87FDD" w:rsidP="00E87FDD">
      <w:pPr>
        <w:ind w:left="708"/>
        <w:rPr>
          <w:color w:val="FF0000"/>
        </w:rPr>
      </w:pPr>
    </w:p>
    <w:p w14:paraId="6C38C623" w14:textId="77777777" w:rsidR="00E87FDD" w:rsidRDefault="00E87FDD" w:rsidP="00E87FDD">
      <w:pPr>
        <w:pStyle w:val="Ttulo4"/>
      </w:pPr>
      <w:bookmarkStart w:id="31" w:name="_Toc291495745"/>
      <w:r>
        <w:t>Segunda Generación: Robots Controlados por Sensores.</w:t>
      </w:r>
      <w:bookmarkEnd w:id="31"/>
    </w:p>
    <w:p w14:paraId="59161563" w14:textId="77777777" w:rsidR="00E87FDD" w:rsidRPr="00631CC5" w:rsidRDefault="00E87FDD" w:rsidP="00E87FDD">
      <w:pPr>
        <w:pStyle w:val="Normal-2"/>
        <w:rPr>
          <w:color w:val="FF0000"/>
        </w:rPr>
      </w:pPr>
      <w:r w:rsidRPr="00631CC5">
        <w:rPr>
          <w:color w:val="FF0000"/>
        </w:rPr>
        <w:t xml:space="preserve">Robots de primera generación serán esclavos rígidos a los programas inflexible, implacable en la búsqueda de sus tareas - o repetir sus errores. Sus programas contendrá los resultados del </w:t>
      </w:r>
      <w:r w:rsidRPr="00631CC5">
        <w:rPr>
          <w:color w:val="FF0000"/>
        </w:rPr>
        <w:lastRenderedPageBreak/>
        <w:t>aprendizaje congelados hace en grandes ordenadores bajo la supervisión humana. A excepción de episodios especializados como la grabación de una nueva ruta de limpieza o la ubicación de los objetos de trabajo, que será incapaz de aprender nuevas habilidades o la adaptación a las circunstancias imprevistas - aunque modestas modificaciones de la conducta se requiere una nueva programación, probablemente de los proveedores de software original.</w:t>
      </w:r>
    </w:p>
    <w:p w14:paraId="3F3F6DBA" w14:textId="77777777" w:rsidR="00E87FDD" w:rsidRPr="00631CC5" w:rsidRDefault="00E87FDD" w:rsidP="00E87FDD">
      <w:pPr>
        <w:pStyle w:val="Normal-2"/>
        <w:rPr>
          <w:color w:val="FF0000"/>
        </w:rPr>
      </w:pPr>
    </w:p>
    <w:p w14:paraId="7F614E96" w14:textId="77777777" w:rsidR="00E87FDD" w:rsidRPr="00631CC5" w:rsidRDefault="00E87FDD" w:rsidP="00E87FDD">
      <w:pPr>
        <w:pStyle w:val="Normal-2"/>
        <w:rPr>
          <w:color w:val="FF0000"/>
        </w:rPr>
      </w:pPr>
      <w:r w:rsidRPr="00631CC5">
        <w:rPr>
          <w:color w:val="FF0000"/>
        </w:rPr>
        <w:t xml:space="preserve">Robots de segunda generación, con treinta veces la potencia de procesamiento, será más flexible, ya que pueden hacer algo de a bordo de aprendizaje. La idea fundamental en el aprendizaje adaptativo es "cerrar el círculo" en el comportamiento: evaluar el efecto de cada acción en un contexto dado para mejorar el proceso que generó la acción. En la técnica más simple, una alternativa de comportamiento que tiene éxito es más probable que sea invocado en circunstancias similares, mientras que una alternativa que no se vuelve menos probable. Más rápido estadística enfoques de aprendizaje como las redes neuronales en repetidas ocasiones ajustar los parámetros de control de la conducta-a impulsar respuestas reales más cerca de un ideal. Programas para los robots de segunda generación se utilizan </w:t>
      </w:r>
      <w:r w:rsidRPr="00631CC5">
        <w:rPr>
          <w:color w:val="FF0000"/>
        </w:rPr>
        <w:lastRenderedPageBreak/>
        <w:t>muchas técnicas como el aprendizaje, la creación de nuevas habilidades - y las trampas nuevas.</w:t>
      </w:r>
    </w:p>
    <w:p w14:paraId="5310BE69" w14:textId="77777777" w:rsidR="00E87FDD" w:rsidRPr="00631CC5" w:rsidRDefault="00E87FDD" w:rsidP="00E87FDD">
      <w:pPr>
        <w:pStyle w:val="Normal-2"/>
        <w:rPr>
          <w:color w:val="FF0000"/>
        </w:rPr>
      </w:pPr>
    </w:p>
    <w:p w14:paraId="4465ADF7" w14:textId="77777777" w:rsidR="00E87FDD" w:rsidRPr="00631CC5" w:rsidRDefault="00E87FDD" w:rsidP="00E87FDD">
      <w:pPr>
        <w:pStyle w:val="Normal-2"/>
        <w:rPr>
          <w:color w:val="FF0000"/>
        </w:rPr>
      </w:pPr>
      <w:r w:rsidRPr="00631CC5">
        <w:rPr>
          <w:color w:val="FF0000"/>
        </w:rPr>
        <w:t xml:space="preserve">Si un robot de primera generación que trabajan en su cocina se mete en problemas - por ejemplo, en su defecto para completar un paso clave porque una parte del espacio de trabajo es torpemente pequeño - tiene la opción de abandonar la tarea, el cambio de su entorno, o de alguna manera la obtención de alteración de software que realiza el paso problemática de una manera diferente. Un robot de segunda generación se </w:t>
      </w:r>
      <w:proofErr w:type="gramStart"/>
      <w:r w:rsidRPr="00631CC5">
        <w:rPr>
          <w:color w:val="FF0000"/>
        </w:rPr>
        <w:t>realizan</w:t>
      </w:r>
      <w:proofErr w:type="gramEnd"/>
      <w:r w:rsidRPr="00631CC5">
        <w:rPr>
          <w:color w:val="FF0000"/>
        </w:rPr>
        <w:t xml:space="preserve"> una serie de falsos comienzos, pero lo más probable será encontrar su propia solución, adaptarse a su hogar en miles de formas más sutiles, y poco a poco mejorar su rendimiento. Si bien la personalidad de un robot de primera generación está determinada exclusivamente por la secuencia de operaciones en el programa de aplicación que se ejecuta en el momento, el personaje de un robot de segunda generación es más un producto de la suite de programas de acondicionamiento que alberga. El sistema de acondicionamiento puede, en tiempo, censurar un programa de aplicación completa, si diera resultados negativos.</w:t>
      </w:r>
    </w:p>
    <w:p w14:paraId="0BCFC52F" w14:textId="77777777" w:rsidR="00E87FDD" w:rsidRPr="00631CC5" w:rsidRDefault="00E87FDD" w:rsidP="00E87FDD">
      <w:pPr>
        <w:pStyle w:val="Normal-2"/>
        <w:rPr>
          <w:color w:val="FF0000"/>
        </w:rPr>
      </w:pPr>
    </w:p>
    <w:p w14:paraId="3CCC577E" w14:textId="77777777" w:rsidR="00E87FDD" w:rsidRPr="00631CC5" w:rsidRDefault="00E87FDD" w:rsidP="00E87FDD">
      <w:pPr>
        <w:pStyle w:val="Normal-2"/>
        <w:rPr>
          <w:color w:val="FF0000"/>
        </w:rPr>
      </w:pPr>
      <w:r w:rsidRPr="00631CC5">
        <w:rPr>
          <w:color w:val="FF0000"/>
        </w:rPr>
        <w:lastRenderedPageBreak/>
        <w:t>Robots de segunda generación de 2010 se han ordenadores de a bordo tan poderoso como las supercomputadoras que aprendió de máquinas de primera generación en 2000. Pero en 2010, supercomputadoras será proporcionalmente más potente (alrededor de 3 millones de MIPS), y se juegan un papel de antecedentes para la segunda generación. Los numerosos programas individuales de un conjunto acondicionado - cada respuesta a un estímulo específico - interactúan entre sí y con los programas de control del robot y el medio ambiente de manera que será demasiado enredado para anticipar con precisión. Sería posible evaluar suites particular por ponerlas en práctica en los robots - la prueba de fuego en todo caso - pero eso sería una manera lenta y peligrosa para tamizar un gran número de candidatos en bruto - algunos sin duda se comportan de forma inesperada que podrían dañar el robot, o incluso poner en peligro los probadores.</w:t>
      </w:r>
    </w:p>
    <w:p w14:paraId="06455831" w14:textId="77777777" w:rsidR="00E87FDD" w:rsidRPr="00631CC5" w:rsidRDefault="00E87FDD" w:rsidP="00E87FDD">
      <w:pPr>
        <w:pStyle w:val="Normal-2"/>
        <w:rPr>
          <w:color w:val="FF0000"/>
        </w:rPr>
      </w:pPr>
    </w:p>
    <w:p w14:paraId="2D54F3FE" w14:textId="77777777" w:rsidR="00E87FDD" w:rsidRPr="00631CC5" w:rsidRDefault="00E87FDD" w:rsidP="00E87FDD">
      <w:pPr>
        <w:pStyle w:val="Normal-2"/>
        <w:rPr>
          <w:color w:val="FF0000"/>
        </w:rPr>
      </w:pPr>
      <w:r w:rsidRPr="00631CC5">
        <w:rPr>
          <w:color w:val="FF0000"/>
        </w:rPr>
        <w:t xml:space="preserve">Más rápido y más seguro proyecciones iniciales que se podría hacer en simulaciones con superordenadores fábrica de robots en acción. Para ser de valor, simulaciones tendría que ser buenos modelos, predecir con exactitud las cosas tales como la probabilidad de que un </w:t>
      </w:r>
      <w:r w:rsidRPr="00631CC5">
        <w:rPr>
          <w:color w:val="FF0000"/>
        </w:rPr>
        <w:lastRenderedPageBreak/>
        <w:t>apretón dado puede levantar un objeto determinado, o que un módulo de visión puede encontrar algo que se da en el desorden en particular. Simulación del mundo cotidiano en detalle físico completo seguirá siendo más allá de la capacidad de un ordenador en 2010, pero debería ser posible a la aproximación de los resultados, generalizando los datos recopilados de robots reales: fundamentalmente para aprender de la experiencia de trabajo de los robots reales todos los días cómo se comportan las cosas. Un gran esfuerzo de recopilación sistemática bajo la supervisión humana probablemente será necesario que no haya demasiadas lagunas y distorsiones. Un simulador adecuado que contienen al menos miles de modelos aprendidos para diversas interacciones básicas (los llamamos primitivas interacción), en lo que equivale a una versión robótica de la física del sentido común.</w:t>
      </w:r>
    </w:p>
    <w:p w14:paraId="2F2126D9" w14:textId="77777777" w:rsidR="00E87FDD" w:rsidRPr="00631CC5" w:rsidRDefault="00E87FDD" w:rsidP="00E87FDD"/>
    <w:p w14:paraId="25DC28ED" w14:textId="77777777" w:rsidR="00E87FDD" w:rsidRDefault="00E87FDD" w:rsidP="00E87FDD">
      <w:pPr>
        <w:pStyle w:val="Ttulo4"/>
      </w:pPr>
      <w:bookmarkStart w:id="32" w:name="_Toc291495746"/>
      <w:r>
        <w:t>Tercera Generación: Robots Controlados por Visión.</w:t>
      </w:r>
      <w:bookmarkEnd w:id="32"/>
    </w:p>
    <w:p w14:paraId="0A1ADAA0" w14:textId="77777777" w:rsidR="00E87FDD" w:rsidRPr="00631CC5" w:rsidRDefault="00E87FDD" w:rsidP="00E87FDD">
      <w:pPr>
        <w:pStyle w:val="Normal-2"/>
        <w:rPr>
          <w:color w:val="FF0000"/>
        </w:rPr>
      </w:pPr>
      <w:proofErr w:type="gramStart"/>
      <w:r w:rsidRPr="00631CC5">
        <w:rPr>
          <w:color w:val="FF0000"/>
        </w:rPr>
        <w:t>robots</w:t>
      </w:r>
      <w:proofErr w:type="gramEnd"/>
      <w:r w:rsidRPr="00631CC5">
        <w:rPr>
          <w:color w:val="FF0000"/>
        </w:rPr>
        <w:t xml:space="preserve"> de adaptación de segunda generación se encuentran puestos de trabajo en todas partes, y puede ser la industria más grande en la tierra. Sin embargo, enseñándoles nuevas habilidades, ya sea por escrito </w:t>
      </w:r>
      <w:proofErr w:type="spellStart"/>
      <w:r w:rsidRPr="00631CC5">
        <w:rPr>
          <w:color w:val="FF0000"/>
        </w:rPr>
        <w:t>oa</w:t>
      </w:r>
      <w:proofErr w:type="spellEnd"/>
      <w:r w:rsidRPr="00631CC5">
        <w:rPr>
          <w:color w:val="FF0000"/>
        </w:rPr>
        <w:t xml:space="preserve"> través de programas de formación, va a ser muy tedioso. Una tercera generación de robots universales, con ordenadores de a </w:t>
      </w:r>
      <w:r w:rsidRPr="00631CC5">
        <w:rPr>
          <w:color w:val="FF0000"/>
        </w:rPr>
        <w:lastRenderedPageBreak/>
        <w:t xml:space="preserve">bordo tan poderoso como las supercomputadoras que optimiza los programas de segunda generación, aprenderá mucho más rápido debido a que en gran medida de la prueba y error en la simulación rápida en lugar de físico lento y peligroso. Una vez más, un proceso realizado por supercomputadoras humanos-supervisado en la fábrica en la generación de un robot será mejorado e instalado directamente a bordo de la próxima generación, y una vez más las nuevas oportunidades y nuevos problemas surgen voluntad. </w:t>
      </w:r>
    </w:p>
    <w:p w14:paraId="4341ED63" w14:textId="77777777" w:rsidR="00E87FDD" w:rsidRPr="00631CC5" w:rsidRDefault="00E87FDD" w:rsidP="00E87FDD">
      <w:pPr>
        <w:pStyle w:val="Normal-2"/>
        <w:rPr>
          <w:color w:val="FF0000"/>
        </w:rPr>
      </w:pPr>
    </w:p>
    <w:p w14:paraId="533CD0D2" w14:textId="77777777" w:rsidR="00E87FDD" w:rsidRPr="00631CC5" w:rsidRDefault="00E87FDD" w:rsidP="00E87FDD">
      <w:pPr>
        <w:pStyle w:val="Normal-2"/>
        <w:rPr>
          <w:color w:val="FF0000"/>
        </w:rPr>
      </w:pPr>
      <w:r w:rsidRPr="00631CC5">
        <w:rPr>
          <w:color w:val="FF0000"/>
        </w:rPr>
        <w:t xml:space="preserve">Con un simulador de a bordo, se hace posible que un robot para mantener una cuenta corriente de los acontecimientos reales pasa a su alrededor - para simular su mundo en tiempo real. Hacerlo requiere que casi todo los sentidos robot ser reconocidos por el tipo de objeto que es, por lo que los modelos adecuados de interacción puede llamados a filas. El reconocimiento de objetos arbitrarios de vista es tan difícil como saber cómo van a interactuar: se requieren módulos de formación especial para cada tipo de cosas (los llaman primitivas de la percepción). </w:t>
      </w:r>
      <w:proofErr w:type="gramStart"/>
      <w:r w:rsidRPr="00631CC5">
        <w:rPr>
          <w:color w:val="FF0000"/>
        </w:rPr>
        <w:t>Algunas primitivas</w:t>
      </w:r>
      <w:proofErr w:type="gramEnd"/>
      <w:r w:rsidRPr="00631CC5">
        <w:rPr>
          <w:color w:val="FF0000"/>
        </w:rPr>
        <w:t xml:space="preserve"> percepción puede estar siendo desarrollado para simuladores de fábrica de segunda generación, para ayudar a automatizar el tedioso trabajo de crear simulaciones de áreas </w:t>
      </w:r>
      <w:r w:rsidRPr="00631CC5">
        <w:rPr>
          <w:color w:val="FF0000"/>
        </w:rPr>
        <w:lastRenderedPageBreak/>
        <w:t xml:space="preserve">de trabajo del robot, sino un esfuerzo adicional para llenar los vacíos y sistematizar ellos seguramente será necesario para prepararlos para su uso totalmente automático la tercera generación. Percepción </w:t>
      </w:r>
      <w:proofErr w:type="gramStart"/>
      <w:r w:rsidRPr="00631CC5">
        <w:rPr>
          <w:color w:val="FF0000"/>
        </w:rPr>
        <w:t>primitivas</w:t>
      </w:r>
      <w:proofErr w:type="gramEnd"/>
      <w:r w:rsidRPr="00631CC5">
        <w:rPr>
          <w:color w:val="FF0000"/>
        </w:rPr>
        <w:t xml:space="preserve"> permitirá mapa tridimensional de un robot de una habitación que se transforma en un modelo de trabajo, ya que cada objeto es identificado y vinculado con sus primitivas interacción adecuada. </w:t>
      </w:r>
    </w:p>
    <w:p w14:paraId="5F23EAAB" w14:textId="77777777" w:rsidR="00E87FDD" w:rsidRPr="00631CC5" w:rsidRDefault="00E87FDD" w:rsidP="00E87FDD">
      <w:pPr>
        <w:pStyle w:val="Normal-2"/>
        <w:rPr>
          <w:color w:val="FF0000"/>
        </w:rPr>
      </w:pPr>
    </w:p>
    <w:p w14:paraId="7FEE8EEA" w14:textId="77777777" w:rsidR="00E87FDD" w:rsidRPr="00631CC5" w:rsidRDefault="00E87FDD" w:rsidP="00E87FDD">
      <w:pPr>
        <w:pStyle w:val="Normal-2"/>
        <w:rPr>
          <w:color w:val="FF0000"/>
        </w:rPr>
      </w:pPr>
      <w:r w:rsidRPr="00631CC5">
        <w:rPr>
          <w:color w:val="FF0000"/>
        </w:rPr>
        <w:t xml:space="preserve">Una simulación de una actualización permanente de uno mismo y el entorno le da un robot habilidades interesantes. Al ejecutar la simulación de un poco más rápido que en tiempo real, el robot puede ver lo que está a punto de hacer, a tiempo para modificar su intención, si la simulación predice que va a salir mal - una especie de conciencia. En una escala más grande, antes de emprender una nueva tarea, el robot puede simular muchas veces, con sistema de acondicionamiento de comprometidos, aprendiendo de las experiencias simuladas ya que a partir de las físicas. Por lo tanto bien entrenados para la tarea, es probable que tenga éxito la primera vez que lo intentaron físicamente - a diferencia de una máquina de segunda generación, que debe hacer que todos sus errores en la vida real. Cuando se tiene un poco de tiempo, el robot es capaz de reproducir las experiencias anteriores, y </w:t>
      </w:r>
      <w:r w:rsidRPr="00631CC5">
        <w:rPr>
          <w:color w:val="FF0000"/>
        </w:rPr>
        <w:lastRenderedPageBreak/>
        <w:t xml:space="preserve">tratar de variaciones sobre ellos, tal vez aprender formas de mejorar el rendimiento futuro. Un robot de tercera generación lo suficientemente avanzada, cuya simulación se extiende a otros agentes - los robots y la gente - se podrá observar una tarea realizada por otra persona, y formular un programa para hacer la tarea en sí: podría imitar. </w:t>
      </w:r>
    </w:p>
    <w:p w14:paraId="7DED9D51" w14:textId="77777777" w:rsidR="00E87FDD" w:rsidRPr="00631CC5" w:rsidRDefault="00E87FDD" w:rsidP="00E87FDD">
      <w:pPr>
        <w:pStyle w:val="Normal-2"/>
        <w:rPr>
          <w:color w:val="FF0000"/>
        </w:rPr>
      </w:pPr>
    </w:p>
    <w:p w14:paraId="1FB92570" w14:textId="77777777" w:rsidR="00E87FDD" w:rsidRPr="00631CC5" w:rsidRDefault="00E87FDD" w:rsidP="00E87FDD">
      <w:pPr>
        <w:pStyle w:val="Normal-2"/>
        <w:rPr>
          <w:color w:val="FF0000"/>
        </w:rPr>
      </w:pPr>
      <w:r w:rsidRPr="00631CC5">
        <w:rPr>
          <w:color w:val="FF0000"/>
        </w:rPr>
        <w:t xml:space="preserve">A pesar de que será capaz de adaptar, imitar y crear programas sencillos de sus propios robots, de tercera generación aún se basará en los programas de alimentación externa para hacer trabajos complicados. Desde sus funciones motoras y perceptivas será muy sofisticados, y grandes sus recuerdos y habilidades potenciales, será posible escribir maravillosamente los programas de control elaborados por ellos, el cumplimiento de trabajos grandes, con matices dentro de matices. Será cada vez más difícil para los programadores humanos para realizar un seguimiento de los muchos detalles e interacciones. Afortunadamente, la tarea puede ser muy </w:t>
      </w:r>
      <w:proofErr w:type="gramStart"/>
      <w:r w:rsidRPr="00631CC5">
        <w:rPr>
          <w:color w:val="FF0000"/>
        </w:rPr>
        <w:t>automatizado</w:t>
      </w:r>
      <w:proofErr w:type="gramEnd"/>
      <w:r w:rsidRPr="00631CC5">
        <w:rPr>
          <w:color w:val="FF0000"/>
        </w:rPr>
        <w:t xml:space="preserve">. </w:t>
      </w:r>
      <w:proofErr w:type="spellStart"/>
      <w:r w:rsidRPr="00631CC5">
        <w:rPr>
          <w:color w:val="FF0000"/>
        </w:rPr>
        <w:t>Shakey</w:t>
      </w:r>
      <w:proofErr w:type="spellEnd"/>
      <w:r w:rsidRPr="00631CC5">
        <w:rPr>
          <w:color w:val="FF0000"/>
        </w:rPr>
        <w:t xml:space="preserve">, el primer robot móvil controlado por ordenador, desarrollado en el SRI a finales de 1960, había en su corazón un programa de razonamiento llamado STRIPS (Stanford </w:t>
      </w:r>
      <w:proofErr w:type="spellStart"/>
      <w:r w:rsidRPr="00631CC5">
        <w:rPr>
          <w:color w:val="FF0000"/>
        </w:rPr>
        <w:t>Research</w:t>
      </w:r>
      <w:proofErr w:type="spellEnd"/>
      <w:r w:rsidRPr="00631CC5">
        <w:rPr>
          <w:color w:val="FF0000"/>
        </w:rPr>
        <w:t xml:space="preserve"> </w:t>
      </w:r>
      <w:proofErr w:type="spellStart"/>
      <w:r w:rsidRPr="00631CC5">
        <w:rPr>
          <w:color w:val="FF0000"/>
        </w:rPr>
        <w:t>Institute</w:t>
      </w:r>
      <w:proofErr w:type="spellEnd"/>
      <w:r w:rsidRPr="00631CC5">
        <w:rPr>
          <w:color w:val="FF0000"/>
        </w:rPr>
        <w:t xml:space="preserve"> </w:t>
      </w:r>
      <w:proofErr w:type="spellStart"/>
      <w:r w:rsidRPr="00631CC5">
        <w:rPr>
          <w:color w:val="FF0000"/>
        </w:rPr>
        <w:t>Problem</w:t>
      </w:r>
      <w:proofErr w:type="spellEnd"/>
      <w:r w:rsidRPr="00631CC5">
        <w:rPr>
          <w:color w:val="FF0000"/>
        </w:rPr>
        <w:t xml:space="preserve"> </w:t>
      </w:r>
      <w:proofErr w:type="spellStart"/>
      <w:r w:rsidRPr="00631CC5">
        <w:rPr>
          <w:color w:val="FF0000"/>
        </w:rPr>
        <w:t>Solver</w:t>
      </w:r>
      <w:proofErr w:type="spellEnd"/>
      <w:r w:rsidRPr="00631CC5">
        <w:rPr>
          <w:color w:val="FF0000"/>
        </w:rPr>
        <w:t xml:space="preserve">) que expresa la situación del robot y las capacidades como oraciones de la </w:t>
      </w:r>
      <w:r w:rsidRPr="00631CC5">
        <w:rPr>
          <w:color w:val="FF0000"/>
        </w:rPr>
        <w:lastRenderedPageBreak/>
        <w:t xml:space="preserve">lógica simbólica, y resuelto para la secuencia de acciones que permitió alcanzar un resultado de la solicitada como prueba de un teorema matemático. En 1969, en equipos con un 0,1 MIPS, ni los teoremas ni el procesamiento sensorial que siempre que su entrada podría manejar la complejidad de las situaciones realistas y </w:t>
      </w:r>
      <w:proofErr w:type="spellStart"/>
      <w:r w:rsidRPr="00631CC5">
        <w:rPr>
          <w:color w:val="FF0000"/>
        </w:rPr>
        <w:t>Shakey</w:t>
      </w:r>
      <w:proofErr w:type="spellEnd"/>
      <w:r w:rsidRPr="00631CC5">
        <w:rPr>
          <w:color w:val="FF0000"/>
        </w:rPr>
        <w:t xml:space="preserve"> se limitaba a las maniobras en torno a unas pocas cuadras. Sin embargo, la idea era buena: dada una descripción correcta del estado inicial y deseada del mundo, y suficiente tiempo y espacio para trabajar, un demostrador de teoremas se encuentra una solución absolutamente correcta, de lo que se requiere la generalidad, la sutileza y astucia, si existe en absoluto. En el momento de la generación de robots universales en tercer lugar, los superordenadores proporcionará 100 millones de MIPS, y (gracias al progreso continuo en la parte superior hacia abajo industria de la Inteligencia Artificial) existen programas que serán capaces de razonar TIRAS-como con la riqueza del mundo real. Así que los superordenadores de fábrica en el 2025 aceptará objetivos compleja (encontrar una secuencia de acciones del robot que monta el robot se describe en la base de datos de diseño siguientes), y compilarlos a través de demostradores de teoremas en los programas de control maravillosamente compleja para los robots de tercera generación, que, a su vez adaptarlos a sus circunstancias concretas.</w:t>
      </w:r>
    </w:p>
    <w:p w14:paraId="1CDDFAA7" w14:textId="77777777" w:rsidR="00E87FDD" w:rsidRDefault="00E87FDD" w:rsidP="00E87FDD">
      <w:pPr>
        <w:pStyle w:val="Ttulo4"/>
      </w:pPr>
      <w:bookmarkStart w:id="33" w:name="_Toc291495747"/>
      <w:r>
        <w:lastRenderedPageBreak/>
        <w:t>Cuarta Generación: Robots Controlados Adaptablemente.</w:t>
      </w:r>
      <w:bookmarkEnd w:id="33"/>
    </w:p>
    <w:p w14:paraId="0AE59EA8" w14:textId="77777777" w:rsidR="00E87FDD" w:rsidRPr="00631CC5" w:rsidRDefault="00E87FDD" w:rsidP="00E87FDD">
      <w:pPr>
        <w:pStyle w:val="Normal-2"/>
        <w:rPr>
          <w:color w:val="FF0000"/>
        </w:rPr>
      </w:pPr>
      <w:r w:rsidRPr="00631CC5">
        <w:rPr>
          <w:color w:val="FF0000"/>
        </w:rPr>
        <w:t>En las décadas mientras que los "de abajo hacia arriba" la evolución de los robots es lenta la transferencia de las facultades perceptivas y motoras del ser humano en una máquina, la industria de la Inteligencia Artificial convencional será el perfeccionamiento de la mecanización del razonamiento. Dado que los programas de hoy en día ya coinciden los seres humanos en algunas áreas, los de 40 años a partir de ahora, se ejecutan en equipos de un millón de veces más rápido que hoy en día, debe ser bastante sobrehumana. Los programas de hoy razonamiento trabajo de pequeñas cantidades de información inequívoca preparado por los seres humanos - los datos de los sensores del robot, como las cámaras es demasiado voluminoso y demasiado ruidoso para que los usen. Sin embargo, un simulador de robot de buena voluntad contener perfectamente organizados y etiquetados en las descripciones del robot y su mundo, listos para responder a las preguntas de un programa de razonamiento pidiendo, por ejemplo, si un cuchillo sobre un mostrador, o si el robot es la celebración de una taza, o incluso si un ser humano está enojado</w:t>
      </w:r>
    </w:p>
    <w:p w14:paraId="2604392C" w14:textId="77777777" w:rsidR="00E87FDD" w:rsidRPr="00631CC5" w:rsidRDefault="00E87FDD" w:rsidP="00E87FDD">
      <w:pPr>
        <w:pStyle w:val="Normal-2"/>
        <w:rPr>
          <w:color w:val="FF0000"/>
        </w:rPr>
      </w:pPr>
    </w:p>
    <w:p w14:paraId="0B1211EC" w14:textId="77777777" w:rsidR="00E87FDD" w:rsidRPr="00631CC5" w:rsidRDefault="00E87FDD" w:rsidP="00E87FDD">
      <w:pPr>
        <w:pStyle w:val="Normal-2"/>
        <w:rPr>
          <w:color w:val="FF0000"/>
        </w:rPr>
      </w:pPr>
      <w:r w:rsidRPr="00631CC5">
        <w:rPr>
          <w:color w:val="FF0000"/>
        </w:rPr>
        <w:lastRenderedPageBreak/>
        <w:t xml:space="preserve">Los robots universales de cuarta generación tienen computadoras al mismo tiempo lo suficientemente potente para simular el mundo, y la razón por la simulación. Al igual que los superordenadores de fábrica de la tercera generación, los robots de cuarta generación será capaz de diseñar programas de robot ultra </w:t>
      </w:r>
      <w:proofErr w:type="gramStart"/>
      <w:r w:rsidRPr="00631CC5">
        <w:rPr>
          <w:color w:val="FF0000"/>
        </w:rPr>
        <w:t>sofisticada</w:t>
      </w:r>
      <w:proofErr w:type="gramEnd"/>
      <w:r w:rsidRPr="00631CC5">
        <w:rPr>
          <w:color w:val="FF0000"/>
        </w:rPr>
        <w:t xml:space="preserve">, para otros robots o para sí mismos. Porque de otro regalo de la industria de la Inteligencia Artificial, que también será capaz de entender los lenguajes naturales. Mientras que el </w:t>
      </w:r>
      <w:proofErr w:type="gramStart"/>
      <w:r w:rsidRPr="00631CC5">
        <w:rPr>
          <w:color w:val="FF0000"/>
        </w:rPr>
        <w:t>entendedores</w:t>
      </w:r>
      <w:proofErr w:type="gramEnd"/>
      <w:r w:rsidRPr="00631CC5">
        <w:rPr>
          <w:color w:val="FF0000"/>
        </w:rPr>
        <w:t xml:space="preserve"> idioma original probablemente usará una base de datos verbales de sentido común similar a la que está desarrollando el proyecto </w:t>
      </w:r>
      <w:proofErr w:type="spellStart"/>
      <w:r w:rsidRPr="00631CC5">
        <w:rPr>
          <w:color w:val="FF0000"/>
        </w:rPr>
        <w:t>Cyc</w:t>
      </w:r>
      <w:proofErr w:type="spellEnd"/>
      <w:r w:rsidRPr="00631CC5">
        <w:rPr>
          <w:color w:val="FF0000"/>
        </w:rPr>
        <w:t xml:space="preserve">, donde se define el significado de palabras en referencia a otras palabras, en un robot de cuarta generación y las declaraciones de algunos conceptos se entender más profundamente, a través de la acción del simulador. Cuando alguien le dice al robot de "el agua se está ejecutando en la bañera", el robot puede actualizar su simulación del mundo que incluye el flujo en la bañera no visto, en una extrapolación simulada indicaría un exceso no deseado después, y así motivar a que el robot vaya a cerrar el grifo. Una representación puramente verbal puede lograr lo mismo si se incluyen las declaraciones tales como "Una bañera de llenado se desbordará si su agua no se cierra", pero un número modesto de los principios generales en un simulador, que interactúan en las </w:t>
      </w:r>
      <w:r w:rsidRPr="00631CC5">
        <w:rPr>
          <w:color w:val="FF0000"/>
        </w:rPr>
        <w:lastRenderedPageBreak/>
        <w:t xml:space="preserve">combinaciones, puede proporcionar el equivalente información de un número indefinido de oraciones. Del mismo modo un programa de razonamiento, hacer inferencias acerca de las cosas físicas, que se podría mejorar mediante un simulador: inferencias candidato sería rechazada si no en una simulación paralela de un caso típico, y, por el contrario, las coincidencias persistentes en la simulación podría sugerir que las declaraciones se puede demostrar - el robot se visualiza como se escuchaba, hablaba y motivado. Una versión modesta pero muy exitosa de este enfoque fue utilizado en uno de los primeros programas de inteligencia artificial, un demostrador de teoremas de geometría por Herbert </w:t>
      </w:r>
      <w:proofErr w:type="spellStart"/>
      <w:r w:rsidRPr="00631CC5">
        <w:rPr>
          <w:color w:val="FF0000"/>
        </w:rPr>
        <w:t>Gelernter</w:t>
      </w:r>
      <w:proofErr w:type="spellEnd"/>
      <w:r w:rsidRPr="00631CC5">
        <w:rPr>
          <w:color w:val="FF0000"/>
        </w:rPr>
        <w:t xml:space="preserve"> en 1959. A partir de los postulados y reglas de inferencia de Euclides "Elementos", resultado del programa </w:t>
      </w:r>
      <w:proofErr w:type="spellStart"/>
      <w:r w:rsidRPr="00631CC5">
        <w:rPr>
          <w:color w:val="FF0000"/>
        </w:rPr>
        <w:t>Gelernter</w:t>
      </w:r>
      <w:proofErr w:type="spellEnd"/>
      <w:r w:rsidRPr="00631CC5">
        <w:rPr>
          <w:color w:val="FF0000"/>
        </w:rPr>
        <w:t xml:space="preserve"> de algunos de los teoremas, utilizando algebraica "esquemas" para eliminar las direcciones falsas en las pruebas. Antes de intentar probar dos triángulos congruentes en una cierta construcción, por ejemplo, el programa generará un ejemplo de la construcción, usando números al azar para las cantidades no especificadas, y medir los triángulos resultantes. Si no eran lo suficientemente similares - dentro de la precisión de la aritmética - el programa de abandono que el enfoque y trató de otra cosa.</w:t>
      </w:r>
    </w:p>
    <w:p w14:paraId="4F464268" w14:textId="77777777" w:rsidR="00E87FDD" w:rsidRPr="00631CC5" w:rsidRDefault="00E87FDD" w:rsidP="00E87FDD">
      <w:pPr>
        <w:pStyle w:val="Normal-2"/>
        <w:rPr>
          <w:color w:val="FF0000"/>
        </w:rPr>
      </w:pPr>
    </w:p>
    <w:p w14:paraId="556E680C" w14:textId="77777777" w:rsidR="00E87FDD" w:rsidRPr="00631CC5" w:rsidRDefault="00E87FDD" w:rsidP="00E87FDD">
      <w:pPr>
        <w:pStyle w:val="Normal-2"/>
        <w:rPr>
          <w:color w:val="FF0000"/>
        </w:rPr>
      </w:pPr>
      <w:proofErr w:type="gramStart"/>
      <w:r w:rsidRPr="00631CC5">
        <w:rPr>
          <w:color w:val="FF0000"/>
        </w:rPr>
        <w:t>la</w:t>
      </w:r>
      <w:proofErr w:type="gramEnd"/>
      <w:r w:rsidRPr="00631CC5">
        <w:rPr>
          <w:color w:val="FF0000"/>
        </w:rPr>
        <w:t xml:space="preserve"> comprensión del lenguaje simulador-aumentada y razonamiento puede ser tan eficaz en los robots que se apruebe para su uso en los programas de ordenador normal, "tierra" en el mundo físico a través de las experiencias de los robots que atentos los simuladores. Con el tiempo la distinción entre los controladores de robot y razonadores sin cuerpo disminuirá, y los programas de razonamiento a veces se vinculará a los órganos del robot de interactuar físicamente con el mundo, y la mente del robot a veces se jubilarán en los equipos grandes, para hacer algunas intensa pensar fuera de línea.</w:t>
      </w:r>
    </w:p>
    <w:p w14:paraId="079A6D27" w14:textId="77777777" w:rsidR="00E87FDD" w:rsidRPr="00631CC5" w:rsidRDefault="00E87FDD" w:rsidP="00E87FDD">
      <w:pPr>
        <w:pStyle w:val="Normal-2"/>
        <w:rPr>
          <w:color w:val="FF0000"/>
        </w:rPr>
      </w:pPr>
    </w:p>
    <w:p w14:paraId="4A5A2E02" w14:textId="77777777" w:rsidR="00E87FDD" w:rsidRPr="00631CC5" w:rsidRDefault="00E87FDD" w:rsidP="00E87FDD">
      <w:pPr>
        <w:pStyle w:val="Normal-2"/>
        <w:rPr>
          <w:color w:val="FF0000"/>
        </w:rPr>
      </w:pPr>
      <w:r w:rsidRPr="00631CC5">
        <w:rPr>
          <w:color w:val="FF0000"/>
        </w:rPr>
        <w:t xml:space="preserve">Un robot de cuarta generación será capaz de aceptar las declaraciones de propósito de los seres humanos, y "compilar" en programas detallados que realizar la tarea. Con una base de datos sobre el mundo en general, los estados pueden llegar a ser bastante generales - cosas como "ganarse la vida", "hacer más robots" </w:t>
      </w:r>
      <w:proofErr w:type="gramStart"/>
      <w:r w:rsidRPr="00631CC5">
        <w:rPr>
          <w:color w:val="FF0000"/>
        </w:rPr>
        <w:t>o "</w:t>
      </w:r>
      <w:proofErr w:type="gramEnd"/>
      <w:r w:rsidRPr="00631CC5">
        <w:rPr>
          <w:color w:val="FF0000"/>
        </w:rPr>
        <w:t xml:space="preserve">. Hacer un robot más inteligente" De hecho, los robots de cuarta generación tendrá la competencia general de los seres humanos, y se parecen a nosotros en algunos aspectos, pero en otros, como si nada se ha visto </w:t>
      </w:r>
      <w:r w:rsidRPr="00631CC5">
        <w:rPr>
          <w:color w:val="FF0000"/>
        </w:rPr>
        <w:lastRenderedPageBreak/>
        <w:t>el mundo antes. A medida que el diseño de sus propios sucesores, el mundo será cada vez extraño.</w:t>
      </w:r>
    </w:p>
    <w:p w14:paraId="00A3EF74" w14:textId="77777777" w:rsidR="00E87FDD" w:rsidRDefault="00E87FDD" w:rsidP="00E87FDD">
      <w:pPr>
        <w:pStyle w:val="Ttulo4"/>
      </w:pPr>
      <w:bookmarkStart w:id="34" w:name="_Toc291495748"/>
      <w:r>
        <w:t>Quinta Generación: Robots con Inteligencia Artificial.</w:t>
      </w:r>
      <w:bookmarkEnd w:id="34"/>
    </w:p>
    <w:p w14:paraId="2C25D7C2" w14:textId="77777777" w:rsidR="00E87FDD" w:rsidRPr="003A6A41" w:rsidRDefault="00E87FDD" w:rsidP="00E87FDD">
      <w:pPr>
        <w:ind w:left="708"/>
      </w:pPr>
      <w:r>
        <w:t>Solo este apartado es objeto de una tesis</w:t>
      </w:r>
    </w:p>
    <w:p w14:paraId="42D3042B" w14:textId="77777777" w:rsidR="00E87FDD" w:rsidRPr="003A6A41" w:rsidRDefault="00E87FDD" w:rsidP="00E87FDD"/>
    <w:p w14:paraId="3453D108" w14:textId="77777777" w:rsidR="00E87FDD" w:rsidRPr="003A6A41" w:rsidRDefault="00E87FDD" w:rsidP="00E87FDD">
      <w:pPr>
        <w:pStyle w:val="Ttulo"/>
      </w:pPr>
      <w:bookmarkStart w:id="35" w:name="_Toc291495749"/>
      <w:r>
        <w:lastRenderedPageBreak/>
        <w:t>El Problema</w:t>
      </w:r>
      <w:bookmarkEnd w:id="35"/>
    </w:p>
    <w:p w14:paraId="0E86F52E" w14:textId="77777777" w:rsidR="00E87FDD" w:rsidRDefault="00E87FDD" w:rsidP="00E87FDD">
      <w:pPr>
        <w:pStyle w:val="Ttulo1"/>
      </w:pPr>
      <w:bookmarkStart w:id="36" w:name="_Toc291495750"/>
      <w:r>
        <w:lastRenderedPageBreak/>
        <w:t>Introducción</w:t>
      </w:r>
      <w:bookmarkEnd w:id="36"/>
    </w:p>
    <w:p w14:paraId="6A788DF2" w14:textId="77777777" w:rsidR="00E87FDD" w:rsidRDefault="00E87FDD" w:rsidP="00E87FDD">
      <w:pPr>
        <w:pStyle w:val="Ttulo1"/>
      </w:pPr>
      <w:bookmarkStart w:id="37" w:name="_Toc291495751"/>
      <w:r>
        <w:lastRenderedPageBreak/>
        <w:t>Solución</w:t>
      </w:r>
      <w:bookmarkEnd w:id="37"/>
    </w:p>
    <w:p w14:paraId="2DEA6B82" w14:textId="77777777" w:rsidR="00E87FDD" w:rsidRDefault="00E87FDD" w:rsidP="00E87FDD">
      <w:pPr>
        <w:pStyle w:val="Ttulo2"/>
      </w:pPr>
      <w:bookmarkStart w:id="38" w:name="_Toc291495752"/>
      <w:r>
        <w:t>La plataforma del Robot</w:t>
      </w:r>
      <w:bookmarkEnd w:id="38"/>
    </w:p>
    <w:p w14:paraId="152B37F7" w14:textId="77777777" w:rsidR="00E87FDD" w:rsidRPr="003A6A41" w:rsidRDefault="00E87FDD" w:rsidP="00E87FDD">
      <w:pPr>
        <w:pStyle w:val="Ttulo3"/>
      </w:pPr>
      <w:bookmarkStart w:id="39" w:name="_Toc161140414"/>
      <w:r w:rsidRPr="003A6A41">
        <w:t>Partes del Robot:</w:t>
      </w:r>
      <w:bookmarkEnd w:id="39"/>
      <w:r w:rsidRPr="003A6A41">
        <w:t xml:space="preserve"> </w:t>
      </w:r>
    </w:p>
    <w:p w14:paraId="360EBB20" w14:textId="77777777" w:rsidR="00E87FDD" w:rsidRPr="003A6A41" w:rsidRDefault="00E87FDD" w:rsidP="00E87FDD">
      <w:pPr>
        <w:pStyle w:val="Ttulo4"/>
      </w:pPr>
      <w:r w:rsidRPr="003A6A41">
        <w:t xml:space="preserve"> </w:t>
      </w:r>
      <w:bookmarkStart w:id="40" w:name="_Toc161140415"/>
      <w:r w:rsidRPr="003A6A41">
        <w:t>Ladrillo Inteligente:</w:t>
      </w:r>
      <w:bookmarkEnd w:id="40"/>
      <w:r w:rsidRPr="003A6A41">
        <w:t xml:space="preserve"> </w:t>
      </w:r>
    </w:p>
    <w:p w14:paraId="6E2D7D89" w14:textId="77777777" w:rsidR="00E87FDD" w:rsidRPr="003A6A41" w:rsidRDefault="00E87FDD" w:rsidP="00E87FDD">
      <w:pPr>
        <w:pStyle w:val="Normal-2"/>
        <w:rPr>
          <w:lang w:val="es-ES_tradnl"/>
        </w:rPr>
      </w:pPr>
      <w:r w:rsidRPr="003A6A41">
        <w:rPr>
          <w:lang w:val="es-ES_tradnl"/>
        </w:rPr>
        <w:t>El Ladrillo Inteligent</w:t>
      </w:r>
      <w:r>
        <w:rPr>
          <w:lang w:val="es-ES_tradnl"/>
        </w:rPr>
        <w:t>e es el elemento fundamental del robot</w:t>
      </w:r>
      <w:r w:rsidRPr="003A6A41">
        <w:rPr>
          <w:lang w:val="es-ES_tradnl"/>
        </w:rPr>
        <w:t xml:space="preserve">. Éste incluye la CPU, el sistema de comunicación, los puertos de entrada/ salida, y el interfaz de usuario. Todo en un bloque sólido de plástico de pequeño tamaño y peso, como se muestra en la </w:t>
      </w:r>
      <w:r w:rsidRPr="003A6A41">
        <w:rPr>
          <w:lang w:val="es-ES_tradnl"/>
        </w:rPr>
        <w:fldChar w:fldCharType="begin"/>
      </w:r>
      <w:r w:rsidRPr="003A6A41">
        <w:rPr>
          <w:lang w:val="es-ES_tradnl"/>
        </w:rPr>
        <w:instrText xml:space="preserve"> REF _Ref281243033 \h </w:instrText>
      </w:r>
      <w:r w:rsidRPr="003A6A41">
        <w:rPr>
          <w:lang w:val="es-ES_tradnl"/>
        </w:rPr>
      </w:r>
      <w:r w:rsidRPr="003A6A41">
        <w:rPr>
          <w:lang w:val="es-ES_tradnl"/>
        </w:rPr>
        <w:fldChar w:fldCharType="separate"/>
      </w:r>
      <w:r w:rsidRPr="003A6A41">
        <w:rPr>
          <w:lang w:val="es-ES_tradnl"/>
        </w:rPr>
        <w:t xml:space="preserve">Ilustración </w:t>
      </w:r>
      <w:r>
        <w:rPr>
          <w:noProof/>
        </w:rPr>
        <w:t>4</w:t>
      </w:r>
      <w:r w:rsidRPr="003A6A41">
        <w:rPr>
          <w:lang w:val="es-ES_tradnl"/>
        </w:rPr>
        <w:t>: Ladrillo Inteligente del NXT</w:t>
      </w:r>
      <w:r w:rsidRPr="003A6A41">
        <w:rPr>
          <w:lang w:val="es-ES_tradnl"/>
        </w:rPr>
        <w:fldChar w:fldCharType="end"/>
      </w:r>
      <w:r w:rsidRPr="003A6A41">
        <w:rPr>
          <w:lang w:val="es-ES_tradnl"/>
        </w:rPr>
        <w:t>.</w:t>
      </w:r>
      <w:r w:rsidRPr="003A6A41">
        <w:rPr>
          <w:noProof/>
          <w:lang w:val="es-ES_tradnl"/>
        </w:rPr>
        <w:t xml:space="preserve"> </w:t>
      </w:r>
    </w:p>
    <w:p w14:paraId="6235D279" w14:textId="77777777" w:rsidR="00E87FDD" w:rsidRPr="003A6A41" w:rsidRDefault="00E87FDD" w:rsidP="00E87FDD">
      <w:pPr>
        <w:pStyle w:val="Normal-2"/>
        <w:keepNext/>
        <w:jc w:val="center"/>
        <w:rPr>
          <w:lang w:val="es-ES_tradnl"/>
        </w:rPr>
      </w:pPr>
      <w:r w:rsidRPr="003A6A41">
        <w:rPr>
          <w:noProof/>
        </w:rPr>
        <w:drawing>
          <wp:inline distT="0" distB="0" distL="0" distR="0" wp14:editId="668E6569">
            <wp:extent cx="3177540" cy="2552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7540" cy="25527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12700" cap="flat">
                          <a:solidFill>
                            <a:srgbClr val="000000" mc:Ignorable=""/>
                          </a:solidFill>
                          <a:miter lim="800000"/>
                          <a:headEnd/>
                          <a:tailEnd/>
                        </a14:hiddenLine>
                      </a:ext>
                    </a:extLst>
                  </pic:spPr>
                </pic:pic>
              </a:graphicData>
            </a:graphic>
          </wp:inline>
        </w:drawing>
      </w:r>
    </w:p>
    <w:p w14:paraId="45D866C4" w14:textId="77777777" w:rsidR="00E87FDD" w:rsidRPr="003A6A41" w:rsidRDefault="00E87FDD" w:rsidP="00E87FDD">
      <w:pPr>
        <w:pStyle w:val="Epgrafe"/>
      </w:pPr>
      <w:bookmarkStart w:id="41" w:name="_Ref281243033"/>
      <w:bookmarkStart w:id="42" w:name="_Toc160609778"/>
      <w:r w:rsidRPr="003A6A41">
        <w:t xml:space="preserve">Ilustración </w:t>
      </w:r>
      <w:r w:rsidRPr="003A6A41">
        <w:fldChar w:fldCharType="begin"/>
      </w:r>
      <w:r w:rsidRPr="003A6A41">
        <w:instrText xml:space="preserve"> SEQ Ilustración \* ARABIC </w:instrText>
      </w:r>
      <w:r w:rsidRPr="003A6A41">
        <w:fldChar w:fldCharType="separate"/>
      </w:r>
      <w:r>
        <w:rPr>
          <w:noProof/>
        </w:rPr>
        <w:t>4</w:t>
      </w:r>
      <w:r w:rsidRPr="003A6A41">
        <w:fldChar w:fldCharType="end"/>
      </w:r>
      <w:r w:rsidRPr="003A6A41">
        <w:t>: Ladrillo Inteligente del NXT</w:t>
      </w:r>
      <w:bookmarkEnd w:id="41"/>
      <w:bookmarkEnd w:id="42"/>
    </w:p>
    <w:p w14:paraId="19EB3BE1" w14:textId="77777777" w:rsidR="00E87FDD" w:rsidRDefault="00E87FDD" w:rsidP="00E87FDD">
      <w:pPr>
        <w:pStyle w:val="Normal-2"/>
        <w:rPr>
          <w:lang w:val="es-ES_tradnl"/>
        </w:rPr>
      </w:pPr>
      <w:r w:rsidRPr="003A6A41">
        <w:rPr>
          <w:lang w:val="es-ES_tradnl"/>
        </w:rPr>
        <w:lastRenderedPageBreak/>
        <w:tab/>
        <w:t xml:space="preserve">La </w:t>
      </w:r>
      <w:r w:rsidRPr="003A6A41">
        <w:rPr>
          <w:i/>
          <w:lang w:val="es-ES_tradnl"/>
        </w:rPr>
        <w:fldChar w:fldCharType="begin"/>
      </w:r>
      <w:r w:rsidRPr="003A6A41">
        <w:rPr>
          <w:i/>
          <w:lang w:val="es-ES_tradnl"/>
        </w:rPr>
        <w:instrText xml:space="preserve"> REF _Ref281243161 \h  \* MERGEFORMAT </w:instrText>
      </w:r>
      <w:r w:rsidRPr="003A6A41">
        <w:rPr>
          <w:i/>
          <w:lang w:val="es-ES_tradnl"/>
        </w:rPr>
      </w:r>
      <w:r w:rsidRPr="003A6A41">
        <w:rPr>
          <w:i/>
          <w:lang w:val="es-ES_tradnl"/>
        </w:rPr>
        <w:fldChar w:fldCharType="separate"/>
      </w:r>
      <w:r w:rsidRPr="0041403E">
        <w:rPr>
          <w:i/>
          <w:lang w:val="es-ES_tradnl"/>
        </w:rPr>
        <w:t xml:space="preserve">Tabla </w:t>
      </w:r>
      <w:r w:rsidRPr="0041403E">
        <w:rPr>
          <w:i/>
          <w:noProof/>
          <w:lang w:val="es-ES_tradnl"/>
        </w:rPr>
        <w:t>1</w:t>
      </w:r>
      <w:r>
        <w:rPr>
          <w:lang w:val="es-ES_tradnl"/>
        </w:rPr>
        <w:t xml:space="preserve"> </w:t>
      </w:r>
      <w:r w:rsidRPr="003A6A41">
        <w:rPr>
          <w:i/>
          <w:lang w:val="es-ES_tradnl"/>
        </w:rPr>
        <w:fldChar w:fldCharType="end"/>
      </w:r>
      <w:r w:rsidRPr="003A6A41">
        <w:rPr>
          <w:lang w:val="es-ES_tradnl"/>
        </w:rPr>
        <w:t>está tomada de la página oficial de LEGO [</w:t>
      </w:r>
      <w:hyperlink w:anchor="_Bibliografía" w:history="1">
        <w:r w:rsidRPr="003A6A41">
          <w:rPr>
            <w:rStyle w:val="Hipervnculo"/>
            <w:lang w:val="es-ES_tradnl"/>
          </w:rPr>
          <w:t>3</w:t>
        </w:r>
      </w:hyperlink>
      <w:r w:rsidRPr="003A6A41">
        <w:rPr>
          <w:lang w:val="es-ES_tradnl"/>
        </w:rPr>
        <w:t>] y en ella se aprecia que lego NXT no es solo un juguete, sino que su procesador similar a un INTEL 486, sumado a los puertos de entrada/salida y las diferentes formas de comunicación, hacen del NXT que el NXT tenga un potencial muy elevado.</w:t>
      </w:r>
    </w:p>
    <w:p w14:paraId="7064F5EF" w14:textId="77777777" w:rsidR="00E87FDD" w:rsidRPr="003A6A41" w:rsidRDefault="00E87FDD" w:rsidP="00E87FDD">
      <w:pPr>
        <w:pStyle w:val="Normal-2"/>
        <w:rPr>
          <w:lang w:val="es-ES_tradnl"/>
        </w:rPr>
      </w:pPr>
    </w:p>
    <w:p w14:paraId="6C3BD1CD" w14:textId="77777777" w:rsidR="00E87FDD" w:rsidRDefault="00E87FDD" w:rsidP="00E87FDD">
      <w:pPr>
        <w:pStyle w:val="Normal-2"/>
        <w:rPr>
          <w:lang w:val="es-ES_tradnl"/>
        </w:rPr>
      </w:pPr>
    </w:p>
    <w:p w14:paraId="4DEC889A" w14:textId="77777777" w:rsidR="00E87FDD" w:rsidRDefault="00E87FDD" w:rsidP="00E87FDD">
      <w:pPr>
        <w:pStyle w:val="Normal-2"/>
        <w:rPr>
          <w:lang w:val="es-ES_tradnl"/>
        </w:rPr>
      </w:pPr>
    </w:p>
    <w:p w14:paraId="064161C7" w14:textId="77777777" w:rsidR="00E87FDD" w:rsidRPr="003A6A41" w:rsidRDefault="00E87FDD" w:rsidP="00E87FDD">
      <w:pPr>
        <w:pStyle w:val="Normal-2"/>
        <w:rPr>
          <w:lang w:val="es-ES_tradnl"/>
        </w:rPr>
      </w:pPr>
    </w:p>
    <w:tbl>
      <w:tblPr>
        <w:tblW w:w="8160" w:type="dxa"/>
        <w:tblInd w:w="55" w:type="dxa"/>
        <w:tblCellMar>
          <w:left w:w="70" w:type="dxa"/>
          <w:right w:w="70" w:type="dxa"/>
        </w:tblCellMar>
        <w:tblLook w:val="04A0" w:firstRow="1" w:lastRow="0" w:firstColumn="1" w:lastColumn="0" w:noHBand="0" w:noVBand="1"/>
      </w:tblPr>
      <w:tblGrid>
        <w:gridCol w:w="4269"/>
        <w:gridCol w:w="3891"/>
      </w:tblGrid>
      <w:tr w:rsidR="00E87FDD" w:rsidRPr="00BE436D" w14:paraId="556F7B32" w14:textId="77777777" w:rsidTr="004F51F0">
        <w:trPr>
          <w:trHeight w:val="600"/>
        </w:trPr>
        <w:tc>
          <w:tcPr>
            <w:tcW w:w="8160" w:type="dxa"/>
            <w:gridSpan w:val="2"/>
            <w:tcBorders>
              <w:top w:val="nil"/>
              <w:left w:val="nil"/>
              <w:bottom w:val="nil"/>
              <w:right w:val="nil"/>
            </w:tcBorders>
            <w:shd w:val="clear" w:color="000000" w:fill="000000"/>
            <w:noWrap/>
            <w:vAlign w:val="center"/>
            <w:hideMark/>
          </w:tcPr>
          <w:p w14:paraId="1550BD01" w14:textId="77777777" w:rsidR="00E87FDD" w:rsidRPr="00757769" w:rsidRDefault="00E87FDD" w:rsidP="004F51F0">
            <w:pPr>
              <w:spacing w:before="0" w:after="0" w:line="240" w:lineRule="auto"/>
              <w:jc w:val="center"/>
              <w:rPr>
                <w:rFonts w:ascii="Britannic Bold" w:hAnsi="Britannic Bold" w:cs="Calibri"/>
                <w:color w:val="FFFFFF"/>
                <w:sz w:val="36"/>
                <w:szCs w:val="36"/>
                <w:lang w:val="en-US"/>
              </w:rPr>
            </w:pPr>
            <w:r w:rsidRPr="00757769">
              <w:rPr>
                <w:rFonts w:ascii="Britannic Bold" w:hAnsi="Britannic Bold" w:cs="Calibri"/>
                <w:color w:val="FFFFFF"/>
                <w:sz w:val="36"/>
                <w:szCs w:val="36"/>
                <w:lang w:val="en-US"/>
              </w:rPr>
              <w:t xml:space="preserve">LEGO </w:t>
            </w:r>
            <w:proofErr w:type="spellStart"/>
            <w:r w:rsidRPr="00757769">
              <w:rPr>
                <w:rFonts w:ascii="Britannic Bold" w:hAnsi="Britannic Bold" w:cs="Calibri"/>
                <w:color w:val="FFFFFF"/>
                <w:sz w:val="36"/>
                <w:szCs w:val="36"/>
                <w:lang w:val="en-US"/>
              </w:rPr>
              <w:t>Mindstorm</w:t>
            </w:r>
            <w:proofErr w:type="spellEnd"/>
            <w:r w:rsidRPr="00757769">
              <w:rPr>
                <w:rFonts w:ascii="Britannic Bold" w:hAnsi="Britannic Bold" w:cs="Calibri"/>
                <w:color w:val="FFFFFF"/>
                <w:sz w:val="36"/>
                <w:szCs w:val="36"/>
                <w:lang w:val="en-US"/>
              </w:rPr>
              <w:t xml:space="preserve"> NXT Intelligent Brick</w:t>
            </w:r>
          </w:p>
        </w:tc>
      </w:tr>
      <w:tr w:rsidR="00E87FDD" w:rsidRPr="00757769" w14:paraId="3A5FCD1E" w14:textId="77777777" w:rsidTr="004F51F0">
        <w:trPr>
          <w:trHeight w:val="315"/>
        </w:trPr>
        <w:tc>
          <w:tcPr>
            <w:tcW w:w="4269" w:type="dxa"/>
            <w:vMerge w:val="restart"/>
            <w:tcBorders>
              <w:top w:val="single" w:sz="12" w:space="0" w:color="auto"/>
              <w:left w:val="single" w:sz="12" w:space="0" w:color="auto"/>
              <w:bottom w:val="single" w:sz="12" w:space="0" w:color="000000"/>
              <w:right w:val="nil"/>
            </w:tcBorders>
            <w:shd w:val="clear" w:color="000000" w:fill="FFFFFF"/>
            <w:noWrap/>
            <w:vAlign w:val="center"/>
            <w:hideMark/>
          </w:tcPr>
          <w:p w14:paraId="30D610F8"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Procesador Principal</w:t>
            </w:r>
          </w:p>
        </w:tc>
        <w:tc>
          <w:tcPr>
            <w:tcW w:w="3891" w:type="dxa"/>
            <w:tcBorders>
              <w:top w:val="single" w:sz="12" w:space="0" w:color="auto"/>
              <w:left w:val="nil"/>
              <w:bottom w:val="nil"/>
              <w:right w:val="single" w:sz="12" w:space="0" w:color="auto"/>
            </w:tcBorders>
            <w:shd w:val="clear" w:color="000000" w:fill="FFFFFF"/>
            <w:noWrap/>
            <w:vAlign w:val="center"/>
            <w:hideMark/>
          </w:tcPr>
          <w:p w14:paraId="1F55D1D6" w14:textId="77777777" w:rsidR="00E87FDD" w:rsidRPr="00757769" w:rsidRDefault="00E87FDD" w:rsidP="004F51F0">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Atmel</w:t>
            </w:r>
            <w:proofErr w:type="spellEnd"/>
            <w:r w:rsidRPr="00757769">
              <w:rPr>
                <w:rFonts w:ascii="Calibri" w:hAnsi="Calibri" w:cs="Calibri"/>
                <w:color w:val="000000"/>
                <w:sz w:val="22"/>
                <w:szCs w:val="22"/>
              </w:rPr>
              <w:t xml:space="preserve"> 32-bit ARM (AT91SAM7S256)</w:t>
            </w:r>
          </w:p>
        </w:tc>
      </w:tr>
      <w:tr w:rsidR="00E87FDD" w:rsidRPr="00757769" w14:paraId="6173EF7C" w14:textId="77777777" w:rsidTr="004F51F0">
        <w:trPr>
          <w:trHeight w:val="300"/>
        </w:trPr>
        <w:tc>
          <w:tcPr>
            <w:tcW w:w="4269" w:type="dxa"/>
            <w:vMerge/>
            <w:tcBorders>
              <w:top w:val="single" w:sz="12" w:space="0" w:color="auto"/>
              <w:left w:val="single" w:sz="12" w:space="0" w:color="auto"/>
              <w:bottom w:val="single" w:sz="12" w:space="0" w:color="000000"/>
              <w:right w:val="nil"/>
            </w:tcBorders>
            <w:vAlign w:val="center"/>
            <w:hideMark/>
          </w:tcPr>
          <w:p w14:paraId="084CD197"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06115198"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256 KB de Memoria Flash</w:t>
            </w:r>
          </w:p>
        </w:tc>
      </w:tr>
      <w:tr w:rsidR="00E87FDD" w:rsidRPr="00757769" w14:paraId="712A6729" w14:textId="77777777" w:rsidTr="004F51F0">
        <w:trPr>
          <w:trHeight w:val="300"/>
        </w:trPr>
        <w:tc>
          <w:tcPr>
            <w:tcW w:w="4269" w:type="dxa"/>
            <w:vMerge/>
            <w:tcBorders>
              <w:top w:val="single" w:sz="12" w:space="0" w:color="auto"/>
              <w:left w:val="single" w:sz="12" w:space="0" w:color="auto"/>
              <w:bottom w:val="single" w:sz="12" w:space="0" w:color="000000"/>
              <w:right w:val="nil"/>
            </w:tcBorders>
            <w:vAlign w:val="center"/>
            <w:hideMark/>
          </w:tcPr>
          <w:p w14:paraId="37B75BE3"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104CE644"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65 KB de Memoria </w:t>
            </w:r>
            <w:proofErr w:type="spellStart"/>
            <w:r w:rsidRPr="00757769">
              <w:rPr>
                <w:rFonts w:ascii="Calibri" w:hAnsi="Calibri" w:cs="Calibri"/>
                <w:color w:val="000000"/>
                <w:sz w:val="22"/>
                <w:szCs w:val="22"/>
              </w:rPr>
              <w:t>Ram</w:t>
            </w:r>
            <w:proofErr w:type="spellEnd"/>
          </w:p>
        </w:tc>
      </w:tr>
      <w:tr w:rsidR="00E87FDD" w:rsidRPr="00757769" w14:paraId="14503891" w14:textId="77777777" w:rsidTr="004F51F0">
        <w:trPr>
          <w:trHeight w:val="315"/>
        </w:trPr>
        <w:tc>
          <w:tcPr>
            <w:tcW w:w="4269" w:type="dxa"/>
            <w:vMerge/>
            <w:tcBorders>
              <w:top w:val="single" w:sz="12" w:space="0" w:color="auto"/>
              <w:left w:val="single" w:sz="12" w:space="0" w:color="auto"/>
              <w:bottom w:val="single" w:sz="12" w:space="0" w:color="000000"/>
              <w:right w:val="nil"/>
            </w:tcBorders>
            <w:vAlign w:val="center"/>
            <w:hideMark/>
          </w:tcPr>
          <w:p w14:paraId="02C49366"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4A575B23"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48 MHz</w:t>
            </w:r>
          </w:p>
        </w:tc>
      </w:tr>
      <w:tr w:rsidR="00E87FDD" w:rsidRPr="00757769" w14:paraId="47CB0BD6" w14:textId="77777777" w:rsidTr="004F51F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6496DDE7"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Segundo Procesador</w:t>
            </w:r>
          </w:p>
        </w:tc>
        <w:tc>
          <w:tcPr>
            <w:tcW w:w="3891" w:type="dxa"/>
            <w:tcBorders>
              <w:top w:val="single" w:sz="12" w:space="0" w:color="auto"/>
              <w:left w:val="nil"/>
              <w:bottom w:val="nil"/>
              <w:right w:val="single" w:sz="12" w:space="0" w:color="auto"/>
            </w:tcBorders>
            <w:shd w:val="clear" w:color="000000" w:fill="FFFFFF"/>
            <w:noWrap/>
            <w:vAlign w:val="center"/>
            <w:hideMark/>
          </w:tcPr>
          <w:p w14:paraId="0ACBCED9" w14:textId="77777777" w:rsidR="00E87FDD" w:rsidRPr="00757769" w:rsidRDefault="00E87FDD" w:rsidP="004F51F0">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Atmel</w:t>
            </w:r>
            <w:proofErr w:type="spellEnd"/>
            <w:r w:rsidRPr="00757769">
              <w:rPr>
                <w:rFonts w:ascii="Calibri" w:hAnsi="Calibri" w:cs="Calibri"/>
                <w:color w:val="000000"/>
                <w:sz w:val="22"/>
                <w:szCs w:val="22"/>
              </w:rPr>
              <w:t xml:space="preserve"> 8-bit AVR (ATmega48)</w:t>
            </w:r>
          </w:p>
        </w:tc>
      </w:tr>
      <w:tr w:rsidR="00E87FDD" w:rsidRPr="00757769" w14:paraId="6E810304" w14:textId="77777777" w:rsidTr="004F51F0">
        <w:trPr>
          <w:trHeight w:val="300"/>
        </w:trPr>
        <w:tc>
          <w:tcPr>
            <w:tcW w:w="4269" w:type="dxa"/>
            <w:vMerge/>
            <w:tcBorders>
              <w:top w:val="nil"/>
              <w:left w:val="single" w:sz="12" w:space="0" w:color="auto"/>
              <w:bottom w:val="single" w:sz="12" w:space="0" w:color="000000"/>
              <w:right w:val="nil"/>
            </w:tcBorders>
            <w:vAlign w:val="center"/>
            <w:hideMark/>
          </w:tcPr>
          <w:p w14:paraId="5391E2A3"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1EB07583" w14:textId="77777777" w:rsidR="00E87FDD" w:rsidRPr="003A6A41"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4 KB de Memoria Flash</w:t>
            </w:r>
          </w:p>
          <w:p w14:paraId="7298E473" w14:textId="77777777" w:rsidR="00E87FDD" w:rsidRPr="00757769" w:rsidRDefault="00E87FDD" w:rsidP="004F51F0">
            <w:pPr>
              <w:spacing w:before="0" w:after="0" w:line="240" w:lineRule="auto"/>
              <w:rPr>
                <w:rFonts w:ascii="Calibri" w:hAnsi="Calibri" w:cs="Calibri"/>
                <w:color w:val="000000"/>
                <w:sz w:val="22"/>
                <w:szCs w:val="22"/>
              </w:rPr>
            </w:pPr>
          </w:p>
        </w:tc>
      </w:tr>
      <w:tr w:rsidR="00E87FDD" w:rsidRPr="00757769" w14:paraId="650D2413" w14:textId="77777777" w:rsidTr="004F51F0">
        <w:trPr>
          <w:trHeight w:val="300"/>
        </w:trPr>
        <w:tc>
          <w:tcPr>
            <w:tcW w:w="4269" w:type="dxa"/>
            <w:vMerge/>
            <w:tcBorders>
              <w:top w:val="nil"/>
              <w:left w:val="single" w:sz="12" w:space="0" w:color="auto"/>
              <w:bottom w:val="single" w:sz="12" w:space="0" w:color="000000"/>
              <w:right w:val="nil"/>
            </w:tcBorders>
            <w:vAlign w:val="center"/>
            <w:hideMark/>
          </w:tcPr>
          <w:p w14:paraId="665D9860"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2FAB98AE"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512 B de Memoria </w:t>
            </w:r>
            <w:proofErr w:type="spellStart"/>
            <w:r w:rsidRPr="00757769">
              <w:rPr>
                <w:rFonts w:ascii="Calibri" w:hAnsi="Calibri" w:cs="Calibri"/>
                <w:color w:val="000000"/>
                <w:sz w:val="22"/>
                <w:szCs w:val="22"/>
              </w:rPr>
              <w:t>Ram</w:t>
            </w:r>
            <w:proofErr w:type="spellEnd"/>
          </w:p>
        </w:tc>
      </w:tr>
      <w:tr w:rsidR="00E87FDD" w:rsidRPr="00757769" w14:paraId="0F380A39" w14:textId="77777777" w:rsidTr="004F51F0">
        <w:trPr>
          <w:trHeight w:val="315"/>
        </w:trPr>
        <w:tc>
          <w:tcPr>
            <w:tcW w:w="4269" w:type="dxa"/>
            <w:vMerge/>
            <w:tcBorders>
              <w:top w:val="nil"/>
              <w:left w:val="single" w:sz="12" w:space="0" w:color="auto"/>
              <w:bottom w:val="single" w:sz="12" w:space="0" w:color="000000"/>
              <w:right w:val="nil"/>
            </w:tcBorders>
            <w:vAlign w:val="center"/>
            <w:hideMark/>
          </w:tcPr>
          <w:p w14:paraId="442DD713"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2DA0DC81"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8 MHz</w:t>
            </w:r>
          </w:p>
        </w:tc>
      </w:tr>
      <w:tr w:rsidR="00E87FDD" w:rsidRPr="00BE436D" w14:paraId="13E97496" w14:textId="77777777" w:rsidTr="004F51F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73ECD983"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Procesador para la Comunicación Bluetooth</w:t>
            </w:r>
          </w:p>
        </w:tc>
        <w:tc>
          <w:tcPr>
            <w:tcW w:w="3891" w:type="dxa"/>
            <w:tcBorders>
              <w:top w:val="nil"/>
              <w:left w:val="nil"/>
              <w:bottom w:val="nil"/>
              <w:right w:val="single" w:sz="12" w:space="0" w:color="auto"/>
            </w:tcBorders>
            <w:shd w:val="clear" w:color="000000" w:fill="FFFFFF"/>
            <w:noWrap/>
            <w:vAlign w:val="center"/>
            <w:hideMark/>
          </w:tcPr>
          <w:p w14:paraId="60616841" w14:textId="77777777" w:rsidR="00E87FDD" w:rsidRPr="00757769" w:rsidRDefault="00E87FDD" w:rsidP="004F51F0">
            <w:pPr>
              <w:spacing w:before="0" w:after="0" w:line="240" w:lineRule="auto"/>
              <w:jc w:val="center"/>
              <w:rPr>
                <w:rFonts w:ascii="Calibri" w:hAnsi="Calibri" w:cs="Calibri"/>
                <w:color w:val="000000"/>
                <w:sz w:val="22"/>
                <w:szCs w:val="22"/>
                <w:lang w:val="en-US"/>
              </w:rPr>
            </w:pPr>
            <w:r w:rsidRPr="00757769">
              <w:rPr>
                <w:rFonts w:ascii="Calibri" w:hAnsi="Calibri" w:cs="Calibri"/>
                <w:color w:val="000000"/>
                <w:sz w:val="22"/>
                <w:szCs w:val="22"/>
                <w:lang w:val="en-US"/>
              </w:rPr>
              <w:t xml:space="preserve">CSR </w:t>
            </w:r>
            <w:proofErr w:type="spellStart"/>
            <w:r w:rsidRPr="00757769">
              <w:rPr>
                <w:rFonts w:ascii="Calibri" w:hAnsi="Calibri" w:cs="Calibri"/>
                <w:color w:val="000000"/>
                <w:sz w:val="22"/>
                <w:szCs w:val="22"/>
                <w:lang w:val="en-US"/>
              </w:rPr>
              <w:t>BlueCore</w:t>
            </w:r>
            <w:proofErr w:type="spellEnd"/>
            <w:r w:rsidRPr="00757769">
              <w:rPr>
                <w:rFonts w:ascii="Calibri" w:hAnsi="Calibri" w:cs="Calibri"/>
                <w:color w:val="000000"/>
                <w:sz w:val="22"/>
                <w:szCs w:val="22"/>
                <w:lang w:val="en-US"/>
              </w:rPr>
              <w:t xml:space="preserve"> 4 v2.0 (System EDR)</w:t>
            </w:r>
          </w:p>
        </w:tc>
      </w:tr>
      <w:tr w:rsidR="00E87FDD" w:rsidRPr="00757769" w14:paraId="4AFB121F" w14:textId="77777777" w:rsidTr="004F51F0">
        <w:trPr>
          <w:trHeight w:val="300"/>
        </w:trPr>
        <w:tc>
          <w:tcPr>
            <w:tcW w:w="4269" w:type="dxa"/>
            <w:vMerge/>
            <w:tcBorders>
              <w:top w:val="nil"/>
              <w:left w:val="single" w:sz="12" w:space="0" w:color="auto"/>
              <w:bottom w:val="single" w:sz="12" w:space="0" w:color="000000"/>
              <w:right w:val="nil"/>
            </w:tcBorders>
            <w:vAlign w:val="center"/>
            <w:hideMark/>
          </w:tcPr>
          <w:p w14:paraId="7E2A5257" w14:textId="77777777" w:rsidR="00E87FDD" w:rsidRPr="00757769" w:rsidRDefault="00E87FDD" w:rsidP="004F51F0">
            <w:pPr>
              <w:spacing w:before="0" w:after="0" w:line="240" w:lineRule="auto"/>
              <w:jc w:val="left"/>
              <w:rPr>
                <w:rFonts w:ascii="Calibri" w:hAnsi="Calibri" w:cs="Calibri"/>
                <w:color w:val="000000"/>
                <w:sz w:val="22"/>
                <w:szCs w:val="22"/>
                <w:lang w:val="en-US"/>
              </w:rPr>
            </w:pPr>
          </w:p>
        </w:tc>
        <w:tc>
          <w:tcPr>
            <w:tcW w:w="3891" w:type="dxa"/>
            <w:tcBorders>
              <w:top w:val="nil"/>
              <w:left w:val="nil"/>
              <w:bottom w:val="nil"/>
              <w:right w:val="single" w:sz="12" w:space="0" w:color="auto"/>
            </w:tcBorders>
            <w:shd w:val="clear" w:color="000000" w:fill="FFFFFF"/>
            <w:noWrap/>
            <w:vAlign w:val="center"/>
            <w:hideMark/>
          </w:tcPr>
          <w:p w14:paraId="38A5C81F"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Serial Port </w:t>
            </w:r>
            <w:proofErr w:type="spellStart"/>
            <w:r w:rsidRPr="00757769">
              <w:rPr>
                <w:rFonts w:ascii="Calibri" w:hAnsi="Calibri" w:cs="Calibri"/>
                <w:color w:val="000000"/>
                <w:sz w:val="22"/>
                <w:szCs w:val="22"/>
              </w:rPr>
              <w:t>Profile</w:t>
            </w:r>
            <w:proofErr w:type="spellEnd"/>
            <w:r w:rsidRPr="00757769">
              <w:rPr>
                <w:rFonts w:ascii="Calibri" w:hAnsi="Calibri" w:cs="Calibri"/>
                <w:color w:val="000000"/>
                <w:sz w:val="22"/>
                <w:szCs w:val="22"/>
              </w:rPr>
              <w:t xml:space="preserve"> (SPP)</w:t>
            </w:r>
          </w:p>
        </w:tc>
      </w:tr>
      <w:tr w:rsidR="00E87FDD" w:rsidRPr="00757769" w14:paraId="5A979655" w14:textId="77777777" w:rsidTr="004F51F0">
        <w:trPr>
          <w:trHeight w:val="300"/>
        </w:trPr>
        <w:tc>
          <w:tcPr>
            <w:tcW w:w="4269" w:type="dxa"/>
            <w:vMerge/>
            <w:tcBorders>
              <w:top w:val="nil"/>
              <w:left w:val="single" w:sz="12" w:space="0" w:color="auto"/>
              <w:bottom w:val="single" w:sz="12" w:space="0" w:color="000000"/>
              <w:right w:val="nil"/>
            </w:tcBorders>
            <w:vAlign w:val="center"/>
            <w:hideMark/>
          </w:tcPr>
          <w:p w14:paraId="1CF30655"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3246A0E7"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47 KB de Memoria </w:t>
            </w:r>
            <w:proofErr w:type="spellStart"/>
            <w:r w:rsidRPr="00757769">
              <w:rPr>
                <w:rFonts w:ascii="Calibri" w:hAnsi="Calibri" w:cs="Calibri"/>
                <w:color w:val="000000"/>
                <w:sz w:val="22"/>
                <w:szCs w:val="22"/>
              </w:rPr>
              <w:t>Ram</w:t>
            </w:r>
            <w:proofErr w:type="spellEnd"/>
            <w:r w:rsidRPr="00757769">
              <w:rPr>
                <w:rFonts w:ascii="Calibri" w:hAnsi="Calibri" w:cs="Calibri"/>
                <w:color w:val="000000"/>
                <w:sz w:val="22"/>
                <w:szCs w:val="22"/>
              </w:rPr>
              <w:t xml:space="preserve"> Interna</w:t>
            </w:r>
          </w:p>
        </w:tc>
      </w:tr>
      <w:tr w:rsidR="00E87FDD" w:rsidRPr="00757769" w14:paraId="77EECE89" w14:textId="77777777" w:rsidTr="004F51F0">
        <w:trPr>
          <w:trHeight w:val="300"/>
        </w:trPr>
        <w:tc>
          <w:tcPr>
            <w:tcW w:w="4269" w:type="dxa"/>
            <w:vMerge/>
            <w:tcBorders>
              <w:top w:val="nil"/>
              <w:left w:val="single" w:sz="12" w:space="0" w:color="auto"/>
              <w:bottom w:val="single" w:sz="12" w:space="0" w:color="000000"/>
              <w:right w:val="nil"/>
            </w:tcBorders>
            <w:vAlign w:val="center"/>
            <w:hideMark/>
          </w:tcPr>
          <w:p w14:paraId="046F219C"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36691246"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8 MB de Memoria Flash Externa</w:t>
            </w:r>
          </w:p>
        </w:tc>
      </w:tr>
      <w:tr w:rsidR="00E87FDD" w:rsidRPr="00757769" w14:paraId="7D2E3741" w14:textId="77777777" w:rsidTr="004F51F0">
        <w:trPr>
          <w:trHeight w:val="315"/>
        </w:trPr>
        <w:tc>
          <w:tcPr>
            <w:tcW w:w="4269" w:type="dxa"/>
            <w:vMerge/>
            <w:tcBorders>
              <w:top w:val="nil"/>
              <w:left w:val="single" w:sz="12" w:space="0" w:color="auto"/>
              <w:bottom w:val="single" w:sz="12" w:space="0" w:color="000000"/>
              <w:right w:val="nil"/>
            </w:tcBorders>
            <w:vAlign w:val="center"/>
            <w:hideMark/>
          </w:tcPr>
          <w:p w14:paraId="1F764612"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176AF463"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26 MHz</w:t>
            </w:r>
          </w:p>
        </w:tc>
      </w:tr>
      <w:tr w:rsidR="00E87FDD" w:rsidRPr="00757769" w14:paraId="4BC75151" w14:textId="77777777" w:rsidTr="004F51F0">
        <w:trPr>
          <w:trHeight w:val="330"/>
        </w:trPr>
        <w:tc>
          <w:tcPr>
            <w:tcW w:w="4269" w:type="dxa"/>
            <w:tcBorders>
              <w:top w:val="nil"/>
              <w:left w:val="single" w:sz="12" w:space="0" w:color="auto"/>
              <w:bottom w:val="nil"/>
              <w:right w:val="nil"/>
            </w:tcBorders>
            <w:shd w:val="clear" w:color="000000" w:fill="FFFFFF"/>
            <w:noWrap/>
            <w:vAlign w:val="center"/>
            <w:hideMark/>
          </w:tcPr>
          <w:p w14:paraId="710AA8C7"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USB 2.0</w:t>
            </w:r>
          </w:p>
        </w:tc>
        <w:tc>
          <w:tcPr>
            <w:tcW w:w="3891" w:type="dxa"/>
            <w:tcBorders>
              <w:top w:val="nil"/>
              <w:left w:val="nil"/>
              <w:bottom w:val="nil"/>
              <w:right w:val="single" w:sz="12" w:space="0" w:color="auto"/>
            </w:tcBorders>
            <w:shd w:val="clear" w:color="000000" w:fill="FFFFFF"/>
            <w:noWrap/>
            <w:vAlign w:val="center"/>
            <w:hideMark/>
          </w:tcPr>
          <w:p w14:paraId="40F9D759"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Puerto a 12 </w:t>
            </w:r>
            <w:proofErr w:type="spellStart"/>
            <w:r w:rsidRPr="00757769">
              <w:rPr>
                <w:rFonts w:ascii="Calibri" w:hAnsi="Calibri" w:cs="Calibri"/>
                <w:color w:val="000000"/>
                <w:sz w:val="22"/>
                <w:szCs w:val="22"/>
              </w:rPr>
              <w:t>Mbits</w:t>
            </w:r>
            <w:proofErr w:type="spellEnd"/>
            <w:r w:rsidRPr="00757769">
              <w:rPr>
                <w:rFonts w:ascii="Calibri" w:hAnsi="Calibri" w:cs="Calibri"/>
                <w:color w:val="000000"/>
                <w:sz w:val="22"/>
                <w:szCs w:val="22"/>
              </w:rPr>
              <w:t>/s</w:t>
            </w:r>
          </w:p>
        </w:tc>
      </w:tr>
      <w:tr w:rsidR="00E87FDD" w:rsidRPr="00757769" w14:paraId="1781C417" w14:textId="77777777" w:rsidTr="004F51F0">
        <w:trPr>
          <w:trHeight w:val="1230"/>
        </w:trPr>
        <w:tc>
          <w:tcPr>
            <w:tcW w:w="4269" w:type="dxa"/>
            <w:tcBorders>
              <w:top w:val="single" w:sz="12" w:space="0" w:color="auto"/>
              <w:left w:val="single" w:sz="12" w:space="0" w:color="auto"/>
              <w:bottom w:val="single" w:sz="12" w:space="0" w:color="auto"/>
              <w:right w:val="nil"/>
            </w:tcBorders>
            <w:shd w:val="clear" w:color="000000" w:fill="FFFFFF"/>
            <w:noWrap/>
            <w:vAlign w:val="center"/>
            <w:hideMark/>
          </w:tcPr>
          <w:p w14:paraId="38875E0D"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Puertos de Entrada</w:t>
            </w:r>
          </w:p>
        </w:tc>
        <w:tc>
          <w:tcPr>
            <w:tcW w:w="3891" w:type="dxa"/>
            <w:tcBorders>
              <w:top w:val="single" w:sz="12" w:space="0" w:color="auto"/>
              <w:left w:val="nil"/>
              <w:bottom w:val="single" w:sz="12" w:space="0" w:color="auto"/>
              <w:right w:val="single" w:sz="12" w:space="0" w:color="auto"/>
            </w:tcBorders>
            <w:shd w:val="clear" w:color="000000" w:fill="FFFFFF"/>
            <w:vAlign w:val="center"/>
            <w:hideMark/>
          </w:tcPr>
          <w:p w14:paraId="3C2FF975"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4, por cable de 6 l </w:t>
            </w:r>
            <w:proofErr w:type="spellStart"/>
            <w:r w:rsidRPr="00757769">
              <w:rPr>
                <w:rFonts w:ascii="Calibri" w:hAnsi="Calibri" w:cs="Calibri"/>
                <w:color w:val="000000"/>
                <w:sz w:val="22"/>
                <w:szCs w:val="22"/>
              </w:rPr>
              <w:t>íneas</w:t>
            </w:r>
            <w:proofErr w:type="spellEnd"/>
            <w:r w:rsidRPr="00757769">
              <w:rPr>
                <w:rFonts w:ascii="Calibri" w:hAnsi="Calibri" w:cs="Calibri"/>
                <w:color w:val="000000"/>
                <w:sz w:val="22"/>
                <w:szCs w:val="22"/>
              </w:rPr>
              <w:t>,</w:t>
            </w:r>
            <w:r w:rsidRPr="00757769">
              <w:rPr>
                <w:rFonts w:ascii="Calibri" w:hAnsi="Calibri" w:cs="Calibri"/>
                <w:color w:val="000000"/>
                <w:sz w:val="22"/>
                <w:szCs w:val="22"/>
              </w:rPr>
              <w:br/>
              <w:t>con soporte digital y analógico</w:t>
            </w:r>
            <w:r w:rsidRPr="00757769">
              <w:rPr>
                <w:rFonts w:ascii="Calibri" w:hAnsi="Calibri" w:cs="Calibri"/>
                <w:color w:val="000000"/>
                <w:sz w:val="22"/>
                <w:szCs w:val="22"/>
              </w:rPr>
              <w:br/>
              <w:t>siendo uno de ellos de alta velocidad</w:t>
            </w:r>
            <w:r w:rsidRPr="00757769">
              <w:rPr>
                <w:rFonts w:ascii="Calibri" w:hAnsi="Calibri" w:cs="Calibri"/>
                <w:color w:val="000000"/>
                <w:sz w:val="22"/>
                <w:szCs w:val="22"/>
              </w:rPr>
              <w:br/>
              <w:t>(IEC 61158 Tipo 4/EN 50170)</w:t>
            </w:r>
          </w:p>
        </w:tc>
      </w:tr>
      <w:tr w:rsidR="00E87FDD" w:rsidRPr="00757769" w14:paraId="09DEAC36" w14:textId="77777777" w:rsidTr="004F51F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684C5DE0"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lastRenderedPageBreak/>
              <w:t>Puertos de Salida</w:t>
            </w:r>
          </w:p>
        </w:tc>
        <w:tc>
          <w:tcPr>
            <w:tcW w:w="3891" w:type="dxa"/>
            <w:tcBorders>
              <w:top w:val="nil"/>
              <w:left w:val="nil"/>
              <w:bottom w:val="nil"/>
              <w:right w:val="single" w:sz="12" w:space="0" w:color="auto"/>
            </w:tcBorders>
            <w:shd w:val="clear" w:color="000000" w:fill="FFFFFF"/>
            <w:noWrap/>
            <w:vAlign w:val="center"/>
            <w:hideMark/>
          </w:tcPr>
          <w:p w14:paraId="54BA4B11"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3, por cable de 6 líneas.</w:t>
            </w:r>
          </w:p>
        </w:tc>
      </w:tr>
      <w:tr w:rsidR="00E87FDD" w:rsidRPr="00757769" w14:paraId="675BA824" w14:textId="77777777" w:rsidTr="004F51F0">
        <w:trPr>
          <w:trHeight w:val="315"/>
        </w:trPr>
        <w:tc>
          <w:tcPr>
            <w:tcW w:w="4269" w:type="dxa"/>
            <w:vMerge/>
            <w:tcBorders>
              <w:top w:val="nil"/>
              <w:left w:val="single" w:sz="12" w:space="0" w:color="auto"/>
              <w:bottom w:val="single" w:sz="12" w:space="0" w:color="000000"/>
              <w:right w:val="nil"/>
            </w:tcBorders>
            <w:vAlign w:val="center"/>
            <w:hideMark/>
          </w:tcPr>
          <w:p w14:paraId="3E814FB6"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01DBC686"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Soporte para entrada desde </w:t>
            </w:r>
            <w:proofErr w:type="spellStart"/>
            <w:r w:rsidRPr="00757769">
              <w:rPr>
                <w:rFonts w:ascii="Calibri" w:hAnsi="Calibri" w:cs="Calibri"/>
                <w:color w:val="000000"/>
                <w:sz w:val="22"/>
                <w:szCs w:val="22"/>
              </w:rPr>
              <w:t>encoders</w:t>
            </w:r>
            <w:proofErr w:type="spellEnd"/>
          </w:p>
        </w:tc>
      </w:tr>
      <w:tr w:rsidR="00E87FDD" w:rsidRPr="00757769" w14:paraId="1EF2ECC3" w14:textId="77777777" w:rsidTr="004F51F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424E6664" w14:textId="77777777" w:rsidR="00E87FDD" w:rsidRPr="00757769" w:rsidRDefault="00E87FDD" w:rsidP="004F51F0">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Display</w:t>
            </w:r>
            <w:proofErr w:type="spellEnd"/>
          </w:p>
        </w:tc>
        <w:tc>
          <w:tcPr>
            <w:tcW w:w="3891" w:type="dxa"/>
            <w:tcBorders>
              <w:top w:val="single" w:sz="12" w:space="0" w:color="auto"/>
              <w:left w:val="nil"/>
              <w:bottom w:val="nil"/>
              <w:right w:val="single" w:sz="12" w:space="0" w:color="auto"/>
            </w:tcBorders>
            <w:shd w:val="clear" w:color="000000" w:fill="FFFFFF"/>
            <w:noWrap/>
            <w:vAlign w:val="center"/>
            <w:hideMark/>
          </w:tcPr>
          <w:p w14:paraId="54BAD7BA"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LCD monocromo</w:t>
            </w:r>
          </w:p>
        </w:tc>
      </w:tr>
      <w:tr w:rsidR="00E87FDD" w:rsidRPr="00757769" w14:paraId="554A3B8D" w14:textId="77777777" w:rsidTr="004F51F0">
        <w:trPr>
          <w:trHeight w:val="315"/>
        </w:trPr>
        <w:tc>
          <w:tcPr>
            <w:tcW w:w="4269" w:type="dxa"/>
            <w:vMerge/>
            <w:tcBorders>
              <w:top w:val="nil"/>
              <w:left w:val="single" w:sz="12" w:space="0" w:color="auto"/>
              <w:bottom w:val="single" w:sz="12" w:space="0" w:color="000000"/>
              <w:right w:val="nil"/>
            </w:tcBorders>
            <w:vAlign w:val="center"/>
            <w:hideMark/>
          </w:tcPr>
          <w:p w14:paraId="6871C7C9"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700A46C7"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Resolución: 100x64 (26x40.6 mm)</w:t>
            </w:r>
          </w:p>
        </w:tc>
      </w:tr>
      <w:tr w:rsidR="00E87FDD" w:rsidRPr="00757769" w14:paraId="344A7297" w14:textId="77777777" w:rsidTr="004F51F0">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1BDB626C"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Altavoz</w:t>
            </w:r>
          </w:p>
        </w:tc>
        <w:tc>
          <w:tcPr>
            <w:tcW w:w="3891" w:type="dxa"/>
            <w:tcBorders>
              <w:top w:val="nil"/>
              <w:left w:val="nil"/>
              <w:bottom w:val="nil"/>
              <w:right w:val="single" w:sz="12" w:space="0" w:color="auto"/>
            </w:tcBorders>
            <w:shd w:val="clear" w:color="000000" w:fill="FFFFFF"/>
            <w:noWrap/>
            <w:vAlign w:val="center"/>
            <w:hideMark/>
          </w:tcPr>
          <w:p w14:paraId="4A5B86AD"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Canal de 8 bit</w:t>
            </w:r>
          </w:p>
        </w:tc>
      </w:tr>
      <w:tr w:rsidR="00E87FDD" w:rsidRPr="00757769" w14:paraId="17823D5D" w14:textId="77777777" w:rsidTr="004F51F0">
        <w:trPr>
          <w:trHeight w:val="315"/>
        </w:trPr>
        <w:tc>
          <w:tcPr>
            <w:tcW w:w="4269" w:type="dxa"/>
            <w:vMerge/>
            <w:tcBorders>
              <w:top w:val="nil"/>
              <w:left w:val="single" w:sz="12" w:space="0" w:color="auto"/>
              <w:bottom w:val="single" w:sz="12" w:space="0" w:color="000000"/>
              <w:right w:val="nil"/>
            </w:tcBorders>
            <w:vAlign w:val="center"/>
            <w:hideMark/>
          </w:tcPr>
          <w:p w14:paraId="271AD93B" w14:textId="77777777" w:rsidR="00E87FDD" w:rsidRPr="00757769" w:rsidRDefault="00E87FDD" w:rsidP="004F51F0">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4C0C861F"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Ancho de banda: de 2 a 16 </w:t>
            </w:r>
            <w:proofErr w:type="spellStart"/>
            <w:r w:rsidRPr="00757769">
              <w:rPr>
                <w:rFonts w:ascii="Calibri" w:hAnsi="Calibri" w:cs="Calibri"/>
                <w:color w:val="000000"/>
                <w:sz w:val="22"/>
                <w:szCs w:val="22"/>
              </w:rPr>
              <w:t>Khz</w:t>
            </w:r>
            <w:proofErr w:type="spellEnd"/>
          </w:p>
        </w:tc>
      </w:tr>
      <w:tr w:rsidR="00E87FDD" w:rsidRPr="00757769" w14:paraId="2F126942" w14:textId="77777777" w:rsidTr="004F51F0">
        <w:trPr>
          <w:trHeight w:val="330"/>
        </w:trPr>
        <w:tc>
          <w:tcPr>
            <w:tcW w:w="4269" w:type="dxa"/>
            <w:tcBorders>
              <w:top w:val="nil"/>
              <w:left w:val="single" w:sz="12" w:space="0" w:color="auto"/>
              <w:bottom w:val="single" w:sz="12" w:space="0" w:color="auto"/>
              <w:right w:val="nil"/>
            </w:tcBorders>
            <w:shd w:val="clear" w:color="000000" w:fill="FFFFFF"/>
            <w:noWrap/>
            <w:vAlign w:val="center"/>
            <w:hideMark/>
          </w:tcPr>
          <w:p w14:paraId="7A78D40D"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Interfaz de usuario</w:t>
            </w:r>
          </w:p>
        </w:tc>
        <w:tc>
          <w:tcPr>
            <w:tcW w:w="3891" w:type="dxa"/>
            <w:tcBorders>
              <w:top w:val="single" w:sz="12" w:space="0" w:color="auto"/>
              <w:left w:val="nil"/>
              <w:bottom w:val="single" w:sz="12" w:space="0" w:color="auto"/>
              <w:right w:val="single" w:sz="12" w:space="0" w:color="auto"/>
            </w:tcBorders>
            <w:shd w:val="clear" w:color="000000" w:fill="FFFFFF"/>
            <w:noWrap/>
            <w:vAlign w:val="center"/>
            <w:hideMark/>
          </w:tcPr>
          <w:p w14:paraId="086BEA91"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4 botones</w:t>
            </w:r>
          </w:p>
        </w:tc>
      </w:tr>
      <w:tr w:rsidR="00E87FDD" w:rsidRPr="00757769" w14:paraId="3DE011C8" w14:textId="77777777" w:rsidTr="004F51F0">
        <w:trPr>
          <w:trHeight w:val="330"/>
        </w:trPr>
        <w:tc>
          <w:tcPr>
            <w:tcW w:w="4269" w:type="dxa"/>
            <w:tcBorders>
              <w:top w:val="nil"/>
              <w:left w:val="single" w:sz="12" w:space="0" w:color="auto"/>
              <w:bottom w:val="single" w:sz="12" w:space="0" w:color="auto"/>
              <w:right w:val="nil"/>
            </w:tcBorders>
            <w:shd w:val="clear" w:color="000000" w:fill="FFFFFF"/>
            <w:noWrap/>
            <w:vAlign w:val="center"/>
            <w:hideMark/>
          </w:tcPr>
          <w:p w14:paraId="705CE5BC" w14:textId="77777777" w:rsidR="00E87FDD" w:rsidRPr="00757769" w:rsidRDefault="00E87FDD" w:rsidP="004F51F0">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Alimentación</w:t>
            </w:r>
          </w:p>
        </w:tc>
        <w:tc>
          <w:tcPr>
            <w:tcW w:w="3891" w:type="dxa"/>
            <w:tcBorders>
              <w:top w:val="nil"/>
              <w:left w:val="nil"/>
              <w:bottom w:val="single" w:sz="12" w:space="0" w:color="auto"/>
              <w:right w:val="single" w:sz="12" w:space="0" w:color="auto"/>
            </w:tcBorders>
            <w:shd w:val="clear" w:color="000000" w:fill="FFFFFF"/>
            <w:noWrap/>
            <w:vAlign w:val="center"/>
            <w:hideMark/>
          </w:tcPr>
          <w:p w14:paraId="36E6588E" w14:textId="77777777" w:rsidR="00E87FDD" w:rsidRPr="00757769" w:rsidRDefault="00E87FDD" w:rsidP="004F51F0">
            <w:pPr>
              <w:keepNext/>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6 pilas AA</w:t>
            </w:r>
          </w:p>
        </w:tc>
      </w:tr>
    </w:tbl>
    <w:p w14:paraId="58170976" w14:textId="77777777" w:rsidR="00E87FDD" w:rsidRPr="003A6A41" w:rsidRDefault="00E87FDD" w:rsidP="00E87FDD">
      <w:pPr>
        <w:pStyle w:val="Epgrafe"/>
      </w:pPr>
      <w:bookmarkStart w:id="43" w:name="_Ref281243161"/>
      <w:bookmarkStart w:id="44" w:name="_Toc160609783"/>
      <w:bookmarkStart w:id="45" w:name="_Toc291605884"/>
      <w:r w:rsidRPr="003A6A41">
        <w:t xml:space="preserve">Tabla </w:t>
      </w:r>
      <w:r>
        <w:fldChar w:fldCharType="begin"/>
      </w:r>
      <w:r>
        <w:instrText xml:space="preserve"> SEQ Tabla \* ARABIC </w:instrText>
      </w:r>
      <w:r>
        <w:fldChar w:fldCharType="separate"/>
      </w:r>
      <w:r>
        <w:rPr>
          <w:noProof/>
        </w:rPr>
        <w:t>1</w:t>
      </w:r>
      <w:r>
        <w:fldChar w:fldCharType="end"/>
      </w:r>
      <w:r w:rsidRPr="003A6A41">
        <w:t>: Resumen del Hardware del NXT</w:t>
      </w:r>
      <w:bookmarkEnd w:id="43"/>
      <w:bookmarkEnd w:id="44"/>
      <w:bookmarkEnd w:id="45"/>
    </w:p>
    <w:p w14:paraId="06D2CB9D" w14:textId="77777777" w:rsidR="00E87FDD" w:rsidRPr="003A6A41" w:rsidRDefault="00E87FDD" w:rsidP="00E87FDD">
      <w:pPr>
        <w:pStyle w:val="Ttulo4"/>
      </w:pPr>
      <w:bookmarkStart w:id="46" w:name="_Toc161140416"/>
      <w:proofErr w:type="spellStart"/>
      <w:r>
        <w:t>Ultrasonic</w:t>
      </w:r>
      <w:proofErr w:type="spellEnd"/>
      <w:r>
        <w:t xml:space="preserve"> Sensor</w:t>
      </w:r>
      <w:r w:rsidRPr="003A6A41">
        <w:t>:</w:t>
      </w:r>
      <w:bookmarkEnd w:id="46"/>
    </w:p>
    <w:p w14:paraId="5FD9EE0C" w14:textId="77777777" w:rsidR="00E87FDD" w:rsidRPr="003A6A41" w:rsidRDefault="00E87FDD" w:rsidP="00E87FDD">
      <w:pPr>
        <w:keepNext/>
        <w:jc w:val="center"/>
      </w:pPr>
      <w:r w:rsidRPr="003A6A41">
        <w:rPr>
          <w:noProof/>
          <w:lang w:val="es-ES"/>
        </w:rPr>
        <w:drawing>
          <wp:inline distT="0" distB="0" distL="0" distR="0" wp14:editId="7FD54D59">
            <wp:extent cx="1543050" cy="1543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468E1C0C" w14:textId="77777777" w:rsidR="00E87FDD" w:rsidRPr="003A6A41" w:rsidRDefault="00E87FDD" w:rsidP="00E87FDD">
      <w:pPr>
        <w:pStyle w:val="Epgrafe"/>
      </w:pPr>
      <w:bookmarkStart w:id="47" w:name="_Toc160609779"/>
      <w:r w:rsidRPr="003A6A41">
        <w:t xml:space="preserve">Ilustración </w:t>
      </w:r>
      <w:r w:rsidRPr="003A6A41">
        <w:fldChar w:fldCharType="begin"/>
      </w:r>
      <w:r w:rsidRPr="003A6A41">
        <w:instrText xml:space="preserve"> SEQ Ilustración \* ARABIC </w:instrText>
      </w:r>
      <w:r w:rsidRPr="003A6A41">
        <w:fldChar w:fldCharType="separate"/>
      </w:r>
      <w:r>
        <w:rPr>
          <w:noProof/>
        </w:rPr>
        <w:t>5</w:t>
      </w:r>
      <w:r w:rsidRPr="003A6A41">
        <w:fldChar w:fldCharType="end"/>
      </w:r>
      <w:r w:rsidRPr="003A6A41">
        <w:t>: Sensor de Ultrasonido.</w:t>
      </w:r>
      <w:bookmarkEnd w:id="47"/>
    </w:p>
    <w:p w14:paraId="54D6E275" w14:textId="77777777" w:rsidR="00E87FDD" w:rsidRPr="003A6A41" w:rsidRDefault="00E87FDD" w:rsidP="00E87FDD">
      <w:pPr>
        <w:pStyle w:val="Normal-2"/>
        <w:rPr>
          <w:lang w:val="es-ES_tradnl"/>
        </w:rPr>
      </w:pPr>
      <w:r w:rsidRPr="003A6A41">
        <w:rPr>
          <w:lang w:val="es-ES_tradnl"/>
        </w:rPr>
        <w:t xml:space="preserve">El sensor de ultrasonido ayuda a al robot NXT a medir distancias y a identificar los objetos. </w:t>
      </w:r>
    </w:p>
    <w:p w14:paraId="52BA8422" w14:textId="77777777" w:rsidR="00E87FDD" w:rsidRPr="003A6A41" w:rsidRDefault="00E87FDD" w:rsidP="00E87FDD">
      <w:pPr>
        <w:pStyle w:val="Normal-2"/>
        <w:rPr>
          <w:lang w:val="es-ES_tradnl"/>
        </w:rPr>
      </w:pPr>
      <w:r w:rsidRPr="003A6A41">
        <w:rPr>
          <w:lang w:val="es-ES_tradnl"/>
        </w:rPr>
        <w:t xml:space="preserve">El sensor mide la distancia a un objeto mediante el cálculo del tiempo que tarda una onda de sonido en golpear el objeto y volver. A diferencia de los otros sensores éste da el resultado en unidades de medida. </w:t>
      </w:r>
    </w:p>
    <w:p w14:paraId="586C0031" w14:textId="77777777" w:rsidR="00E87FDD" w:rsidRPr="003A6A41" w:rsidRDefault="00E87FDD" w:rsidP="00E87FDD">
      <w:pPr>
        <w:pStyle w:val="Normal-2"/>
        <w:rPr>
          <w:lang w:val="es-ES_tradnl"/>
        </w:rPr>
      </w:pPr>
      <w:r w:rsidRPr="003A6A41">
        <w:rPr>
          <w:lang w:val="es-ES_tradnl"/>
        </w:rPr>
        <w:t>El alcance máximo del sensor es de unos 170 cm aproximadamente.</w:t>
      </w:r>
    </w:p>
    <w:p w14:paraId="42502A99" w14:textId="77777777" w:rsidR="00E87FDD" w:rsidRPr="003A6A41" w:rsidRDefault="00E87FDD" w:rsidP="00E87FDD">
      <w:pPr>
        <w:pStyle w:val="Normal-2"/>
        <w:ind w:firstLine="0"/>
        <w:rPr>
          <w:lang w:val="es-ES_tradnl"/>
        </w:rPr>
      </w:pPr>
      <w:r w:rsidRPr="003A6A41">
        <w:rPr>
          <w:lang w:val="es-ES_tradnl"/>
        </w:rPr>
        <w:t>Si no hay eco fue detectado, el valor devuelto es de 255</w:t>
      </w:r>
    </w:p>
    <w:p w14:paraId="187EFE69" w14:textId="77777777" w:rsidR="00E87FDD" w:rsidRPr="003A6A41" w:rsidRDefault="00E87FDD" w:rsidP="00E87FDD">
      <w:pPr>
        <w:pStyle w:val="Normal-2"/>
        <w:rPr>
          <w:lang w:val="es-ES_tradnl"/>
        </w:rPr>
      </w:pPr>
      <w:r w:rsidRPr="003A6A41">
        <w:rPr>
          <w:lang w:val="es-ES_tradnl"/>
        </w:rPr>
        <w:lastRenderedPageBreak/>
        <w:t xml:space="preserve">El código está tomado de la página web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servirá de ejemplo para ver cómo funciona el sensor programado en java. </w:t>
      </w:r>
    </w:p>
    <w:p w14:paraId="5AF2B8EA" w14:textId="77777777" w:rsidR="00E87FDD" w:rsidRPr="0041403E" w:rsidRDefault="00E87FDD" w:rsidP="00E87FDD">
      <w:pPr>
        <w:pStyle w:val="Codigooo"/>
        <w:rPr>
          <w:lang w:val="en-US"/>
        </w:rPr>
      </w:pPr>
      <w:r w:rsidRPr="0041403E">
        <w:rPr>
          <w:lang w:val="en-US"/>
        </w:rPr>
        <w:t>/*</w:t>
      </w:r>
    </w:p>
    <w:p w14:paraId="2CACE0BF" w14:textId="77777777" w:rsidR="00E87FDD" w:rsidRPr="0041403E" w:rsidRDefault="00E87FDD" w:rsidP="00E87FDD">
      <w:pPr>
        <w:pStyle w:val="Codigooo"/>
        <w:rPr>
          <w:lang w:val="en-US"/>
        </w:rPr>
      </w:pPr>
      <w:r w:rsidRPr="0041403E">
        <w:rPr>
          <w:lang w:val="en-US"/>
        </w:rPr>
        <w:tab/>
      </w:r>
      <w:proofErr w:type="gramStart"/>
      <w:r w:rsidRPr="0041403E">
        <w:rPr>
          <w:lang w:val="en-US"/>
        </w:rPr>
        <w:t>Sample of Ultrasonic Java Testing Program.</w:t>
      </w:r>
      <w:proofErr w:type="gramEnd"/>
    </w:p>
    <w:p w14:paraId="7F36BCE6" w14:textId="77777777" w:rsidR="00E87FDD" w:rsidRPr="0041403E" w:rsidRDefault="00E87FDD" w:rsidP="00E87FDD">
      <w:pPr>
        <w:pStyle w:val="Codigooo"/>
        <w:rPr>
          <w:lang w:val="en-US"/>
        </w:rPr>
      </w:pPr>
      <w:r w:rsidRPr="0041403E">
        <w:rPr>
          <w:lang w:val="en-US"/>
        </w:rPr>
        <w:t>*/</w:t>
      </w:r>
    </w:p>
    <w:p w14:paraId="71F9C8A0" w14:textId="77777777" w:rsidR="00E87FDD" w:rsidRPr="0041403E" w:rsidRDefault="00E87FDD" w:rsidP="00E87FDD">
      <w:pPr>
        <w:pStyle w:val="Codigooo"/>
        <w:rPr>
          <w:lang w:val="en-US"/>
        </w:rPr>
      </w:pPr>
    </w:p>
    <w:p w14:paraId="169292BF" w14:textId="77777777" w:rsidR="00E87FDD" w:rsidRPr="0041403E" w:rsidRDefault="00E87FDD" w:rsidP="00E87FDD">
      <w:pPr>
        <w:pStyle w:val="Codigooo"/>
        <w:rPr>
          <w:lang w:val="en-US"/>
        </w:rPr>
      </w:pPr>
      <w:proofErr w:type="gramStart"/>
      <w:r w:rsidRPr="0041403E">
        <w:rPr>
          <w:lang w:val="en-US"/>
        </w:rPr>
        <w:t>import</w:t>
      </w:r>
      <w:proofErr w:type="gramEnd"/>
      <w:r w:rsidRPr="0041403E">
        <w:rPr>
          <w:lang w:val="en-US"/>
        </w:rPr>
        <w:t xml:space="preserve"> </w:t>
      </w:r>
      <w:proofErr w:type="spellStart"/>
      <w:r w:rsidRPr="0041403E">
        <w:rPr>
          <w:lang w:val="en-US"/>
        </w:rPr>
        <w:t>lejos.nxt</w:t>
      </w:r>
      <w:proofErr w:type="spellEnd"/>
      <w:r w:rsidRPr="0041403E">
        <w:rPr>
          <w:lang w:val="en-US"/>
        </w:rPr>
        <w:t>.*;</w:t>
      </w:r>
    </w:p>
    <w:p w14:paraId="10145D2A" w14:textId="77777777" w:rsidR="00E87FDD" w:rsidRPr="0041403E" w:rsidRDefault="00E87FDD" w:rsidP="00E87FDD">
      <w:pPr>
        <w:pStyle w:val="Codigooo"/>
        <w:rPr>
          <w:lang w:val="en-US"/>
        </w:rPr>
      </w:pPr>
    </w:p>
    <w:p w14:paraId="7846DB70" w14:textId="77777777" w:rsidR="00E87FDD" w:rsidRPr="0041403E" w:rsidRDefault="00E87FDD" w:rsidP="00E87FDD">
      <w:pPr>
        <w:pStyle w:val="Codigooo"/>
        <w:rPr>
          <w:lang w:val="en-US"/>
        </w:rPr>
      </w:pPr>
      <w:proofErr w:type="gramStart"/>
      <w:r w:rsidRPr="0041403E">
        <w:rPr>
          <w:lang w:val="en-US"/>
        </w:rPr>
        <w:t>public</w:t>
      </w:r>
      <w:proofErr w:type="gramEnd"/>
      <w:r w:rsidRPr="0041403E">
        <w:rPr>
          <w:lang w:val="en-US"/>
        </w:rPr>
        <w:t xml:space="preserve"> class </w:t>
      </w:r>
      <w:proofErr w:type="spellStart"/>
      <w:r w:rsidRPr="0041403E">
        <w:rPr>
          <w:lang w:val="en-US"/>
        </w:rPr>
        <w:t>SonicTest</w:t>
      </w:r>
      <w:proofErr w:type="spellEnd"/>
      <w:r w:rsidRPr="0041403E">
        <w:rPr>
          <w:lang w:val="en-US"/>
        </w:rPr>
        <w:t xml:space="preserve"> {</w:t>
      </w:r>
    </w:p>
    <w:p w14:paraId="515D46F5" w14:textId="77777777" w:rsidR="00E87FDD" w:rsidRPr="0041403E" w:rsidRDefault="00E87FDD" w:rsidP="00E87FDD">
      <w:pPr>
        <w:pStyle w:val="Codigooo"/>
        <w:rPr>
          <w:lang w:val="en-US"/>
        </w:rPr>
      </w:pPr>
      <w:r w:rsidRPr="0041403E">
        <w:rPr>
          <w:lang w:val="en-US"/>
        </w:rPr>
        <w:t xml:space="preserve">  </w:t>
      </w:r>
      <w:proofErr w:type="gramStart"/>
      <w:r w:rsidRPr="0041403E">
        <w:rPr>
          <w:lang w:val="en-US"/>
        </w:rPr>
        <w:t>public</w:t>
      </w:r>
      <w:proofErr w:type="gramEnd"/>
      <w:r w:rsidRPr="0041403E">
        <w:rPr>
          <w:lang w:val="en-US"/>
        </w:rPr>
        <w:t xml:space="preserve"> static void main(String[] </w:t>
      </w:r>
      <w:proofErr w:type="spellStart"/>
      <w:r w:rsidRPr="0041403E">
        <w:rPr>
          <w:lang w:val="en-US"/>
        </w:rPr>
        <w:t>args</w:t>
      </w:r>
      <w:proofErr w:type="spellEnd"/>
      <w:r w:rsidRPr="0041403E">
        <w:rPr>
          <w:lang w:val="en-US"/>
        </w:rPr>
        <w:t>) throws Exception {</w:t>
      </w:r>
    </w:p>
    <w:p w14:paraId="0277F4CE" w14:textId="77777777" w:rsidR="00E87FDD" w:rsidRPr="003A6A41" w:rsidRDefault="00E87FDD" w:rsidP="00E87FDD">
      <w:pPr>
        <w:pStyle w:val="Codigooo"/>
        <w:rPr>
          <w:lang w:val="es-ES_tradnl"/>
        </w:rPr>
      </w:pPr>
      <w:r w:rsidRPr="0041403E">
        <w:rPr>
          <w:lang w:val="en-US"/>
        </w:rPr>
        <w:t xml:space="preserve">    </w:t>
      </w:r>
      <w:proofErr w:type="spellStart"/>
      <w:r w:rsidRPr="003A6A41">
        <w:rPr>
          <w:color w:val="FF0000"/>
          <w:lang w:val="es-ES_tradnl"/>
        </w:rPr>
        <w:t>UltrasonicSensor</w:t>
      </w:r>
      <w:proofErr w:type="spellEnd"/>
      <w:r w:rsidRPr="003A6A41">
        <w:rPr>
          <w:color w:val="FF0000"/>
          <w:lang w:val="es-ES_tradnl"/>
        </w:rPr>
        <w:t xml:space="preserve"> </w:t>
      </w:r>
      <w:proofErr w:type="spellStart"/>
      <w:r w:rsidRPr="003A6A41">
        <w:rPr>
          <w:color w:val="FF0000"/>
          <w:lang w:val="es-ES_tradnl"/>
        </w:rPr>
        <w:t>sonic</w:t>
      </w:r>
      <w:proofErr w:type="spellEnd"/>
      <w:r w:rsidRPr="003A6A41">
        <w:rPr>
          <w:color w:val="FF0000"/>
          <w:lang w:val="es-ES_tradnl"/>
        </w:rPr>
        <w:t xml:space="preserve"> = new</w:t>
      </w:r>
      <w:r w:rsidRPr="003A6A41">
        <w:rPr>
          <w:lang w:val="es-ES_tradnl"/>
        </w:rPr>
        <w:t xml:space="preserve"> </w:t>
      </w:r>
      <w:proofErr w:type="spellStart"/>
      <w:proofErr w:type="gramStart"/>
      <w:r w:rsidRPr="003A6A41">
        <w:rPr>
          <w:color w:val="FF0000"/>
          <w:lang w:val="es-ES_tradnl"/>
        </w:rPr>
        <w:t>UltrasonicSensor</w:t>
      </w:r>
      <w:proofErr w:type="spellEnd"/>
      <w:r w:rsidRPr="003A6A41">
        <w:rPr>
          <w:color w:val="FF0000"/>
          <w:lang w:val="es-ES_tradnl"/>
        </w:rPr>
        <w:t>(</w:t>
      </w:r>
      <w:proofErr w:type="gramEnd"/>
      <w:r w:rsidRPr="003A6A41">
        <w:rPr>
          <w:color w:val="FF0000"/>
          <w:lang w:val="es-ES_tradnl"/>
        </w:rPr>
        <w:t>SensorPort.S1);</w:t>
      </w:r>
    </w:p>
    <w:p w14:paraId="4EF74778" w14:textId="77777777" w:rsidR="00E87FDD" w:rsidRPr="003A6A41" w:rsidRDefault="00E87FDD" w:rsidP="00E87FDD">
      <w:pPr>
        <w:pStyle w:val="Codigooo"/>
        <w:rPr>
          <w:lang w:val="es-ES_tradnl"/>
        </w:rPr>
      </w:pPr>
    </w:p>
    <w:p w14:paraId="7F7DAF1E" w14:textId="77777777" w:rsidR="00E87FDD" w:rsidRPr="0041403E" w:rsidRDefault="00E87FDD" w:rsidP="00E87FDD">
      <w:pPr>
        <w:pStyle w:val="Codigooo"/>
        <w:rPr>
          <w:lang w:val="en-US"/>
        </w:rPr>
      </w:pPr>
      <w:r w:rsidRPr="003A6A41">
        <w:rPr>
          <w:lang w:val="es-ES_tradnl"/>
        </w:rPr>
        <w:t xml:space="preserve">    </w:t>
      </w:r>
      <w:proofErr w:type="gramStart"/>
      <w:r w:rsidRPr="0041403E">
        <w:rPr>
          <w:lang w:val="en-US"/>
        </w:rPr>
        <w:t>while</w:t>
      </w:r>
      <w:proofErr w:type="gramEnd"/>
      <w:r w:rsidRPr="0041403E">
        <w:rPr>
          <w:lang w:val="en-US"/>
        </w:rPr>
        <w:t xml:space="preserve"> (!</w:t>
      </w:r>
      <w:proofErr w:type="spellStart"/>
      <w:r w:rsidRPr="0041403E">
        <w:rPr>
          <w:lang w:val="en-US"/>
        </w:rPr>
        <w:t>Button.ESCAPE.isPressed</w:t>
      </w:r>
      <w:proofErr w:type="spellEnd"/>
      <w:r w:rsidRPr="0041403E">
        <w:rPr>
          <w:lang w:val="en-US"/>
        </w:rPr>
        <w:t>()) {</w:t>
      </w:r>
    </w:p>
    <w:p w14:paraId="13B411A7"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LCD.clear</w:t>
      </w:r>
      <w:proofErr w:type="spellEnd"/>
      <w:r w:rsidRPr="0041403E">
        <w:rPr>
          <w:lang w:val="en-US"/>
        </w:rPr>
        <w:t>(</w:t>
      </w:r>
      <w:proofErr w:type="gramEnd"/>
      <w:r w:rsidRPr="0041403E">
        <w:rPr>
          <w:lang w:val="en-US"/>
        </w:rPr>
        <w:t>);</w:t>
      </w:r>
    </w:p>
    <w:p w14:paraId="7E1601F7"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sonic.getVersion</w:t>
      </w:r>
      <w:proofErr w:type="spellEnd"/>
      <w:r w:rsidRPr="0041403E">
        <w:rPr>
          <w:lang w:val="en-US"/>
        </w:rPr>
        <w:t>(), 0, 0);</w:t>
      </w:r>
    </w:p>
    <w:p w14:paraId="2D5659D1"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sonic.getProductID</w:t>
      </w:r>
      <w:proofErr w:type="spellEnd"/>
      <w:r w:rsidRPr="0041403E">
        <w:rPr>
          <w:lang w:val="en-US"/>
        </w:rPr>
        <w:t>(), 0, 1);</w:t>
      </w:r>
    </w:p>
    <w:p w14:paraId="64C06EC8"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sonic.getSensorType</w:t>
      </w:r>
      <w:proofErr w:type="spellEnd"/>
      <w:r w:rsidRPr="0041403E">
        <w:rPr>
          <w:lang w:val="en-US"/>
        </w:rPr>
        <w:t>(), 0, 2);</w:t>
      </w:r>
    </w:p>
    <w:p w14:paraId="4566CFEA" w14:textId="77777777" w:rsidR="00E87FDD" w:rsidRPr="0041403E" w:rsidRDefault="00E87FDD" w:rsidP="00E87FDD">
      <w:pPr>
        <w:pStyle w:val="Codigooo"/>
        <w:rPr>
          <w:lang w:val="en-US"/>
        </w:rPr>
      </w:pPr>
      <w:r w:rsidRPr="0041403E">
        <w:rPr>
          <w:lang w:val="en-US"/>
        </w:rPr>
        <w:t xml:space="preserve">      </w:t>
      </w:r>
      <w:proofErr w:type="spellStart"/>
      <w:proofErr w:type="gramStart"/>
      <w:r w:rsidRPr="0041403E">
        <w:rPr>
          <w:lang w:val="en-US"/>
        </w:rPr>
        <w:t>LCD.drawInt</w:t>
      </w:r>
      <w:proofErr w:type="spellEnd"/>
      <w:r w:rsidRPr="0041403E">
        <w:rPr>
          <w:lang w:val="en-US"/>
        </w:rPr>
        <w:t>(</w:t>
      </w:r>
      <w:proofErr w:type="spellStart"/>
      <w:proofErr w:type="gramEnd"/>
      <w:r w:rsidRPr="0041403E">
        <w:rPr>
          <w:color w:val="FF0000"/>
          <w:lang w:val="en-US"/>
        </w:rPr>
        <w:t>sonic.getDistance</w:t>
      </w:r>
      <w:proofErr w:type="spellEnd"/>
      <w:r w:rsidRPr="0041403E">
        <w:rPr>
          <w:color w:val="FF0000"/>
          <w:lang w:val="en-US"/>
        </w:rPr>
        <w:t>()</w:t>
      </w:r>
      <w:r w:rsidRPr="0041403E">
        <w:rPr>
          <w:lang w:val="en-US"/>
        </w:rPr>
        <w:t>, 0, 3);</w:t>
      </w:r>
    </w:p>
    <w:p w14:paraId="14431502" w14:textId="77777777" w:rsidR="00E87FDD" w:rsidRPr="003A6A41" w:rsidRDefault="00E87FDD" w:rsidP="00E87FDD">
      <w:pPr>
        <w:pStyle w:val="Codigooo"/>
        <w:rPr>
          <w:lang w:val="es-ES_tradnl"/>
        </w:rPr>
      </w:pPr>
      <w:r w:rsidRPr="0041403E">
        <w:rPr>
          <w:lang w:val="en-US"/>
        </w:rPr>
        <w:t xml:space="preserve">    </w:t>
      </w:r>
      <w:r w:rsidRPr="003A6A41">
        <w:rPr>
          <w:lang w:val="es-ES_tradnl"/>
        </w:rPr>
        <w:t>}</w:t>
      </w:r>
    </w:p>
    <w:p w14:paraId="6C89AEC3" w14:textId="77777777" w:rsidR="00E87FDD" w:rsidRPr="003A6A41" w:rsidRDefault="00E87FDD" w:rsidP="00E87FDD">
      <w:pPr>
        <w:pStyle w:val="Codigooo"/>
        <w:rPr>
          <w:lang w:val="es-ES_tradnl"/>
        </w:rPr>
      </w:pPr>
      <w:r w:rsidRPr="003A6A41">
        <w:rPr>
          <w:lang w:val="es-ES_tradnl"/>
        </w:rPr>
        <w:t xml:space="preserve">  }</w:t>
      </w:r>
    </w:p>
    <w:p w14:paraId="79026227" w14:textId="77777777" w:rsidR="00E87FDD" w:rsidRPr="003A6A41" w:rsidRDefault="00E87FDD" w:rsidP="00E87FDD">
      <w:pPr>
        <w:pStyle w:val="Codigooo"/>
        <w:rPr>
          <w:lang w:val="es-ES_tradnl"/>
        </w:rPr>
      </w:pPr>
      <w:r w:rsidRPr="003A6A41">
        <w:rPr>
          <w:lang w:val="es-ES_tradnl"/>
        </w:rPr>
        <w:t>}</w:t>
      </w:r>
      <w:r w:rsidRPr="003A6A41">
        <w:rPr>
          <w:lang w:val="es-ES_tradnl"/>
        </w:rPr>
        <w:tab/>
      </w:r>
    </w:p>
    <w:p w14:paraId="6B7C60FC" w14:textId="77777777" w:rsidR="00E87FDD" w:rsidRPr="003A6A41" w:rsidRDefault="00E87FDD" w:rsidP="00E87FDD">
      <w:pPr>
        <w:pStyle w:val="Codigooo"/>
        <w:rPr>
          <w:lang w:val="es-ES_tradnl"/>
        </w:rPr>
      </w:pPr>
    </w:p>
    <w:p w14:paraId="1DA19644" w14:textId="77777777" w:rsidR="00E87FDD" w:rsidRDefault="00E87FDD" w:rsidP="00E87FDD">
      <w:pPr>
        <w:pStyle w:val="Normal-2"/>
        <w:rPr>
          <w:lang w:val="es-ES_tradnl"/>
        </w:rPr>
      </w:pPr>
      <w:r w:rsidRPr="003A6A41">
        <w:rPr>
          <w:lang w:val="es-ES_tradnl"/>
        </w:rPr>
        <w:t xml:space="preserve">Para utilizar el sensor es necesario crear una instancia de </w:t>
      </w:r>
      <w:proofErr w:type="spellStart"/>
      <w:r w:rsidRPr="003A6A41">
        <w:rPr>
          <w:lang w:val="es-ES_tradnl"/>
        </w:rPr>
        <w:t>UltrasonicSensor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calcular la distancia a cualquier objeto se utiliza el método </w:t>
      </w:r>
      <w:proofErr w:type="spellStart"/>
      <w:proofErr w:type="gramStart"/>
      <w:r w:rsidRPr="003A6A41">
        <w:rPr>
          <w:lang w:val="es-ES_tradnl"/>
        </w:rPr>
        <w:t>getDistance</w:t>
      </w:r>
      <w:proofErr w:type="spellEnd"/>
      <w:r w:rsidRPr="003A6A41">
        <w:rPr>
          <w:lang w:val="es-ES_tradnl"/>
        </w:rPr>
        <w:t>(</w:t>
      </w:r>
      <w:proofErr w:type="gramEnd"/>
      <w:r w:rsidRPr="003A6A41">
        <w:rPr>
          <w:lang w:val="es-ES_tradnl"/>
        </w:rPr>
        <w:t>) que devuelve la distancia en centímetros.</w:t>
      </w:r>
    </w:p>
    <w:p w14:paraId="5B0E65C6" w14:textId="77777777" w:rsidR="00E87FDD" w:rsidRPr="003A6A41" w:rsidRDefault="00E87FDD" w:rsidP="00E87FDD">
      <w:pPr>
        <w:pStyle w:val="Normal-2"/>
        <w:rPr>
          <w:lang w:val="es-ES_tradnl"/>
        </w:rPr>
      </w:pPr>
      <w:r>
        <w:rPr>
          <w:lang w:val="es-ES_tradnl"/>
        </w:rPr>
        <w:t xml:space="preserve">El sensor de ultrasonidos es un elemento secundario en el robot, su función es evitar la colisión con obstáculos, para evitar el </w:t>
      </w:r>
      <w:r>
        <w:rPr>
          <w:lang w:val="es-ES_tradnl"/>
        </w:rPr>
        <w:lastRenderedPageBreak/>
        <w:t>desplazamiento inesperado, y en consecuente, la pérdida de la línea (nodo) que guía al robot.</w:t>
      </w:r>
    </w:p>
    <w:p w14:paraId="52634A2D" w14:textId="77777777" w:rsidR="00E87FDD" w:rsidRPr="003A6A41" w:rsidRDefault="00E87FDD" w:rsidP="00E87FDD">
      <w:pPr>
        <w:pStyle w:val="Normal-2"/>
        <w:rPr>
          <w:lang w:val="es-ES_tradnl"/>
        </w:rPr>
      </w:pPr>
    </w:p>
    <w:p w14:paraId="462173BE" w14:textId="77777777" w:rsidR="00E87FDD" w:rsidRPr="003A6A41" w:rsidRDefault="00E87FDD" w:rsidP="00E87FDD">
      <w:pPr>
        <w:pStyle w:val="Ttulo4"/>
      </w:pPr>
      <w:bookmarkStart w:id="48" w:name="_Toc161140417"/>
      <w:proofErr w:type="spellStart"/>
      <w:r>
        <w:t>Sound</w:t>
      </w:r>
      <w:proofErr w:type="spellEnd"/>
      <w:r>
        <w:t xml:space="preserve"> Sensor</w:t>
      </w:r>
      <w:r w:rsidRPr="003A6A41">
        <w:t>:</w:t>
      </w:r>
      <w:bookmarkEnd w:id="48"/>
    </w:p>
    <w:p w14:paraId="0C62203C" w14:textId="77777777" w:rsidR="00E87FDD" w:rsidRPr="003A6A41" w:rsidRDefault="00E87FDD" w:rsidP="00E87FDD">
      <w:pPr>
        <w:keepNext/>
        <w:jc w:val="center"/>
      </w:pPr>
      <w:r w:rsidRPr="003A6A41">
        <w:rPr>
          <w:noProof/>
          <w:lang w:val="es-ES"/>
        </w:rPr>
        <w:drawing>
          <wp:inline distT="0" distB="0" distL="0" distR="0" wp14:editId="3505583A">
            <wp:extent cx="2790190" cy="1752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190" cy="175260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2B7B59F7" w14:textId="77777777" w:rsidR="00E87FDD" w:rsidRPr="003A6A41" w:rsidRDefault="00E87FDD" w:rsidP="00E87FDD">
      <w:pPr>
        <w:pStyle w:val="Epgrafe"/>
      </w:pPr>
      <w:bookmarkStart w:id="49" w:name="_Toc160609780"/>
      <w:r w:rsidRPr="003A6A41">
        <w:t xml:space="preserve">Ilustración </w:t>
      </w:r>
      <w:r w:rsidRPr="003A6A41">
        <w:fldChar w:fldCharType="begin"/>
      </w:r>
      <w:r w:rsidRPr="003A6A41">
        <w:instrText xml:space="preserve"> SEQ Ilustración \* ARABIC </w:instrText>
      </w:r>
      <w:r w:rsidRPr="003A6A41">
        <w:fldChar w:fldCharType="separate"/>
      </w:r>
      <w:r>
        <w:rPr>
          <w:noProof/>
        </w:rPr>
        <w:t>6</w:t>
      </w:r>
      <w:r w:rsidRPr="003A6A41">
        <w:fldChar w:fldCharType="end"/>
      </w:r>
      <w:r w:rsidRPr="003A6A41">
        <w:t>: Sensor de Sonido.</w:t>
      </w:r>
      <w:bookmarkEnd w:id="49"/>
    </w:p>
    <w:p w14:paraId="36372D1A" w14:textId="77777777" w:rsidR="00E87FDD" w:rsidRPr="003A6A41" w:rsidRDefault="00E87FDD" w:rsidP="00E87FDD">
      <w:pPr>
        <w:pStyle w:val="Normal-2"/>
        <w:rPr>
          <w:lang w:val="es-ES_tradnl"/>
        </w:rPr>
      </w:pPr>
    </w:p>
    <w:p w14:paraId="7DCA0626" w14:textId="77777777" w:rsidR="00E87FDD" w:rsidRPr="003A6A41" w:rsidRDefault="00E87FDD" w:rsidP="00E87FDD">
      <w:pPr>
        <w:pStyle w:val="Normal-2"/>
        <w:rPr>
          <w:lang w:val="es-ES_tradnl"/>
        </w:rPr>
      </w:pPr>
      <w:r w:rsidRPr="003A6A41">
        <w:rPr>
          <w:lang w:val="es-ES_tradnl"/>
        </w:rPr>
        <w:t>El sensor de sonido es capaz de detectar tanto decibelios [dB] como decibelios ajustados [</w:t>
      </w:r>
      <w:proofErr w:type="spellStart"/>
      <w:r w:rsidRPr="003A6A41">
        <w:rPr>
          <w:lang w:val="es-ES_tradnl"/>
        </w:rPr>
        <w:t>dBA</w:t>
      </w:r>
      <w:proofErr w:type="spellEnd"/>
      <w:r w:rsidRPr="003A6A41">
        <w:rPr>
          <w:lang w:val="es-ES_tradnl"/>
        </w:rPr>
        <w:t xml:space="preserve">].  El máximo nivel de sonido que el sensor puedo medir ronda los 90 dB, que equivale a una alarma de incendios. </w:t>
      </w:r>
    </w:p>
    <w:p w14:paraId="4A5AD97D" w14:textId="77777777" w:rsidR="00E87FDD" w:rsidRPr="003A6A41" w:rsidRDefault="00E87FDD" w:rsidP="00E87FDD">
      <w:pPr>
        <w:pStyle w:val="Normal-2"/>
        <w:numPr>
          <w:ilvl w:val="0"/>
          <w:numId w:val="4"/>
        </w:numPr>
        <w:rPr>
          <w:lang w:val="es-ES_tradnl"/>
        </w:rPr>
      </w:pPr>
      <w:proofErr w:type="spellStart"/>
      <w:r w:rsidRPr="003A6A41">
        <w:rPr>
          <w:lang w:val="es-ES_tradnl"/>
        </w:rPr>
        <w:t>dBA</w:t>
      </w:r>
      <w:proofErr w:type="spellEnd"/>
      <w:r w:rsidRPr="003A6A41">
        <w:rPr>
          <w:lang w:val="es-ES_tradnl"/>
        </w:rPr>
        <w:t>: Los sonidos que el oído puede oír.</w:t>
      </w:r>
    </w:p>
    <w:p w14:paraId="1A5669A7" w14:textId="77777777" w:rsidR="00E87FDD" w:rsidRPr="003A6A41" w:rsidRDefault="00E87FDD" w:rsidP="00E87FDD">
      <w:pPr>
        <w:pStyle w:val="Normal-2"/>
        <w:numPr>
          <w:ilvl w:val="0"/>
          <w:numId w:val="4"/>
        </w:numPr>
        <w:rPr>
          <w:lang w:val="es-ES_tradnl"/>
        </w:rPr>
      </w:pPr>
      <w:r w:rsidRPr="003A6A41">
        <w:rPr>
          <w:lang w:val="es-ES_tradnl"/>
        </w:rPr>
        <w:t>dB: todos los sonidos.</w:t>
      </w:r>
    </w:p>
    <w:p w14:paraId="001FEBF6" w14:textId="77777777" w:rsidR="00E87FDD" w:rsidRPr="003A6A41" w:rsidRDefault="00E87FDD" w:rsidP="00E87FDD">
      <w:pPr>
        <w:pStyle w:val="Normal-2"/>
        <w:rPr>
          <w:lang w:val="es-ES_tradnl"/>
        </w:rPr>
      </w:pPr>
      <w:r w:rsidRPr="003A6A41">
        <w:rPr>
          <w:lang w:val="es-ES_tradnl"/>
        </w:rPr>
        <w:t xml:space="preserve">El ejemplo siguiente está sacado de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pretende representar gráficamente </w:t>
      </w:r>
      <w:r w:rsidRPr="003A6A41">
        <w:rPr>
          <w:rFonts w:ascii="Arial" w:hAnsi="Arial" w:cs="Arial"/>
          <w:color w:val="000000"/>
          <w:lang w:val="es-ES_tradnl"/>
        </w:rPr>
        <w:t>cómo varía la lectura de sonidos a lo largo de un período de dos segundos.</w:t>
      </w:r>
    </w:p>
    <w:p w14:paraId="63ABE9FF" w14:textId="77777777" w:rsidR="00E87FDD" w:rsidRPr="0041403E" w:rsidRDefault="00E87FDD" w:rsidP="00E87FDD">
      <w:pPr>
        <w:pStyle w:val="Codigooo"/>
        <w:rPr>
          <w:lang w:val="en-US"/>
        </w:rPr>
      </w:pPr>
      <w:r w:rsidRPr="0041403E">
        <w:rPr>
          <w:lang w:val="en-US"/>
        </w:rPr>
        <w:t>/*</w:t>
      </w:r>
    </w:p>
    <w:p w14:paraId="553CCD3A" w14:textId="77777777" w:rsidR="00E87FDD" w:rsidRPr="0041403E" w:rsidRDefault="00E87FDD" w:rsidP="00E87FDD">
      <w:pPr>
        <w:pStyle w:val="Codigooo"/>
        <w:rPr>
          <w:lang w:val="en-US"/>
        </w:rPr>
      </w:pPr>
      <w:r w:rsidRPr="0041403E">
        <w:rPr>
          <w:lang w:val="en-US"/>
        </w:rPr>
        <w:lastRenderedPageBreak/>
        <w:tab/>
      </w:r>
      <w:proofErr w:type="gramStart"/>
      <w:r w:rsidRPr="0041403E">
        <w:rPr>
          <w:lang w:val="en-US"/>
        </w:rPr>
        <w:t>Sample of Sound Sensor Java Testing Program.</w:t>
      </w:r>
      <w:proofErr w:type="gramEnd"/>
    </w:p>
    <w:p w14:paraId="189A2063" w14:textId="77777777" w:rsidR="00E87FDD" w:rsidRPr="0041403E" w:rsidRDefault="00E87FDD" w:rsidP="00E87FDD">
      <w:pPr>
        <w:pStyle w:val="Codigooo"/>
        <w:rPr>
          <w:lang w:val="en-US"/>
        </w:rPr>
      </w:pPr>
      <w:r w:rsidRPr="0041403E">
        <w:rPr>
          <w:lang w:val="en-US"/>
        </w:rPr>
        <w:t>*/</w:t>
      </w:r>
    </w:p>
    <w:p w14:paraId="6BD9222C" w14:textId="77777777" w:rsidR="00E87FDD" w:rsidRPr="0041403E" w:rsidRDefault="00E87FDD" w:rsidP="00E87FDD">
      <w:pPr>
        <w:pStyle w:val="Code"/>
        <w:rPr>
          <w:lang w:val="en-US"/>
        </w:rPr>
      </w:pPr>
    </w:p>
    <w:p w14:paraId="0400D245" w14:textId="77777777" w:rsidR="00E87FDD" w:rsidRPr="0041403E" w:rsidRDefault="00E87FDD" w:rsidP="00E87FDD">
      <w:pPr>
        <w:pStyle w:val="Code"/>
        <w:rPr>
          <w:lang w:val="en-US"/>
        </w:rPr>
      </w:pPr>
      <w:proofErr w:type="gramStart"/>
      <w:r w:rsidRPr="0041403E">
        <w:rPr>
          <w:lang w:val="en-US"/>
        </w:rPr>
        <w:t>import</w:t>
      </w:r>
      <w:proofErr w:type="gramEnd"/>
      <w:r w:rsidRPr="0041403E">
        <w:rPr>
          <w:lang w:val="en-US"/>
        </w:rPr>
        <w:t xml:space="preserve"> </w:t>
      </w:r>
      <w:proofErr w:type="spellStart"/>
      <w:r w:rsidRPr="0041403E">
        <w:rPr>
          <w:lang w:val="en-US"/>
        </w:rPr>
        <w:t>lejos.nxt</w:t>
      </w:r>
      <w:proofErr w:type="spellEnd"/>
      <w:r w:rsidRPr="0041403E">
        <w:rPr>
          <w:lang w:val="en-US"/>
        </w:rPr>
        <w:t>.*;</w:t>
      </w:r>
    </w:p>
    <w:p w14:paraId="2E8F6447" w14:textId="77777777" w:rsidR="00E87FDD" w:rsidRPr="0041403E" w:rsidRDefault="00E87FDD" w:rsidP="00E87FDD">
      <w:pPr>
        <w:pStyle w:val="Code"/>
        <w:rPr>
          <w:lang w:val="en-US"/>
        </w:rPr>
      </w:pPr>
    </w:p>
    <w:p w14:paraId="4E06CF02" w14:textId="77777777" w:rsidR="00E87FDD" w:rsidRPr="0041403E" w:rsidRDefault="00E87FDD" w:rsidP="00E87FDD">
      <w:pPr>
        <w:pStyle w:val="Code"/>
        <w:rPr>
          <w:lang w:val="en-US"/>
        </w:rPr>
      </w:pPr>
      <w:proofErr w:type="gramStart"/>
      <w:r w:rsidRPr="0041403E">
        <w:rPr>
          <w:lang w:val="en-US"/>
        </w:rPr>
        <w:t>public</w:t>
      </w:r>
      <w:proofErr w:type="gramEnd"/>
      <w:r w:rsidRPr="0041403E">
        <w:rPr>
          <w:lang w:val="en-US"/>
        </w:rPr>
        <w:t xml:space="preserve"> class </w:t>
      </w:r>
      <w:proofErr w:type="spellStart"/>
      <w:r w:rsidRPr="0041403E">
        <w:rPr>
          <w:lang w:val="en-US"/>
        </w:rPr>
        <w:t>SoundScope</w:t>
      </w:r>
      <w:proofErr w:type="spellEnd"/>
      <w:r w:rsidRPr="0041403E">
        <w:rPr>
          <w:lang w:val="en-US"/>
        </w:rPr>
        <w:t xml:space="preserve"> {</w:t>
      </w:r>
    </w:p>
    <w:p w14:paraId="76406A0C" w14:textId="77777777" w:rsidR="00E87FDD" w:rsidRPr="0041403E" w:rsidRDefault="00E87FDD" w:rsidP="00E87FDD">
      <w:pPr>
        <w:pStyle w:val="Code"/>
        <w:rPr>
          <w:lang w:val="en-US"/>
        </w:rPr>
      </w:pPr>
      <w:r w:rsidRPr="0041403E">
        <w:rPr>
          <w:lang w:val="en-US"/>
        </w:rPr>
        <w:t xml:space="preserve">  </w:t>
      </w:r>
      <w:proofErr w:type="gramStart"/>
      <w:r w:rsidRPr="0041403E">
        <w:rPr>
          <w:lang w:val="en-US"/>
        </w:rPr>
        <w:t>public</w:t>
      </w:r>
      <w:proofErr w:type="gramEnd"/>
      <w:r w:rsidRPr="0041403E">
        <w:rPr>
          <w:lang w:val="en-US"/>
        </w:rPr>
        <w:t xml:space="preserve"> static void main(String[] </w:t>
      </w:r>
      <w:proofErr w:type="spellStart"/>
      <w:r w:rsidRPr="0041403E">
        <w:rPr>
          <w:lang w:val="en-US"/>
        </w:rPr>
        <w:t>args</w:t>
      </w:r>
      <w:proofErr w:type="spellEnd"/>
      <w:r w:rsidRPr="0041403E">
        <w:rPr>
          <w:lang w:val="en-US"/>
        </w:rPr>
        <w:t>) throws Exception {</w:t>
      </w:r>
    </w:p>
    <w:p w14:paraId="203144E6" w14:textId="77777777" w:rsidR="00E87FDD" w:rsidRPr="0041403E" w:rsidRDefault="00E87FDD" w:rsidP="00E87FDD">
      <w:pPr>
        <w:pStyle w:val="Code"/>
        <w:rPr>
          <w:lang w:val="en-US"/>
        </w:rPr>
      </w:pPr>
      <w:r w:rsidRPr="0041403E">
        <w:rPr>
          <w:lang w:val="en-US"/>
        </w:rPr>
        <w:t xml:space="preserve">   </w:t>
      </w:r>
    </w:p>
    <w:p w14:paraId="1D2CECD2" w14:textId="77777777" w:rsidR="00E87FDD" w:rsidRPr="0041403E" w:rsidRDefault="00E87FDD" w:rsidP="00E87FDD">
      <w:pPr>
        <w:pStyle w:val="Code"/>
        <w:rPr>
          <w:color w:val="FF0000"/>
          <w:lang w:val="en-US"/>
        </w:rPr>
      </w:pPr>
      <w:r w:rsidRPr="0041403E">
        <w:rPr>
          <w:lang w:val="en-US"/>
        </w:rPr>
        <w:t xml:space="preserve">    </w:t>
      </w:r>
      <w:proofErr w:type="spellStart"/>
      <w:r w:rsidRPr="0041403E">
        <w:rPr>
          <w:color w:val="FF0000"/>
          <w:lang w:val="en-US"/>
        </w:rPr>
        <w:t>SoundSensor</w:t>
      </w:r>
      <w:proofErr w:type="spellEnd"/>
      <w:r w:rsidRPr="0041403E">
        <w:rPr>
          <w:color w:val="FF0000"/>
          <w:lang w:val="en-US"/>
        </w:rPr>
        <w:t xml:space="preserve"> sound = new </w:t>
      </w:r>
      <w:proofErr w:type="spellStart"/>
      <w:proofErr w:type="gramStart"/>
      <w:r w:rsidRPr="0041403E">
        <w:rPr>
          <w:color w:val="FF0000"/>
          <w:lang w:val="en-US"/>
        </w:rPr>
        <w:t>SoundSensor</w:t>
      </w:r>
      <w:proofErr w:type="spellEnd"/>
      <w:r w:rsidRPr="0041403E">
        <w:rPr>
          <w:color w:val="FF0000"/>
          <w:lang w:val="en-US"/>
        </w:rPr>
        <w:t>(</w:t>
      </w:r>
      <w:proofErr w:type="gramEnd"/>
      <w:r w:rsidRPr="0041403E">
        <w:rPr>
          <w:color w:val="FF0000"/>
          <w:lang w:val="en-US"/>
        </w:rPr>
        <w:t>SensorPort.S1);</w:t>
      </w:r>
    </w:p>
    <w:p w14:paraId="5F85EFC8" w14:textId="77777777" w:rsidR="00E87FDD" w:rsidRPr="0041403E" w:rsidRDefault="00E87FDD" w:rsidP="00E87FDD">
      <w:pPr>
        <w:pStyle w:val="Code"/>
        <w:rPr>
          <w:lang w:val="en-US"/>
        </w:rPr>
      </w:pPr>
    </w:p>
    <w:p w14:paraId="304CAE0A" w14:textId="77777777" w:rsidR="00E87FDD" w:rsidRPr="0041403E" w:rsidRDefault="00E87FDD" w:rsidP="00E87FDD">
      <w:pPr>
        <w:pStyle w:val="Code"/>
        <w:rPr>
          <w:lang w:val="en-US"/>
        </w:rPr>
      </w:pPr>
      <w:r w:rsidRPr="0041403E">
        <w:rPr>
          <w:lang w:val="en-US"/>
        </w:rPr>
        <w:t xml:space="preserve">    </w:t>
      </w:r>
      <w:proofErr w:type="gramStart"/>
      <w:r w:rsidRPr="0041403E">
        <w:rPr>
          <w:lang w:val="en-US"/>
        </w:rPr>
        <w:t>while</w:t>
      </w:r>
      <w:proofErr w:type="gramEnd"/>
      <w:r w:rsidRPr="0041403E">
        <w:rPr>
          <w:lang w:val="en-US"/>
        </w:rPr>
        <w:t xml:space="preserve"> (!</w:t>
      </w:r>
      <w:proofErr w:type="spellStart"/>
      <w:r w:rsidRPr="0041403E">
        <w:rPr>
          <w:lang w:val="en-US"/>
        </w:rPr>
        <w:t>Button.ESCAPE.isPressed</w:t>
      </w:r>
      <w:proofErr w:type="spellEnd"/>
      <w:r w:rsidRPr="0041403E">
        <w:rPr>
          <w:lang w:val="en-US"/>
        </w:rPr>
        <w:t>()) {</w:t>
      </w:r>
    </w:p>
    <w:p w14:paraId="08BD7C12" w14:textId="77777777" w:rsidR="00E87FDD" w:rsidRPr="0041403E" w:rsidRDefault="00E87FDD" w:rsidP="00E87FDD">
      <w:pPr>
        <w:pStyle w:val="Code"/>
        <w:rPr>
          <w:lang w:val="en-US"/>
        </w:rPr>
      </w:pPr>
      <w:r w:rsidRPr="0041403E">
        <w:rPr>
          <w:lang w:val="en-US"/>
        </w:rPr>
        <w:t xml:space="preserve">      </w:t>
      </w:r>
      <w:proofErr w:type="spellStart"/>
      <w:proofErr w:type="gramStart"/>
      <w:r w:rsidRPr="0041403E">
        <w:rPr>
          <w:lang w:val="en-US"/>
        </w:rPr>
        <w:t>LCD.clear</w:t>
      </w:r>
      <w:proofErr w:type="spellEnd"/>
      <w:r w:rsidRPr="0041403E">
        <w:rPr>
          <w:lang w:val="en-US"/>
        </w:rPr>
        <w:t>(</w:t>
      </w:r>
      <w:proofErr w:type="gramEnd"/>
      <w:r w:rsidRPr="0041403E">
        <w:rPr>
          <w:lang w:val="en-US"/>
        </w:rPr>
        <w:t>);</w:t>
      </w:r>
    </w:p>
    <w:p w14:paraId="684D681F" w14:textId="77777777" w:rsidR="00E87FDD" w:rsidRPr="0041403E" w:rsidRDefault="00E87FDD" w:rsidP="00E87FDD">
      <w:pPr>
        <w:pStyle w:val="Code"/>
        <w:rPr>
          <w:lang w:val="en-US"/>
        </w:rPr>
      </w:pPr>
      <w:r w:rsidRPr="0041403E">
        <w:rPr>
          <w:lang w:val="en-US"/>
        </w:rPr>
        <w:t xml:space="preserve">      </w:t>
      </w:r>
      <w:proofErr w:type="gramStart"/>
      <w:r w:rsidRPr="0041403E">
        <w:rPr>
          <w:lang w:val="en-US"/>
        </w:rPr>
        <w:t>for</w:t>
      </w:r>
      <w:proofErr w:type="gramEnd"/>
      <w:r w:rsidRPr="0041403E">
        <w:rPr>
          <w:lang w:val="en-US"/>
        </w:rPr>
        <w:t xml:space="preserve"> (</w:t>
      </w:r>
      <w:proofErr w:type="spellStart"/>
      <w:r w:rsidRPr="0041403E">
        <w:rPr>
          <w:lang w:val="en-US"/>
        </w:rPr>
        <w:t>int</w:t>
      </w:r>
      <w:proofErr w:type="spellEnd"/>
      <w:r w:rsidRPr="0041403E">
        <w:rPr>
          <w:lang w:val="en-US"/>
        </w:rPr>
        <w:t xml:space="preserve"> i = 0; i &lt; 100; i++) {</w:t>
      </w:r>
    </w:p>
    <w:p w14:paraId="7CA06631" w14:textId="77777777" w:rsidR="00E87FDD" w:rsidRPr="0041403E" w:rsidRDefault="00E87FDD" w:rsidP="00E87FDD">
      <w:pPr>
        <w:pStyle w:val="Code"/>
        <w:rPr>
          <w:lang w:val="en-US"/>
        </w:rPr>
      </w:pPr>
      <w:r w:rsidRPr="0041403E">
        <w:rPr>
          <w:lang w:val="en-US"/>
        </w:rPr>
        <w:t xml:space="preserve">        </w:t>
      </w:r>
      <w:proofErr w:type="spellStart"/>
      <w:proofErr w:type="gramStart"/>
      <w:r w:rsidRPr="0041403E">
        <w:rPr>
          <w:lang w:val="en-US"/>
        </w:rPr>
        <w:t>LCD.setPixel</w:t>
      </w:r>
      <w:proofErr w:type="spellEnd"/>
      <w:r w:rsidRPr="0041403E">
        <w:rPr>
          <w:lang w:val="en-US"/>
        </w:rPr>
        <w:t>(</w:t>
      </w:r>
      <w:proofErr w:type="gramEnd"/>
      <w:r w:rsidRPr="0041403E">
        <w:rPr>
          <w:lang w:val="en-US"/>
        </w:rPr>
        <w:t>1, i, 60 - (</w:t>
      </w:r>
      <w:proofErr w:type="spellStart"/>
      <w:r w:rsidRPr="0041403E">
        <w:rPr>
          <w:color w:val="FF0000"/>
          <w:lang w:val="en-US"/>
        </w:rPr>
        <w:t>sound.readValue</w:t>
      </w:r>
      <w:proofErr w:type="spellEnd"/>
      <w:r w:rsidRPr="0041403E">
        <w:rPr>
          <w:color w:val="FF0000"/>
          <w:lang w:val="en-US"/>
        </w:rPr>
        <w:t>()</w:t>
      </w:r>
      <w:r w:rsidRPr="0041403E">
        <w:rPr>
          <w:lang w:val="en-US"/>
        </w:rPr>
        <w:t xml:space="preserve"> / 2));</w:t>
      </w:r>
    </w:p>
    <w:p w14:paraId="307D6C73" w14:textId="77777777" w:rsidR="00E87FDD" w:rsidRPr="003A6A41" w:rsidRDefault="00E87FDD" w:rsidP="00E87FDD">
      <w:pPr>
        <w:pStyle w:val="Code"/>
        <w:rPr>
          <w:lang w:val="es-ES_tradnl"/>
        </w:rPr>
      </w:pPr>
      <w:r w:rsidRPr="0041403E">
        <w:rPr>
          <w:lang w:val="en-US"/>
        </w:rPr>
        <w:t xml:space="preserve">        </w:t>
      </w:r>
      <w:proofErr w:type="spellStart"/>
      <w:proofErr w:type="gramStart"/>
      <w:r w:rsidRPr="003A6A41">
        <w:rPr>
          <w:lang w:val="es-ES_tradnl"/>
        </w:rPr>
        <w:t>Thread.sleep</w:t>
      </w:r>
      <w:proofErr w:type="spellEnd"/>
      <w:r w:rsidRPr="003A6A41">
        <w:rPr>
          <w:lang w:val="es-ES_tradnl"/>
        </w:rPr>
        <w:t>(</w:t>
      </w:r>
      <w:proofErr w:type="gramEnd"/>
      <w:r w:rsidRPr="003A6A41">
        <w:rPr>
          <w:lang w:val="es-ES_tradnl"/>
        </w:rPr>
        <w:t>20);</w:t>
      </w:r>
    </w:p>
    <w:p w14:paraId="56B63AFD" w14:textId="77777777" w:rsidR="00E87FDD" w:rsidRPr="003A6A41" w:rsidRDefault="00E87FDD" w:rsidP="00E87FDD">
      <w:pPr>
        <w:pStyle w:val="Code"/>
        <w:rPr>
          <w:lang w:val="es-ES_tradnl"/>
        </w:rPr>
      </w:pPr>
      <w:r w:rsidRPr="003A6A41">
        <w:rPr>
          <w:lang w:val="es-ES_tradnl"/>
        </w:rPr>
        <w:t xml:space="preserve">      }</w:t>
      </w:r>
    </w:p>
    <w:p w14:paraId="2801D321" w14:textId="77777777" w:rsidR="00E87FDD" w:rsidRPr="003A6A41" w:rsidRDefault="00E87FDD" w:rsidP="00E87FDD">
      <w:pPr>
        <w:pStyle w:val="Code"/>
        <w:rPr>
          <w:lang w:val="es-ES_tradnl"/>
        </w:rPr>
      </w:pPr>
      <w:r w:rsidRPr="003A6A41">
        <w:rPr>
          <w:lang w:val="es-ES_tradnl"/>
        </w:rPr>
        <w:t xml:space="preserve">    }</w:t>
      </w:r>
    </w:p>
    <w:p w14:paraId="690D5CF2" w14:textId="77777777" w:rsidR="00E87FDD" w:rsidRPr="003A6A41" w:rsidRDefault="00E87FDD" w:rsidP="00E87FDD">
      <w:pPr>
        <w:pStyle w:val="Code"/>
        <w:rPr>
          <w:lang w:val="es-ES_tradnl"/>
        </w:rPr>
      </w:pPr>
      <w:r w:rsidRPr="003A6A41">
        <w:rPr>
          <w:lang w:val="es-ES_tradnl"/>
        </w:rPr>
        <w:t xml:space="preserve">  }</w:t>
      </w:r>
    </w:p>
    <w:p w14:paraId="40B3A673" w14:textId="77777777" w:rsidR="00E87FDD" w:rsidRPr="003A6A41" w:rsidRDefault="00E87FDD" w:rsidP="00E87FDD">
      <w:pPr>
        <w:pStyle w:val="Code"/>
        <w:rPr>
          <w:lang w:val="es-ES_tradnl"/>
        </w:rPr>
      </w:pPr>
      <w:r w:rsidRPr="003A6A41">
        <w:rPr>
          <w:lang w:val="es-ES_tradnl"/>
        </w:rPr>
        <w:t>}</w:t>
      </w:r>
    </w:p>
    <w:p w14:paraId="47057141" w14:textId="77777777" w:rsidR="00E87FDD" w:rsidRDefault="00E87FDD" w:rsidP="00E87FDD">
      <w:pPr>
        <w:pStyle w:val="Normal-2"/>
        <w:rPr>
          <w:lang w:val="es-ES_tradnl"/>
        </w:rPr>
      </w:pPr>
      <w:r w:rsidRPr="003A6A41">
        <w:rPr>
          <w:lang w:val="es-ES_tradnl"/>
        </w:rPr>
        <w:t xml:space="preserve">Para utilizar el sensor es necesario crear una instancia de </w:t>
      </w:r>
      <w:proofErr w:type="spellStart"/>
      <w:r w:rsidRPr="003A6A41">
        <w:rPr>
          <w:lang w:val="es-ES_tradnl"/>
        </w:rPr>
        <w:t>SoundSensor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obtener el valor en dB del sonido leído se llama al método </w:t>
      </w:r>
      <w:proofErr w:type="spellStart"/>
      <w:proofErr w:type="gramStart"/>
      <w:r w:rsidRPr="003A6A41">
        <w:rPr>
          <w:lang w:val="es-ES_tradnl"/>
        </w:rPr>
        <w:t>readValue</w:t>
      </w:r>
      <w:proofErr w:type="spellEnd"/>
      <w:r w:rsidRPr="003A6A41">
        <w:rPr>
          <w:lang w:val="es-ES_tradnl"/>
        </w:rPr>
        <w:t>(</w:t>
      </w:r>
      <w:proofErr w:type="gramEnd"/>
      <w:r w:rsidRPr="003A6A41">
        <w:rPr>
          <w:lang w:val="es-ES_tradnl"/>
        </w:rPr>
        <w:t>).</w:t>
      </w:r>
    </w:p>
    <w:p w14:paraId="36D69E89" w14:textId="77777777" w:rsidR="00E87FDD" w:rsidRPr="005C2380" w:rsidRDefault="00E87FDD" w:rsidP="00E87FDD">
      <w:pPr>
        <w:pStyle w:val="Ttulo4"/>
      </w:pPr>
      <w:bookmarkStart w:id="50" w:name="_Toc161140418"/>
      <w:r>
        <w:t>Color Light Sensor</w:t>
      </w:r>
      <w:r w:rsidRPr="003A6A41">
        <w:t>:</w:t>
      </w:r>
      <w:bookmarkEnd w:id="50"/>
    </w:p>
    <w:p w14:paraId="628CB207" w14:textId="77777777" w:rsidR="00E87FDD" w:rsidRDefault="00E87FDD" w:rsidP="00E87FDD">
      <w:pPr>
        <w:keepNext/>
        <w:jc w:val="center"/>
      </w:pPr>
      <w:r>
        <w:rPr>
          <w:noProof/>
          <w:lang w:val="es-ES"/>
        </w:rPr>
        <w:drawing>
          <wp:inline distT="0" distB="0" distL="0" distR="0" wp14:editId="29167D84">
            <wp:extent cx="2105025" cy="1428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025" cy="14287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4A96A297" w14:textId="77777777" w:rsidR="00E87FDD" w:rsidRDefault="00E87FDD" w:rsidP="00E87FDD">
      <w:pPr>
        <w:pStyle w:val="Epgrafe"/>
      </w:pPr>
      <w:bookmarkStart w:id="51" w:name="_Toc160609781"/>
      <w:r>
        <w:t xml:space="preserve">Ilustración </w:t>
      </w:r>
      <w:r>
        <w:fldChar w:fldCharType="begin"/>
      </w:r>
      <w:r>
        <w:instrText xml:space="preserve"> SEQ Ilustración \* ARABIC </w:instrText>
      </w:r>
      <w:r>
        <w:fldChar w:fldCharType="separate"/>
      </w:r>
      <w:r>
        <w:rPr>
          <w:noProof/>
        </w:rPr>
        <w:t>7</w:t>
      </w:r>
      <w:r>
        <w:fldChar w:fldCharType="end"/>
      </w:r>
      <w:r>
        <w:t xml:space="preserve"> : Sensor Óptico.</w:t>
      </w:r>
      <w:bookmarkEnd w:id="51"/>
    </w:p>
    <w:p w14:paraId="0FE851DA" w14:textId="77777777" w:rsidR="00E87FDD" w:rsidRPr="005C2380" w:rsidRDefault="00E87FDD" w:rsidP="00E87FDD">
      <w:pPr>
        <w:jc w:val="center"/>
      </w:pPr>
    </w:p>
    <w:p w14:paraId="5E98C740" w14:textId="77777777" w:rsidR="00E87FDD" w:rsidRDefault="00E87FDD" w:rsidP="00E87FDD">
      <w:pPr>
        <w:pStyle w:val="Normal-2"/>
      </w:pPr>
      <w:r w:rsidRPr="00C609E8">
        <w:lastRenderedPageBreak/>
        <w:t>El sensor óptico incluye un fototransistor para medir la iluminación co</w:t>
      </w:r>
      <w:r>
        <w:t xml:space="preserve">n un LED que puede ser activado </w:t>
      </w:r>
      <w:r w:rsidRPr="00C609E8">
        <w:t>dependiendo de si la medida se toma en un lugar osc</w:t>
      </w:r>
      <w:r>
        <w:t>uro o iluminado. De acuerdo a [</w:t>
      </w:r>
      <w:hyperlink w:anchor="_Bibliografía" w:history="1">
        <w:r w:rsidRPr="00C609E8">
          <w:rPr>
            <w:rStyle w:val="Hipervnculo"/>
            <w:rFonts w:cs="Helvetica"/>
          </w:rPr>
          <w:t>5</w:t>
        </w:r>
      </w:hyperlink>
      <w:r w:rsidRPr="00C609E8">
        <w:t xml:space="preserve">], el rango de medición </w:t>
      </w:r>
      <w:r>
        <w:t>del sensor es más ancho que el rango de visión del ojo, esto provoca que en la práctica el sensor obtenga resultados inesperados</w:t>
      </w:r>
      <w:r w:rsidRPr="00C609E8">
        <w:t xml:space="preserve">. </w:t>
      </w:r>
      <w:r>
        <w:t>El rango de visión, según [</w:t>
      </w:r>
      <w:hyperlink w:anchor="_Bibliografía" w:history="1">
        <w:r w:rsidRPr="00C609E8">
          <w:rPr>
            <w:rStyle w:val="Hipervnculo"/>
            <w:rFonts w:cs="Helvetica"/>
          </w:rPr>
          <w:t>5</w:t>
        </w:r>
      </w:hyperlink>
      <w:r w:rsidRPr="00C609E8">
        <w:t>],</w:t>
      </w:r>
      <w:r>
        <w:t xml:space="preserve"> abarca de 0 a 1000 lux.</w:t>
      </w:r>
    </w:p>
    <w:p w14:paraId="2620BECA" w14:textId="77777777" w:rsidR="00E87FDD" w:rsidRPr="003A6A41" w:rsidRDefault="00E87FDD" w:rsidP="00E87FDD">
      <w:pPr>
        <w:pStyle w:val="Normal-2"/>
        <w:rPr>
          <w:lang w:val="es-ES_tradnl"/>
        </w:rPr>
      </w:pPr>
      <w:r w:rsidRPr="003A6A41">
        <w:rPr>
          <w:lang w:val="es-ES_tradnl"/>
        </w:rPr>
        <w:t xml:space="preserve">El ejemplo siguiente está sacado de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pretende </w:t>
      </w:r>
      <w:r>
        <w:rPr>
          <w:lang w:val="es-ES_tradnl"/>
        </w:rPr>
        <w:t>obtener el valor de iluminación obtenido por el sensor:</w:t>
      </w:r>
    </w:p>
    <w:p w14:paraId="51440B5F" w14:textId="77777777" w:rsidR="00E87FDD" w:rsidRPr="007441B6" w:rsidRDefault="00E87FDD" w:rsidP="00E87FDD">
      <w:pPr>
        <w:pStyle w:val="Codigooo"/>
        <w:rPr>
          <w:lang w:val="en-US"/>
        </w:rPr>
      </w:pPr>
      <w:r w:rsidRPr="007441B6">
        <w:rPr>
          <w:lang w:val="en-US"/>
        </w:rPr>
        <w:t>/*</w:t>
      </w:r>
    </w:p>
    <w:p w14:paraId="3A7519FF" w14:textId="77777777" w:rsidR="00E87FDD" w:rsidRPr="007441B6" w:rsidRDefault="00E87FDD" w:rsidP="00E87FDD">
      <w:pPr>
        <w:pStyle w:val="Codigooo"/>
        <w:rPr>
          <w:lang w:val="en-US"/>
        </w:rPr>
      </w:pPr>
      <w:r w:rsidRPr="007441B6">
        <w:rPr>
          <w:lang w:val="en-US"/>
        </w:rPr>
        <w:tab/>
      </w:r>
      <w:proofErr w:type="gramStart"/>
      <w:r w:rsidRPr="007441B6">
        <w:rPr>
          <w:lang w:val="en-US"/>
        </w:rPr>
        <w:t xml:space="preserve">Sample of </w:t>
      </w:r>
      <w:r>
        <w:rPr>
          <w:lang w:val="en-US"/>
        </w:rPr>
        <w:t>Light Sensor</w:t>
      </w:r>
      <w:r w:rsidRPr="007441B6">
        <w:rPr>
          <w:lang w:val="en-US"/>
        </w:rPr>
        <w:t xml:space="preserve"> Java Testing Program.</w:t>
      </w:r>
      <w:proofErr w:type="gramEnd"/>
    </w:p>
    <w:p w14:paraId="3973275A" w14:textId="77777777" w:rsidR="00E87FDD" w:rsidRPr="0041403E" w:rsidRDefault="00E87FDD" w:rsidP="00E87FDD">
      <w:pPr>
        <w:pStyle w:val="Codigooo"/>
        <w:rPr>
          <w:lang w:val="en-US"/>
        </w:rPr>
      </w:pPr>
      <w:r w:rsidRPr="0041403E">
        <w:rPr>
          <w:lang w:val="en-US"/>
        </w:rPr>
        <w:t>*/</w:t>
      </w:r>
    </w:p>
    <w:p w14:paraId="11B967C3" w14:textId="77777777" w:rsidR="00E87FDD" w:rsidRPr="0041403E" w:rsidRDefault="00E87FDD" w:rsidP="00E87FDD">
      <w:pPr>
        <w:pStyle w:val="Normal-2"/>
        <w:rPr>
          <w:lang w:val="en-US"/>
        </w:rPr>
      </w:pPr>
    </w:p>
    <w:p w14:paraId="10CE62EF" w14:textId="77777777" w:rsidR="00E87FDD" w:rsidRPr="006D61CE" w:rsidRDefault="00E87FDD" w:rsidP="00E87FDD">
      <w:pPr>
        <w:pStyle w:val="Codigooo"/>
      </w:pPr>
      <w:proofErr w:type="gramStart"/>
      <w:r w:rsidRPr="006D61CE">
        <w:t>import</w:t>
      </w:r>
      <w:proofErr w:type="gramEnd"/>
      <w:r w:rsidRPr="006D61CE">
        <w:t xml:space="preserve"> </w:t>
      </w:r>
      <w:proofErr w:type="spellStart"/>
      <w:r w:rsidRPr="006D61CE">
        <w:t>lejos.nxt.LCD</w:t>
      </w:r>
      <w:proofErr w:type="spellEnd"/>
      <w:r w:rsidRPr="006D61CE">
        <w:t>;</w:t>
      </w:r>
    </w:p>
    <w:p w14:paraId="58B61C0D" w14:textId="77777777" w:rsidR="00E87FDD" w:rsidRPr="006D61CE" w:rsidRDefault="00E87FDD" w:rsidP="00E87FDD">
      <w:pPr>
        <w:pStyle w:val="Codigooo"/>
      </w:pPr>
      <w:proofErr w:type="gramStart"/>
      <w:r w:rsidRPr="006D61CE">
        <w:t>import</w:t>
      </w:r>
      <w:proofErr w:type="gramEnd"/>
      <w:r w:rsidRPr="006D61CE">
        <w:t xml:space="preserve"> </w:t>
      </w:r>
      <w:proofErr w:type="spellStart"/>
      <w:r w:rsidRPr="006D61CE">
        <w:t>lejos.nxt.LightSensor</w:t>
      </w:r>
      <w:proofErr w:type="spellEnd"/>
      <w:r w:rsidRPr="006D61CE">
        <w:t>;</w:t>
      </w:r>
    </w:p>
    <w:p w14:paraId="5D5F0586" w14:textId="77777777" w:rsidR="00E87FDD" w:rsidRPr="006D61CE" w:rsidRDefault="00E87FDD" w:rsidP="00E87FDD">
      <w:pPr>
        <w:pStyle w:val="Codigooo"/>
      </w:pPr>
      <w:proofErr w:type="gramStart"/>
      <w:r w:rsidRPr="006D61CE">
        <w:t>import</w:t>
      </w:r>
      <w:proofErr w:type="gramEnd"/>
      <w:r w:rsidRPr="006D61CE">
        <w:t xml:space="preserve"> </w:t>
      </w:r>
      <w:proofErr w:type="spellStart"/>
      <w:r w:rsidRPr="006D61CE">
        <w:t>lejos.nxt.SensorPort</w:t>
      </w:r>
      <w:proofErr w:type="spellEnd"/>
      <w:r w:rsidRPr="006D61CE">
        <w:t>;</w:t>
      </w:r>
    </w:p>
    <w:p w14:paraId="2163C79D" w14:textId="77777777" w:rsidR="00E87FDD" w:rsidRPr="006D61CE" w:rsidRDefault="00E87FDD" w:rsidP="00E87FDD">
      <w:pPr>
        <w:pStyle w:val="Codigooo"/>
      </w:pPr>
    </w:p>
    <w:p w14:paraId="0BED9506" w14:textId="77777777" w:rsidR="00E87FDD" w:rsidRPr="006D61CE" w:rsidRDefault="00E87FDD" w:rsidP="00E87FDD">
      <w:pPr>
        <w:pStyle w:val="Codigooo"/>
      </w:pPr>
      <w:proofErr w:type="gramStart"/>
      <w:r w:rsidRPr="006D61CE">
        <w:t>public</w:t>
      </w:r>
      <w:proofErr w:type="gramEnd"/>
      <w:r w:rsidRPr="006D61CE">
        <w:t xml:space="preserve"> class </w:t>
      </w:r>
      <w:proofErr w:type="spellStart"/>
      <w:r w:rsidRPr="006D61CE">
        <w:t>LightTest</w:t>
      </w:r>
      <w:proofErr w:type="spellEnd"/>
      <w:r w:rsidRPr="006D61CE">
        <w:t xml:space="preserve"> {</w:t>
      </w:r>
    </w:p>
    <w:p w14:paraId="347AC97E" w14:textId="77777777" w:rsidR="00E87FDD" w:rsidRPr="006D61CE" w:rsidRDefault="00E87FDD" w:rsidP="00E87FDD">
      <w:pPr>
        <w:pStyle w:val="Codigooo"/>
      </w:pPr>
      <w:r w:rsidRPr="006D61CE">
        <w:t xml:space="preserve">  </w:t>
      </w:r>
      <w:proofErr w:type="gramStart"/>
      <w:r w:rsidRPr="006D61CE">
        <w:t>public</w:t>
      </w:r>
      <w:proofErr w:type="gramEnd"/>
      <w:r w:rsidRPr="006D61CE">
        <w:t xml:space="preserve"> static void main(String[] </w:t>
      </w:r>
      <w:proofErr w:type="spellStart"/>
      <w:r w:rsidRPr="006D61CE">
        <w:t>args</w:t>
      </w:r>
      <w:proofErr w:type="spellEnd"/>
      <w:r w:rsidRPr="006D61CE">
        <w:t>) throws Exception {</w:t>
      </w:r>
    </w:p>
    <w:p w14:paraId="6590B718" w14:textId="77777777" w:rsidR="00E87FDD" w:rsidRPr="006D61CE" w:rsidRDefault="00E87FDD" w:rsidP="00E87FDD">
      <w:pPr>
        <w:pStyle w:val="Codigooo"/>
      </w:pPr>
      <w:r w:rsidRPr="006D61CE">
        <w:t xml:space="preserve">    </w:t>
      </w:r>
      <w:proofErr w:type="spellStart"/>
      <w:r w:rsidRPr="006D61CE">
        <w:t>LightSensor</w:t>
      </w:r>
      <w:proofErr w:type="spellEnd"/>
      <w:r w:rsidRPr="006D61CE">
        <w:t xml:space="preserve"> light = new </w:t>
      </w:r>
      <w:proofErr w:type="spellStart"/>
      <w:proofErr w:type="gramStart"/>
      <w:r w:rsidRPr="006D61CE">
        <w:t>LightSensor</w:t>
      </w:r>
      <w:proofErr w:type="spellEnd"/>
      <w:r w:rsidRPr="006D61CE">
        <w:t>(</w:t>
      </w:r>
      <w:proofErr w:type="gramEnd"/>
      <w:r w:rsidRPr="006D61CE">
        <w:t>SensorPort.S1, true);</w:t>
      </w:r>
    </w:p>
    <w:p w14:paraId="7BCD0921" w14:textId="77777777" w:rsidR="00E87FDD" w:rsidRPr="006D61CE" w:rsidRDefault="00E87FDD" w:rsidP="00E87FDD">
      <w:pPr>
        <w:pStyle w:val="Codigooo"/>
      </w:pPr>
    </w:p>
    <w:p w14:paraId="03E42908" w14:textId="77777777" w:rsidR="00E87FDD" w:rsidRPr="006D61CE" w:rsidRDefault="00E87FDD" w:rsidP="00E87FDD">
      <w:pPr>
        <w:pStyle w:val="Codigooo"/>
      </w:pPr>
      <w:r w:rsidRPr="006D61CE">
        <w:t xml:space="preserve">    </w:t>
      </w:r>
      <w:proofErr w:type="gramStart"/>
      <w:r w:rsidRPr="006D61CE">
        <w:t>while</w:t>
      </w:r>
      <w:proofErr w:type="gramEnd"/>
      <w:r w:rsidRPr="006D61CE">
        <w:t xml:space="preserve"> (true) {</w:t>
      </w:r>
    </w:p>
    <w:p w14:paraId="6306DD10" w14:textId="77777777" w:rsidR="00E87FDD" w:rsidRPr="006D61CE" w:rsidRDefault="00E87FDD" w:rsidP="00E87FDD">
      <w:pPr>
        <w:pStyle w:val="Codigooo"/>
      </w:pPr>
      <w:r w:rsidRPr="006D61CE">
        <w:t xml:space="preserve">      </w:t>
      </w:r>
      <w:proofErr w:type="spellStart"/>
      <w:proofErr w:type="gramStart"/>
      <w:r>
        <w:t>LCD.drawInt</w:t>
      </w:r>
      <w:proofErr w:type="spellEnd"/>
      <w:r>
        <w:t>(</w:t>
      </w:r>
      <w:proofErr w:type="spellStart"/>
      <w:proofErr w:type="gramEnd"/>
      <w:r>
        <w:t>light.readValue</w:t>
      </w:r>
      <w:proofErr w:type="spellEnd"/>
      <w:r>
        <w:t>(), 1</w:t>
      </w:r>
      <w:r w:rsidRPr="006D61CE">
        <w:t>, 0, 0);</w:t>
      </w:r>
    </w:p>
    <w:p w14:paraId="195BA1C1" w14:textId="77777777" w:rsidR="00E87FDD" w:rsidRPr="004050F5" w:rsidRDefault="00E87FDD" w:rsidP="00E87FDD">
      <w:pPr>
        <w:pStyle w:val="Codigooo"/>
        <w:rPr>
          <w:lang w:val="es-ES"/>
        </w:rPr>
      </w:pPr>
      <w:r w:rsidRPr="006D61CE">
        <w:t xml:space="preserve">    </w:t>
      </w:r>
      <w:r w:rsidRPr="004050F5">
        <w:rPr>
          <w:lang w:val="es-ES"/>
        </w:rPr>
        <w:t>}</w:t>
      </w:r>
    </w:p>
    <w:p w14:paraId="6B593503" w14:textId="77777777" w:rsidR="00E87FDD" w:rsidRPr="004050F5" w:rsidRDefault="00E87FDD" w:rsidP="00E87FDD">
      <w:pPr>
        <w:pStyle w:val="Codigooo"/>
        <w:rPr>
          <w:lang w:val="es-ES"/>
        </w:rPr>
      </w:pPr>
      <w:r w:rsidRPr="004050F5">
        <w:rPr>
          <w:lang w:val="es-ES"/>
        </w:rPr>
        <w:t>  }</w:t>
      </w:r>
    </w:p>
    <w:p w14:paraId="5853B45E" w14:textId="77777777" w:rsidR="00E87FDD" w:rsidRPr="004050F5" w:rsidRDefault="00E87FDD" w:rsidP="00E87FDD">
      <w:pPr>
        <w:pStyle w:val="Codigooo"/>
        <w:rPr>
          <w:lang w:val="es-ES"/>
        </w:rPr>
      </w:pPr>
      <w:r w:rsidRPr="004050F5">
        <w:rPr>
          <w:lang w:val="es-ES"/>
        </w:rPr>
        <w:t>}</w:t>
      </w:r>
    </w:p>
    <w:p w14:paraId="1E3B52CA" w14:textId="77777777" w:rsidR="00E87FDD" w:rsidRDefault="00E87FDD" w:rsidP="00E87FDD">
      <w:pPr>
        <w:pStyle w:val="Normal-2"/>
        <w:rPr>
          <w:lang w:val="es-ES_tradnl"/>
        </w:rPr>
      </w:pPr>
      <w:r w:rsidRPr="003A6A41">
        <w:rPr>
          <w:lang w:val="es-ES_tradnl"/>
        </w:rPr>
        <w:t xml:space="preserve">Para utilizar el sensor es necesario crear una instancia de </w:t>
      </w:r>
      <w:proofErr w:type="spellStart"/>
      <w:r>
        <w:rPr>
          <w:lang w:val="es-ES_tradnl"/>
        </w:rPr>
        <w:t>LightSensor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w:t>
      </w:r>
      <w:r w:rsidRPr="003A6A41">
        <w:rPr>
          <w:lang w:val="es-ES_tradnl"/>
        </w:rPr>
        <w:lastRenderedPageBreak/>
        <w:t xml:space="preserve">obtener el valor </w:t>
      </w:r>
      <w:r>
        <w:rPr>
          <w:lang w:val="es-ES_tradnl"/>
        </w:rPr>
        <w:t xml:space="preserve">de iluminación es necesario llamar al método </w:t>
      </w:r>
      <w:proofErr w:type="spellStart"/>
      <w:proofErr w:type="gramStart"/>
      <w:r>
        <w:rPr>
          <w:lang w:val="es-ES_tradnl"/>
        </w:rPr>
        <w:t>readValue</w:t>
      </w:r>
      <w:proofErr w:type="spellEnd"/>
      <w:r>
        <w:rPr>
          <w:lang w:val="es-ES_tradnl"/>
        </w:rPr>
        <w:t>(</w:t>
      </w:r>
      <w:proofErr w:type="gramEnd"/>
      <w:r>
        <w:rPr>
          <w:lang w:val="es-ES_tradnl"/>
        </w:rPr>
        <w:t>).</w:t>
      </w:r>
    </w:p>
    <w:p w14:paraId="64E3E4A6" w14:textId="77777777" w:rsidR="00E87FDD" w:rsidRPr="007441B6" w:rsidRDefault="00E87FDD" w:rsidP="00E87FDD">
      <w:pPr>
        <w:pStyle w:val="Normal-2"/>
        <w:rPr>
          <w:lang w:val="es-ES_tradnl"/>
        </w:rPr>
      </w:pPr>
      <w:r>
        <w:rPr>
          <w:lang w:val="es-ES_tradnl"/>
        </w:rPr>
        <w:t xml:space="preserve">El sensor de luz es el sensor más importante del proyecto. Es el encargado de guiar al robot sobre el mapa de aristas y nodos que representa el supermercado. </w:t>
      </w:r>
    </w:p>
    <w:p w14:paraId="15C7A945" w14:textId="77777777" w:rsidR="00E87FDD" w:rsidRDefault="00E87FDD" w:rsidP="00E87FDD">
      <w:pPr>
        <w:pStyle w:val="Ttulo4"/>
      </w:pPr>
      <w:bookmarkStart w:id="52" w:name="_Toc161140419"/>
      <w:r w:rsidRPr="003A6A41">
        <w:t>Motores:</w:t>
      </w:r>
      <w:bookmarkEnd w:id="52"/>
    </w:p>
    <w:p w14:paraId="27B5844D" w14:textId="77777777" w:rsidR="00E87FDD" w:rsidRDefault="00E87FDD" w:rsidP="00E87FDD">
      <w:r>
        <w:rPr>
          <w:noProof/>
        </w:rPr>
        <w:pict>
          <v:shape id="_x0000_s1063" type="#_x0000_t202" style="position:absolute;left:0;text-align:left;margin-left:-70.6pt;margin-top:178.2pt;width:468.45pt;height:29.25pt;z-index:251663360;mso-position-horizontal-relative:text;mso-position-vertical-relative:text" stroked="f">
            <v:textbox style="mso-next-textbox:#_x0000_s1063;mso-fit-shape-to-text:t" inset="0,0,0,0">
              <w:txbxContent>
                <w:p w14:paraId="61D4DEEB" w14:textId="77777777" w:rsidR="00E87FDD" w:rsidRPr="000C0798" w:rsidRDefault="00E87FDD" w:rsidP="00E87FDD">
                  <w:pPr>
                    <w:pStyle w:val="Epgrafe"/>
                    <w:rPr>
                      <w:noProof/>
                      <w:sz w:val="24"/>
                    </w:rPr>
                  </w:pPr>
                  <w:r>
                    <w:t xml:space="preserve">Ilustración </w:t>
                  </w:r>
                  <w:r>
                    <w:fldChar w:fldCharType="begin"/>
                  </w:r>
                  <w:r>
                    <w:instrText xml:space="preserve"> SEQ Ilustración \* ARABIC </w:instrText>
                  </w:r>
                  <w:r>
                    <w:fldChar w:fldCharType="separate"/>
                  </w:r>
                  <w:r>
                    <w:rPr>
                      <w:noProof/>
                    </w:rPr>
                    <w:t>8</w:t>
                  </w:r>
                  <w:r>
                    <w:fldChar w:fldCharType="end"/>
                  </w:r>
                  <w:r>
                    <w:t>: Motores del NXT</w:t>
                  </w:r>
                </w:p>
              </w:txbxContent>
            </v:textbox>
          </v:shape>
        </w:pict>
      </w:r>
      <w:r>
        <w:rPr>
          <w:noProof/>
          <w:lang w:val="es-ES"/>
        </w:rPr>
        <w:drawing>
          <wp:anchor distT="0" distB="0" distL="114300" distR="114300" simplePos="0" relativeHeight="251662336" behindDoc="0" locked="0" layoutInCell="1" allowOverlap="1" wp14:editId="5ED9FFA0">
            <wp:simplePos x="0" y="0"/>
            <wp:positionH relativeFrom="column">
              <wp:posOffset>-896620</wp:posOffset>
            </wp:positionH>
            <wp:positionV relativeFrom="paragraph">
              <wp:posOffset>104140</wp:posOffset>
            </wp:positionV>
            <wp:extent cx="5949315" cy="210185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9315" cy="21018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14:sizeRelH relativeFrom="page">
              <wp14:pctWidth>0</wp14:pctWidth>
            </wp14:sizeRelH>
            <wp14:sizeRelV relativeFrom="page">
              <wp14:pctHeight>0</wp14:pctHeight>
            </wp14:sizeRelV>
          </wp:anchor>
        </w:drawing>
      </w:r>
    </w:p>
    <w:p w14:paraId="79A13557" w14:textId="77777777" w:rsidR="00E87FDD" w:rsidRDefault="00E87FDD" w:rsidP="00E87FDD"/>
    <w:p w14:paraId="388853BA" w14:textId="77777777" w:rsidR="00E87FDD" w:rsidRDefault="00E87FDD" w:rsidP="00E87FDD"/>
    <w:p w14:paraId="6100C9A1" w14:textId="77777777" w:rsidR="00E87FDD" w:rsidRDefault="00E87FDD" w:rsidP="00E87FDD"/>
    <w:p w14:paraId="76441521" w14:textId="77777777" w:rsidR="00E87FDD" w:rsidRDefault="00E87FDD" w:rsidP="00E87FDD"/>
    <w:p w14:paraId="2CEB858E" w14:textId="77777777" w:rsidR="00E87FDD" w:rsidRDefault="00E87FDD" w:rsidP="00E87FDD"/>
    <w:p w14:paraId="626F6815" w14:textId="77777777" w:rsidR="00E87FDD" w:rsidRDefault="00E87FDD" w:rsidP="00E87FDD"/>
    <w:p w14:paraId="66F8E31D" w14:textId="77777777" w:rsidR="00E87FDD" w:rsidRDefault="00E87FDD" w:rsidP="00E87FDD"/>
    <w:p w14:paraId="752DC88B" w14:textId="77777777" w:rsidR="00E87FDD" w:rsidRDefault="00E87FDD" w:rsidP="00E87FDD"/>
    <w:p w14:paraId="787363BF" w14:textId="77777777" w:rsidR="00E87FDD" w:rsidRDefault="00E87FDD" w:rsidP="00E87FDD">
      <w:pPr>
        <w:pStyle w:val="Normal-2"/>
      </w:pPr>
      <w:r>
        <w:t>De acuerdo a las pruebas realizadas en</w:t>
      </w:r>
      <w:r w:rsidRPr="001B1C84">
        <w:t xml:space="preserve"> [</w:t>
      </w:r>
      <w:hyperlink w:anchor="_Bibliografía" w:history="1">
        <w:r w:rsidRPr="00542A38">
          <w:rPr>
            <w:rStyle w:val="Hipervnculo"/>
            <w:rFonts w:cs="Helvetica"/>
          </w:rPr>
          <w:t>6</w:t>
        </w:r>
      </w:hyperlink>
      <w:r>
        <w:t>]</w:t>
      </w:r>
      <w:r w:rsidRPr="001B1C84">
        <w:t>, el motor</w:t>
      </w:r>
      <w:r>
        <w:t xml:space="preserve"> del LEGO NXT</w:t>
      </w:r>
      <w:r w:rsidRPr="001B1C84">
        <w:t xml:space="preserve"> es capaz de alcanzar una velocidad de 160 rpm </w:t>
      </w:r>
      <w:r>
        <w:t>sin carga</w:t>
      </w:r>
      <w:r w:rsidRPr="001B1C84">
        <w:t>, y hasta 120 rpm con una carga de 11,5 N • cm, se alimentan con 9 V. Es capaz de desarrollar un par máximo de 25 N cm a 60 rpm. No se recomienda exceder de 15 N • cm durante períodos prolongados.</w:t>
      </w:r>
    </w:p>
    <w:p w14:paraId="7DC67BE9" w14:textId="77777777" w:rsidR="00E87FDD" w:rsidRDefault="00E87FDD" w:rsidP="00E87FDD">
      <w:pPr>
        <w:pStyle w:val="Normal-2"/>
        <w:rPr>
          <w:lang w:val="es-ES_tradnl"/>
        </w:rPr>
      </w:pPr>
      <w:r>
        <w:rPr>
          <w:lang w:val="es-ES_tradnl"/>
        </w:rPr>
        <w:t>La siguiente tabla está sacada de</w:t>
      </w:r>
      <w:r w:rsidRPr="003A6A41">
        <w:rPr>
          <w:lang w:val="es-ES_tradnl"/>
        </w:rPr>
        <w:t xml:space="preserv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w:t>
      </w:r>
      <w:r>
        <w:rPr>
          <w:lang w:val="es-ES_tradnl"/>
        </w:rPr>
        <w:t>, en ella se observan los diferentes métodos de la clase Motor.</w:t>
      </w:r>
    </w:p>
    <w:tbl>
      <w:tblPr>
        <w:tblW w:w="4640" w:type="dxa"/>
        <w:jc w:val="center"/>
        <w:tblInd w:w="55" w:type="dxa"/>
        <w:tblCellMar>
          <w:left w:w="70" w:type="dxa"/>
          <w:right w:w="70" w:type="dxa"/>
        </w:tblCellMar>
        <w:tblLook w:val="04A0" w:firstRow="1" w:lastRow="0" w:firstColumn="1" w:lastColumn="0" w:noHBand="0" w:noVBand="1"/>
      </w:tblPr>
      <w:tblGrid>
        <w:gridCol w:w="1719"/>
        <w:gridCol w:w="2921"/>
      </w:tblGrid>
      <w:tr w:rsidR="00E87FDD" w:rsidRPr="00DD33A7" w14:paraId="7B52E61F" w14:textId="77777777" w:rsidTr="004F51F0">
        <w:trPr>
          <w:trHeight w:val="600"/>
          <w:jc w:val="center"/>
        </w:trPr>
        <w:tc>
          <w:tcPr>
            <w:tcW w:w="1660" w:type="dxa"/>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428C9EA4" w14:textId="77777777" w:rsidR="00E87FDD" w:rsidRPr="00DD33A7" w:rsidRDefault="00E87FDD" w:rsidP="004F51F0">
            <w:pPr>
              <w:rPr>
                <w:lang w:val="es-ES"/>
              </w:rPr>
            </w:pPr>
            <w:proofErr w:type="spellStart"/>
            <w:r w:rsidRPr="00DD33A7">
              <w:rPr>
                <w:lang w:val="es-ES"/>
              </w:rPr>
              <w:lastRenderedPageBreak/>
              <w:t>Method</w:t>
            </w:r>
            <w:proofErr w:type="spellEnd"/>
            <w:r w:rsidRPr="00DD33A7">
              <w:rPr>
                <w:lang w:val="es-ES"/>
              </w:rPr>
              <w:t xml:space="preserve"> </w:t>
            </w:r>
            <w:proofErr w:type="spellStart"/>
            <w:r w:rsidRPr="00DD33A7">
              <w:rPr>
                <w:lang w:val="es-ES"/>
              </w:rPr>
              <w:t>name</w:t>
            </w:r>
            <w:proofErr w:type="spellEnd"/>
          </w:p>
        </w:tc>
        <w:tc>
          <w:tcPr>
            <w:tcW w:w="2980" w:type="dxa"/>
            <w:tcBorders>
              <w:top w:val="single" w:sz="4" w:space="0" w:color="000000"/>
              <w:left w:val="nil"/>
              <w:bottom w:val="single" w:sz="4" w:space="0" w:color="000000"/>
              <w:right w:val="single" w:sz="4" w:space="0" w:color="000000"/>
            </w:tcBorders>
            <w:shd w:val="clear" w:color="000000" w:fill="000000"/>
            <w:vAlign w:val="center"/>
            <w:hideMark/>
          </w:tcPr>
          <w:p w14:paraId="27AEE34E" w14:textId="77777777" w:rsidR="00E87FDD" w:rsidRPr="00DD33A7" w:rsidRDefault="00E87FDD" w:rsidP="004F51F0">
            <w:pPr>
              <w:rPr>
                <w:lang w:val="es-ES"/>
              </w:rPr>
            </w:pPr>
            <w:r w:rsidRPr="00DD33A7">
              <w:rPr>
                <w:lang w:val="es-ES"/>
              </w:rPr>
              <w:t>Notes</w:t>
            </w:r>
          </w:p>
        </w:tc>
      </w:tr>
      <w:tr w:rsidR="00E87FDD" w:rsidRPr="00BE436D" w14:paraId="05343028" w14:textId="77777777" w:rsidTr="004F51F0">
        <w:trPr>
          <w:trHeight w:val="735"/>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36533BB5" w14:textId="77777777" w:rsidR="00E87FDD" w:rsidRPr="00DD33A7" w:rsidRDefault="00E87FDD" w:rsidP="004F51F0">
            <w:pPr>
              <w:rPr>
                <w:rFonts w:ascii="Arial Unicode MS" w:eastAsia="Arial Unicode MS" w:hAnsi="Arial Unicode MS" w:cs="Arial Unicode MS"/>
                <w:color w:val="000000"/>
                <w:sz w:val="20"/>
                <w:szCs w:val="20"/>
                <w:lang w:val="es-ES"/>
              </w:rPr>
            </w:pPr>
            <w:r w:rsidRPr="00DD33A7">
              <w:rPr>
                <w:rFonts w:ascii="Arial Unicode MS" w:eastAsia="Arial Unicode MS" w:hAnsi="Arial Unicode MS" w:cs="Arial Unicode MS" w:hint="eastAsia"/>
                <w:color w:val="000000"/>
                <w:sz w:val="20"/>
                <w:szCs w:val="20"/>
                <w:lang w:val="es-ES"/>
              </w:rPr>
              <w:t>forward()</w:t>
            </w:r>
          </w:p>
        </w:tc>
        <w:tc>
          <w:tcPr>
            <w:tcW w:w="2980" w:type="dxa"/>
            <w:tcBorders>
              <w:top w:val="nil"/>
              <w:left w:val="nil"/>
              <w:bottom w:val="single" w:sz="4" w:space="0" w:color="000000"/>
              <w:right w:val="single" w:sz="4" w:space="0" w:color="000000"/>
            </w:tcBorders>
            <w:shd w:val="clear" w:color="auto" w:fill="auto"/>
            <w:vAlign w:val="center"/>
            <w:hideMark/>
          </w:tcPr>
          <w:p w14:paraId="32265FC1" w14:textId="77777777" w:rsidR="00E87FDD" w:rsidRPr="00DD33A7" w:rsidRDefault="00E87FDD" w:rsidP="004F51F0">
            <w:pPr>
              <w:rPr>
                <w:color w:val="000000"/>
                <w:lang w:val="en-US"/>
              </w:rPr>
            </w:pPr>
            <w:r w:rsidRPr="00DD33A7">
              <w:rPr>
                <w:color w:val="000000"/>
                <w:lang w:val="en-US"/>
              </w:rPr>
              <w:t>Start the motor rotating forward</w:t>
            </w:r>
          </w:p>
        </w:tc>
      </w:tr>
      <w:tr w:rsidR="00E87FDD" w:rsidRPr="00DD33A7" w14:paraId="16A19541" w14:textId="77777777" w:rsidTr="004F51F0">
        <w:trPr>
          <w:trHeight w:val="9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3E28151F" w14:textId="77777777" w:rsidR="00E87FDD" w:rsidRPr="00DD33A7" w:rsidRDefault="00E87FDD" w:rsidP="004F51F0">
            <w:pPr>
              <w:rPr>
                <w:rFonts w:ascii="Arial Unicode MS" w:eastAsia="Arial Unicode MS" w:hAnsi="Arial Unicode MS" w:cs="Arial Unicode MS"/>
                <w:color w:val="000000"/>
                <w:sz w:val="20"/>
                <w:szCs w:val="20"/>
                <w:lang w:val="es-ES"/>
              </w:rPr>
            </w:pPr>
            <w:proofErr w:type="spellStart"/>
            <w:r w:rsidRPr="00DD33A7">
              <w:rPr>
                <w:rFonts w:ascii="Arial Unicode MS" w:eastAsia="Arial Unicode MS" w:hAnsi="Arial Unicode MS" w:cs="Arial Unicode MS" w:hint="eastAsia"/>
                <w:color w:val="000000"/>
                <w:sz w:val="20"/>
                <w:szCs w:val="20"/>
                <w:lang w:val="es-ES"/>
              </w:rPr>
              <w:t>backward</w:t>
            </w:r>
            <w:proofErr w:type="spellEnd"/>
            <w:r w:rsidRPr="00DD33A7">
              <w:rPr>
                <w:rFonts w:ascii="Arial Unicode MS" w:eastAsia="Arial Unicode MS" w:hAnsi="Arial Unicode MS" w:cs="Arial Unicode MS" w:hint="eastAsia"/>
                <w:color w:val="000000"/>
                <w:sz w:val="20"/>
                <w:szCs w:val="20"/>
                <w:lang w:val="es-ES"/>
              </w:rPr>
              <w:t>()</w:t>
            </w:r>
          </w:p>
        </w:tc>
        <w:tc>
          <w:tcPr>
            <w:tcW w:w="2980" w:type="dxa"/>
            <w:tcBorders>
              <w:top w:val="nil"/>
              <w:left w:val="nil"/>
              <w:bottom w:val="single" w:sz="4" w:space="0" w:color="000000"/>
              <w:right w:val="single" w:sz="4" w:space="0" w:color="000000"/>
            </w:tcBorders>
            <w:shd w:val="clear" w:color="auto" w:fill="auto"/>
            <w:vAlign w:val="center"/>
            <w:hideMark/>
          </w:tcPr>
          <w:p w14:paraId="22BF0EA5" w14:textId="77777777" w:rsidR="00E87FDD" w:rsidRPr="00DD33A7" w:rsidRDefault="00E87FDD" w:rsidP="004F51F0">
            <w:pPr>
              <w:rPr>
                <w:color w:val="000000"/>
                <w:lang w:val="es-ES"/>
              </w:rPr>
            </w:pPr>
            <w:proofErr w:type="spellStart"/>
            <w:r w:rsidRPr="00DD33A7">
              <w:rPr>
                <w:color w:val="000000"/>
                <w:lang w:val="es-ES"/>
              </w:rPr>
              <w:t>Start</w:t>
            </w:r>
            <w:proofErr w:type="spellEnd"/>
            <w:r w:rsidRPr="00DD33A7">
              <w:rPr>
                <w:color w:val="000000"/>
                <w:lang w:val="es-ES"/>
              </w:rPr>
              <w:t xml:space="preserve"> </w:t>
            </w:r>
            <w:proofErr w:type="spellStart"/>
            <w:r w:rsidRPr="00DD33A7">
              <w:rPr>
                <w:color w:val="000000"/>
                <w:lang w:val="es-ES"/>
              </w:rPr>
              <w:t>rotating</w:t>
            </w:r>
            <w:proofErr w:type="spellEnd"/>
            <w:r w:rsidRPr="00DD33A7">
              <w:rPr>
                <w:color w:val="000000"/>
                <w:lang w:val="es-ES"/>
              </w:rPr>
              <w:t xml:space="preserve"> </w:t>
            </w:r>
            <w:proofErr w:type="spellStart"/>
            <w:r w:rsidRPr="00DD33A7">
              <w:rPr>
                <w:color w:val="000000"/>
                <w:lang w:val="es-ES"/>
              </w:rPr>
              <w:t>backward</w:t>
            </w:r>
            <w:proofErr w:type="spellEnd"/>
          </w:p>
        </w:tc>
      </w:tr>
      <w:tr w:rsidR="00E87FDD" w:rsidRPr="00BE436D" w14:paraId="5C23F4F2" w14:textId="77777777" w:rsidTr="004F51F0">
        <w:trPr>
          <w:trHeight w:val="9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4FE792C3" w14:textId="77777777" w:rsidR="00E87FDD" w:rsidRPr="00DD33A7" w:rsidRDefault="00E87FDD" w:rsidP="004F51F0">
            <w:pPr>
              <w:rPr>
                <w:rFonts w:ascii="Arial Unicode MS" w:eastAsia="Arial Unicode MS" w:hAnsi="Arial Unicode MS" w:cs="Arial Unicode MS"/>
                <w:color w:val="000000"/>
                <w:sz w:val="20"/>
                <w:szCs w:val="20"/>
                <w:lang w:val="es-ES"/>
              </w:rPr>
            </w:pPr>
            <w:proofErr w:type="spellStart"/>
            <w:r w:rsidRPr="00DD33A7">
              <w:rPr>
                <w:rFonts w:ascii="Arial Unicode MS" w:eastAsia="Arial Unicode MS" w:hAnsi="Arial Unicode MS" w:cs="Arial Unicode MS" w:hint="eastAsia"/>
                <w:color w:val="000000"/>
                <w:sz w:val="20"/>
                <w:szCs w:val="20"/>
                <w:lang w:val="es-ES"/>
              </w:rPr>
              <w:t>changeDirection</w:t>
            </w:r>
            <w:proofErr w:type="spellEnd"/>
            <w:r w:rsidRPr="00DD33A7">
              <w:rPr>
                <w:rFonts w:ascii="Arial Unicode MS" w:eastAsia="Arial Unicode MS" w:hAnsi="Arial Unicode MS" w:cs="Arial Unicode MS" w:hint="eastAsia"/>
                <w:color w:val="000000"/>
                <w:sz w:val="20"/>
                <w:szCs w:val="20"/>
                <w:lang w:val="es-ES"/>
              </w:rPr>
              <w:t>()</w:t>
            </w:r>
          </w:p>
        </w:tc>
        <w:tc>
          <w:tcPr>
            <w:tcW w:w="2980" w:type="dxa"/>
            <w:tcBorders>
              <w:top w:val="nil"/>
              <w:left w:val="nil"/>
              <w:bottom w:val="single" w:sz="4" w:space="0" w:color="000000"/>
              <w:right w:val="single" w:sz="4" w:space="0" w:color="000000"/>
            </w:tcBorders>
            <w:shd w:val="clear" w:color="auto" w:fill="auto"/>
            <w:vAlign w:val="center"/>
            <w:hideMark/>
          </w:tcPr>
          <w:p w14:paraId="01F62CDE" w14:textId="77777777" w:rsidR="00E87FDD" w:rsidRPr="00DD33A7" w:rsidRDefault="00E87FDD" w:rsidP="004F51F0">
            <w:pPr>
              <w:rPr>
                <w:color w:val="000000"/>
                <w:lang w:val="en-US"/>
              </w:rPr>
            </w:pPr>
            <w:r w:rsidRPr="00DD33A7">
              <w:rPr>
                <w:color w:val="000000"/>
                <w:lang w:val="en-US"/>
              </w:rPr>
              <w:t>Reverse the direction of rotation</w:t>
            </w:r>
          </w:p>
        </w:tc>
      </w:tr>
      <w:tr w:rsidR="00E87FDD" w:rsidRPr="00DD33A7" w14:paraId="17B3EAC1" w14:textId="77777777" w:rsidTr="004F51F0">
        <w:trPr>
          <w:trHeight w:val="3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6A78DFE0" w14:textId="77777777" w:rsidR="00E87FDD" w:rsidRPr="00DD33A7" w:rsidRDefault="00E87FDD" w:rsidP="004F51F0">
            <w:pPr>
              <w:rPr>
                <w:rFonts w:ascii="Arial Unicode MS" w:eastAsia="Arial Unicode MS" w:hAnsi="Arial Unicode MS" w:cs="Arial Unicode MS"/>
                <w:color w:val="000000"/>
                <w:sz w:val="20"/>
                <w:szCs w:val="20"/>
                <w:lang w:val="es-ES"/>
              </w:rPr>
            </w:pPr>
            <w:r w:rsidRPr="00DD33A7">
              <w:rPr>
                <w:rFonts w:ascii="Arial Unicode MS" w:eastAsia="Arial Unicode MS" w:hAnsi="Arial Unicode MS" w:cs="Arial Unicode MS" w:hint="eastAsia"/>
                <w:color w:val="000000"/>
                <w:sz w:val="20"/>
                <w:szCs w:val="20"/>
                <w:lang w:val="es-ES"/>
              </w:rPr>
              <w:t>stop()</w:t>
            </w:r>
          </w:p>
        </w:tc>
        <w:tc>
          <w:tcPr>
            <w:tcW w:w="2980" w:type="dxa"/>
            <w:tcBorders>
              <w:top w:val="nil"/>
              <w:left w:val="nil"/>
              <w:bottom w:val="single" w:sz="4" w:space="0" w:color="000000"/>
              <w:right w:val="single" w:sz="4" w:space="0" w:color="000000"/>
            </w:tcBorders>
            <w:shd w:val="clear" w:color="auto" w:fill="auto"/>
            <w:vAlign w:val="center"/>
            <w:hideMark/>
          </w:tcPr>
          <w:p w14:paraId="3A317DCD" w14:textId="77777777" w:rsidR="00E87FDD" w:rsidRPr="00DD33A7" w:rsidRDefault="00E87FDD" w:rsidP="004F51F0">
            <w:pPr>
              <w:keepNext/>
              <w:rPr>
                <w:color w:val="000000"/>
                <w:lang w:val="es-ES"/>
              </w:rPr>
            </w:pPr>
            <w:r w:rsidRPr="00DD33A7">
              <w:rPr>
                <w:color w:val="000000"/>
                <w:lang w:val="es-ES"/>
              </w:rPr>
              <w:t xml:space="preserve">Stop </w:t>
            </w:r>
            <w:proofErr w:type="spellStart"/>
            <w:r w:rsidRPr="00DD33A7">
              <w:rPr>
                <w:color w:val="000000"/>
                <w:lang w:val="es-ES"/>
              </w:rPr>
              <w:t>quickly</w:t>
            </w:r>
            <w:proofErr w:type="spellEnd"/>
          </w:p>
        </w:tc>
      </w:tr>
    </w:tbl>
    <w:p w14:paraId="6C41BA50" w14:textId="77777777" w:rsidR="00E87FDD" w:rsidRPr="003A6A41" w:rsidRDefault="00E87FDD" w:rsidP="00E87FDD">
      <w:pPr>
        <w:pStyle w:val="Epgrafe"/>
      </w:pPr>
      <w:bookmarkStart w:id="53" w:name="_Toc160609784"/>
      <w:bookmarkStart w:id="54" w:name="_Toc291605885"/>
      <w:r>
        <w:t xml:space="preserve">Tabla </w:t>
      </w:r>
      <w:r>
        <w:fldChar w:fldCharType="begin"/>
      </w:r>
      <w:r>
        <w:instrText xml:space="preserve"> SEQ Tabla \* ARABIC </w:instrText>
      </w:r>
      <w:r>
        <w:fldChar w:fldCharType="separate"/>
      </w:r>
      <w:r>
        <w:rPr>
          <w:noProof/>
        </w:rPr>
        <w:t>2</w:t>
      </w:r>
      <w:r>
        <w:fldChar w:fldCharType="end"/>
      </w:r>
      <w:r>
        <w:t>: Métodos para la clase Motor</w:t>
      </w:r>
      <w:bookmarkEnd w:id="53"/>
      <w:bookmarkEnd w:id="54"/>
    </w:p>
    <w:p w14:paraId="309584DA" w14:textId="77777777" w:rsidR="00E87FDD" w:rsidRPr="00345CBF" w:rsidRDefault="00E87FDD" w:rsidP="00E87FDD"/>
    <w:p w14:paraId="73166759" w14:textId="77777777" w:rsidR="00E87FDD" w:rsidRDefault="00E87FDD" w:rsidP="00E87FDD">
      <w:pPr>
        <w:pStyle w:val="Ttulo2"/>
      </w:pPr>
      <w:bookmarkStart w:id="55" w:name="_Toc291495753"/>
      <w:r>
        <w:t>La plataforma en el centro comercial</w:t>
      </w:r>
      <w:bookmarkEnd w:id="55"/>
    </w:p>
    <w:p w14:paraId="3D87BE76" w14:textId="77777777" w:rsidR="00E87FDD" w:rsidRPr="00345CBF" w:rsidRDefault="00E87FDD" w:rsidP="00E87FDD"/>
    <w:p w14:paraId="1BA29BE5" w14:textId="77777777" w:rsidR="00E87FDD" w:rsidRDefault="00E87FDD" w:rsidP="00E87FDD">
      <w:pPr>
        <w:pStyle w:val="Ttulo2"/>
      </w:pPr>
      <w:bookmarkStart w:id="56" w:name="_Toc291495754"/>
      <w:r>
        <w:t>La plataforma Software</w:t>
      </w:r>
      <w:bookmarkEnd w:id="56"/>
    </w:p>
    <w:p w14:paraId="484370AA" w14:textId="77777777" w:rsidR="00E87FDD" w:rsidRPr="00A96A7A" w:rsidRDefault="00E87FDD" w:rsidP="00E87FDD"/>
    <w:p w14:paraId="5E4606BE" w14:textId="77777777" w:rsidR="00E87FDD" w:rsidRPr="004E2EA1" w:rsidRDefault="00E87FDD" w:rsidP="00E87FDD"/>
    <w:p w14:paraId="3F7D90D3" w14:textId="77777777" w:rsidR="00E87FDD" w:rsidRPr="003A6A41" w:rsidRDefault="00E87FDD" w:rsidP="00E87FDD">
      <w:pPr>
        <w:pStyle w:val="Ttulo1"/>
      </w:pPr>
      <w:bookmarkStart w:id="57" w:name="_Toc291495755"/>
      <w:r>
        <w:lastRenderedPageBreak/>
        <w:t>Valoración Final</w:t>
      </w:r>
      <w:bookmarkEnd w:id="57"/>
      <w:r>
        <w:t xml:space="preserve"> </w:t>
      </w:r>
    </w:p>
    <w:p w14:paraId="4F29B469" w14:textId="77777777" w:rsidR="00E87FDD" w:rsidRPr="003A6A41" w:rsidRDefault="00E87FDD" w:rsidP="00E87FDD"/>
    <w:p w14:paraId="0DFAFE1C" w14:textId="77777777" w:rsidR="00E87FDD" w:rsidRDefault="00E87FDD" w:rsidP="00E87FDD">
      <w:pPr>
        <w:pStyle w:val="Ttulo2"/>
      </w:pPr>
      <w:bookmarkStart w:id="58" w:name="_Toc291495756"/>
      <w:r>
        <w:t>Conclusiones</w:t>
      </w:r>
      <w:bookmarkEnd w:id="58"/>
    </w:p>
    <w:p w14:paraId="70F3231A" w14:textId="77777777" w:rsidR="00E87FDD" w:rsidRDefault="00E87FDD" w:rsidP="00E87FDD"/>
    <w:p w14:paraId="3A969FB8" w14:textId="77777777" w:rsidR="00E87FDD" w:rsidRPr="003D742E" w:rsidRDefault="00E87FDD" w:rsidP="00E87FDD">
      <w:pPr>
        <w:pStyle w:val="Ttulo2"/>
      </w:pPr>
      <w:bookmarkStart w:id="59" w:name="_Toc291495757"/>
      <w:r>
        <w:t xml:space="preserve">Aspectos </w:t>
      </w:r>
      <w:r w:rsidRPr="003D742E">
        <w:t>Negativos</w:t>
      </w:r>
      <w:bookmarkEnd w:id="59"/>
    </w:p>
    <w:p w14:paraId="3F7A38AD" w14:textId="77777777" w:rsidR="00E87FDD" w:rsidRDefault="00E87FDD" w:rsidP="00E87FDD"/>
    <w:p w14:paraId="4EDD0EBA" w14:textId="77777777" w:rsidR="00E87FDD" w:rsidRPr="003A6A41" w:rsidRDefault="00E87FDD" w:rsidP="00E87FDD">
      <w:pPr>
        <w:pStyle w:val="Ttulo2"/>
      </w:pPr>
      <w:bookmarkStart w:id="60" w:name="_Toc291495758"/>
      <w:r>
        <w:t>Trabajos Futuros</w:t>
      </w:r>
      <w:bookmarkEnd w:id="60"/>
    </w:p>
    <w:bookmarkStart w:id="61" w:name="_Bibliografía" w:displacedByCustomXml="next"/>
    <w:bookmarkEnd w:id="61" w:displacedByCustomXml="next"/>
    <w:bookmarkStart w:id="62" w:name="_Toc291495759" w:displacedByCustomXml="next"/>
    <w:sdt>
      <w:sdtPr>
        <w:rPr>
          <w:b w:val="0"/>
          <w:smallCaps w:val="0"/>
          <w:kern w:val="0"/>
          <w:sz w:val="24"/>
        </w:rPr>
        <w:id w:val="658270766"/>
        <w:docPartObj>
          <w:docPartGallery w:val="Bibliographies"/>
          <w:docPartUnique/>
        </w:docPartObj>
      </w:sdtPr>
      <w:sdtContent>
        <w:p w14:paraId="118AD329" w14:textId="77777777" w:rsidR="00E87FDD" w:rsidRPr="003A6A41" w:rsidRDefault="00E87FDD" w:rsidP="00E87FDD">
          <w:pPr>
            <w:pStyle w:val="Ttulo1"/>
            <w:numPr>
              <w:ilvl w:val="0"/>
              <w:numId w:val="0"/>
            </w:numPr>
            <w:jc w:val="both"/>
          </w:pPr>
          <w:r w:rsidRPr="003A6A41">
            <w:t>Bibliografía</w:t>
          </w:r>
          <w:bookmarkEnd w:id="62"/>
        </w:p>
        <w:sdt>
          <w:sdtPr>
            <w:id w:val="111145805"/>
            <w:bibliography/>
          </w:sdtPr>
          <w:sdtContent>
            <w:p w14:paraId="15D37A5A" w14:textId="77777777" w:rsidR="00E87FDD" w:rsidRDefault="00E87FDD" w:rsidP="00E87FDD">
              <w:pPr>
                <w:pStyle w:val="Bibliografa"/>
                <w:rPr>
                  <w:noProof/>
                </w:rPr>
              </w:pPr>
            </w:p>
            <w:p w14:paraId="6D0999D9" w14:textId="77777777" w:rsidR="00E87FDD" w:rsidRDefault="00E87FDD" w:rsidP="00E87FDD">
              <w:pPr>
                <w:pStyle w:val="Bibliografa"/>
                <w:numPr>
                  <w:ilvl w:val="0"/>
                  <w:numId w:val="17"/>
                </w:numPr>
                <w:rPr>
                  <w:noProof/>
                </w:rPr>
              </w:pPr>
              <w:r>
                <w:rPr>
                  <w:noProof/>
                </w:rPr>
                <w:t xml:space="preserve">Española, R. A. (2010). </w:t>
              </w:r>
              <w:r>
                <w:rPr>
                  <w:i/>
                  <w:iCs/>
                  <w:noProof/>
                </w:rPr>
                <w:t>Diccionario de la lengua española.</w:t>
              </w:r>
              <w:r>
                <w:rPr>
                  <w:noProof/>
                </w:rPr>
                <w:t xml:space="preserve"> </w:t>
              </w:r>
              <w:r w:rsidRPr="005465C5">
                <w:rPr>
                  <w:noProof/>
                  <w:lang w:val="es-ES"/>
                </w:rPr>
                <w:t>Madrid: RAE.</w:t>
              </w:r>
              <w:r w:rsidRPr="003A6A41">
                <w:fldChar w:fldCharType="begin"/>
              </w:r>
              <w:r w:rsidRPr="003A6A41">
                <w:instrText xml:space="preserve"> BIBLIOGRAPHY </w:instrText>
              </w:r>
              <w:r w:rsidRPr="003A6A41">
                <w:fldChar w:fldCharType="separate"/>
              </w:r>
              <w:r>
                <w:rPr>
                  <w:i/>
                  <w:iCs/>
                  <w:noProof/>
                </w:rPr>
                <w:t>NXT® motor internals.</w:t>
              </w:r>
              <w:r>
                <w:rPr>
                  <w:noProof/>
                </w:rPr>
                <w:t xml:space="preserve"> (Noviembre de 2008). Recuperado el 5 de Diciembre de 2010, de http://www.philohome.com/nxtmotor/nxtmotor.htm</w:t>
              </w:r>
            </w:p>
            <w:p w14:paraId="245FFACB" w14:textId="77777777" w:rsidR="00E87FDD" w:rsidRDefault="00E87FDD" w:rsidP="00E87FDD">
              <w:pPr>
                <w:pStyle w:val="Bibliografa"/>
                <w:numPr>
                  <w:ilvl w:val="0"/>
                  <w:numId w:val="17"/>
                </w:numPr>
                <w:rPr>
                  <w:noProof/>
                </w:rPr>
              </w:pPr>
              <w:r>
                <w:rPr>
                  <w:noProof/>
                </w:rPr>
                <w:t xml:space="preserve">Asimov, I. (1950). </w:t>
              </w:r>
              <w:r>
                <w:rPr>
                  <w:i/>
                  <w:iCs/>
                  <w:noProof/>
                </w:rPr>
                <w:t>I, Robot.</w:t>
              </w:r>
              <w:r>
                <w:rPr>
                  <w:noProof/>
                </w:rPr>
                <w:t xml:space="preserve"> Colección Diamante.</w:t>
              </w:r>
            </w:p>
            <w:p w14:paraId="1124F306" w14:textId="77777777" w:rsidR="00E87FDD" w:rsidRPr="00DC43A8" w:rsidRDefault="00E87FDD" w:rsidP="00E87FDD">
              <w:pPr>
                <w:pStyle w:val="Bibliografa"/>
                <w:numPr>
                  <w:ilvl w:val="0"/>
                  <w:numId w:val="17"/>
                </w:numPr>
                <w:rPr>
                  <w:noProof/>
                  <w:lang w:val="en-US"/>
                </w:rPr>
              </w:pPr>
              <w:r>
                <w:rPr>
                  <w:noProof/>
                </w:rPr>
                <w:t xml:space="preserve">Española, R. A. (2010). </w:t>
              </w:r>
              <w:r>
                <w:rPr>
                  <w:i/>
                  <w:iCs/>
                  <w:noProof/>
                </w:rPr>
                <w:t>Diccionario de la lengua española.</w:t>
              </w:r>
              <w:r>
                <w:rPr>
                  <w:noProof/>
                </w:rPr>
                <w:t xml:space="preserve"> </w:t>
              </w:r>
              <w:r w:rsidRPr="00DC43A8">
                <w:rPr>
                  <w:noProof/>
                  <w:lang w:val="en-US"/>
                </w:rPr>
                <w:t>Madrid: RAE.</w:t>
              </w:r>
            </w:p>
            <w:p w14:paraId="518BE646" w14:textId="77777777" w:rsidR="00E87FDD" w:rsidRDefault="00E87FDD" w:rsidP="00E87FDD">
              <w:pPr>
                <w:pStyle w:val="Bibliografa"/>
                <w:numPr>
                  <w:ilvl w:val="0"/>
                  <w:numId w:val="17"/>
                </w:numPr>
                <w:rPr>
                  <w:noProof/>
                </w:rPr>
              </w:pPr>
              <w:r w:rsidRPr="00DC43A8">
                <w:rPr>
                  <w:noProof/>
                  <w:lang w:val="en-US"/>
                </w:rPr>
                <w:t xml:space="preserve">Group, T. L. (s.f.). </w:t>
              </w:r>
              <w:r w:rsidRPr="00BE436D">
                <w:rPr>
                  <w:i/>
                  <w:iCs/>
                  <w:noProof/>
                  <w:lang w:val="en-US"/>
                </w:rPr>
                <w:t>LEGO Mindstorm</w:t>
              </w:r>
              <w:r w:rsidRPr="00BE436D">
                <w:rPr>
                  <w:noProof/>
                  <w:lang w:val="en-US"/>
                </w:rPr>
                <w:t xml:space="preserve">. </w:t>
              </w:r>
              <w:r>
                <w:rPr>
                  <w:noProof/>
                </w:rPr>
                <w:t>Recuperado el 15 de Septiembre de 2010, de http://mindstorms.lego.com/en-us/Default.aspx</w:t>
              </w:r>
            </w:p>
            <w:p w14:paraId="7F0DF500" w14:textId="77777777" w:rsidR="00E87FDD" w:rsidRDefault="00E87FDD" w:rsidP="00E87FDD">
              <w:pPr>
                <w:pStyle w:val="Bibliografa"/>
                <w:numPr>
                  <w:ilvl w:val="0"/>
                  <w:numId w:val="17"/>
                </w:numPr>
                <w:rPr>
                  <w:noProof/>
                </w:rPr>
              </w:pPr>
              <w:r w:rsidRPr="00DC43A8">
                <w:rPr>
                  <w:noProof/>
                  <w:lang w:val="en-US"/>
                </w:rPr>
                <w:t xml:space="preserve">Hurbain, M. G. (2007). </w:t>
              </w:r>
              <w:r w:rsidRPr="00DC43A8">
                <w:rPr>
                  <w:i/>
                  <w:iCs/>
                  <w:noProof/>
                  <w:lang w:val="en-US"/>
                </w:rPr>
                <w:t>Extreme NXT.</w:t>
              </w:r>
              <w:r w:rsidRPr="00DC43A8">
                <w:rPr>
                  <w:noProof/>
                  <w:lang w:val="en-US"/>
                </w:rPr>
                <w:t xml:space="preserve"> </w:t>
              </w:r>
              <w:r>
                <w:rPr>
                  <w:noProof/>
                </w:rPr>
                <w:t>Apress.</w:t>
              </w:r>
            </w:p>
            <w:p w14:paraId="557CFE94" w14:textId="77777777" w:rsidR="00E87FDD" w:rsidRDefault="00E87FDD" w:rsidP="00E87FDD">
              <w:pPr>
                <w:pStyle w:val="Bibliografa"/>
                <w:numPr>
                  <w:ilvl w:val="0"/>
                  <w:numId w:val="17"/>
                </w:numPr>
                <w:rPr>
                  <w:noProof/>
                </w:rPr>
              </w:pPr>
              <w:r>
                <w:rPr>
                  <w:noProof/>
                </w:rPr>
                <w:t xml:space="preserve">leJOS. (2 de Septiembre de 2009). </w:t>
              </w:r>
              <w:r>
                <w:rPr>
                  <w:i/>
                  <w:iCs/>
                  <w:noProof/>
                </w:rPr>
                <w:t>Java for LEGO Mindstorms.</w:t>
              </w:r>
              <w:r>
                <w:rPr>
                  <w:noProof/>
                </w:rPr>
                <w:t xml:space="preserve"> Obtenido de Java for LEGO Mindstorms: http://lejos.sourceforge.net/</w:t>
              </w:r>
            </w:p>
            <w:p w14:paraId="373F5E17" w14:textId="77777777" w:rsidR="00E87FDD" w:rsidRDefault="00E87FDD" w:rsidP="00E87FDD">
              <w:pPr>
                <w:pStyle w:val="Bibliografa"/>
                <w:numPr>
                  <w:ilvl w:val="0"/>
                  <w:numId w:val="17"/>
                </w:numPr>
                <w:rPr>
                  <w:noProof/>
                </w:rPr>
              </w:pPr>
              <w:r w:rsidRPr="00BE436D">
                <w:rPr>
                  <w:noProof/>
                  <w:lang w:val="en-US"/>
                </w:rPr>
                <w:t xml:space="preserve">Microsystems, L. &amp;. (s.f.). </w:t>
              </w:r>
              <w:r w:rsidRPr="00BE436D">
                <w:rPr>
                  <w:i/>
                  <w:iCs/>
                  <w:noProof/>
                  <w:lang w:val="en-US"/>
                </w:rPr>
                <w:t>Lejos, Java for LEGO</w:t>
              </w:r>
              <w:r w:rsidRPr="00BE436D">
                <w:rPr>
                  <w:noProof/>
                  <w:lang w:val="en-US"/>
                </w:rPr>
                <w:t xml:space="preserve">. </w:t>
              </w:r>
              <w:r>
                <w:rPr>
                  <w:noProof/>
                </w:rPr>
                <w:t>Recuperado el 4 de Octubre de 2010, de http://lejos.sourceforge.net/</w:t>
              </w:r>
            </w:p>
            <w:p w14:paraId="15096888" w14:textId="77777777" w:rsidR="00E87FDD" w:rsidRDefault="00E87FDD" w:rsidP="00E87FDD">
              <w:pPr>
                <w:pStyle w:val="Bibliografa"/>
                <w:numPr>
                  <w:ilvl w:val="0"/>
                  <w:numId w:val="17"/>
                </w:numPr>
                <w:rPr>
                  <w:noProof/>
                </w:rPr>
              </w:pPr>
              <w:bookmarkStart w:id="63" w:name="_Ref291585087"/>
              <w:r>
                <w:rPr>
                  <w:noProof/>
                </w:rPr>
                <w:t xml:space="preserve">Moral, J. A. (2010). </w:t>
              </w:r>
              <w:r>
                <w:rPr>
                  <w:i/>
                  <w:iCs/>
                  <w:noProof/>
                </w:rPr>
                <w:t>Instalación del proyecto LeJOS.</w:t>
              </w:r>
              <w:r>
                <w:rPr>
                  <w:noProof/>
                </w:rPr>
                <w:t xml:space="preserve"> Universidad de Alclá, Madrid.</w:t>
              </w:r>
              <w:bookmarkEnd w:id="63"/>
            </w:p>
            <w:p w14:paraId="24FBEA85" w14:textId="77777777" w:rsidR="00E87FDD" w:rsidRPr="003A6A41" w:rsidRDefault="00E87FDD" w:rsidP="00E87FDD">
              <w:r w:rsidRPr="003A6A41">
                <w:fldChar w:fldCharType="end"/>
              </w:r>
            </w:p>
          </w:sdtContent>
        </w:sdt>
      </w:sdtContent>
    </w:sdt>
    <w:p w14:paraId="6F60C43C" w14:textId="77777777" w:rsidR="00E87FDD" w:rsidRPr="003A6A41" w:rsidRDefault="00E87FDD" w:rsidP="00E87FDD"/>
    <w:p w14:paraId="6E551C6B" w14:textId="77777777" w:rsidR="00E87FDD" w:rsidRPr="003A6A41" w:rsidRDefault="00E87FDD" w:rsidP="00E87FDD">
      <w:pPr>
        <w:pStyle w:val="Referencias"/>
        <w:numPr>
          <w:ilvl w:val="0"/>
          <w:numId w:val="0"/>
        </w:numPr>
        <w:ind w:left="737"/>
      </w:pPr>
    </w:p>
    <w:p w14:paraId="523020FE" w14:textId="77777777" w:rsidR="00E87FDD" w:rsidRDefault="00E87FDD" w:rsidP="00E87FDD">
      <w:pPr>
        <w:pStyle w:val="Ttulo"/>
      </w:pPr>
      <w:r>
        <w:lastRenderedPageBreak/>
        <w:t>Anexos</w:t>
      </w:r>
    </w:p>
    <w:p w14:paraId="1B6E8E50" w14:textId="77777777" w:rsidR="00E87FDD" w:rsidRDefault="00E87FDD" w:rsidP="00E87FDD">
      <w:pPr>
        <w:pStyle w:val="Referencias"/>
        <w:numPr>
          <w:ilvl w:val="0"/>
          <w:numId w:val="0"/>
        </w:numPr>
      </w:pPr>
    </w:p>
    <w:p w14:paraId="7B5644F6" w14:textId="77777777" w:rsidR="00E87FDD" w:rsidRDefault="00E87FDD" w:rsidP="00E87FDD">
      <w:pPr>
        <w:pStyle w:val="Ttulo1"/>
        <w:numPr>
          <w:ilvl w:val="0"/>
          <w:numId w:val="0"/>
        </w:numPr>
      </w:pPr>
      <w:r>
        <w:lastRenderedPageBreak/>
        <w:t>Anexo A: Lista de Problemas</w:t>
      </w:r>
    </w:p>
    <w:p w14:paraId="37A09085" w14:textId="77777777" w:rsidR="00E87FDD" w:rsidRPr="00B313B0" w:rsidRDefault="00E87FDD" w:rsidP="00E87FDD">
      <w:pPr>
        <w:pStyle w:val="Ttulo2"/>
      </w:pPr>
      <w:r>
        <w:t>Problema 1: Instalar Java en Ubuntu</w:t>
      </w:r>
    </w:p>
    <w:p w14:paraId="25D52199" w14:textId="77777777" w:rsidR="00E87FDD" w:rsidRPr="00595803" w:rsidRDefault="00E87FDD" w:rsidP="00E87FDD">
      <w:pPr>
        <w:rPr>
          <w:lang w:val="es-ES"/>
        </w:rPr>
      </w:pPr>
      <w:r>
        <w:rPr>
          <w:b/>
        </w:rPr>
        <w:t xml:space="preserve">Problema: </w:t>
      </w:r>
      <w:r w:rsidRPr="00595803">
        <w:rPr>
          <w:lang w:val="es-ES"/>
        </w:rPr>
        <w:t>E</w:t>
      </w:r>
      <w:proofErr w:type="gramStart"/>
      <w:r w:rsidRPr="00595803">
        <w:rPr>
          <w:lang w:val="es-ES"/>
        </w:rPr>
        <w:t>:Línea</w:t>
      </w:r>
      <w:proofErr w:type="gramEnd"/>
      <w:r w:rsidRPr="00595803">
        <w:rPr>
          <w:lang w:val="es-ES"/>
        </w:rPr>
        <w:t xml:space="preserve"> 54 mal formada en lista de</w:t>
      </w:r>
      <w:r>
        <w:rPr>
          <w:lang w:val="es-ES"/>
        </w:rPr>
        <w:t xml:space="preserve"> fuentes /</w:t>
      </w:r>
      <w:proofErr w:type="spellStart"/>
      <w:r>
        <w:rPr>
          <w:lang w:val="es-ES"/>
        </w:rPr>
        <w:t>etc</w:t>
      </w:r>
      <w:proofErr w:type="spellEnd"/>
      <w:r>
        <w:rPr>
          <w:lang w:val="es-ES"/>
        </w:rPr>
        <w:t>/</w:t>
      </w:r>
      <w:proofErr w:type="spellStart"/>
      <w:r>
        <w:rPr>
          <w:lang w:val="es-ES"/>
        </w:rPr>
        <w:t>apt</w:t>
      </w:r>
      <w:proofErr w:type="spellEnd"/>
      <w:r>
        <w:rPr>
          <w:lang w:val="es-ES"/>
        </w:rPr>
        <w:t>/</w:t>
      </w:r>
      <w:proofErr w:type="spellStart"/>
      <w:r>
        <w:rPr>
          <w:lang w:val="es-ES"/>
        </w:rPr>
        <w:t>sources.list</w:t>
      </w:r>
      <w:proofErr w:type="spellEnd"/>
      <w:r>
        <w:rPr>
          <w:lang w:val="es-ES"/>
        </w:rPr>
        <w:t xml:space="preserve"> </w:t>
      </w:r>
    </w:p>
    <w:p w14:paraId="7C76B7E8" w14:textId="77777777" w:rsidR="00E87FDD" w:rsidRDefault="00E87FDD" w:rsidP="00E87FDD">
      <w:pPr>
        <w:rPr>
          <w:b/>
        </w:rPr>
      </w:pPr>
      <w:r>
        <w:rPr>
          <w:b/>
        </w:rPr>
        <w:t>Solución:</w:t>
      </w:r>
    </w:p>
    <w:p w14:paraId="717A2A80" w14:textId="77777777" w:rsidR="00E87FDD" w:rsidRPr="00595803" w:rsidRDefault="00E87FDD" w:rsidP="00E87FDD">
      <w:pPr>
        <w:numPr>
          <w:ilvl w:val="0"/>
          <w:numId w:val="11"/>
        </w:numPr>
        <w:rPr>
          <w:b/>
        </w:rPr>
      </w:pPr>
      <w:r>
        <w:t>Abrir /</w:t>
      </w:r>
      <w:proofErr w:type="spellStart"/>
      <w:r>
        <w:t>etc</w:t>
      </w:r>
      <w:proofErr w:type="spellEnd"/>
      <w:r>
        <w:t>/</w:t>
      </w:r>
      <w:proofErr w:type="spellStart"/>
      <w:r>
        <w:t>apt</w:t>
      </w:r>
      <w:proofErr w:type="spellEnd"/>
      <w:r>
        <w:t>/</w:t>
      </w:r>
      <w:proofErr w:type="spellStart"/>
      <w:r>
        <w:t>source.list</w:t>
      </w:r>
      <w:proofErr w:type="spellEnd"/>
    </w:p>
    <w:p w14:paraId="76BD6E00" w14:textId="77777777" w:rsidR="00E87FDD" w:rsidRPr="00595803" w:rsidRDefault="00E87FDD" w:rsidP="00E87FDD">
      <w:pPr>
        <w:numPr>
          <w:ilvl w:val="0"/>
          <w:numId w:val="11"/>
        </w:numPr>
        <w:rPr>
          <w:b/>
        </w:rPr>
      </w:pPr>
      <w:r>
        <w:t>Borrar los repositorios del final.</w:t>
      </w:r>
    </w:p>
    <w:p w14:paraId="5C31FFCB" w14:textId="77777777" w:rsidR="00E87FDD" w:rsidRPr="00B313B0" w:rsidRDefault="00E87FDD" w:rsidP="00E87FDD">
      <w:pPr>
        <w:numPr>
          <w:ilvl w:val="0"/>
          <w:numId w:val="11"/>
        </w:numPr>
        <w:rPr>
          <w:b/>
        </w:rPr>
      </w:pPr>
      <w:r>
        <w:t>Actualizar.</w:t>
      </w:r>
    </w:p>
    <w:p w14:paraId="052EEA16" w14:textId="77777777" w:rsidR="00E87FDD" w:rsidRPr="00B313B0" w:rsidRDefault="00E87FDD" w:rsidP="00E87FDD">
      <w:pPr>
        <w:numPr>
          <w:ilvl w:val="0"/>
          <w:numId w:val="11"/>
        </w:numPr>
        <w:rPr>
          <w:b/>
        </w:rPr>
      </w:pPr>
      <w:r>
        <w:t>Continuar la instalación.</w:t>
      </w:r>
    </w:p>
    <w:p w14:paraId="73D71193" w14:textId="77777777" w:rsidR="00E87FDD" w:rsidRDefault="00E87FDD" w:rsidP="00E87FDD">
      <w:pPr>
        <w:pStyle w:val="Ttulo2"/>
      </w:pPr>
      <w:r>
        <w:t xml:space="preserve">Problema 2: SAM-BA </w:t>
      </w:r>
      <w:proofErr w:type="spellStart"/>
      <w:r>
        <w:t>mode</w:t>
      </w:r>
      <w:proofErr w:type="spellEnd"/>
    </w:p>
    <w:p w14:paraId="1CCA2E77" w14:textId="77777777" w:rsidR="00E87FDD" w:rsidRPr="00587077" w:rsidRDefault="00E87FDD" w:rsidP="00E87FDD">
      <w:pPr>
        <w:rPr>
          <w:lang w:val="en-US"/>
        </w:rPr>
      </w:pPr>
      <w:proofErr w:type="spellStart"/>
      <w:proofErr w:type="gramStart"/>
      <w:r w:rsidRPr="00587077">
        <w:rPr>
          <w:b/>
          <w:lang w:val="en-US"/>
        </w:rPr>
        <w:t>Problema</w:t>
      </w:r>
      <w:proofErr w:type="spellEnd"/>
      <w:r w:rsidRPr="00587077">
        <w:rPr>
          <w:b/>
          <w:lang w:val="en-US"/>
        </w:rPr>
        <w:t xml:space="preserve"> </w:t>
      </w:r>
      <w:r w:rsidRPr="00587077">
        <w:rPr>
          <w:lang w:val="en-US"/>
        </w:rPr>
        <w:t>:</w:t>
      </w:r>
      <w:proofErr w:type="gramEnd"/>
      <w:r w:rsidRPr="00587077">
        <w:rPr>
          <w:lang w:val="en-US"/>
        </w:rPr>
        <w:t xml:space="preserve"> “An error occurred: Failed to open device in SAM-BA mode” </w:t>
      </w:r>
    </w:p>
    <w:p w14:paraId="13653AAA" w14:textId="77777777" w:rsidR="00E87FDD" w:rsidRDefault="00E87FDD" w:rsidP="00E87FDD">
      <w:r w:rsidRPr="00595803">
        <w:rPr>
          <w:b/>
        </w:rPr>
        <w:t>Solución</w:t>
      </w:r>
      <w:r>
        <w:t xml:space="preserve">:    </w:t>
      </w:r>
    </w:p>
    <w:p w14:paraId="2D883E69" w14:textId="77777777" w:rsidR="00E87FDD" w:rsidRDefault="00E87FDD" w:rsidP="00E87FDD">
      <w:pPr>
        <w:numPr>
          <w:ilvl w:val="0"/>
          <w:numId w:val="12"/>
        </w:numPr>
        <w:rPr>
          <w:lang w:val="es-ES"/>
        </w:rPr>
      </w:pPr>
      <w:r>
        <w:rPr>
          <w:lang w:val="es-ES"/>
        </w:rPr>
        <w:t xml:space="preserve">sudo </w:t>
      </w:r>
      <w:proofErr w:type="spellStart"/>
      <w:r>
        <w:rPr>
          <w:lang w:val="es-ES"/>
        </w:rPr>
        <w:t>modprobe</w:t>
      </w:r>
      <w:proofErr w:type="spellEnd"/>
      <w:r>
        <w:rPr>
          <w:lang w:val="es-ES"/>
        </w:rPr>
        <w:t xml:space="preserve"> </w:t>
      </w:r>
      <w:proofErr w:type="spellStart"/>
      <w:r>
        <w:rPr>
          <w:lang w:val="es-ES"/>
        </w:rPr>
        <w:t>cdc_acm</w:t>
      </w:r>
      <w:proofErr w:type="spellEnd"/>
    </w:p>
    <w:p w14:paraId="5ECF13E4" w14:textId="77777777" w:rsidR="00E87FDD" w:rsidRDefault="00E87FDD" w:rsidP="00E87FDD">
      <w:pPr>
        <w:numPr>
          <w:ilvl w:val="0"/>
          <w:numId w:val="12"/>
        </w:numPr>
        <w:rPr>
          <w:lang w:val="es-ES"/>
        </w:rPr>
      </w:pPr>
      <w:r>
        <w:rPr>
          <w:lang w:val="es-ES"/>
        </w:rPr>
        <w:t>Resetear Shell</w:t>
      </w:r>
    </w:p>
    <w:p w14:paraId="493AF230" w14:textId="77777777" w:rsidR="00E87FDD" w:rsidRPr="00B313B0" w:rsidRDefault="00E87FDD" w:rsidP="00E87FDD">
      <w:pPr>
        <w:numPr>
          <w:ilvl w:val="0"/>
          <w:numId w:val="12"/>
        </w:numPr>
        <w:rPr>
          <w:lang w:val="en-US"/>
        </w:rPr>
      </w:pPr>
      <w:proofErr w:type="spellStart"/>
      <w:r w:rsidRPr="00B313B0">
        <w:rPr>
          <w:lang w:val="en-US"/>
        </w:rPr>
        <w:t>sudo</w:t>
      </w:r>
      <w:proofErr w:type="spellEnd"/>
      <w:r w:rsidRPr="00B313B0">
        <w:rPr>
          <w:lang w:val="en-US"/>
        </w:rPr>
        <w:t xml:space="preserve"> </w:t>
      </w:r>
      <w:proofErr w:type="spellStart"/>
      <w:r w:rsidRPr="00B313B0">
        <w:rPr>
          <w:lang w:val="en-US"/>
        </w:rPr>
        <w:t>rmmod</w:t>
      </w:r>
      <w:proofErr w:type="spellEnd"/>
      <w:r w:rsidRPr="00B313B0">
        <w:rPr>
          <w:lang w:val="en-US"/>
        </w:rPr>
        <w:t xml:space="preserve"> </w:t>
      </w:r>
      <w:proofErr w:type="spellStart"/>
      <w:r w:rsidRPr="00B313B0">
        <w:rPr>
          <w:lang w:val="en-US"/>
        </w:rPr>
        <w:t>cdc_acm</w:t>
      </w:r>
      <w:proofErr w:type="spellEnd"/>
    </w:p>
    <w:p w14:paraId="7569E58A" w14:textId="77777777" w:rsidR="00E87FDD" w:rsidRPr="00B313B0" w:rsidRDefault="00E87FDD" w:rsidP="00E87FDD">
      <w:pPr>
        <w:numPr>
          <w:ilvl w:val="0"/>
          <w:numId w:val="12"/>
        </w:numPr>
        <w:rPr>
          <w:lang w:val="en-US"/>
        </w:rPr>
      </w:pPr>
      <w:proofErr w:type="spellStart"/>
      <w:r w:rsidRPr="00B313B0">
        <w:rPr>
          <w:lang w:val="en-US"/>
        </w:rPr>
        <w:t>sudo</w:t>
      </w:r>
      <w:proofErr w:type="spellEnd"/>
      <w:r w:rsidRPr="00B313B0">
        <w:rPr>
          <w:lang w:val="en-US"/>
        </w:rPr>
        <w:t xml:space="preserve"> -s</w:t>
      </w:r>
    </w:p>
    <w:p w14:paraId="7A97D19F" w14:textId="77777777" w:rsidR="00E87FDD" w:rsidRPr="00B313B0" w:rsidRDefault="00E87FDD" w:rsidP="00E87FDD">
      <w:pPr>
        <w:numPr>
          <w:ilvl w:val="0"/>
          <w:numId w:val="12"/>
        </w:numPr>
        <w:rPr>
          <w:lang w:val="es-ES"/>
        </w:rPr>
      </w:pPr>
      <w:r w:rsidRPr="00B313B0">
        <w:rPr>
          <w:lang w:val="es-ES"/>
        </w:rPr>
        <w:t>echo "" &gt;&gt; /</w:t>
      </w:r>
      <w:proofErr w:type="spellStart"/>
      <w:r w:rsidRPr="00B313B0">
        <w:rPr>
          <w:lang w:val="es-ES"/>
        </w:rPr>
        <w:t>etc</w:t>
      </w:r>
      <w:proofErr w:type="spellEnd"/>
      <w:r w:rsidRPr="00B313B0">
        <w:rPr>
          <w:lang w:val="es-ES"/>
        </w:rPr>
        <w:t>/</w:t>
      </w:r>
      <w:proofErr w:type="spellStart"/>
      <w:r w:rsidRPr="00B313B0">
        <w:rPr>
          <w:lang w:val="es-ES"/>
        </w:rPr>
        <w:t>modprobe.d</w:t>
      </w:r>
      <w:proofErr w:type="spellEnd"/>
      <w:r w:rsidRPr="00B313B0">
        <w:rPr>
          <w:lang w:val="es-ES"/>
        </w:rPr>
        <w:t>/</w:t>
      </w:r>
      <w:proofErr w:type="spellStart"/>
      <w:r w:rsidRPr="00B313B0">
        <w:rPr>
          <w:lang w:val="es-ES"/>
        </w:rPr>
        <w:t>blacklist.conf</w:t>
      </w:r>
      <w:proofErr w:type="spellEnd"/>
    </w:p>
    <w:p w14:paraId="2D51AF95" w14:textId="77777777" w:rsidR="00E87FDD" w:rsidRDefault="00E87FDD" w:rsidP="00E87FDD">
      <w:pPr>
        <w:numPr>
          <w:ilvl w:val="0"/>
          <w:numId w:val="12"/>
        </w:numPr>
        <w:rPr>
          <w:lang w:val="es-ES"/>
        </w:rPr>
      </w:pPr>
      <w:r w:rsidRPr="00B313B0">
        <w:rPr>
          <w:lang w:val="es-ES"/>
        </w:rPr>
        <w:t>echo "</w:t>
      </w:r>
      <w:proofErr w:type="spellStart"/>
      <w:r w:rsidRPr="00B313B0">
        <w:rPr>
          <w:lang w:val="es-ES"/>
        </w:rPr>
        <w:t>blacklist</w:t>
      </w:r>
      <w:proofErr w:type="spellEnd"/>
      <w:r w:rsidRPr="00B313B0">
        <w:rPr>
          <w:lang w:val="es-ES"/>
        </w:rPr>
        <w:t xml:space="preserve"> </w:t>
      </w:r>
      <w:proofErr w:type="spellStart"/>
      <w:r w:rsidRPr="00B313B0">
        <w:rPr>
          <w:lang w:val="es-ES"/>
        </w:rPr>
        <w:t>cdc_adm</w:t>
      </w:r>
      <w:proofErr w:type="spellEnd"/>
      <w:r w:rsidRPr="00B313B0">
        <w:rPr>
          <w:lang w:val="es-ES"/>
        </w:rPr>
        <w:t>" &gt;&gt; /</w:t>
      </w:r>
      <w:proofErr w:type="spellStart"/>
      <w:r w:rsidRPr="00B313B0">
        <w:rPr>
          <w:lang w:val="es-ES"/>
        </w:rPr>
        <w:t>etc</w:t>
      </w:r>
      <w:proofErr w:type="spellEnd"/>
      <w:r w:rsidRPr="00B313B0">
        <w:rPr>
          <w:lang w:val="es-ES"/>
        </w:rPr>
        <w:t>/</w:t>
      </w:r>
      <w:proofErr w:type="spellStart"/>
      <w:r w:rsidRPr="00B313B0">
        <w:rPr>
          <w:lang w:val="es-ES"/>
        </w:rPr>
        <w:t>modprobe.d</w:t>
      </w:r>
      <w:proofErr w:type="spellEnd"/>
      <w:r w:rsidRPr="00B313B0">
        <w:rPr>
          <w:lang w:val="es-ES"/>
        </w:rPr>
        <w:t>/</w:t>
      </w:r>
      <w:proofErr w:type="spellStart"/>
      <w:r w:rsidRPr="00B313B0">
        <w:rPr>
          <w:lang w:val="es-ES"/>
        </w:rPr>
        <w:t>blacklist.conf</w:t>
      </w:r>
      <w:proofErr w:type="spellEnd"/>
    </w:p>
    <w:p w14:paraId="31C9B37B" w14:textId="77777777" w:rsidR="00E87FDD" w:rsidRDefault="00E87FDD" w:rsidP="00E87FDD">
      <w:pPr>
        <w:pStyle w:val="Ttulo2"/>
        <w:rPr>
          <w:lang w:val="es-ES"/>
        </w:rPr>
      </w:pPr>
      <w:r>
        <w:rPr>
          <w:lang w:val="es-ES"/>
        </w:rPr>
        <w:lastRenderedPageBreak/>
        <w:t>Problema 3: Conexión USB</w:t>
      </w:r>
    </w:p>
    <w:p w14:paraId="21F7530C" w14:textId="77777777" w:rsidR="00E87FDD" w:rsidRPr="0037186E" w:rsidRDefault="00E87FDD" w:rsidP="00E87FDD">
      <w:pPr>
        <w:rPr>
          <w:lang w:val="es-ES"/>
        </w:rPr>
      </w:pPr>
      <w:r>
        <w:rPr>
          <w:b/>
        </w:rPr>
        <w:t xml:space="preserve">Problema: </w:t>
      </w:r>
      <w:r>
        <w:t>Driver USB no instalado para lejos</w:t>
      </w:r>
    </w:p>
    <w:p w14:paraId="2839B346" w14:textId="77777777" w:rsidR="00E87FDD" w:rsidRDefault="00E87FDD" w:rsidP="00E87FDD">
      <w:pPr>
        <w:rPr>
          <w:b/>
        </w:rPr>
      </w:pPr>
      <w:r>
        <w:rPr>
          <w:b/>
        </w:rPr>
        <w:t>Solución:</w:t>
      </w:r>
    </w:p>
    <w:p w14:paraId="489F5BF2" w14:textId="77777777" w:rsidR="00E87FDD" w:rsidRPr="00595803" w:rsidRDefault="00E87FDD" w:rsidP="00E87FDD">
      <w:pPr>
        <w:rPr>
          <w:b/>
        </w:rPr>
      </w:pPr>
    </w:p>
    <w:p w14:paraId="249732C0" w14:textId="77777777" w:rsidR="00E87FDD" w:rsidRPr="0037186E" w:rsidRDefault="00E87FDD" w:rsidP="00E87FDD">
      <w:pPr>
        <w:rPr>
          <w:lang w:val="es-ES"/>
        </w:rPr>
      </w:pPr>
    </w:p>
    <w:p w14:paraId="5782AF70" w14:textId="77777777" w:rsidR="00E87FDD" w:rsidRPr="00B313B0" w:rsidRDefault="00E87FDD" w:rsidP="00E87FDD">
      <w:pPr>
        <w:rPr>
          <w:lang w:val="es-ES"/>
        </w:rPr>
      </w:pPr>
    </w:p>
    <w:p w14:paraId="4B9144A9" w14:textId="77777777" w:rsidR="00E87FDD" w:rsidRPr="0037186E" w:rsidRDefault="00E87FDD" w:rsidP="00E87FDD"/>
    <w:p w14:paraId="7C7D48D6" w14:textId="77777777" w:rsidR="00B313B0" w:rsidRPr="0037186E" w:rsidRDefault="00B313B0" w:rsidP="00B313B0">
      <w:bookmarkStart w:id="64" w:name="_GoBack"/>
      <w:bookmarkEnd w:id="64"/>
    </w:p>
    <w:sectPr w:rsidR="00B313B0" w:rsidRPr="0037186E" w:rsidSect="00351F8D">
      <w:headerReference w:type="default" r:id="rId27"/>
      <w:footerReference w:type="default" r:id="rId28"/>
      <w:pgSz w:w="11906" w:h="16838" w:code="9"/>
      <w:pgMar w:top="2325" w:right="1418" w:bottom="1644" w:left="2552" w:header="1077" w:footer="79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7561B" w14:textId="77777777" w:rsidR="00BB470F" w:rsidRDefault="00BB470F">
      <w:r>
        <w:separator/>
      </w:r>
    </w:p>
  </w:endnote>
  <w:endnote w:type="continuationSeparator" w:id="0">
    <w:p w14:paraId="448B7785" w14:textId="77777777" w:rsidR="00BB470F" w:rsidRDefault="00BB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Neue Light">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ology">
    <w:altName w:val="Cambria"/>
    <w:panose1 w:val="00000000000000000000"/>
    <w:charset w:val="02"/>
    <w:family w:val="swiss"/>
    <w:notTrueType/>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TimesNewRomanPS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ACE6" w14:textId="77777777" w:rsidR="00E87FDD" w:rsidRDefault="00E87FDD" w:rsidP="00E45BA1">
    <w:pPr>
      <w:pStyle w:val="Piedepgina"/>
      <w:pBdr>
        <w:top w:val="single" w:sz="4" w:space="1"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21589" w14:textId="77777777" w:rsidR="00E87FDD" w:rsidRDefault="00E87FDD" w:rsidP="00E45BA1">
    <w:pPr>
      <w:pStyle w:val="Piedepgina"/>
      <w:pBdr>
        <w:top w:val="single" w:sz="4" w:space="1" w:color="auto"/>
      </w:pBdr>
      <w:jc w:val="center"/>
    </w:pPr>
    <w:r>
      <w:fldChar w:fldCharType="begin"/>
    </w:r>
    <w:r>
      <w:instrText xml:space="preserve"> PAGE   \* MERGEFORMAT </w:instrText>
    </w:r>
    <w:r>
      <w:fldChar w:fldCharType="separate"/>
    </w:r>
    <w:r>
      <w:rPr>
        <w:noProof/>
      </w:rPr>
      <w:t>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B03DC" w14:textId="77777777" w:rsidR="00E87FDD" w:rsidRPr="00E45BA1" w:rsidRDefault="00E87FDD" w:rsidP="00FF46C6">
    <w:pPr>
      <w:pStyle w:val="Piedepgina"/>
      <w:pBdr>
        <w:top w:val="single" w:sz="4" w:space="1" w:color="auto"/>
      </w:pBdr>
      <w:jc w:val="cente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alt="fondo al 5.jpg" style="position:absolute;left:0;text-align:left;margin-left:110.25pt;margin-top:-320.35pt;width:450.8pt;height:428.45pt;rotation:-1200502fd;z-index:-251646976;visibility:visible;mso-position-vertical-relative:line">
          <v:imagedata r:id="rId1" o:title=""/>
        </v:shape>
      </w:pict>
    </w:r>
    <w:r>
      <w:t xml:space="preserve">- </w:t>
    </w:r>
    <w:r>
      <w:fldChar w:fldCharType="begin"/>
    </w:r>
    <w:r>
      <w:instrText xml:space="preserve"> PAGE   \* MERGEFORMAT </w:instrText>
    </w:r>
    <w:r>
      <w:fldChar w:fldCharType="separate"/>
    </w:r>
    <w:r>
      <w:rPr>
        <w:noProof/>
      </w:rPr>
      <w:t>1</w:t>
    </w:r>
    <w:r>
      <w:rPr>
        <w:noProof/>
      </w:rP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AEF6" w14:textId="77777777" w:rsidR="002C4FDE" w:rsidRPr="00E45BA1" w:rsidRDefault="00BB470F" w:rsidP="00FF46C6">
    <w:pPr>
      <w:pStyle w:val="Piedepgina"/>
      <w:pBdr>
        <w:top w:val="single" w:sz="4" w:space="1" w:color="auto"/>
      </w:pBdr>
      <w:jc w:val="cente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alt="fondo al 5.jpg" style="position:absolute;left:0;text-align:left;margin-left:110.25pt;margin-top:-320.35pt;width:450.8pt;height:428.45pt;rotation:-1200502fd;z-index:-251655168;visibility:visible;mso-position-vertical-relative:line">
          <v:imagedata r:id="rId1" o:title=""/>
        </v:shape>
      </w:pict>
    </w:r>
    <w:r w:rsidR="002C4FDE">
      <w:t xml:space="preserve">- </w:t>
    </w:r>
    <w:r w:rsidR="002C4FDE">
      <w:fldChar w:fldCharType="begin"/>
    </w:r>
    <w:r w:rsidR="002C4FDE">
      <w:instrText xml:space="preserve"> PAGE   \* MERGEFORMAT </w:instrText>
    </w:r>
    <w:r w:rsidR="002C4FDE">
      <w:fldChar w:fldCharType="separate"/>
    </w:r>
    <w:r w:rsidR="00E87FDD">
      <w:rPr>
        <w:noProof/>
      </w:rPr>
      <w:t>56</w:t>
    </w:r>
    <w:r w:rsidR="002C4FDE">
      <w:rPr>
        <w:noProof/>
      </w:rPr>
      <w:fldChar w:fldCharType="end"/>
    </w:r>
    <w:r w:rsidR="002C4FD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844C4" w14:textId="77777777" w:rsidR="00BB470F" w:rsidRDefault="00BB470F">
      <w:r>
        <w:separator/>
      </w:r>
    </w:p>
  </w:footnote>
  <w:footnote w:type="continuationSeparator" w:id="0">
    <w:p w14:paraId="7C9DCFE3" w14:textId="77777777" w:rsidR="00BB470F" w:rsidRDefault="00BB4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F2F6C" w14:textId="77777777" w:rsidR="00E87FDD" w:rsidRDefault="00E87FDD" w:rsidP="00821087">
    <w:pPr>
      <w:pStyle w:val="Encabezado"/>
      <w:pBdr>
        <w:bottom w:val="single" w:sz="4" w:space="1" w:color="auto"/>
      </w:pBdr>
      <w:jc w:val="right"/>
      <w:rPr>
        <w:i/>
        <w:smallCaps/>
      </w:rPr>
    </w:pPr>
  </w:p>
  <w:p w14:paraId="0DDAF184" w14:textId="77777777" w:rsidR="00E87FDD" w:rsidRPr="00D43323" w:rsidRDefault="00E87FDD" w:rsidP="00D43323">
    <w:pPr>
      <w:pStyle w:val="Encabezado"/>
      <w:pBdr>
        <w:bottom w:val="single" w:sz="4" w:space="1" w:color="auto"/>
      </w:pBdr>
      <w:jc w:val="right"/>
      <w:rPr>
        <w:i/>
        <w:smallCap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24 Imagen" o:spid="_x0000_s2076" type="#_x0000_t75" alt="fondo al 5.jpg" style="position:absolute;left:0;text-align:left;margin-left:98.25pt;margin-top:361.1pt;width:450.9pt;height:428.6pt;rotation:-1200502fd;z-index:-251648000;visibility:visible;mso-position-vertical-relative:line">
          <v:imagedata r:id="rId1" o:title=""/>
        </v:shape>
      </w:pict>
    </w:r>
    <w:r w:rsidRPr="00D43323">
      <w:rPr>
        <w:i/>
        <w:smallCap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4059F" w14:textId="77777777" w:rsidR="00E87FDD" w:rsidRDefault="00E87FDD"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81" type="#_x0000_t202" style="position:absolute;left:0;text-align:left;margin-left:83.2pt;margin-top:-36.45pt;width:291.8pt;height:60.05pt;z-index:251673600" filled="f" stroked="f">
          <v:textbox style="mso-next-textbox:#_x0000_s2081">
            <w:txbxContent>
              <w:p w14:paraId="6C3092AF" w14:textId="77777777" w:rsidR="00E87FDD" w:rsidRPr="00CE0ABE" w:rsidRDefault="00E87FDD" w:rsidP="00623EE2">
                <w:pPr>
                  <w:spacing w:line="240" w:lineRule="auto"/>
                  <w:jc w:val="center"/>
                  <w:rPr>
                    <w:b/>
                    <w:lang w:val="es-ES"/>
                  </w:rPr>
                </w:pPr>
                <w:r w:rsidRPr="00CE0ABE">
                  <w:rPr>
                    <w:b/>
                    <w:lang w:val="es-ES"/>
                  </w:rPr>
                  <w:t>UNIVERSIDAD PONTIFICIA COMILLAS</w:t>
                </w:r>
              </w:p>
              <w:p w14:paraId="1E78438E" w14:textId="77777777" w:rsidR="00E87FDD" w:rsidRPr="00CE0ABE" w:rsidRDefault="00E87FDD" w:rsidP="00623EE2">
                <w:pPr>
                  <w:spacing w:line="240" w:lineRule="auto"/>
                  <w:jc w:val="center"/>
                  <w:rPr>
                    <w:smallCaps/>
                    <w:lang w:val="es-ES"/>
                  </w:rPr>
                </w:pPr>
                <w:r w:rsidRPr="00CE0ABE">
                  <w:rPr>
                    <w:smallCaps/>
                    <w:lang w:val="es-ES"/>
                  </w:rPr>
                  <w:t>Escuela Técnica Superior de Ingeniería (ICAI)</w:t>
                </w:r>
              </w:p>
              <w:p w14:paraId="06C45B5B" w14:textId="77777777" w:rsidR="00E87FDD" w:rsidRPr="00CE0ABE" w:rsidRDefault="00E87FDD" w:rsidP="00623EE2">
                <w:pPr>
                  <w:spacing w:line="240" w:lineRule="auto"/>
                  <w:jc w:val="center"/>
                  <w:rPr>
                    <w:smallCaps/>
                    <w:sz w:val="22"/>
                    <w:lang w:val="es-ES"/>
                  </w:rPr>
                </w:pPr>
                <w:r>
                  <w:rPr>
                    <w:smallCaps/>
                    <w:sz w:val="22"/>
                    <w:lang w:val="es-ES"/>
                  </w:rPr>
                  <w:t>Ingeniero Técnico Informático</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0" o:spid="_x0000_s2080" type="#_x0000_t75" style="position:absolute;left:0;text-align:left;margin-left:19pt;margin-top:-40.15pt;width:69.2pt;height:68.15pt;z-index:251672576;visibility:visible;mso-position-vertical-relative:line">
          <v:imagedata r:id="rId1" o:title=""/>
        </v:shape>
      </w:pict>
    </w:r>
  </w:p>
  <w:p w14:paraId="5ED873CF" w14:textId="77777777" w:rsidR="00E87FDD" w:rsidRPr="00D43323" w:rsidRDefault="00E87FDD" w:rsidP="00D43323">
    <w:pPr>
      <w:pStyle w:val="Encabezado"/>
      <w:pBdr>
        <w:bottom w:val="single" w:sz="4" w:space="1" w:color="auto"/>
      </w:pBdr>
      <w:jc w:val="right"/>
      <w:rPr>
        <w:i/>
        <w:smallCaps/>
      </w:rPr>
    </w:pPr>
    <w:r>
      <w:rPr>
        <w:noProof/>
        <w:lang w:val="es-ES"/>
      </w:rPr>
      <w:pict>
        <v:shape id="_x0000_s2082" type="#_x0000_t75" alt="fondo al 5.jpg" style="position:absolute;left:0;text-align:left;margin-left:98.25pt;margin-top:361.1pt;width:450.9pt;height:428.6pt;rotation:-1200502fd;z-index:-251641856;visibility:visible;mso-position-vertical-relative:line">
          <v:imagedata r:id="rId2" o:title=""/>
        </v:shape>
      </w:pict>
    </w:r>
    <w:r w:rsidRPr="00D43323">
      <w:rPr>
        <w:i/>
        <w:smallCaps/>
      </w:rPr>
      <w:t>Índice</w:t>
    </w:r>
    <w:r>
      <w:rPr>
        <w:i/>
        <w:smallCaps/>
      </w:rPr>
      <w:t xml:space="preserve"> de la memoria</w:t>
    </w:r>
    <w:r w:rsidRPr="00D43323">
      <w:rPr>
        <w:i/>
        <w:smallCap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A7B49" w14:textId="77777777" w:rsidR="00E87FDD" w:rsidRDefault="00E87FDD"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75" type="#_x0000_t202" style="position:absolute;left:0;text-align:left;margin-left:83.2pt;margin-top:-36.45pt;width:291.8pt;height:60.05pt;z-index:251667456" filled="f" stroked="f">
          <v:textbox style="mso-next-textbox:#_x0000_s2075">
            <w:txbxContent>
              <w:p w14:paraId="35F17173" w14:textId="77777777" w:rsidR="00E87FDD" w:rsidRPr="00CE0ABE" w:rsidRDefault="00E87FDD" w:rsidP="00623EE2">
                <w:pPr>
                  <w:spacing w:line="240" w:lineRule="auto"/>
                  <w:jc w:val="center"/>
                  <w:rPr>
                    <w:b/>
                    <w:lang w:val="es-ES"/>
                  </w:rPr>
                </w:pPr>
                <w:r w:rsidRPr="00CE0ABE">
                  <w:rPr>
                    <w:b/>
                    <w:lang w:val="es-ES"/>
                  </w:rPr>
                  <w:t>UNIVERSIDAD PONTIFICIA COMILLAS</w:t>
                </w:r>
              </w:p>
              <w:p w14:paraId="0A9A15E2" w14:textId="77777777" w:rsidR="00E87FDD" w:rsidRPr="00CE0ABE" w:rsidRDefault="00E87FDD" w:rsidP="00623EE2">
                <w:pPr>
                  <w:spacing w:line="240" w:lineRule="auto"/>
                  <w:jc w:val="center"/>
                  <w:rPr>
                    <w:smallCaps/>
                    <w:lang w:val="es-ES"/>
                  </w:rPr>
                </w:pPr>
                <w:r w:rsidRPr="00CE0ABE">
                  <w:rPr>
                    <w:smallCaps/>
                    <w:lang w:val="es-ES"/>
                  </w:rPr>
                  <w:t>Escuela Técnica Superior de Ingeniería (ICAI)</w:t>
                </w:r>
              </w:p>
              <w:p w14:paraId="54462F0E" w14:textId="77777777" w:rsidR="00E87FDD" w:rsidRPr="00CE0ABE" w:rsidRDefault="00E87FDD"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19pt;margin-top:-40.15pt;width:69.2pt;height:68.15pt;z-index:251666432;visibility:visible;mso-position-vertical-relative:line">
          <v:imagedata r:id="rId1" o:title=""/>
        </v:shape>
      </w:pict>
    </w:r>
  </w:p>
  <w:p w14:paraId="15E89F0D" w14:textId="77777777" w:rsidR="00E87FDD" w:rsidRPr="00D43323" w:rsidRDefault="00E87FDD" w:rsidP="00D43323">
    <w:pPr>
      <w:pStyle w:val="Encabezado"/>
      <w:pBdr>
        <w:bottom w:val="single" w:sz="4" w:space="1" w:color="auto"/>
      </w:pBdr>
      <w:jc w:val="right"/>
      <w:rPr>
        <w:i/>
        <w:smallCaps/>
      </w:rPr>
    </w:pPr>
    <w:r>
      <w:rPr>
        <w:noProof/>
        <w:lang w:val="es-ES"/>
      </w:rPr>
      <w:pict>
        <v:shape id="_x0000_s2079" type="#_x0000_t75" alt="fondo al 5.jpg" style="position:absolute;left:0;text-align:left;margin-left:98.25pt;margin-top:361.1pt;width:450.9pt;height:428.6pt;rotation:-1200502fd;z-index:-251644928;visibility:visible;mso-position-vertical-relative:line">
          <v:imagedata r:id="rId2" o:title=""/>
        </v:shape>
      </w:pict>
    </w:r>
    <w:r w:rsidRPr="00D43323">
      <w:rPr>
        <w:i/>
        <w:smallCaps/>
      </w:rPr>
      <w:t>Índice</w:t>
    </w:r>
    <w:r>
      <w:rPr>
        <w:i/>
        <w:smallCaps/>
      </w:rPr>
      <w:t xml:space="preserve"> de figuras</w:t>
    </w:r>
    <w:r w:rsidRPr="00D43323">
      <w:rPr>
        <w:i/>
        <w:smallCap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890DB" w14:textId="77777777" w:rsidR="00E87FDD" w:rsidRDefault="00E87FDD"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73" type="#_x0000_t202" style="position:absolute;left:0;text-align:left;margin-left:83.2pt;margin-top:-36.45pt;width:291.8pt;height:60.05pt;z-index:251665408" filled="f" stroked="f">
          <v:textbox style="mso-next-textbox:#_x0000_s2073">
            <w:txbxContent>
              <w:p w14:paraId="23880F85" w14:textId="77777777" w:rsidR="00E87FDD" w:rsidRPr="00CE0ABE" w:rsidRDefault="00E87FDD" w:rsidP="00623EE2">
                <w:pPr>
                  <w:spacing w:line="240" w:lineRule="auto"/>
                  <w:jc w:val="center"/>
                  <w:rPr>
                    <w:b/>
                    <w:lang w:val="es-ES"/>
                  </w:rPr>
                </w:pPr>
                <w:r w:rsidRPr="00CE0ABE">
                  <w:rPr>
                    <w:b/>
                    <w:lang w:val="es-ES"/>
                  </w:rPr>
                  <w:t>UNIVERSIDAD PONTIFICIA COMILLAS</w:t>
                </w:r>
              </w:p>
              <w:p w14:paraId="35C81637" w14:textId="77777777" w:rsidR="00E87FDD" w:rsidRPr="00CE0ABE" w:rsidRDefault="00E87FDD" w:rsidP="00623EE2">
                <w:pPr>
                  <w:spacing w:line="240" w:lineRule="auto"/>
                  <w:jc w:val="center"/>
                  <w:rPr>
                    <w:smallCaps/>
                    <w:lang w:val="es-ES"/>
                  </w:rPr>
                </w:pPr>
                <w:r w:rsidRPr="00CE0ABE">
                  <w:rPr>
                    <w:smallCaps/>
                    <w:lang w:val="es-ES"/>
                  </w:rPr>
                  <w:t>Escuela Técnica Superior de Ingeniería (ICAI)</w:t>
                </w:r>
              </w:p>
              <w:p w14:paraId="58091EF6" w14:textId="77777777" w:rsidR="00E87FDD" w:rsidRPr="00CE0ABE" w:rsidRDefault="00E87FDD"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19pt;margin-top:-40.15pt;width:69.2pt;height:68.15pt;z-index:251664384;visibility:visible;mso-position-vertical-relative:line">
          <v:imagedata r:id="rId1" o:title=""/>
        </v:shape>
      </w:pict>
    </w:r>
  </w:p>
  <w:p w14:paraId="10D9E42C" w14:textId="77777777" w:rsidR="00E87FDD" w:rsidRPr="00D43323" w:rsidRDefault="00E87FDD" w:rsidP="00821087">
    <w:pPr>
      <w:pStyle w:val="Encabezado"/>
      <w:pBdr>
        <w:bottom w:val="single" w:sz="4" w:space="1" w:color="auto"/>
      </w:pBdr>
      <w:jc w:val="right"/>
      <w:rPr>
        <w:i/>
        <w:smallCaps/>
        <w:sz w:val="22"/>
      </w:rPr>
    </w:pPr>
    <w:r>
      <w:rPr>
        <w:noProof/>
        <w:lang w:val="es-ES"/>
      </w:rPr>
      <w:pict>
        <v:shape id="_x0000_s2078" type="#_x0000_t75" alt="fondo al 5.jpg" style="position:absolute;left:0;text-align:left;margin-left:98.25pt;margin-top:361.1pt;width:450.9pt;height:428.6pt;rotation:-1200502fd;z-index:-251645952;visibility:visible;mso-position-vertical-relative:line">
          <v:imagedata r:id="rId2" o:title=""/>
        </v:shape>
      </w:pict>
    </w:r>
    <w:r>
      <w:fldChar w:fldCharType="begin"/>
    </w:r>
    <w:r>
      <w:instrText xml:space="preserve"> STYLEREF Título\l  \* MERGEFORMAT </w:instrText>
    </w:r>
    <w:r>
      <w:fldChar w:fldCharType="separate"/>
    </w:r>
    <w:r>
      <w:rPr>
        <w:noProof/>
      </w:rPr>
      <w:t>Memoria</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8C438" w14:textId="77777777" w:rsidR="002C4FDE" w:rsidRDefault="00BB470F"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55" type="#_x0000_t202" style="position:absolute;left:0;text-align:left;margin-left:83.2pt;margin-top:-36.45pt;width:291.8pt;height:60.05pt;z-index:251655168" filled="f" stroked="f">
          <v:textbox style="mso-next-textbox:#_x0000_s2055">
            <w:txbxContent>
              <w:p w14:paraId="7D03D79D" w14:textId="77777777" w:rsidR="002C4FDE" w:rsidRPr="00CE0ABE" w:rsidRDefault="002C4FDE" w:rsidP="00623EE2">
                <w:pPr>
                  <w:spacing w:line="240" w:lineRule="auto"/>
                  <w:jc w:val="center"/>
                  <w:rPr>
                    <w:b/>
                    <w:lang w:val="es-ES"/>
                  </w:rPr>
                </w:pPr>
                <w:r w:rsidRPr="00CE0ABE">
                  <w:rPr>
                    <w:b/>
                    <w:lang w:val="es-ES"/>
                  </w:rPr>
                  <w:t>UNIVERSIDAD PONTIFICIA COMILLAS</w:t>
                </w:r>
              </w:p>
              <w:p w14:paraId="177396C7" w14:textId="77777777" w:rsidR="002C4FDE" w:rsidRPr="00CE0ABE" w:rsidRDefault="002C4FDE" w:rsidP="00623EE2">
                <w:pPr>
                  <w:spacing w:line="240" w:lineRule="auto"/>
                  <w:jc w:val="center"/>
                  <w:rPr>
                    <w:smallCaps/>
                    <w:lang w:val="es-ES"/>
                  </w:rPr>
                </w:pPr>
                <w:r w:rsidRPr="00CE0ABE">
                  <w:rPr>
                    <w:smallCaps/>
                    <w:lang w:val="es-ES"/>
                  </w:rPr>
                  <w:t>Escuela Técnica Superior de Ingeniería (ICAI)</w:t>
                </w:r>
              </w:p>
              <w:p w14:paraId="486C1201" w14:textId="77777777" w:rsidR="002C4FDE" w:rsidRPr="00CE0ABE" w:rsidRDefault="002C4FDE"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9pt;margin-top:-40.15pt;width:69.2pt;height:68.15pt;z-index:251654144;visibility:visible;mso-position-vertical-relative:line">
          <v:imagedata r:id="rId1" o:title=""/>
        </v:shape>
      </w:pict>
    </w:r>
  </w:p>
  <w:p w14:paraId="244C6718" w14:textId="77777777" w:rsidR="002C4FDE" w:rsidRPr="00D43323" w:rsidRDefault="00BB470F" w:rsidP="00821087">
    <w:pPr>
      <w:pStyle w:val="Encabezado"/>
      <w:pBdr>
        <w:bottom w:val="single" w:sz="4" w:space="1" w:color="auto"/>
      </w:pBdr>
      <w:jc w:val="right"/>
      <w:rPr>
        <w:i/>
        <w:smallCaps/>
        <w:sz w:val="22"/>
      </w:rPr>
    </w:pPr>
    <w:r>
      <w:rPr>
        <w:noProof/>
        <w:lang w:val="es-ES"/>
      </w:rPr>
      <w:pict>
        <v:shape id="_x0000_s2057" type="#_x0000_t75" alt="fondo al 5.jpg" style="position:absolute;left:0;text-align:left;margin-left:98.25pt;margin-top:361.1pt;width:450.9pt;height:428.6pt;rotation:-1200502fd;z-index:-251654144;visibility:visible;mso-position-vertical-relative:line">
          <v:imagedata r:id="rId2" o:title=""/>
        </v:shape>
      </w:pict>
    </w:r>
    <w:r>
      <w:fldChar w:fldCharType="begin"/>
    </w:r>
    <w:r>
      <w:instrText xml:space="preserve"> STYLEREF Título\l  \* MERGEFORMAT </w:instrText>
    </w:r>
    <w:r>
      <w:fldChar w:fldCharType="separate"/>
    </w:r>
    <w:r w:rsidR="00E87FDD" w:rsidRPr="00E87FDD">
      <w:rPr>
        <w:b/>
        <w:bCs/>
        <w:noProof/>
        <w:lang w:val="es-ES"/>
      </w:rPr>
      <w:t>El</w:t>
    </w:r>
    <w:r w:rsidR="00E87FDD">
      <w:rPr>
        <w:noProof/>
      </w:rPr>
      <w:t xml:space="preserve"> Problema</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43F"/>
    <w:multiLevelType w:val="hybridMultilevel"/>
    <w:tmpl w:val="DFDE0B5E"/>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896172"/>
    <w:multiLevelType w:val="hybridMultilevel"/>
    <w:tmpl w:val="ED5CA8F8"/>
    <w:lvl w:ilvl="0" w:tplc="E77E551E">
      <w:start w:val="1"/>
      <w:numFmt w:val="decimal"/>
      <w:lvlText w:val="[%1] "/>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030C0478"/>
    <w:multiLevelType w:val="hybridMultilevel"/>
    <w:tmpl w:val="0D3C045E"/>
    <w:lvl w:ilvl="0" w:tplc="5C3286A6">
      <w:start w:val="1970"/>
      <w:numFmt w:val="bullet"/>
      <w:lvlText w:val="-"/>
      <w:lvlJc w:val="left"/>
      <w:pPr>
        <w:ind w:left="1843" w:hanging="360"/>
      </w:pPr>
      <w:rPr>
        <w:rFonts w:ascii="Helvetica Neue Light" w:eastAsia="Times New Roman" w:hAnsi="Helvetica Neue Light" w:cs="Helvetica" w:hint="default"/>
      </w:rPr>
    </w:lvl>
    <w:lvl w:ilvl="1" w:tplc="0C0A0003" w:tentative="1">
      <w:start w:val="1"/>
      <w:numFmt w:val="bullet"/>
      <w:lvlText w:val="o"/>
      <w:lvlJc w:val="left"/>
      <w:pPr>
        <w:ind w:left="2563" w:hanging="360"/>
      </w:pPr>
      <w:rPr>
        <w:rFonts w:ascii="Courier New" w:hAnsi="Courier New" w:cs="Courier New" w:hint="default"/>
      </w:rPr>
    </w:lvl>
    <w:lvl w:ilvl="2" w:tplc="0C0A0005" w:tentative="1">
      <w:start w:val="1"/>
      <w:numFmt w:val="bullet"/>
      <w:lvlText w:val=""/>
      <w:lvlJc w:val="left"/>
      <w:pPr>
        <w:ind w:left="3283" w:hanging="360"/>
      </w:pPr>
      <w:rPr>
        <w:rFonts w:ascii="Wingdings" w:hAnsi="Wingdings" w:hint="default"/>
      </w:rPr>
    </w:lvl>
    <w:lvl w:ilvl="3" w:tplc="0C0A0001" w:tentative="1">
      <w:start w:val="1"/>
      <w:numFmt w:val="bullet"/>
      <w:lvlText w:val=""/>
      <w:lvlJc w:val="left"/>
      <w:pPr>
        <w:ind w:left="4003" w:hanging="360"/>
      </w:pPr>
      <w:rPr>
        <w:rFonts w:ascii="Symbol" w:hAnsi="Symbol" w:hint="default"/>
      </w:rPr>
    </w:lvl>
    <w:lvl w:ilvl="4" w:tplc="0C0A0003" w:tentative="1">
      <w:start w:val="1"/>
      <w:numFmt w:val="bullet"/>
      <w:lvlText w:val="o"/>
      <w:lvlJc w:val="left"/>
      <w:pPr>
        <w:ind w:left="4723" w:hanging="360"/>
      </w:pPr>
      <w:rPr>
        <w:rFonts w:ascii="Courier New" w:hAnsi="Courier New" w:cs="Courier New" w:hint="default"/>
      </w:rPr>
    </w:lvl>
    <w:lvl w:ilvl="5" w:tplc="0C0A0005" w:tentative="1">
      <w:start w:val="1"/>
      <w:numFmt w:val="bullet"/>
      <w:lvlText w:val=""/>
      <w:lvlJc w:val="left"/>
      <w:pPr>
        <w:ind w:left="5443" w:hanging="360"/>
      </w:pPr>
      <w:rPr>
        <w:rFonts w:ascii="Wingdings" w:hAnsi="Wingdings" w:hint="default"/>
      </w:rPr>
    </w:lvl>
    <w:lvl w:ilvl="6" w:tplc="0C0A0001" w:tentative="1">
      <w:start w:val="1"/>
      <w:numFmt w:val="bullet"/>
      <w:lvlText w:val=""/>
      <w:lvlJc w:val="left"/>
      <w:pPr>
        <w:ind w:left="6163" w:hanging="360"/>
      </w:pPr>
      <w:rPr>
        <w:rFonts w:ascii="Symbol" w:hAnsi="Symbol" w:hint="default"/>
      </w:rPr>
    </w:lvl>
    <w:lvl w:ilvl="7" w:tplc="0C0A0003" w:tentative="1">
      <w:start w:val="1"/>
      <w:numFmt w:val="bullet"/>
      <w:lvlText w:val="o"/>
      <w:lvlJc w:val="left"/>
      <w:pPr>
        <w:ind w:left="6883" w:hanging="360"/>
      </w:pPr>
      <w:rPr>
        <w:rFonts w:ascii="Courier New" w:hAnsi="Courier New" w:cs="Courier New" w:hint="default"/>
      </w:rPr>
    </w:lvl>
    <w:lvl w:ilvl="8" w:tplc="0C0A0005" w:tentative="1">
      <w:start w:val="1"/>
      <w:numFmt w:val="bullet"/>
      <w:lvlText w:val=""/>
      <w:lvlJc w:val="left"/>
      <w:pPr>
        <w:ind w:left="7603" w:hanging="360"/>
      </w:pPr>
      <w:rPr>
        <w:rFonts w:ascii="Wingdings" w:hAnsi="Wingdings" w:hint="default"/>
      </w:rPr>
    </w:lvl>
  </w:abstractNum>
  <w:abstractNum w:abstractNumId="3">
    <w:nsid w:val="17C7515F"/>
    <w:multiLevelType w:val="hybridMultilevel"/>
    <w:tmpl w:val="ED64B19E"/>
    <w:lvl w:ilvl="0" w:tplc="57BC47D4">
      <w:start w:val="1"/>
      <w:numFmt w:val="decimal"/>
      <w:lvlText w:val="[%1] "/>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FA0D83"/>
    <w:multiLevelType w:val="multilevel"/>
    <w:tmpl w:val="AAA88302"/>
    <w:lvl w:ilvl="0">
      <w:start w:val="1"/>
      <w:numFmt w:val="upperRoman"/>
      <w:pStyle w:val="Ttulo"/>
      <w:lvlText w:val="Parte %1"/>
      <w:lvlJc w:val="left"/>
      <w:pPr>
        <w:tabs>
          <w:tab w:val="num" w:pos="1800"/>
        </w:tabs>
      </w:pPr>
      <w:rPr>
        <w:rFonts w:cs="Times New Roman" w:hint="default"/>
      </w:rPr>
    </w:lvl>
    <w:lvl w:ilvl="1">
      <w:start w:val="1"/>
      <w:numFmt w:val="decimal"/>
      <w:pStyle w:val="Ttulo1"/>
      <w:lvlText w:val="Capítulo %2"/>
      <w:lvlJc w:val="left"/>
      <w:pPr>
        <w:tabs>
          <w:tab w:val="num" w:pos="2160"/>
        </w:tabs>
      </w:pPr>
      <w:rPr>
        <w:rFonts w:cs="Times New Roman" w:hint="default"/>
      </w:rPr>
    </w:lvl>
    <w:lvl w:ilvl="2">
      <w:start w:val="1"/>
      <w:numFmt w:val="decimal"/>
      <w:pStyle w:val="Ttulo2"/>
      <w:lvlText w:val="%2.%3"/>
      <w:lvlJc w:val="left"/>
      <w:pPr>
        <w:tabs>
          <w:tab w:val="num" w:pos="360"/>
        </w:tabs>
      </w:pPr>
      <w:rPr>
        <w:rFonts w:cs="Times New Roman" w:hint="default"/>
      </w:rPr>
    </w:lvl>
    <w:lvl w:ilvl="3">
      <w:start w:val="1"/>
      <w:numFmt w:val="decimal"/>
      <w:pStyle w:val="Ttulo3"/>
      <w:suff w:val="space"/>
      <w:lvlText w:val="%2.%3.%4"/>
      <w:lvlJc w:val="left"/>
      <w:rPr>
        <w:rFonts w:cs="Times New Roman" w:hint="default"/>
      </w:rPr>
    </w:lvl>
    <w:lvl w:ilvl="4">
      <w:start w:val="1"/>
      <w:numFmt w:val="decimal"/>
      <w:pStyle w:val="Ttulo4"/>
      <w:suff w:val="space"/>
      <w:lvlText w:val="%2.%3.%4.%5"/>
      <w:lvlJc w:val="left"/>
      <w:rPr>
        <w:rFonts w:cs="Times New Roman" w:hint="default"/>
        <w:i/>
      </w:rPr>
    </w:lvl>
    <w:lvl w:ilvl="5">
      <w:start w:val="1"/>
      <w:numFmt w:val="decimal"/>
      <w:pStyle w:val="Ttulo5"/>
      <w:suff w:val="space"/>
      <w:lvlText w:val="%2.%3.%4.%5.%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5">
    <w:nsid w:val="20CC6019"/>
    <w:multiLevelType w:val="hybridMultilevel"/>
    <w:tmpl w:val="F29C1150"/>
    <w:lvl w:ilvl="0" w:tplc="BA8CFFC0">
      <w:start w:val="1"/>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26D5748A"/>
    <w:multiLevelType w:val="hybridMultilevel"/>
    <w:tmpl w:val="B596C4B4"/>
    <w:lvl w:ilvl="0" w:tplc="48CE84B6">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2F2440CB"/>
    <w:multiLevelType w:val="hybridMultilevel"/>
    <w:tmpl w:val="DF3481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3614BD7"/>
    <w:multiLevelType w:val="hybridMultilevel"/>
    <w:tmpl w:val="BEEE54C8"/>
    <w:lvl w:ilvl="0" w:tplc="FD8456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33742ACA"/>
    <w:multiLevelType w:val="hybridMultilevel"/>
    <w:tmpl w:val="61962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nsid w:val="37DA7363"/>
    <w:multiLevelType w:val="hybridMultilevel"/>
    <w:tmpl w:val="D204725E"/>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1AD5720"/>
    <w:multiLevelType w:val="hybridMultilevel"/>
    <w:tmpl w:val="051EC10A"/>
    <w:lvl w:ilvl="0" w:tplc="1506C63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4B1E08B6"/>
    <w:multiLevelType w:val="hybridMultilevel"/>
    <w:tmpl w:val="61962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52A00466"/>
    <w:multiLevelType w:val="hybridMultilevel"/>
    <w:tmpl w:val="7A22F9F8"/>
    <w:lvl w:ilvl="0" w:tplc="973C5EF0">
      <w:start w:val="1970"/>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620946BF"/>
    <w:multiLevelType w:val="hybridMultilevel"/>
    <w:tmpl w:val="DF102010"/>
    <w:lvl w:ilvl="0" w:tplc="24A2AD2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64956422"/>
    <w:multiLevelType w:val="hybridMultilevel"/>
    <w:tmpl w:val="78FA8FF0"/>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9744A56"/>
    <w:multiLevelType w:val="hybridMultilevel"/>
    <w:tmpl w:val="4A5C1A2E"/>
    <w:lvl w:ilvl="0" w:tplc="040A0001">
      <w:start w:val="1"/>
      <w:numFmt w:val="bullet"/>
      <w:lvlText w:val="-"/>
      <w:lvlJc w:val="left"/>
      <w:pPr>
        <w:ind w:left="848" w:hanging="360"/>
      </w:pPr>
      <w:rPr>
        <w:rFonts w:ascii="Times New Roman" w:hAnsi="Times New Roman" w:hint="default"/>
      </w:rPr>
    </w:lvl>
    <w:lvl w:ilvl="1" w:tplc="040A0003" w:tentative="1">
      <w:start w:val="1"/>
      <w:numFmt w:val="bullet"/>
      <w:lvlText w:val="o"/>
      <w:lvlJc w:val="left"/>
      <w:pPr>
        <w:ind w:left="1568" w:hanging="360"/>
      </w:pPr>
      <w:rPr>
        <w:rFonts w:ascii="Courier New" w:hAnsi="Courier New" w:hint="default"/>
      </w:rPr>
    </w:lvl>
    <w:lvl w:ilvl="2" w:tplc="040A0005" w:tentative="1">
      <w:start w:val="1"/>
      <w:numFmt w:val="bullet"/>
      <w:lvlText w:val=""/>
      <w:lvlJc w:val="left"/>
      <w:pPr>
        <w:ind w:left="2288" w:hanging="360"/>
      </w:pPr>
      <w:rPr>
        <w:rFonts w:ascii="Wingdings" w:hAnsi="Wingdings" w:hint="default"/>
      </w:rPr>
    </w:lvl>
    <w:lvl w:ilvl="3" w:tplc="040A0001" w:tentative="1">
      <w:start w:val="1"/>
      <w:numFmt w:val="bullet"/>
      <w:lvlText w:val=""/>
      <w:lvlJc w:val="left"/>
      <w:pPr>
        <w:ind w:left="3008" w:hanging="360"/>
      </w:pPr>
      <w:rPr>
        <w:rFonts w:ascii="Symbol" w:hAnsi="Symbol" w:hint="default"/>
      </w:rPr>
    </w:lvl>
    <w:lvl w:ilvl="4" w:tplc="040A0003" w:tentative="1">
      <w:start w:val="1"/>
      <w:numFmt w:val="bullet"/>
      <w:lvlText w:val="o"/>
      <w:lvlJc w:val="left"/>
      <w:pPr>
        <w:ind w:left="3728" w:hanging="360"/>
      </w:pPr>
      <w:rPr>
        <w:rFonts w:ascii="Courier New" w:hAnsi="Courier New" w:hint="default"/>
      </w:rPr>
    </w:lvl>
    <w:lvl w:ilvl="5" w:tplc="040A0005" w:tentative="1">
      <w:start w:val="1"/>
      <w:numFmt w:val="bullet"/>
      <w:lvlText w:val=""/>
      <w:lvlJc w:val="left"/>
      <w:pPr>
        <w:ind w:left="4448" w:hanging="360"/>
      </w:pPr>
      <w:rPr>
        <w:rFonts w:ascii="Wingdings" w:hAnsi="Wingdings" w:hint="default"/>
      </w:rPr>
    </w:lvl>
    <w:lvl w:ilvl="6" w:tplc="040A0001" w:tentative="1">
      <w:start w:val="1"/>
      <w:numFmt w:val="bullet"/>
      <w:lvlText w:val=""/>
      <w:lvlJc w:val="left"/>
      <w:pPr>
        <w:ind w:left="5168" w:hanging="360"/>
      </w:pPr>
      <w:rPr>
        <w:rFonts w:ascii="Symbol" w:hAnsi="Symbol" w:hint="default"/>
      </w:rPr>
    </w:lvl>
    <w:lvl w:ilvl="7" w:tplc="040A0003" w:tentative="1">
      <w:start w:val="1"/>
      <w:numFmt w:val="bullet"/>
      <w:lvlText w:val="o"/>
      <w:lvlJc w:val="left"/>
      <w:pPr>
        <w:ind w:left="5888" w:hanging="360"/>
      </w:pPr>
      <w:rPr>
        <w:rFonts w:ascii="Courier New" w:hAnsi="Courier New" w:hint="default"/>
      </w:rPr>
    </w:lvl>
    <w:lvl w:ilvl="8" w:tplc="040A0005" w:tentative="1">
      <w:start w:val="1"/>
      <w:numFmt w:val="bullet"/>
      <w:lvlText w:val=""/>
      <w:lvlJc w:val="left"/>
      <w:pPr>
        <w:ind w:left="6608" w:hanging="360"/>
      </w:pPr>
      <w:rPr>
        <w:rFonts w:ascii="Wingdings" w:hAnsi="Wingdings" w:hint="default"/>
      </w:rPr>
    </w:lvl>
  </w:abstractNum>
  <w:abstractNum w:abstractNumId="17">
    <w:nsid w:val="70D32276"/>
    <w:multiLevelType w:val="hybridMultilevel"/>
    <w:tmpl w:val="289E7A1E"/>
    <w:lvl w:ilvl="0" w:tplc="20165826">
      <w:start w:val="1970"/>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9">
    <w:nsid w:val="7ED332EB"/>
    <w:multiLevelType w:val="hybridMultilevel"/>
    <w:tmpl w:val="5C4AF89A"/>
    <w:lvl w:ilvl="0" w:tplc="00000001">
      <w:start w:val="1"/>
      <w:numFmt w:val="upperRoman"/>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4"/>
  </w:num>
  <w:num w:numId="2">
    <w:abstractNumId w:val="18"/>
  </w:num>
  <w:num w:numId="3">
    <w:abstractNumId w:val="19"/>
  </w:num>
  <w:num w:numId="4">
    <w:abstractNumId w:val="16"/>
  </w:num>
  <w:num w:numId="5">
    <w:abstractNumId w:val="10"/>
  </w:num>
  <w:num w:numId="6">
    <w:abstractNumId w:val="7"/>
  </w:num>
  <w:num w:numId="7">
    <w:abstractNumId w:val="11"/>
  </w:num>
  <w:num w:numId="8">
    <w:abstractNumId w:val="5"/>
  </w:num>
  <w:num w:numId="9">
    <w:abstractNumId w:val="9"/>
  </w:num>
  <w:num w:numId="10">
    <w:abstractNumId w:val="12"/>
  </w:num>
  <w:num w:numId="11">
    <w:abstractNumId w:val="3"/>
  </w:num>
  <w:num w:numId="12">
    <w:abstractNumId w:val="1"/>
  </w:num>
  <w:num w:numId="13">
    <w:abstractNumId w:val="14"/>
  </w:num>
  <w:num w:numId="14">
    <w:abstractNumId w:val="6"/>
  </w:num>
  <w:num w:numId="15">
    <w:abstractNumId w:val="0"/>
  </w:num>
  <w:num w:numId="16">
    <w:abstractNumId w:val="8"/>
  </w:num>
  <w:num w:numId="17">
    <w:abstractNumId w:val="15"/>
  </w:num>
  <w:num w:numId="18">
    <w:abstractNumId w:val="17"/>
  </w:num>
  <w:num w:numId="19">
    <w:abstractNumId w:val="2"/>
  </w:num>
  <w:num w:numId="2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proofState w:spelling="clean" w:grammar="clean"/>
  <w:attachedTemplate r:id="rId1"/>
  <w:doNotTrackMoves/>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8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360BA"/>
    <w:rsid w:val="00000DFA"/>
    <w:rsid w:val="000021B8"/>
    <w:rsid w:val="0000338A"/>
    <w:rsid w:val="00003B69"/>
    <w:rsid w:val="000077E3"/>
    <w:rsid w:val="0001245F"/>
    <w:rsid w:val="0001642B"/>
    <w:rsid w:val="00021621"/>
    <w:rsid w:val="00024575"/>
    <w:rsid w:val="000245B4"/>
    <w:rsid w:val="00026B2F"/>
    <w:rsid w:val="00034E60"/>
    <w:rsid w:val="0003554B"/>
    <w:rsid w:val="00041BC4"/>
    <w:rsid w:val="00042F5E"/>
    <w:rsid w:val="00043D95"/>
    <w:rsid w:val="00050444"/>
    <w:rsid w:val="00052F4F"/>
    <w:rsid w:val="00053F06"/>
    <w:rsid w:val="00054114"/>
    <w:rsid w:val="0005763C"/>
    <w:rsid w:val="000610B2"/>
    <w:rsid w:val="00062A09"/>
    <w:rsid w:val="0006600E"/>
    <w:rsid w:val="000715C3"/>
    <w:rsid w:val="0007262F"/>
    <w:rsid w:val="000736E0"/>
    <w:rsid w:val="00076E3F"/>
    <w:rsid w:val="00082D63"/>
    <w:rsid w:val="00084C75"/>
    <w:rsid w:val="00087C19"/>
    <w:rsid w:val="0009085D"/>
    <w:rsid w:val="000979BF"/>
    <w:rsid w:val="000A08A4"/>
    <w:rsid w:val="000A1F96"/>
    <w:rsid w:val="000A5AA0"/>
    <w:rsid w:val="000A6205"/>
    <w:rsid w:val="000A63F1"/>
    <w:rsid w:val="000B39F8"/>
    <w:rsid w:val="000B561A"/>
    <w:rsid w:val="000B588B"/>
    <w:rsid w:val="000B74CD"/>
    <w:rsid w:val="000B7DA0"/>
    <w:rsid w:val="000C0ED9"/>
    <w:rsid w:val="000C2AF6"/>
    <w:rsid w:val="000C39D7"/>
    <w:rsid w:val="000C3A37"/>
    <w:rsid w:val="000C4EC5"/>
    <w:rsid w:val="000C6862"/>
    <w:rsid w:val="000D220D"/>
    <w:rsid w:val="000D313C"/>
    <w:rsid w:val="000D3627"/>
    <w:rsid w:val="000D45B0"/>
    <w:rsid w:val="000D766D"/>
    <w:rsid w:val="000E214D"/>
    <w:rsid w:val="000E415F"/>
    <w:rsid w:val="000F3397"/>
    <w:rsid w:val="000F4BC3"/>
    <w:rsid w:val="000F7422"/>
    <w:rsid w:val="0010068D"/>
    <w:rsid w:val="0010354D"/>
    <w:rsid w:val="0010359B"/>
    <w:rsid w:val="00107924"/>
    <w:rsid w:val="00107F84"/>
    <w:rsid w:val="00113776"/>
    <w:rsid w:val="001153CE"/>
    <w:rsid w:val="001165DF"/>
    <w:rsid w:val="00117BE0"/>
    <w:rsid w:val="001251B3"/>
    <w:rsid w:val="00126411"/>
    <w:rsid w:val="001272E3"/>
    <w:rsid w:val="00127D83"/>
    <w:rsid w:val="001325A4"/>
    <w:rsid w:val="00134D81"/>
    <w:rsid w:val="00135242"/>
    <w:rsid w:val="0013588F"/>
    <w:rsid w:val="00141405"/>
    <w:rsid w:val="00141A81"/>
    <w:rsid w:val="001429FB"/>
    <w:rsid w:val="00145EF3"/>
    <w:rsid w:val="001535F0"/>
    <w:rsid w:val="00154D03"/>
    <w:rsid w:val="00155C52"/>
    <w:rsid w:val="00155D5E"/>
    <w:rsid w:val="00156CCC"/>
    <w:rsid w:val="0016004A"/>
    <w:rsid w:val="0016137B"/>
    <w:rsid w:val="00162CA8"/>
    <w:rsid w:val="00163B24"/>
    <w:rsid w:val="0016522E"/>
    <w:rsid w:val="00165915"/>
    <w:rsid w:val="00166749"/>
    <w:rsid w:val="001675CA"/>
    <w:rsid w:val="00167ED6"/>
    <w:rsid w:val="00170CCB"/>
    <w:rsid w:val="00171D74"/>
    <w:rsid w:val="00175044"/>
    <w:rsid w:val="00185AC2"/>
    <w:rsid w:val="001929AC"/>
    <w:rsid w:val="001A0B77"/>
    <w:rsid w:val="001A1D86"/>
    <w:rsid w:val="001A2EBE"/>
    <w:rsid w:val="001A385E"/>
    <w:rsid w:val="001A3C8D"/>
    <w:rsid w:val="001A4145"/>
    <w:rsid w:val="001A4FA4"/>
    <w:rsid w:val="001A756F"/>
    <w:rsid w:val="001B024B"/>
    <w:rsid w:val="001B1C84"/>
    <w:rsid w:val="001B42A1"/>
    <w:rsid w:val="001B48C3"/>
    <w:rsid w:val="001B4FB0"/>
    <w:rsid w:val="001B510C"/>
    <w:rsid w:val="001B5D78"/>
    <w:rsid w:val="001B61BF"/>
    <w:rsid w:val="001B676D"/>
    <w:rsid w:val="001B7C84"/>
    <w:rsid w:val="001C4C53"/>
    <w:rsid w:val="001C5B0C"/>
    <w:rsid w:val="001D1CDC"/>
    <w:rsid w:val="001D1FD3"/>
    <w:rsid w:val="001D6FFD"/>
    <w:rsid w:val="001E55BF"/>
    <w:rsid w:val="001E75F5"/>
    <w:rsid w:val="001F3196"/>
    <w:rsid w:val="001F41C1"/>
    <w:rsid w:val="001F5E72"/>
    <w:rsid w:val="00202400"/>
    <w:rsid w:val="00205737"/>
    <w:rsid w:val="002058D6"/>
    <w:rsid w:val="00213D51"/>
    <w:rsid w:val="002160BD"/>
    <w:rsid w:val="00216B3D"/>
    <w:rsid w:val="002173AD"/>
    <w:rsid w:val="00217939"/>
    <w:rsid w:val="00217C2F"/>
    <w:rsid w:val="00217F43"/>
    <w:rsid w:val="00220E12"/>
    <w:rsid w:val="00222A93"/>
    <w:rsid w:val="00222F4A"/>
    <w:rsid w:val="00225320"/>
    <w:rsid w:val="0022576E"/>
    <w:rsid w:val="002300D2"/>
    <w:rsid w:val="002303A9"/>
    <w:rsid w:val="002326EF"/>
    <w:rsid w:val="00237941"/>
    <w:rsid w:val="0024059C"/>
    <w:rsid w:val="002417C0"/>
    <w:rsid w:val="00242F37"/>
    <w:rsid w:val="00253B6E"/>
    <w:rsid w:val="00253C60"/>
    <w:rsid w:val="00254E63"/>
    <w:rsid w:val="0025633A"/>
    <w:rsid w:val="00256D48"/>
    <w:rsid w:val="00257804"/>
    <w:rsid w:val="00260E2F"/>
    <w:rsid w:val="00261C32"/>
    <w:rsid w:val="0026467F"/>
    <w:rsid w:val="00264A8C"/>
    <w:rsid w:val="00264D95"/>
    <w:rsid w:val="00265C63"/>
    <w:rsid w:val="002667BF"/>
    <w:rsid w:val="0026765D"/>
    <w:rsid w:val="00267BE2"/>
    <w:rsid w:val="00273CC1"/>
    <w:rsid w:val="00275AA9"/>
    <w:rsid w:val="00276751"/>
    <w:rsid w:val="002833B3"/>
    <w:rsid w:val="0028387E"/>
    <w:rsid w:val="002857E2"/>
    <w:rsid w:val="002874D2"/>
    <w:rsid w:val="002930EC"/>
    <w:rsid w:val="00293985"/>
    <w:rsid w:val="00297C6E"/>
    <w:rsid w:val="002A553B"/>
    <w:rsid w:val="002B316B"/>
    <w:rsid w:val="002B79B3"/>
    <w:rsid w:val="002C02ED"/>
    <w:rsid w:val="002C0501"/>
    <w:rsid w:val="002C06F7"/>
    <w:rsid w:val="002C143E"/>
    <w:rsid w:val="002C4FDE"/>
    <w:rsid w:val="002C72C3"/>
    <w:rsid w:val="002D4CD2"/>
    <w:rsid w:val="002E1200"/>
    <w:rsid w:val="002E2166"/>
    <w:rsid w:val="002E75CB"/>
    <w:rsid w:val="002F2650"/>
    <w:rsid w:val="002F2FBE"/>
    <w:rsid w:val="002F32F9"/>
    <w:rsid w:val="002F34CB"/>
    <w:rsid w:val="002F7E1B"/>
    <w:rsid w:val="00300E51"/>
    <w:rsid w:val="003026D4"/>
    <w:rsid w:val="003054F6"/>
    <w:rsid w:val="00306771"/>
    <w:rsid w:val="00311316"/>
    <w:rsid w:val="00311D27"/>
    <w:rsid w:val="00313487"/>
    <w:rsid w:val="0032107A"/>
    <w:rsid w:val="00321974"/>
    <w:rsid w:val="0032218F"/>
    <w:rsid w:val="003243C8"/>
    <w:rsid w:val="003264FE"/>
    <w:rsid w:val="003308E3"/>
    <w:rsid w:val="00332987"/>
    <w:rsid w:val="00333B6B"/>
    <w:rsid w:val="00334824"/>
    <w:rsid w:val="00340481"/>
    <w:rsid w:val="003424BA"/>
    <w:rsid w:val="00343AC0"/>
    <w:rsid w:val="00344339"/>
    <w:rsid w:val="003444AE"/>
    <w:rsid w:val="0034456C"/>
    <w:rsid w:val="00345295"/>
    <w:rsid w:val="00345574"/>
    <w:rsid w:val="00345CBF"/>
    <w:rsid w:val="0034733D"/>
    <w:rsid w:val="00351F8D"/>
    <w:rsid w:val="003554CF"/>
    <w:rsid w:val="003564B2"/>
    <w:rsid w:val="00360BC2"/>
    <w:rsid w:val="003616D2"/>
    <w:rsid w:val="00362B87"/>
    <w:rsid w:val="00365238"/>
    <w:rsid w:val="00370F83"/>
    <w:rsid w:val="0037186E"/>
    <w:rsid w:val="00375F9E"/>
    <w:rsid w:val="00376D8C"/>
    <w:rsid w:val="003814B7"/>
    <w:rsid w:val="00386187"/>
    <w:rsid w:val="00386478"/>
    <w:rsid w:val="00391BCA"/>
    <w:rsid w:val="00394BFC"/>
    <w:rsid w:val="003954BF"/>
    <w:rsid w:val="00395B80"/>
    <w:rsid w:val="0039649B"/>
    <w:rsid w:val="003A007F"/>
    <w:rsid w:val="003A0A76"/>
    <w:rsid w:val="003A3A10"/>
    <w:rsid w:val="003A457D"/>
    <w:rsid w:val="003A6A41"/>
    <w:rsid w:val="003A6AF8"/>
    <w:rsid w:val="003B0C70"/>
    <w:rsid w:val="003B20FF"/>
    <w:rsid w:val="003B4261"/>
    <w:rsid w:val="003B72D8"/>
    <w:rsid w:val="003B7FCD"/>
    <w:rsid w:val="003D2404"/>
    <w:rsid w:val="003D45F6"/>
    <w:rsid w:val="003D742E"/>
    <w:rsid w:val="003E031D"/>
    <w:rsid w:val="003E5305"/>
    <w:rsid w:val="003F16BA"/>
    <w:rsid w:val="003F3E85"/>
    <w:rsid w:val="003F73E4"/>
    <w:rsid w:val="003F743F"/>
    <w:rsid w:val="00400673"/>
    <w:rsid w:val="00400F59"/>
    <w:rsid w:val="00402488"/>
    <w:rsid w:val="00404713"/>
    <w:rsid w:val="00406126"/>
    <w:rsid w:val="0041011C"/>
    <w:rsid w:val="004103AA"/>
    <w:rsid w:val="00411F81"/>
    <w:rsid w:val="004134B4"/>
    <w:rsid w:val="0041403E"/>
    <w:rsid w:val="00414BF5"/>
    <w:rsid w:val="0041536A"/>
    <w:rsid w:val="00415467"/>
    <w:rsid w:val="00421304"/>
    <w:rsid w:val="00422C11"/>
    <w:rsid w:val="00423156"/>
    <w:rsid w:val="004233F5"/>
    <w:rsid w:val="004258ED"/>
    <w:rsid w:val="00432038"/>
    <w:rsid w:val="00432788"/>
    <w:rsid w:val="00432E85"/>
    <w:rsid w:val="004333CD"/>
    <w:rsid w:val="00434040"/>
    <w:rsid w:val="00434A32"/>
    <w:rsid w:val="0043652D"/>
    <w:rsid w:val="00437130"/>
    <w:rsid w:val="004378BD"/>
    <w:rsid w:val="004410CC"/>
    <w:rsid w:val="00443B88"/>
    <w:rsid w:val="004443F7"/>
    <w:rsid w:val="004444F2"/>
    <w:rsid w:val="00445C3D"/>
    <w:rsid w:val="00453278"/>
    <w:rsid w:val="00457E17"/>
    <w:rsid w:val="00461567"/>
    <w:rsid w:val="00462858"/>
    <w:rsid w:val="00462B60"/>
    <w:rsid w:val="004636FA"/>
    <w:rsid w:val="004643F4"/>
    <w:rsid w:val="00467318"/>
    <w:rsid w:val="00467468"/>
    <w:rsid w:val="004711AC"/>
    <w:rsid w:val="0047348D"/>
    <w:rsid w:val="004740D0"/>
    <w:rsid w:val="00475058"/>
    <w:rsid w:val="00475840"/>
    <w:rsid w:val="00476C6E"/>
    <w:rsid w:val="00481EAF"/>
    <w:rsid w:val="0048220F"/>
    <w:rsid w:val="00486585"/>
    <w:rsid w:val="00487D45"/>
    <w:rsid w:val="00487F4C"/>
    <w:rsid w:val="00490A9C"/>
    <w:rsid w:val="0049106F"/>
    <w:rsid w:val="00492602"/>
    <w:rsid w:val="00493981"/>
    <w:rsid w:val="00494BD1"/>
    <w:rsid w:val="00496235"/>
    <w:rsid w:val="004A21FE"/>
    <w:rsid w:val="004B02BC"/>
    <w:rsid w:val="004B095C"/>
    <w:rsid w:val="004B1B85"/>
    <w:rsid w:val="004B63C0"/>
    <w:rsid w:val="004B6876"/>
    <w:rsid w:val="004C049C"/>
    <w:rsid w:val="004C156A"/>
    <w:rsid w:val="004C2D50"/>
    <w:rsid w:val="004C45D4"/>
    <w:rsid w:val="004C62F0"/>
    <w:rsid w:val="004D3389"/>
    <w:rsid w:val="004D578B"/>
    <w:rsid w:val="004D6871"/>
    <w:rsid w:val="004D741A"/>
    <w:rsid w:val="004E2EA1"/>
    <w:rsid w:val="004E52EC"/>
    <w:rsid w:val="004E5393"/>
    <w:rsid w:val="004F06AA"/>
    <w:rsid w:val="004F4AD7"/>
    <w:rsid w:val="004F758D"/>
    <w:rsid w:val="00502C9B"/>
    <w:rsid w:val="00504C78"/>
    <w:rsid w:val="0050516A"/>
    <w:rsid w:val="005069A8"/>
    <w:rsid w:val="00506B30"/>
    <w:rsid w:val="00513267"/>
    <w:rsid w:val="005137AD"/>
    <w:rsid w:val="00516B68"/>
    <w:rsid w:val="0052018E"/>
    <w:rsid w:val="005207C6"/>
    <w:rsid w:val="005211E5"/>
    <w:rsid w:val="00522E87"/>
    <w:rsid w:val="00527417"/>
    <w:rsid w:val="0053177A"/>
    <w:rsid w:val="005322CA"/>
    <w:rsid w:val="0053692B"/>
    <w:rsid w:val="00537F53"/>
    <w:rsid w:val="005406CF"/>
    <w:rsid w:val="00542A38"/>
    <w:rsid w:val="00543307"/>
    <w:rsid w:val="0054516C"/>
    <w:rsid w:val="00551105"/>
    <w:rsid w:val="005517F0"/>
    <w:rsid w:val="00552354"/>
    <w:rsid w:val="00552DF3"/>
    <w:rsid w:val="00555F02"/>
    <w:rsid w:val="005565EF"/>
    <w:rsid w:val="0055727A"/>
    <w:rsid w:val="0056225C"/>
    <w:rsid w:val="00565C18"/>
    <w:rsid w:val="0057573C"/>
    <w:rsid w:val="00575B1A"/>
    <w:rsid w:val="00576E97"/>
    <w:rsid w:val="005770FC"/>
    <w:rsid w:val="005833E6"/>
    <w:rsid w:val="005850CA"/>
    <w:rsid w:val="00590F69"/>
    <w:rsid w:val="00593D63"/>
    <w:rsid w:val="00595D23"/>
    <w:rsid w:val="005A1B77"/>
    <w:rsid w:val="005A2DE6"/>
    <w:rsid w:val="005A5B1D"/>
    <w:rsid w:val="005A724F"/>
    <w:rsid w:val="005A7D53"/>
    <w:rsid w:val="005B1B09"/>
    <w:rsid w:val="005B27AF"/>
    <w:rsid w:val="005B27E6"/>
    <w:rsid w:val="005B29FF"/>
    <w:rsid w:val="005B42D5"/>
    <w:rsid w:val="005B6DB4"/>
    <w:rsid w:val="005C07DB"/>
    <w:rsid w:val="005C2380"/>
    <w:rsid w:val="005C42C3"/>
    <w:rsid w:val="005C45CA"/>
    <w:rsid w:val="005D056D"/>
    <w:rsid w:val="005D2C9A"/>
    <w:rsid w:val="005D3B68"/>
    <w:rsid w:val="005D51EA"/>
    <w:rsid w:val="005D79D2"/>
    <w:rsid w:val="005E0742"/>
    <w:rsid w:val="005F30E8"/>
    <w:rsid w:val="005F404B"/>
    <w:rsid w:val="005F461F"/>
    <w:rsid w:val="005F5B23"/>
    <w:rsid w:val="005F7D9E"/>
    <w:rsid w:val="00601711"/>
    <w:rsid w:val="00602CC1"/>
    <w:rsid w:val="0060445A"/>
    <w:rsid w:val="006111A1"/>
    <w:rsid w:val="00611929"/>
    <w:rsid w:val="0061777A"/>
    <w:rsid w:val="00620FDB"/>
    <w:rsid w:val="0062254F"/>
    <w:rsid w:val="00623EE2"/>
    <w:rsid w:val="00624286"/>
    <w:rsid w:val="006249FD"/>
    <w:rsid w:val="00624EEB"/>
    <w:rsid w:val="00630801"/>
    <w:rsid w:val="006313CD"/>
    <w:rsid w:val="00631CBB"/>
    <w:rsid w:val="00631CC5"/>
    <w:rsid w:val="00632C32"/>
    <w:rsid w:val="00633257"/>
    <w:rsid w:val="00633666"/>
    <w:rsid w:val="00637ED8"/>
    <w:rsid w:val="00641932"/>
    <w:rsid w:val="00641E3E"/>
    <w:rsid w:val="006460D3"/>
    <w:rsid w:val="0065573B"/>
    <w:rsid w:val="00660993"/>
    <w:rsid w:val="00661D44"/>
    <w:rsid w:val="00666960"/>
    <w:rsid w:val="00666C84"/>
    <w:rsid w:val="00671171"/>
    <w:rsid w:val="00671265"/>
    <w:rsid w:val="00672226"/>
    <w:rsid w:val="00673FD2"/>
    <w:rsid w:val="00676CF2"/>
    <w:rsid w:val="00681F90"/>
    <w:rsid w:val="00685B01"/>
    <w:rsid w:val="00685DD1"/>
    <w:rsid w:val="00686609"/>
    <w:rsid w:val="00690D0B"/>
    <w:rsid w:val="00693E39"/>
    <w:rsid w:val="00693F57"/>
    <w:rsid w:val="006971CB"/>
    <w:rsid w:val="006A0A2C"/>
    <w:rsid w:val="006A2835"/>
    <w:rsid w:val="006A28E4"/>
    <w:rsid w:val="006A67C6"/>
    <w:rsid w:val="006B01B1"/>
    <w:rsid w:val="006B1561"/>
    <w:rsid w:val="006B2B34"/>
    <w:rsid w:val="006B2C08"/>
    <w:rsid w:val="006B3472"/>
    <w:rsid w:val="006B4AEF"/>
    <w:rsid w:val="006C174B"/>
    <w:rsid w:val="006C4FF1"/>
    <w:rsid w:val="006C51B4"/>
    <w:rsid w:val="006C5D3F"/>
    <w:rsid w:val="006C60F6"/>
    <w:rsid w:val="006C785B"/>
    <w:rsid w:val="006D0A09"/>
    <w:rsid w:val="006D3091"/>
    <w:rsid w:val="006D61CE"/>
    <w:rsid w:val="006E00F7"/>
    <w:rsid w:val="006E0339"/>
    <w:rsid w:val="006E2038"/>
    <w:rsid w:val="006E328E"/>
    <w:rsid w:val="006F27CF"/>
    <w:rsid w:val="006F3C7C"/>
    <w:rsid w:val="006F6924"/>
    <w:rsid w:val="007019ED"/>
    <w:rsid w:val="00702753"/>
    <w:rsid w:val="00704FC6"/>
    <w:rsid w:val="00712169"/>
    <w:rsid w:val="00712312"/>
    <w:rsid w:val="00713020"/>
    <w:rsid w:val="007173A0"/>
    <w:rsid w:val="00717DFD"/>
    <w:rsid w:val="0072067C"/>
    <w:rsid w:val="00721E1E"/>
    <w:rsid w:val="00721F0D"/>
    <w:rsid w:val="00723E17"/>
    <w:rsid w:val="0072736B"/>
    <w:rsid w:val="007274FC"/>
    <w:rsid w:val="00727873"/>
    <w:rsid w:val="00735723"/>
    <w:rsid w:val="00736321"/>
    <w:rsid w:val="00737389"/>
    <w:rsid w:val="0074071D"/>
    <w:rsid w:val="007441B6"/>
    <w:rsid w:val="00745D80"/>
    <w:rsid w:val="00745FD2"/>
    <w:rsid w:val="00747645"/>
    <w:rsid w:val="00750902"/>
    <w:rsid w:val="007544E4"/>
    <w:rsid w:val="00755270"/>
    <w:rsid w:val="00755A07"/>
    <w:rsid w:val="00755D91"/>
    <w:rsid w:val="00757769"/>
    <w:rsid w:val="00760C64"/>
    <w:rsid w:val="007617FE"/>
    <w:rsid w:val="00763709"/>
    <w:rsid w:val="00764436"/>
    <w:rsid w:val="00771336"/>
    <w:rsid w:val="00772399"/>
    <w:rsid w:val="00772EB7"/>
    <w:rsid w:val="0077672B"/>
    <w:rsid w:val="00777F04"/>
    <w:rsid w:val="00783C1D"/>
    <w:rsid w:val="00784EE9"/>
    <w:rsid w:val="00786C7C"/>
    <w:rsid w:val="00787E54"/>
    <w:rsid w:val="00795622"/>
    <w:rsid w:val="00795C35"/>
    <w:rsid w:val="007A41B4"/>
    <w:rsid w:val="007A4F68"/>
    <w:rsid w:val="007A4F75"/>
    <w:rsid w:val="007A647C"/>
    <w:rsid w:val="007B0595"/>
    <w:rsid w:val="007B1416"/>
    <w:rsid w:val="007B42E7"/>
    <w:rsid w:val="007C06FA"/>
    <w:rsid w:val="007C39AD"/>
    <w:rsid w:val="007C3C3D"/>
    <w:rsid w:val="007C4D02"/>
    <w:rsid w:val="007C4FC3"/>
    <w:rsid w:val="007D16EF"/>
    <w:rsid w:val="007D3662"/>
    <w:rsid w:val="007D6690"/>
    <w:rsid w:val="007E12C8"/>
    <w:rsid w:val="007E15F1"/>
    <w:rsid w:val="007E6AB7"/>
    <w:rsid w:val="007E7705"/>
    <w:rsid w:val="007F1DD8"/>
    <w:rsid w:val="007F33A9"/>
    <w:rsid w:val="007F4B27"/>
    <w:rsid w:val="007F4DBC"/>
    <w:rsid w:val="007F5661"/>
    <w:rsid w:val="007F5B1B"/>
    <w:rsid w:val="007F6E33"/>
    <w:rsid w:val="007F6EE6"/>
    <w:rsid w:val="007F7582"/>
    <w:rsid w:val="007F7991"/>
    <w:rsid w:val="00801429"/>
    <w:rsid w:val="008041AB"/>
    <w:rsid w:val="00804B8E"/>
    <w:rsid w:val="008069A8"/>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5083"/>
    <w:rsid w:val="008474F7"/>
    <w:rsid w:val="00847FA0"/>
    <w:rsid w:val="0085079A"/>
    <w:rsid w:val="008523A4"/>
    <w:rsid w:val="00852893"/>
    <w:rsid w:val="00852945"/>
    <w:rsid w:val="00853299"/>
    <w:rsid w:val="00855E25"/>
    <w:rsid w:val="008570CA"/>
    <w:rsid w:val="008577CC"/>
    <w:rsid w:val="008651E8"/>
    <w:rsid w:val="00867AA9"/>
    <w:rsid w:val="00872D01"/>
    <w:rsid w:val="0087468F"/>
    <w:rsid w:val="0087664A"/>
    <w:rsid w:val="00881D37"/>
    <w:rsid w:val="00882CE8"/>
    <w:rsid w:val="00883BD1"/>
    <w:rsid w:val="008853B4"/>
    <w:rsid w:val="00890E7D"/>
    <w:rsid w:val="00891FA2"/>
    <w:rsid w:val="00893F74"/>
    <w:rsid w:val="00894BFD"/>
    <w:rsid w:val="008A074A"/>
    <w:rsid w:val="008A080D"/>
    <w:rsid w:val="008A4EDA"/>
    <w:rsid w:val="008B21A2"/>
    <w:rsid w:val="008B6C18"/>
    <w:rsid w:val="008B788D"/>
    <w:rsid w:val="008C0054"/>
    <w:rsid w:val="008C04A7"/>
    <w:rsid w:val="008C2876"/>
    <w:rsid w:val="008C3593"/>
    <w:rsid w:val="008C3706"/>
    <w:rsid w:val="008C3E39"/>
    <w:rsid w:val="008C42A7"/>
    <w:rsid w:val="008C4543"/>
    <w:rsid w:val="008C5243"/>
    <w:rsid w:val="008C58D2"/>
    <w:rsid w:val="008D13F7"/>
    <w:rsid w:val="008D1B05"/>
    <w:rsid w:val="008D2060"/>
    <w:rsid w:val="008D332D"/>
    <w:rsid w:val="008D3520"/>
    <w:rsid w:val="008D3BED"/>
    <w:rsid w:val="008D3BFF"/>
    <w:rsid w:val="008D6E8B"/>
    <w:rsid w:val="008D7F95"/>
    <w:rsid w:val="008E2043"/>
    <w:rsid w:val="008E22B9"/>
    <w:rsid w:val="008E27EB"/>
    <w:rsid w:val="008E7315"/>
    <w:rsid w:val="008F5C39"/>
    <w:rsid w:val="00902135"/>
    <w:rsid w:val="00902ED2"/>
    <w:rsid w:val="009054B6"/>
    <w:rsid w:val="009059EC"/>
    <w:rsid w:val="00906AD1"/>
    <w:rsid w:val="009105A7"/>
    <w:rsid w:val="00910721"/>
    <w:rsid w:val="009107DA"/>
    <w:rsid w:val="00911C0C"/>
    <w:rsid w:val="009161E4"/>
    <w:rsid w:val="009206E8"/>
    <w:rsid w:val="009229D9"/>
    <w:rsid w:val="00923598"/>
    <w:rsid w:val="009401EF"/>
    <w:rsid w:val="009402D7"/>
    <w:rsid w:val="009443D9"/>
    <w:rsid w:val="009462E8"/>
    <w:rsid w:val="009479AB"/>
    <w:rsid w:val="00953BDB"/>
    <w:rsid w:val="00956FE3"/>
    <w:rsid w:val="009645E8"/>
    <w:rsid w:val="009656C4"/>
    <w:rsid w:val="00965753"/>
    <w:rsid w:val="009665E4"/>
    <w:rsid w:val="00971C84"/>
    <w:rsid w:val="00972018"/>
    <w:rsid w:val="00991FF0"/>
    <w:rsid w:val="009929CD"/>
    <w:rsid w:val="00995250"/>
    <w:rsid w:val="00995661"/>
    <w:rsid w:val="00997097"/>
    <w:rsid w:val="009A5C88"/>
    <w:rsid w:val="009A74BE"/>
    <w:rsid w:val="009B5638"/>
    <w:rsid w:val="009C088A"/>
    <w:rsid w:val="009C43C9"/>
    <w:rsid w:val="009C4B85"/>
    <w:rsid w:val="009C667A"/>
    <w:rsid w:val="009C683D"/>
    <w:rsid w:val="009C6B67"/>
    <w:rsid w:val="009C7710"/>
    <w:rsid w:val="009D0666"/>
    <w:rsid w:val="009D59F0"/>
    <w:rsid w:val="009E2335"/>
    <w:rsid w:val="009E4EC8"/>
    <w:rsid w:val="009E6BA4"/>
    <w:rsid w:val="009E76BC"/>
    <w:rsid w:val="009E7789"/>
    <w:rsid w:val="00A03464"/>
    <w:rsid w:val="00A049D8"/>
    <w:rsid w:val="00A04BE5"/>
    <w:rsid w:val="00A050AB"/>
    <w:rsid w:val="00A06A29"/>
    <w:rsid w:val="00A07759"/>
    <w:rsid w:val="00A10E1A"/>
    <w:rsid w:val="00A1361D"/>
    <w:rsid w:val="00A14A22"/>
    <w:rsid w:val="00A202D8"/>
    <w:rsid w:val="00A21C06"/>
    <w:rsid w:val="00A22A25"/>
    <w:rsid w:val="00A23B71"/>
    <w:rsid w:val="00A24405"/>
    <w:rsid w:val="00A26B52"/>
    <w:rsid w:val="00A430AD"/>
    <w:rsid w:val="00A43ACE"/>
    <w:rsid w:val="00A50850"/>
    <w:rsid w:val="00A531C5"/>
    <w:rsid w:val="00A561D1"/>
    <w:rsid w:val="00A677F5"/>
    <w:rsid w:val="00A72E92"/>
    <w:rsid w:val="00A73FEF"/>
    <w:rsid w:val="00A776F4"/>
    <w:rsid w:val="00A803BC"/>
    <w:rsid w:val="00A90202"/>
    <w:rsid w:val="00A91530"/>
    <w:rsid w:val="00A93174"/>
    <w:rsid w:val="00A94A18"/>
    <w:rsid w:val="00A96A7A"/>
    <w:rsid w:val="00AA23A1"/>
    <w:rsid w:val="00AA494C"/>
    <w:rsid w:val="00AA4F0A"/>
    <w:rsid w:val="00AA784E"/>
    <w:rsid w:val="00AB24B5"/>
    <w:rsid w:val="00AB5CBE"/>
    <w:rsid w:val="00AC125A"/>
    <w:rsid w:val="00AC2658"/>
    <w:rsid w:val="00AD20CD"/>
    <w:rsid w:val="00AD390B"/>
    <w:rsid w:val="00AD5178"/>
    <w:rsid w:val="00AD5330"/>
    <w:rsid w:val="00AD7196"/>
    <w:rsid w:val="00AE1908"/>
    <w:rsid w:val="00AE1C9A"/>
    <w:rsid w:val="00AE423E"/>
    <w:rsid w:val="00AE7068"/>
    <w:rsid w:val="00AE74F6"/>
    <w:rsid w:val="00AF35B4"/>
    <w:rsid w:val="00B0136E"/>
    <w:rsid w:val="00B01F26"/>
    <w:rsid w:val="00B05920"/>
    <w:rsid w:val="00B05BCA"/>
    <w:rsid w:val="00B06734"/>
    <w:rsid w:val="00B177D7"/>
    <w:rsid w:val="00B206AE"/>
    <w:rsid w:val="00B23FB7"/>
    <w:rsid w:val="00B2590D"/>
    <w:rsid w:val="00B27C22"/>
    <w:rsid w:val="00B313B0"/>
    <w:rsid w:val="00B33265"/>
    <w:rsid w:val="00B33497"/>
    <w:rsid w:val="00B357D4"/>
    <w:rsid w:val="00B35FB4"/>
    <w:rsid w:val="00B41887"/>
    <w:rsid w:val="00B43D8D"/>
    <w:rsid w:val="00B444B1"/>
    <w:rsid w:val="00B45CAA"/>
    <w:rsid w:val="00B46EC9"/>
    <w:rsid w:val="00B52425"/>
    <w:rsid w:val="00B52E65"/>
    <w:rsid w:val="00B54E4F"/>
    <w:rsid w:val="00B60C2E"/>
    <w:rsid w:val="00B60D0B"/>
    <w:rsid w:val="00B6481A"/>
    <w:rsid w:val="00B66AB7"/>
    <w:rsid w:val="00B710D4"/>
    <w:rsid w:val="00B75B7D"/>
    <w:rsid w:val="00B76810"/>
    <w:rsid w:val="00B776CB"/>
    <w:rsid w:val="00B838A4"/>
    <w:rsid w:val="00B852F4"/>
    <w:rsid w:val="00B8724B"/>
    <w:rsid w:val="00B91790"/>
    <w:rsid w:val="00B92A51"/>
    <w:rsid w:val="00B94C7A"/>
    <w:rsid w:val="00B95007"/>
    <w:rsid w:val="00BA0EB5"/>
    <w:rsid w:val="00BA1966"/>
    <w:rsid w:val="00BA3DEB"/>
    <w:rsid w:val="00BA412D"/>
    <w:rsid w:val="00BB2081"/>
    <w:rsid w:val="00BB25F4"/>
    <w:rsid w:val="00BB2CA5"/>
    <w:rsid w:val="00BB470F"/>
    <w:rsid w:val="00BB5FD8"/>
    <w:rsid w:val="00BC0612"/>
    <w:rsid w:val="00BC2288"/>
    <w:rsid w:val="00BD63B9"/>
    <w:rsid w:val="00BE2C6F"/>
    <w:rsid w:val="00BE6055"/>
    <w:rsid w:val="00BE6BC1"/>
    <w:rsid w:val="00BE77FC"/>
    <w:rsid w:val="00BF127E"/>
    <w:rsid w:val="00BF377D"/>
    <w:rsid w:val="00BF4127"/>
    <w:rsid w:val="00C010D5"/>
    <w:rsid w:val="00C1328E"/>
    <w:rsid w:val="00C14430"/>
    <w:rsid w:val="00C14B68"/>
    <w:rsid w:val="00C17877"/>
    <w:rsid w:val="00C20594"/>
    <w:rsid w:val="00C20856"/>
    <w:rsid w:val="00C20E32"/>
    <w:rsid w:val="00C228CF"/>
    <w:rsid w:val="00C23034"/>
    <w:rsid w:val="00C24DFB"/>
    <w:rsid w:val="00C26C2F"/>
    <w:rsid w:val="00C310CC"/>
    <w:rsid w:val="00C31565"/>
    <w:rsid w:val="00C324A3"/>
    <w:rsid w:val="00C3379F"/>
    <w:rsid w:val="00C33ADB"/>
    <w:rsid w:val="00C34723"/>
    <w:rsid w:val="00C36A3B"/>
    <w:rsid w:val="00C415A7"/>
    <w:rsid w:val="00C42F12"/>
    <w:rsid w:val="00C43797"/>
    <w:rsid w:val="00C44138"/>
    <w:rsid w:val="00C452AA"/>
    <w:rsid w:val="00C45FDB"/>
    <w:rsid w:val="00C5175F"/>
    <w:rsid w:val="00C528FC"/>
    <w:rsid w:val="00C55369"/>
    <w:rsid w:val="00C56B1A"/>
    <w:rsid w:val="00C56F12"/>
    <w:rsid w:val="00C57959"/>
    <w:rsid w:val="00C606B7"/>
    <w:rsid w:val="00C609E8"/>
    <w:rsid w:val="00C6166C"/>
    <w:rsid w:val="00C65FF4"/>
    <w:rsid w:val="00C67CFE"/>
    <w:rsid w:val="00C73F56"/>
    <w:rsid w:val="00C748D5"/>
    <w:rsid w:val="00C74C08"/>
    <w:rsid w:val="00C75FB0"/>
    <w:rsid w:val="00C76419"/>
    <w:rsid w:val="00C77187"/>
    <w:rsid w:val="00C80A06"/>
    <w:rsid w:val="00C8525A"/>
    <w:rsid w:val="00C85CD5"/>
    <w:rsid w:val="00C86E75"/>
    <w:rsid w:val="00C91180"/>
    <w:rsid w:val="00C92C45"/>
    <w:rsid w:val="00C92EB9"/>
    <w:rsid w:val="00C95BE2"/>
    <w:rsid w:val="00C96884"/>
    <w:rsid w:val="00CB0C86"/>
    <w:rsid w:val="00CB5A39"/>
    <w:rsid w:val="00CB69A1"/>
    <w:rsid w:val="00CC74A1"/>
    <w:rsid w:val="00CC7754"/>
    <w:rsid w:val="00CD5446"/>
    <w:rsid w:val="00CD56C8"/>
    <w:rsid w:val="00CD5D53"/>
    <w:rsid w:val="00CD6CF1"/>
    <w:rsid w:val="00CD6FC0"/>
    <w:rsid w:val="00CE0ABE"/>
    <w:rsid w:val="00CE1E2C"/>
    <w:rsid w:val="00CE7F0B"/>
    <w:rsid w:val="00CF0104"/>
    <w:rsid w:val="00D00B23"/>
    <w:rsid w:val="00D01CB1"/>
    <w:rsid w:val="00D0234C"/>
    <w:rsid w:val="00D06423"/>
    <w:rsid w:val="00D06B49"/>
    <w:rsid w:val="00D10F65"/>
    <w:rsid w:val="00D168A0"/>
    <w:rsid w:val="00D235CD"/>
    <w:rsid w:val="00D23E41"/>
    <w:rsid w:val="00D253C1"/>
    <w:rsid w:val="00D258FA"/>
    <w:rsid w:val="00D261F7"/>
    <w:rsid w:val="00D3026F"/>
    <w:rsid w:val="00D303B5"/>
    <w:rsid w:val="00D30D0C"/>
    <w:rsid w:val="00D31AF7"/>
    <w:rsid w:val="00D32E74"/>
    <w:rsid w:val="00D33FB0"/>
    <w:rsid w:val="00D34D18"/>
    <w:rsid w:val="00D360BA"/>
    <w:rsid w:val="00D367A2"/>
    <w:rsid w:val="00D40F57"/>
    <w:rsid w:val="00D41E23"/>
    <w:rsid w:val="00D43323"/>
    <w:rsid w:val="00D439EC"/>
    <w:rsid w:val="00D44307"/>
    <w:rsid w:val="00D44720"/>
    <w:rsid w:val="00D467BD"/>
    <w:rsid w:val="00D468CC"/>
    <w:rsid w:val="00D46EB4"/>
    <w:rsid w:val="00D473A8"/>
    <w:rsid w:val="00D47C94"/>
    <w:rsid w:val="00D47EB1"/>
    <w:rsid w:val="00D50095"/>
    <w:rsid w:val="00D519AA"/>
    <w:rsid w:val="00D53F0C"/>
    <w:rsid w:val="00D54DCC"/>
    <w:rsid w:val="00D552F1"/>
    <w:rsid w:val="00D56C02"/>
    <w:rsid w:val="00D60679"/>
    <w:rsid w:val="00D63C07"/>
    <w:rsid w:val="00D64545"/>
    <w:rsid w:val="00D6604A"/>
    <w:rsid w:val="00D704CB"/>
    <w:rsid w:val="00D71A40"/>
    <w:rsid w:val="00D74EA8"/>
    <w:rsid w:val="00D75137"/>
    <w:rsid w:val="00D81B3F"/>
    <w:rsid w:val="00D8210E"/>
    <w:rsid w:val="00D825BE"/>
    <w:rsid w:val="00D83960"/>
    <w:rsid w:val="00D83B40"/>
    <w:rsid w:val="00D847E8"/>
    <w:rsid w:val="00D84FD7"/>
    <w:rsid w:val="00D85D11"/>
    <w:rsid w:val="00D917F9"/>
    <w:rsid w:val="00D934C1"/>
    <w:rsid w:val="00D97725"/>
    <w:rsid w:val="00DA2379"/>
    <w:rsid w:val="00DA26C8"/>
    <w:rsid w:val="00DA4082"/>
    <w:rsid w:val="00DA6CF1"/>
    <w:rsid w:val="00DA7576"/>
    <w:rsid w:val="00DB563E"/>
    <w:rsid w:val="00DC1E4C"/>
    <w:rsid w:val="00DC367D"/>
    <w:rsid w:val="00DC3F17"/>
    <w:rsid w:val="00DC4D4D"/>
    <w:rsid w:val="00DD15A5"/>
    <w:rsid w:val="00DD226F"/>
    <w:rsid w:val="00DD33A7"/>
    <w:rsid w:val="00DD39F8"/>
    <w:rsid w:val="00DD6C92"/>
    <w:rsid w:val="00DE0FAD"/>
    <w:rsid w:val="00DE2E33"/>
    <w:rsid w:val="00DE4269"/>
    <w:rsid w:val="00DE42B9"/>
    <w:rsid w:val="00DE5580"/>
    <w:rsid w:val="00DE67A8"/>
    <w:rsid w:val="00DE714D"/>
    <w:rsid w:val="00DF04CF"/>
    <w:rsid w:val="00DF0A01"/>
    <w:rsid w:val="00DF136A"/>
    <w:rsid w:val="00DF2B9A"/>
    <w:rsid w:val="00DF316F"/>
    <w:rsid w:val="00DF631A"/>
    <w:rsid w:val="00DF7919"/>
    <w:rsid w:val="00E01CC1"/>
    <w:rsid w:val="00E01E41"/>
    <w:rsid w:val="00E04DEF"/>
    <w:rsid w:val="00E12085"/>
    <w:rsid w:val="00E16FCA"/>
    <w:rsid w:val="00E17446"/>
    <w:rsid w:val="00E2220E"/>
    <w:rsid w:val="00E23396"/>
    <w:rsid w:val="00E32359"/>
    <w:rsid w:val="00E32382"/>
    <w:rsid w:val="00E34F02"/>
    <w:rsid w:val="00E37086"/>
    <w:rsid w:val="00E370D6"/>
    <w:rsid w:val="00E40015"/>
    <w:rsid w:val="00E40D3D"/>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70E36"/>
    <w:rsid w:val="00E74226"/>
    <w:rsid w:val="00E74380"/>
    <w:rsid w:val="00E75EAA"/>
    <w:rsid w:val="00E7754F"/>
    <w:rsid w:val="00E81C5C"/>
    <w:rsid w:val="00E84363"/>
    <w:rsid w:val="00E84BDC"/>
    <w:rsid w:val="00E858A0"/>
    <w:rsid w:val="00E87FDD"/>
    <w:rsid w:val="00E926C8"/>
    <w:rsid w:val="00E943E0"/>
    <w:rsid w:val="00E94F4B"/>
    <w:rsid w:val="00E95617"/>
    <w:rsid w:val="00EA1136"/>
    <w:rsid w:val="00EA2844"/>
    <w:rsid w:val="00EA4DFB"/>
    <w:rsid w:val="00EA63CA"/>
    <w:rsid w:val="00EA666C"/>
    <w:rsid w:val="00EB0152"/>
    <w:rsid w:val="00EB16D1"/>
    <w:rsid w:val="00EB1EBD"/>
    <w:rsid w:val="00EB3DE2"/>
    <w:rsid w:val="00EC0C4A"/>
    <w:rsid w:val="00EC119C"/>
    <w:rsid w:val="00EC11D9"/>
    <w:rsid w:val="00EC1E59"/>
    <w:rsid w:val="00EC2035"/>
    <w:rsid w:val="00EC5D07"/>
    <w:rsid w:val="00EC654C"/>
    <w:rsid w:val="00EC6C36"/>
    <w:rsid w:val="00EC6D81"/>
    <w:rsid w:val="00ED2DA4"/>
    <w:rsid w:val="00ED5D82"/>
    <w:rsid w:val="00ED67D8"/>
    <w:rsid w:val="00ED78B1"/>
    <w:rsid w:val="00EE06E7"/>
    <w:rsid w:val="00EE2C5C"/>
    <w:rsid w:val="00EE5AF3"/>
    <w:rsid w:val="00EE5B27"/>
    <w:rsid w:val="00EF46BF"/>
    <w:rsid w:val="00EF50F6"/>
    <w:rsid w:val="00F0077A"/>
    <w:rsid w:val="00F02EE6"/>
    <w:rsid w:val="00F06578"/>
    <w:rsid w:val="00F06FE4"/>
    <w:rsid w:val="00F10AC2"/>
    <w:rsid w:val="00F149A6"/>
    <w:rsid w:val="00F151FC"/>
    <w:rsid w:val="00F1545D"/>
    <w:rsid w:val="00F15A1D"/>
    <w:rsid w:val="00F16BF0"/>
    <w:rsid w:val="00F20170"/>
    <w:rsid w:val="00F22D91"/>
    <w:rsid w:val="00F23995"/>
    <w:rsid w:val="00F2564E"/>
    <w:rsid w:val="00F27A95"/>
    <w:rsid w:val="00F30B89"/>
    <w:rsid w:val="00F333D7"/>
    <w:rsid w:val="00F33B0D"/>
    <w:rsid w:val="00F35266"/>
    <w:rsid w:val="00F3629D"/>
    <w:rsid w:val="00F375F2"/>
    <w:rsid w:val="00F40BA3"/>
    <w:rsid w:val="00F425CF"/>
    <w:rsid w:val="00F432D7"/>
    <w:rsid w:val="00F51B14"/>
    <w:rsid w:val="00F553C2"/>
    <w:rsid w:val="00F57D19"/>
    <w:rsid w:val="00F61C32"/>
    <w:rsid w:val="00F637A0"/>
    <w:rsid w:val="00F65E10"/>
    <w:rsid w:val="00F66A02"/>
    <w:rsid w:val="00F7121E"/>
    <w:rsid w:val="00F7468C"/>
    <w:rsid w:val="00F76D17"/>
    <w:rsid w:val="00F80F39"/>
    <w:rsid w:val="00F81710"/>
    <w:rsid w:val="00F9076F"/>
    <w:rsid w:val="00F90EE9"/>
    <w:rsid w:val="00F93C1D"/>
    <w:rsid w:val="00F93F8F"/>
    <w:rsid w:val="00F940F1"/>
    <w:rsid w:val="00F968A7"/>
    <w:rsid w:val="00F97B13"/>
    <w:rsid w:val="00FA61EE"/>
    <w:rsid w:val="00FA6E5F"/>
    <w:rsid w:val="00FA71F3"/>
    <w:rsid w:val="00FB6423"/>
    <w:rsid w:val="00FB64D2"/>
    <w:rsid w:val="00FB654C"/>
    <w:rsid w:val="00FB7961"/>
    <w:rsid w:val="00FC25AC"/>
    <w:rsid w:val="00FC3DB1"/>
    <w:rsid w:val="00FC42A0"/>
    <w:rsid w:val="00FC5AE8"/>
    <w:rsid w:val="00FC6514"/>
    <w:rsid w:val="00FC6F4D"/>
    <w:rsid w:val="00FD23C6"/>
    <w:rsid w:val="00FD4687"/>
    <w:rsid w:val="00FD5017"/>
    <w:rsid w:val="00FD624B"/>
    <w:rsid w:val="00FD6389"/>
    <w:rsid w:val="00FD6BA7"/>
    <w:rsid w:val="00FD7920"/>
    <w:rsid w:val="00FE1E39"/>
    <w:rsid w:val="00FE52CD"/>
    <w:rsid w:val="00FF1A59"/>
    <w:rsid w:val="00FF21D5"/>
    <w:rsid w:val="00FF2F1C"/>
    <w:rsid w:val="00FF46C6"/>
    <w:rsid w:val="00FF5BE4"/>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14:docId w14:val="1D33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99" w:qFormat="1"/>
    <w:lsdException w:name="table of figures" w:uiPriority="99"/>
    <w:lsdException w:name="footnote reference" w:uiPriority="99"/>
    <w:lsdException w:name="page number" w:uiPriority="99"/>
    <w:lsdException w:name="List Number" w:uiPriority="99"/>
    <w:lsdException w:name="Title" w:uiPriority="99" w:qFormat="1"/>
    <w:lsdException w:name="Closing" w:uiPriority="99"/>
    <w:lsdException w:name="Subtitle" w:uiPriority="99" w:qFormat="1"/>
    <w:lsdException w:name="Hyperlink" w:uiPriority="99"/>
    <w:lsdException w:name="FollowedHyperlink" w:uiPriority="99"/>
    <w:lsdException w:name="Strong" w:uiPriority="22" w:qFormat="1"/>
    <w:lsdException w:name="Emphasis" w:uiPriority="99" w:qFormat="1"/>
    <w:lsdException w:name="Document Map" w:uiPriority="99"/>
    <w:lsdException w:name="Plain Text" w:uiPriority="99"/>
    <w:lsdException w:name="Normal (Web)" w:uiPriority="99"/>
    <w:lsdException w:name="HTML Preformatted" w:uiPriority="99"/>
    <w:lsdException w:name="No List" w:uiPriority="99"/>
    <w:lsdException w:name="Table Simple 2" w:uiPriority="99"/>
    <w:lsdException w:name="Table Simple 3" w:uiPriority="99"/>
    <w:lsdException w:name="Table Classic 1" w:uiPriority="99"/>
    <w:lsdException w:name="Table 3D effects 3" w:uiPriority="99"/>
    <w:lsdException w:name="Balloon Text" w:uiPriority="99"/>
    <w:lsdException w:name="Table Grid" w:uiPriority="99"/>
    <w:lsdException w:name="Placeholder Text" w:uiPriority="99"/>
    <w:lsdException w:name="Revision" w:uiPriority="99"/>
    <w:lsdException w:name="List Paragraph" w:uiPriority="34" w:qFormat="1"/>
    <w:lsdException w:name="Bibliography" w:uiPriority="99"/>
  </w:latentStyles>
  <w:style w:type="paragraph" w:default="1" w:styleId="Normal">
    <w:name w:val="Normal"/>
    <w:qFormat/>
    <w:rsid w:val="002173AD"/>
    <w:pPr>
      <w:spacing w:before="60" w:after="60" w:line="360" w:lineRule="auto"/>
      <w:jc w:val="both"/>
    </w:pPr>
    <w:rPr>
      <w:lang w:val="es-ES_tradnl"/>
    </w:rPr>
  </w:style>
  <w:style w:type="paragraph" w:styleId="Ttulo1">
    <w:name w:val="heading 1"/>
    <w:basedOn w:val="Normal"/>
    <w:next w:val="Normal"/>
    <w:link w:val="Ttulo1Car"/>
    <w:uiPriority w:val="99"/>
    <w:qFormat/>
    <w:rsid w:val="00BB2CA5"/>
    <w:pPr>
      <w:pageBreakBefore/>
      <w:numPr>
        <w:ilvl w:val="1"/>
        <w:numId w:val="1"/>
      </w:numPr>
      <w:spacing w:before="600" w:after="360" w:line="480" w:lineRule="auto"/>
      <w:jc w:val="center"/>
      <w:outlineLvl w:val="0"/>
    </w:pPr>
    <w:rPr>
      <w:b/>
      <w:smallCaps/>
      <w:kern w:val="28"/>
      <w:sz w:val="40"/>
    </w:rPr>
  </w:style>
  <w:style w:type="paragraph" w:styleId="Ttulo2">
    <w:name w:val="heading 2"/>
    <w:basedOn w:val="Normal"/>
    <w:next w:val="Normal"/>
    <w:link w:val="Ttulo2Car"/>
    <w:autoRedefine/>
    <w:uiPriority w:val="99"/>
    <w:qFormat/>
    <w:rsid w:val="00F06578"/>
    <w:pPr>
      <w:keepNext/>
      <w:numPr>
        <w:ilvl w:val="2"/>
        <w:numId w:val="1"/>
      </w:numPr>
      <w:pBdr>
        <w:bottom w:val="double" w:sz="4" w:space="1" w:color="auto"/>
      </w:pBdr>
      <w:spacing w:before="360" w:after="600"/>
      <w:outlineLvl w:val="1"/>
    </w:pPr>
    <w:rPr>
      <w:b/>
      <w:i/>
      <w:smallCaps/>
      <w:sz w:val="32"/>
      <w:szCs w:val="32"/>
    </w:rPr>
  </w:style>
  <w:style w:type="paragraph" w:styleId="Ttulo3">
    <w:name w:val="heading 3"/>
    <w:basedOn w:val="Normal"/>
    <w:next w:val="Normal"/>
    <w:link w:val="Ttulo3Car"/>
    <w:autoRedefine/>
    <w:uiPriority w:val="99"/>
    <w:qFormat/>
    <w:rsid w:val="00260E2F"/>
    <w:pPr>
      <w:keepNext/>
      <w:numPr>
        <w:ilvl w:val="3"/>
        <w:numId w:val="1"/>
      </w:numPr>
      <w:pBdr>
        <w:bottom w:val="single" w:sz="4" w:space="1" w:color="auto"/>
      </w:pBdr>
      <w:spacing w:before="240" w:after="480"/>
      <w:outlineLvl w:val="2"/>
    </w:pPr>
    <w:rPr>
      <w:b/>
      <w:smallCaps/>
      <w:sz w:val="28"/>
    </w:rPr>
  </w:style>
  <w:style w:type="paragraph" w:styleId="Ttulo4">
    <w:name w:val="heading 4"/>
    <w:basedOn w:val="Normal"/>
    <w:next w:val="Normal"/>
    <w:link w:val="Ttulo4Car"/>
    <w:uiPriority w:val="99"/>
    <w:qFormat/>
    <w:rsid w:val="00AD20CD"/>
    <w:pPr>
      <w:keepNext/>
      <w:numPr>
        <w:ilvl w:val="4"/>
        <w:numId w:val="1"/>
      </w:numPr>
      <w:spacing w:before="240"/>
      <w:outlineLvl w:val="3"/>
    </w:pPr>
    <w:rPr>
      <w:b/>
      <w:i/>
      <w:sz w:val="28"/>
    </w:rPr>
  </w:style>
  <w:style w:type="paragraph" w:styleId="Ttulo5">
    <w:name w:val="heading 5"/>
    <w:basedOn w:val="Normal"/>
    <w:next w:val="Normal"/>
    <w:link w:val="Ttulo5Car"/>
    <w:autoRedefine/>
    <w:uiPriority w:val="99"/>
    <w:qFormat/>
    <w:rsid w:val="000D766D"/>
    <w:pPr>
      <w:numPr>
        <w:ilvl w:val="5"/>
        <w:numId w:val="1"/>
      </w:numPr>
      <w:spacing w:before="240"/>
      <w:outlineLvl w:val="4"/>
    </w:pPr>
    <w:rPr>
      <w:b/>
      <w:lang w:val="en-US"/>
    </w:rPr>
  </w:style>
  <w:style w:type="paragraph" w:styleId="Ttulo6">
    <w:name w:val="heading 6"/>
    <w:basedOn w:val="Normal"/>
    <w:next w:val="Normal"/>
    <w:link w:val="Ttulo6Car"/>
    <w:uiPriority w:val="99"/>
    <w:qFormat/>
    <w:rsid w:val="00394BFC"/>
    <w:pPr>
      <w:spacing w:before="240"/>
      <w:outlineLvl w:val="5"/>
    </w:pPr>
    <w:rPr>
      <w:rFonts w:ascii="Technology" w:hAnsi="Technology"/>
      <w:i/>
      <w:sz w:val="22"/>
    </w:rPr>
  </w:style>
  <w:style w:type="paragraph" w:styleId="Ttulo7">
    <w:name w:val="heading 7"/>
    <w:basedOn w:val="Normal"/>
    <w:next w:val="Normal"/>
    <w:link w:val="Ttulo7Car"/>
    <w:uiPriority w:val="99"/>
    <w:qFormat/>
    <w:rsid w:val="00E84363"/>
    <w:pPr>
      <w:keepNext/>
      <w:outlineLvl w:val="6"/>
    </w:pPr>
    <w:rPr>
      <w:b/>
      <w:i/>
      <w:smallCaps/>
      <w:sz w:val="32"/>
    </w:rPr>
  </w:style>
  <w:style w:type="paragraph" w:styleId="Ttulo8">
    <w:name w:val="heading 8"/>
    <w:basedOn w:val="Normal"/>
    <w:next w:val="Normal"/>
    <w:link w:val="Ttulo8Car"/>
    <w:uiPriority w:val="99"/>
    <w:qFormat/>
    <w:rsid w:val="00394BFC"/>
    <w:pPr>
      <w:spacing w:before="240"/>
      <w:outlineLvl w:val="7"/>
    </w:pPr>
    <w:rPr>
      <w:rFonts w:ascii="Technology" w:hAnsi="Technology"/>
      <w:i/>
    </w:rPr>
  </w:style>
  <w:style w:type="paragraph" w:styleId="Ttulo9">
    <w:name w:val="heading 9"/>
    <w:basedOn w:val="Normal"/>
    <w:next w:val="Normal"/>
    <w:link w:val="Ttulo9Car"/>
    <w:uiPriority w:val="99"/>
    <w:qFormat/>
    <w:rsid w:val="00394BFC"/>
    <w:pPr>
      <w:keepNext/>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B2CA5"/>
    <w:rPr>
      <w:b/>
      <w:smallCaps/>
      <w:kern w:val="28"/>
      <w:sz w:val="40"/>
      <w:lang w:val="es-ES_tradnl"/>
    </w:rPr>
  </w:style>
  <w:style w:type="character" w:customStyle="1" w:styleId="Ttulo2Car">
    <w:name w:val="Título 2 Car"/>
    <w:link w:val="Ttulo2"/>
    <w:uiPriority w:val="99"/>
    <w:locked/>
    <w:rsid w:val="006E0339"/>
    <w:rPr>
      <w:b/>
      <w:i/>
      <w:smallCaps/>
      <w:sz w:val="32"/>
      <w:szCs w:val="32"/>
      <w:lang w:val="es-ES_tradnl"/>
    </w:rPr>
  </w:style>
  <w:style w:type="character" w:customStyle="1" w:styleId="Ttulo3Car">
    <w:name w:val="Título 3 Car"/>
    <w:link w:val="Ttulo3"/>
    <w:uiPriority w:val="99"/>
    <w:locked/>
    <w:rsid w:val="006E0339"/>
    <w:rPr>
      <w:b/>
      <w:smallCaps/>
      <w:sz w:val="28"/>
      <w:lang w:val="es-ES_tradnl"/>
    </w:rPr>
  </w:style>
  <w:style w:type="character" w:customStyle="1" w:styleId="Ttulo4Car">
    <w:name w:val="Título 4 Car"/>
    <w:link w:val="Ttulo4"/>
    <w:uiPriority w:val="99"/>
    <w:locked/>
    <w:rsid w:val="006E0339"/>
    <w:rPr>
      <w:b/>
      <w:i/>
      <w:sz w:val="28"/>
      <w:lang w:val="es-ES_tradnl"/>
    </w:rPr>
  </w:style>
  <w:style w:type="character" w:customStyle="1" w:styleId="Ttulo5Car">
    <w:name w:val="Título 5 Car"/>
    <w:link w:val="Ttulo5"/>
    <w:uiPriority w:val="99"/>
    <w:locked/>
    <w:rsid w:val="006E0339"/>
    <w:rPr>
      <w:b/>
      <w:lang w:val="en-US"/>
    </w:rPr>
  </w:style>
  <w:style w:type="character" w:customStyle="1" w:styleId="Ttulo6Car">
    <w:name w:val="Título 6 Car"/>
    <w:link w:val="Ttulo6"/>
    <w:uiPriority w:val="99"/>
    <w:semiHidden/>
    <w:locked/>
    <w:rsid w:val="006E0339"/>
    <w:rPr>
      <w:rFonts w:ascii="Calibri" w:hAnsi="Calibri" w:cs="Times New Roman"/>
      <w:b/>
      <w:bCs/>
      <w:lang w:val="es-ES_tradnl"/>
    </w:rPr>
  </w:style>
  <w:style w:type="character" w:customStyle="1" w:styleId="Ttulo7Car">
    <w:name w:val="Título 7 Car"/>
    <w:link w:val="Ttulo7"/>
    <w:uiPriority w:val="99"/>
    <w:semiHidden/>
    <w:locked/>
    <w:rsid w:val="006E0339"/>
    <w:rPr>
      <w:rFonts w:ascii="Calibri" w:hAnsi="Calibri" w:cs="Times New Roman"/>
      <w:sz w:val="24"/>
      <w:szCs w:val="24"/>
      <w:lang w:val="es-ES_tradnl"/>
    </w:rPr>
  </w:style>
  <w:style w:type="character" w:customStyle="1" w:styleId="Ttulo8Car">
    <w:name w:val="Título 8 Car"/>
    <w:link w:val="Ttulo8"/>
    <w:uiPriority w:val="99"/>
    <w:semiHidden/>
    <w:locked/>
    <w:rsid w:val="006E0339"/>
    <w:rPr>
      <w:rFonts w:ascii="Calibri" w:hAnsi="Calibri" w:cs="Times New Roman"/>
      <w:i/>
      <w:iCs/>
      <w:sz w:val="24"/>
      <w:szCs w:val="24"/>
      <w:lang w:val="es-ES_tradnl"/>
    </w:rPr>
  </w:style>
  <w:style w:type="character" w:customStyle="1" w:styleId="Ttulo9Car">
    <w:name w:val="Título 9 Car"/>
    <w:link w:val="Ttulo9"/>
    <w:uiPriority w:val="99"/>
    <w:semiHidden/>
    <w:locked/>
    <w:rsid w:val="006E0339"/>
    <w:rPr>
      <w:rFonts w:ascii="Cambria" w:hAnsi="Cambria" w:cs="Times New Roman"/>
      <w:lang w:val="es-ES_tradnl"/>
    </w:rPr>
  </w:style>
  <w:style w:type="paragraph" w:styleId="Ttulo">
    <w:name w:val="Title"/>
    <w:basedOn w:val="Normal"/>
    <w:link w:val="TtuloCar"/>
    <w:uiPriority w:val="99"/>
    <w:qFormat/>
    <w:rsid w:val="00BB2CA5"/>
    <w:pPr>
      <w:pageBreakBefore/>
      <w:widowControl w:val="0"/>
      <w:numPr>
        <w:numId w:val="1"/>
      </w:numPr>
      <w:spacing w:before="6000" w:after="360" w:line="480" w:lineRule="auto"/>
      <w:jc w:val="center"/>
      <w:outlineLvl w:val="0"/>
    </w:pPr>
    <w:rPr>
      <w:b/>
      <w:i/>
      <w:smallCaps/>
      <w:kern w:val="28"/>
      <w:sz w:val="72"/>
    </w:rPr>
  </w:style>
  <w:style w:type="character" w:customStyle="1" w:styleId="TtuloCar">
    <w:name w:val="Título Car"/>
    <w:link w:val="Ttulo"/>
    <w:uiPriority w:val="99"/>
    <w:locked/>
    <w:rsid w:val="006E0339"/>
    <w:rPr>
      <w:b/>
      <w:i/>
      <w:smallCaps/>
      <w:kern w:val="28"/>
      <w:sz w:val="72"/>
      <w:lang w:val="es-ES_tradnl"/>
    </w:rPr>
  </w:style>
  <w:style w:type="paragraph" w:styleId="Mapadeldocumento">
    <w:name w:val="Document Map"/>
    <w:basedOn w:val="Normal"/>
    <w:link w:val="MapadeldocumentoCar"/>
    <w:uiPriority w:val="99"/>
    <w:semiHidden/>
    <w:rsid w:val="00394BFC"/>
    <w:pPr>
      <w:shd w:val="clear" w:color="auto" w:fill="000080"/>
    </w:pPr>
    <w:rPr>
      <w:rFonts w:ascii="Tahoma" w:hAnsi="Tahoma"/>
    </w:rPr>
  </w:style>
  <w:style w:type="character" w:customStyle="1" w:styleId="MapadeldocumentoCar">
    <w:name w:val="Mapa del documento Car"/>
    <w:link w:val="Mapadeldocumento"/>
    <w:uiPriority w:val="99"/>
    <w:semiHidden/>
    <w:locked/>
    <w:rsid w:val="006E0339"/>
    <w:rPr>
      <w:rFonts w:cs="Times New Roman"/>
      <w:sz w:val="2"/>
      <w:lang w:val="es-ES_tradnl"/>
    </w:rPr>
  </w:style>
  <w:style w:type="paragraph" w:styleId="Epgrafe">
    <w:name w:val="caption"/>
    <w:basedOn w:val="Normal"/>
    <w:next w:val="Normal"/>
    <w:autoRedefine/>
    <w:uiPriority w:val="99"/>
    <w:qFormat/>
    <w:rsid w:val="00376D8C"/>
    <w:pPr>
      <w:spacing w:before="120" w:after="120"/>
      <w:jc w:val="center"/>
    </w:pPr>
    <w:rPr>
      <w:i/>
      <w:sz w:val="20"/>
    </w:rPr>
  </w:style>
  <w:style w:type="paragraph" w:customStyle="1" w:styleId="Referencias">
    <w:name w:val="Referencias"/>
    <w:basedOn w:val="Listaconnmeros"/>
    <w:link w:val="ReferenciasCar"/>
    <w:uiPriority w:val="99"/>
    <w:rsid w:val="00394BFC"/>
    <w:pPr>
      <w:numPr>
        <w:numId w:val="2"/>
      </w:numPr>
      <w:tabs>
        <w:tab w:val="left" w:pos="0"/>
      </w:tabs>
      <w:spacing w:after="0"/>
      <w:jc w:val="left"/>
    </w:pPr>
    <w:rPr>
      <w:sz w:val="22"/>
    </w:rPr>
  </w:style>
  <w:style w:type="paragraph" w:styleId="Listaconnmeros">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Encabezado">
    <w:name w:val="header"/>
    <w:basedOn w:val="Normal"/>
    <w:link w:val="EncabezadoCar"/>
    <w:uiPriority w:val="99"/>
    <w:rsid w:val="00394BFC"/>
    <w:pPr>
      <w:tabs>
        <w:tab w:val="center" w:pos="4252"/>
        <w:tab w:val="right" w:pos="8504"/>
      </w:tabs>
    </w:pPr>
  </w:style>
  <w:style w:type="character" w:customStyle="1" w:styleId="EncabezadoCar">
    <w:name w:val="Encabezado Car"/>
    <w:link w:val="Encabezado"/>
    <w:uiPriority w:val="99"/>
    <w:locked/>
    <w:rsid w:val="00CE0ABE"/>
    <w:rPr>
      <w:rFonts w:cs="Times New Roman"/>
      <w:sz w:val="24"/>
      <w:szCs w:val="24"/>
      <w:lang w:val="es-ES_tradnl"/>
    </w:rPr>
  </w:style>
  <w:style w:type="paragraph" w:styleId="Piedepgina">
    <w:name w:val="footer"/>
    <w:basedOn w:val="Normal"/>
    <w:link w:val="PiedepginaCar"/>
    <w:uiPriority w:val="99"/>
    <w:rsid w:val="00394BFC"/>
    <w:pPr>
      <w:tabs>
        <w:tab w:val="center" w:pos="4252"/>
        <w:tab w:val="right" w:pos="8504"/>
      </w:tabs>
    </w:pPr>
  </w:style>
  <w:style w:type="character" w:customStyle="1" w:styleId="PiedepginaCar">
    <w:name w:val="Pie de página Car"/>
    <w:link w:val="Piedepgina"/>
    <w:uiPriority w:val="99"/>
    <w:locked/>
    <w:rsid w:val="003A457D"/>
    <w:rPr>
      <w:rFonts w:cs="Times New Roman"/>
      <w:sz w:val="24"/>
      <w:szCs w:val="24"/>
      <w:lang w:val="es-ES_tradnl"/>
    </w:rPr>
  </w:style>
  <w:style w:type="character" w:styleId="Nmerodepgina">
    <w:name w:val="page number"/>
    <w:uiPriority w:val="99"/>
    <w:rsid w:val="00394BFC"/>
    <w:rPr>
      <w:rFonts w:cs="Times New Roman"/>
    </w:rPr>
  </w:style>
  <w:style w:type="paragraph" w:styleId="TDC1">
    <w:name w:val="toc 1"/>
    <w:basedOn w:val="Normal"/>
    <w:next w:val="Normal"/>
    <w:autoRedefine/>
    <w:uiPriority w:val="39"/>
    <w:rsid w:val="00D43323"/>
    <w:pPr>
      <w:tabs>
        <w:tab w:val="left" w:pos="1440"/>
        <w:tab w:val="right" w:leader="dot" w:pos="7927"/>
      </w:tabs>
      <w:spacing w:before="120" w:after="0"/>
      <w:jc w:val="left"/>
    </w:pPr>
    <w:rPr>
      <w:b/>
      <w:i/>
    </w:rPr>
  </w:style>
  <w:style w:type="paragraph" w:styleId="Cierre">
    <w:name w:val="Closing"/>
    <w:basedOn w:val="Normal"/>
    <w:link w:val="CierreCar"/>
    <w:uiPriority w:val="99"/>
    <w:rsid w:val="00394BFC"/>
    <w:pPr>
      <w:ind w:left="4252"/>
    </w:pPr>
  </w:style>
  <w:style w:type="character" w:customStyle="1" w:styleId="CierreCar">
    <w:name w:val="Cierre Car"/>
    <w:link w:val="Cierre"/>
    <w:uiPriority w:val="99"/>
    <w:semiHidden/>
    <w:locked/>
    <w:rsid w:val="006E0339"/>
    <w:rPr>
      <w:rFonts w:cs="Times New Roman"/>
      <w:sz w:val="24"/>
      <w:szCs w:val="24"/>
      <w:lang w:val="es-ES_tradnl"/>
    </w:rPr>
  </w:style>
  <w:style w:type="paragraph" w:styleId="TDC2">
    <w:name w:val="toc 2"/>
    <w:basedOn w:val="Normal"/>
    <w:next w:val="Normal"/>
    <w:autoRedefine/>
    <w:uiPriority w:val="39"/>
    <w:rsid w:val="00394BFC"/>
    <w:pPr>
      <w:spacing w:before="120" w:after="0"/>
      <w:ind w:left="240"/>
      <w:jc w:val="left"/>
    </w:pPr>
    <w:rPr>
      <w:b/>
      <w:sz w:val="22"/>
    </w:rPr>
  </w:style>
  <w:style w:type="paragraph" w:styleId="TDC3">
    <w:name w:val="toc 3"/>
    <w:basedOn w:val="Normal"/>
    <w:next w:val="Normal"/>
    <w:autoRedefine/>
    <w:uiPriority w:val="39"/>
    <w:rsid w:val="00394BFC"/>
    <w:pPr>
      <w:spacing w:before="0" w:after="0"/>
      <w:ind w:left="480"/>
      <w:jc w:val="left"/>
    </w:pPr>
    <w:rPr>
      <w:sz w:val="20"/>
    </w:rPr>
  </w:style>
  <w:style w:type="paragraph" w:styleId="TDC4">
    <w:name w:val="toc 4"/>
    <w:basedOn w:val="Normal"/>
    <w:next w:val="Normal"/>
    <w:autoRedefine/>
    <w:uiPriority w:val="39"/>
    <w:rsid w:val="00394BFC"/>
    <w:pPr>
      <w:spacing w:before="0" w:after="0"/>
      <w:ind w:left="720"/>
      <w:jc w:val="left"/>
    </w:pPr>
    <w:rPr>
      <w:sz w:val="20"/>
    </w:rPr>
  </w:style>
  <w:style w:type="paragraph" w:styleId="TDC5">
    <w:name w:val="toc 5"/>
    <w:basedOn w:val="Normal"/>
    <w:next w:val="Normal"/>
    <w:autoRedefine/>
    <w:uiPriority w:val="39"/>
    <w:rsid w:val="00394BFC"/>
    <w:pPr>
      <w:spacing w:before="0" w:after="0"/>
      <w:ind w:left="960"/>
      <w:jc w:val="left"/>
    </w:pPr>
    <w:rPr>
      <w:sz w:val="20"/>
    </w:rPr>
  </w:style>
  <w:style w:type="paragraph" w:styleId="TDC6">
    <w:name w:val="toc 6"/>
    <w:basedOn w:val="Normal"/>
    <w:next w:val="Normal"/>
    <w:autoRedefine/>
    <w:uiPriority w:val="39"/>
    <w:rsid w:val="00394BFC"/>
    <w:pPr>
      <w:spacing w:before="0" w:after="0"/>
      <w:ind w:left="1200"/>
      <w:jc w:val="left"/>
    </w:pPr>
    <w:rPr>
      <w:sz w:val="20"/>
    </w:rPr>
  </w:style>
  <w:style w:type="paragraph" w:styleId="TDC7">
    <w:name w:val="toc 7"/>
    <w:basedOn w:val="Normal"/>
    <w:next w:val="Normal"/>
    <w:autoRedefine/>
    <w:uiPriority w:val="39"/>
    <w:rsid w:val="00394BFC"/>
    <w:pPr>
      <w:spacing w:before="0" w:after="0"/>
      <w:ind w:left="1440"/>
      <w:jc w:val="left"/>
    </w:pPr>
    <w:rPr>
      <w:sz w:val="20"/>
    </w:rPr>
  </w:style>
  <w:style w:type="paragraph" w:styleId="TDC8">
    <w:name w:val="toc 8"/>
    <w:basedOn w:val="Normal"/>
    <w:next w:val="Normal"/>
    <w:autoRedefine/>
    <w:uiPriority w:val="39"/>
    <w:rsid w:val="00394BFC"/>
    <w:pPr>
      <w:spacing w:before="0" w:after="0"/>
      <w:ind w:left="1680"/>
      <w:jc w:val="left"/>
    </w:pPr>
    <w:rPr>
      <w:sz w:val="20"/>
    </w:rPr>
  </w:style>
  <w:style w:type="paragraph" w:styleId="TDC9">
    <w:name w:val="toc 9"/>
    <w:basedOn w:val="Normal"/>
    <w:next w:val="Normal"/>
    <w:autoRedefine/>
    <w:uiPriority w:val="39"/>
    <w:rsid w:val="00394BFC"/>
    <w:pPr>
      <w:spacing w:before="0" w:after="0"/>
      <w:ind w:left="1920"/>
      <w:jc w:val="left"/>
    </w:pPr>
    <w:rPr>
      <w:sz w:val="20"/>
    </w:rPr>
  </w:style>
  <w:style w:type="paragraph" w:customStyle="1" w:styleId="Figura">
    <w:name w:val="Figura"/>
    <w:next w:val="Epgrafe"/>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Prrafodelista">
    <w:name w:val="List Paragraph"/>
    <w:basedOn w:val="Normal"/>
    <w:uiPriority w:val="34"/>
    <w:qFormat/>
    <w:rsid w:val="00475840"/>
    <w:pPr>
      <w:spacing w:before="0" w:after="200" w:line="276" w:lineRule="auto"/>
      <w:ind w:left="720"/>
      <w:contextualSpacing/>
      <w:jc w:val="left"/>
    </w:pPr>
    <w:rPr>
      <w:szCs w:val="22"/>
      <w:lang w:val="es-ES" w:eastAsia="en-US"/>
    </w:rPr>
  </w:style>
  <w:style w:type="paragraph" w:styleId="Textodeglobo">
    <w:name w:val="Balloon Text"/>
    <w:basedOn w:val="Normal"/>
    <w:link w:val="TextodegloboCar"/>
    <w:uiPriority w:val="99"/>
    <w:rsid w:val="00D360BA"/>
    <w:pPr>
      <w:spacing w:before="0" w:after="0" w:line="240" w:lineRule="auto"/>
    </w:pPr>
    <w:rPr>
      <w:rFonts w:ascii="Tahoma" w:hAnsi="Tahoma" w:cs="Tahoma"/>
      <w:sz w:val="16"/>
      <w:szCs w:val="16"/>
    </w:rPr>
  </w:style>
  <w:style w:type="character" w:customStyle="1" w:styleId="TextodegloboCar">
    <w:name w:val="Texto de globo Car"/>
    <w:link w:val="Textodeglobo"/>
    <w:uiPriority w:val="99"/>
    <w:locked/>
    <w:rsid w:val="00D360BA"/>
    <w:rPr>
      <w:rFonts w:ascii="Tahoma" w:hAnsi="Tahoma" w:cs="Tahoma"/>
      <w:sz w:val="16"/>
      <w:szCs w:val="16"/>
      <w:lang w:val="es-ES_tradnl"/>
    </w:rPr>
  </w:style>
  <w:style w:type="table" w:styleId="Tablaconcuadrcula">
    <w:name w:val="Table Grid"/>
    <w:basedOn w:val="Tablanormal"/>
    <w:uiPriority w:val="99"/>
    <w:rsid w:val="00C74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uiPriority w:val="99"/>
    <w:rsid w:val="00673FD2"/>
    <w:rPr>
      <w:rFonts w:cs="Times New Roman"/>
      <w:color w:val="0000FF"/>
      <w:u w:val="single"/>
    </w:rPr>
  </w:style>
  <w:style w:type="paragraph" w:styleId="Bibliografa">
    <w:name w:val="Bibliography"/>
    <w:basedOn w:val="Normal"/>
    <w:next w:val="Normal"/>
    <w:uiPriority w:val="99"/>
    <w:rsid w:val="00BE2C6F"/>
  </w:style>
  <w:style w:type="character" w:styleId="nfasis">
    <w:name w:val="Emphasis"/>
    <w:uiPriority w:val="99"/>
    <w:qFormat/>
    <w:rsid w:val="005A2DE6"/>
    <w:rPr>
      <w:rFonts w:cs="Times New Roman"/>
      <w:i/>
      <w:iCs/>
    </w:rPr>
  </w:style>
  <w:style w:type="paragraph" w:styleId="Textonotapie">
    <w:name w:val="footnote text"/>
    <w:basedOn w:val="Normal"/>
    <w:link w:val="TextonotapieCar"/>
    <w:uiPriority w:val="99"/>
    <w:rsid w:val="00EB3DE2"/>
    <w:pPr>
      <w:spacing w:before="0" w:after="0" w:line="240" w:lineRule="auto"/>
    </w:pPr>
    <w:rPr>
      <w:sz w:val="20"/>
      <w:szCs w:val="20"/>
    </w:rPr>
  </w:style>
  <w:style w:type="character" w:customStyle="1" w:styleId="TextonotapieCar">
    <w:name w:val="Texto nota pie Car"/>
    <w:link w:val="Textonotapie"/>
    <w:uiPriority w:val="99"/>
    <w:locked/>
    <w:rsid w:val="00EB3DE2"/>
    <w:rPr>
      <w:rFonts w:cs="Times New Roman"/>
      <w:lang w:val="es-ES_tradnl"/>
    </w:rPr>
  </w:style>
  <w:style w:type="character" w:styleId="Refdenotaalpie">
    <w:name w:val="footnote reference"/>
    <w:uiPriority w:val="99"/>
    <w:rsid w:val="00EB3DE2"/>
    <w:rPr>
      <w:rFonts w:cs="Times New Roman"/>
      <w:vertAlign w:val="superscript"/>
    </w:rPr>
  </w:style>
  <w:style w:type="paragraph" w:styleId="Textosinformato">
    <w:name w:val="Plain Text"/>
    <w:basedOn w:val="Normal"/>
    <w:link w:val="TextosinformatoCar"/>
    <w:uiPriority w:val="99"/>
    <w:rsid w:val="00EB3DE2"/>
    <w:pPr>
      <w:spacing w:before="0" w:after="0" w:line="240" w:lineRule="auto"/>
      <w:jc w:val="left"/>
    </w:pPr>
    <w:rPr>
      <w:rFonts w:ascii="Consolas" w:hAnsi="Consolas"/>
      <w:sz w:val="21"/>
      <w:szCs w:val="21"/>
      <w:lang w:val="es-ES" w:eastAsia="en-US"/>
    </w:rPr>
  </w:style>
  <w:style w:type="character" w:customStyle="1" w:styleId="TextosinformatoCar">
    <w:name w:val="Texto sin formato Car"/>
    <w:link w:val="Textosinformato"/>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Textodelmarcadordeposicin">
    <w:name w:val="Placeholder Text"/>
    <w:uiPriority w:val="99"/>
    <w:semiHidden/>
    <w:rsid w:val="00A776F4"/>
    <w:rPr>
      <w:rFonts w:cs="Times New Roman"/>
      <w:color w:val="808080"/>
    </w:rPr>
  </w:style>
  <w:style w:type="table" w:styleId="Tablaconefectos3D3">
    <w:name w:val="Table 3D effects 3"/>
    <w:basedOn w:val="Tablanormal"/>
    <w:uiPriority w:val="99"/>
    <w:rsid w:val="00D60679"/>
    <w:pPr>
      <w:spacing w:before="60" w:after="60"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3">
    <w:name w:val="Table Simple 3"/>
    <w:basedOn w:val="Tablanormal"/>
    <w:uiPriority w:val="99"/>
    <w:rsid w:val="00D60679"/>
    <w:pPr>
      <w:spacing w:before="60" w:after="6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aclsica1">
    <w:name w:val="Table Classic 1"/>
    <w:basedOn w:val="Tablanormal"/>
    <w:uiPriority w:val="99"/>
    <w:rsid w:val="00D60679"/>
    <w:pPr>
      <w:spacing w:before="60" w:after="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tulo">
    <w:name w:val="Subtitle"/>
    <w:basedOn w:val="Normal"/>
    <w:next w:val="Normal"/>
    <w:link w:val="SubttuloCar"/>
    <w:uiPriority w:val="99"/>
    <w:qFormat/>
    <w:rsid w:val="000077E3"/>
    <w:pPr>
      <w:numPr>
        <w:ilvl w:val="1"/>
      </w:numPr>
    </w:pPr>
    <w:rPr>
      <w:rFonts w:ascii="Cambria" w:hAnsi="Cambria"/>
      <w:i/>
      <w:iCs/>
      <w:color w:val="4F81BD"/>
      <w:spacing w:val="15"/>
    </w:rPr>
  </w:style>
  <w:style w:type="character" w:customStyle="1" w:styleId="SubttuloCar">
    <w:name w:val="Subtítulo Car"/>
    <w:link w:val="Subttulo"/>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n">
    <w:name w:val="Revision"/>
    <w:hidden/>
    <w:uiPriority w:val="99"/>
    <w:semiHidden/>
    <w:rsid w:val="00D519AA"/>
    <w:pPr>
      <w:spacing w:before="6000" w:after="360" w:line="480" w:lineRule="auto"/>
      <w:jc w:val="center"/>
    </w:pPr>
    <w:rPr>
      <w:lang w:val="es-ES_tradnl"/>
    </w:rPr>
  </w:style>
  <w:style w:type="character" w:customStyle="1" w:styleId="apple-style-span">
    <w:name w:val="apple-style-span"/>
    <w:rsid w:val="00B91790"/>
    <w:rPr>
      <w:rFonts w:cs="Times New Roman"/>
    </w:rPr>
  </w:style>
  <w:style w:type="character" w:styleId="Hipervnculovisitado">
    <w:name w:val="FollowedHyperlink"/>
    <w:uiPriority w:val="99"/>
    <w:rsid w:val="009C088A"/>
    <w:rPr>
      <w:rFonts w:cs="Times New Roman"/>
      <w:color w:val="800080"/>
      <w:u w:val="single"/>
    </w:rPr>
  </w:style>
  <w:style w:type="table" w:styleId="Tablabsica2">
    <w:name w:val="Table Simple 2"/>
    <w:basedOn w:val="Tablanormal"/>
    <w:uiPriority w:val="99"/>
    <w:rsid w:val="00630801"/>
    <w:pPr>
      <w:spacing w:before="60" w:after="60"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adeilustracion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0"/>
      </w:numPr>
      <w:tabs>
        <w:tab w:val="num" w:pos="1800"/>
      </w:tabs>
      <w:ind w:left="737" w:hanging="737"/>
    </w:pPr>
    <w:rPr>
      <w:lang w:val="en-GB"/>
    </w:rPr>
  </w:style>
  <w:style w:type="character" w:customStyle="1" w:styleId="ReferenciasCar">
    <w:name w:val="Referencias Car"/>
    <w:link w:val="Referencias"/>
    <w:uiPriority w:val="99"/>
    <w:locked/>
    <w:rsid w:val="00F57D19"/>
    <w:rPr>
      <w:sz w:val="22"/>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link w:val="codigo1"/>
    <w:uiPriority w:val="99"/>
    <w:locked/>
    <w:rsid w:val="00F57D19"/>
    <w:rPr>
      <w:rFonts w:ascii="Courier New" w:hAnsi="Courier New" w:cs="Times New Roman"/>
      <w:sz w:val="24"/>
      <w:szCs w:val="24"/>
      <w:lang w:val="es-ES_tradnl" w:eastAsia="es-ES" w:bidi="ar-SA"/>
    </w:rPr>
  </w:style>
  <w:style w:type="character" w:styleId="Textoennegrita">
    <w:name w:val="Strong"/>
    <w:uiPriority w:val="22"/>
    <w:qFormat/>
    <w:locked/>
    <w:rsid w:val="00B23FB7"/>
    <w:rPr>
      <w:b/>
      <w:bCs/>
    </w:rPr>
  </w:style>
  <w:style w:type="character" w:customStyle="1" w:styleId="apple-converted-space">
    <w:name w:val="apple-converted-space"/>
    <w:rsid w:val="00B23FB7"/>
  </w:style>
  <w:style w:type="paragraph" w:customStyle="1" w:styleId="Normal-2">
    <w:name w:val="Normal - 2"/>
    <w:basedOn w:val="Normal"/>
    <w:link w:val="Normal-2Car"/>
    <w:qFormat/>
    <w:rsid w:val="00FD7920"/>
    <w:pPr>
      <w:ind w:firstLine="708"/>
    </w:pPr>
    <w:rPr>
      <w:rFonts w:ascii="Helvetica Neue Light" w:hAnsi="Helvetica Neue Light" w:cs="Helvetica"/>
      <w:lang w:val="es-ES"/>
    </w:rPr>
  </w:style>
  <w:style w:type="paragraph" w:customStyle="1" w:styleId="Code">
    <w:name w:val="Code"/>
    <w:link w:val="CodeCar"/>
    <w:rsid w:val="00C85CD5"/>
    <w:pPr>
      <w:spacing w:line="276" w:lineRule="auto"/>
    </w:pPr>
    <w:rPr>
      <w:rFonts w:ascii="Consolas" w:eastAsia="ヒラギノ角ゴ Pro W3" w:hAnsi="Consolas"/>
      <w:color w:val="4D4D4D"/>
      <w:szCs w:val="20"/>
      <w:lang w:val="en-GB"/>
    </w:rPr>
  </w:style>
  <w:style w:type="character" w:customStyle="1" w:styleId="Normal-2Car">
    <w:name w:val="Normal - 2 Car"/>
    <w:basedOn w:val="Fuentedeprrafopredeter"/>
    <w:link w:val="Normal-2"/>
    <w:rsid w:val="00FD7920"/>
    <w:rPr>
      <w:rFonts w:ascii="Helvetica Neue Light" w:hAnsi="Helvetica Neue Light" w:cs="Helvetica"/>
    </w:rPr>
  </w:style>
  <w:style w:type="paragraph" w:customStyle="1" w:styleId="Codigooo">
    <w:name w:val="Codigooo"/>
    <w:basedOn w:val="Code"/>
    <w:link w:val="CodigoooCar"/>
    <w:qFormat/>
    <w:rsid w:val="00C85CD5"/>
  </w:style>
  <w:style w:type="character" w:customStyle="1" w:styleId="hps">
    <w:name w:val="hps"/>
    <w:basedOn w:val="Fuentedeprrafopredeter"/>
    <w:rsid w:val="001E55BF"/>
  </w:style>
  <w:style w:type="character" w:customStyle="1" w:styleId="CodeCar">
    <w:name w:val="Code Car"/>
    <w:basedOn w:val="Fuentedeprrafopredeter"/>
    <w:link w:val="Code"/>
    <w:rsid w:val="00C85CD5"/>
    <w:rPr>
      <w:rFonts w:ascii="Consolas" w:eastAsia="ヒラギノ角ゴ Pro W3" w:hAnsi="Consolas"/>
      <w:color w:val="4D4D4D"/>
      <w:szCs w:val="20"/>
      <w:lang w:val="en-GB"/>
    </w:rPr>
  </w:style>
  <w:style w:type="character" w:customStyle="1" w:styleId="CodigoooCar">
    <w:name w:val="Codigooo Car"/>
    <w:basedOn w:val="CodeCar"/>
    <w:link w:val="Codigooo"/>
    <w:rsid w:val="00C85CD5"/>
    <w:rPr>
      <w:rFonts w:ascii="Consolas" w:eastAsia="ヒラギノ角ゴ Pro W3" w:hAnsi="Consolas"/>
      <w:color w:val="4D4D4D"/>
      <w:szCs w:val="20"/>
      <w:lang w:val="en-GB"/>
    </w:rPr>
  </w:style>
  <w:style w:type="paragraph" w:styleId="HTMLconformatoprevio">
    <w:name w:val="HTML Preformatted"/>
    <w:basedOn w:val="Normal"/>
    <w:link w:val="HTMLconformatoprevioCar"/>
    <w:uiPriority w:val="99"/>
    <w:unhideWhenUsed/>
    <w:rsid w:val="00B3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B313B0"/>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8033">
      <w:bodyDiv w:val="1"/>
      <w:marLeft w:val="0"/>
      <w:marRight w:val="0"/>
      <w:marTop w:val="0"/>
      <w:marBottom w:val="0"/>
      <w:divBdr>
        <w:top w:val="none" w:sz="0" w:space="0" w:color="auto"/>
        <w:left w:val="none" w:sz="0" w:space="0" w:color="auto"/>
        <w:bottom w:val="none" w:sz="0" w:space="0" w:color="auto"/>
        <w:right w:val="none" w:sz="0" w:space="0" w:color="auto"/>
      </w:divBdr>
    </w:div>
    <w:div w:id="90200567">
      <w:bodyDiv w:val="1"/>
      <w:marLeft w:val="0"/>
      <w:marRight w:val="0"/>
      <w:marTop w:val="0"/>
      <w:marBottom w:val="0"/>
      <w:divBdr>
        <w:top w:val="none" w:sz="0" w:space="0" w:color="auto"/>
        <w:left w:val="none" w:sz="0" w:space="0" w:color="auto"/>
        <w:bottom w:val="none" w:sz="0" w:space="0" w:color="auto"/>
        <w:right w:val="none" w:sz="0" w:space="0" w:color="auto"/>
      </w:divBdr>
    </w:div>
    <w:div w:id="232199157">
      <w:bodyDiv w:val="1"/>
      <w:marLeft w:val="0"/>
      <w:marRight w:val="0"/>
      <w:marTop w:val="0"/>
      <w:marBottom w:val="0"/>
      <w:divBdr>
        <w:top w:val="none" w:sz="0" w:space="0" w:color="auto"/>
        <w:left w:val="none" w:sz="0" w:space="0" w:color="auto"/>
        <w:bottom w:val="none" w:sz="0" w:space="0" w:color="auto"/>
        <w:right w:val="none" w:sz="0" w:space="0" w:color="auto"/>
      </w:divBdr>
    </w:div>
    <w:div w:id="246809474">
      <w:bodyDiv w:val="1"/>
      <w:marLeft w:val="0"/>
      <w:marRight w:val="0"/>
      <w:marTop w:val="0"/>
      <w:marBottom w:val="0"/>
      <w:divBdr>
        <w:top w:val="none" w:sz="0" w:space="0" w:color="auto"/>
        <w:left w:val="none" w:sz="0" w:space="0" w:color="auto"/>
        <w:bottom w:val="none" w:sz="0" w:space="0" w:color="auto"/>
        <w:right w:val="none" w:sz="0" w:space="0" w:color="auto"/>
      </w:divBdr>
    </w:div>
    <w:div w:id="303506057">
      <w:bodyDiv w:val="1"/>
      <w:marLeft w:val="0"/>
      <w:marRight w:val="0"/>
      <w:marTop w:val="0"/>
      <w:marBottom w:val="0"/>
      <w:divBdr>
        <w:top w:val="none" w:sz="0" w:space="0" w:color="auto"/>
        <w:left w:val="none" w:sz="0" w:space="0" w:color="auto"/>
        <w:bottom w:val="none" w:sz="0" w:space="0" w:color="auto"/>
        <w:right w:val="none" w:sz="0" w:space="0" w:color="auto"/>
      </w:divBdr>
    </w:div>
    <w:div w:id="355619076">
      <w:bodyDiv w:val="1"/>
      <w:marLeft w:val="0"/>
      <w:marRight w:val="0"/>
      <w:marTop w:val="0"/>
      <w:marBottom w:val="0"/>
      <w:divBdr>
        <w:top w:val="none" w:sz="0" w:space="0" w:color="auto"/>
        <w:left w:val="none" w:sz="0" w:space="0" w:color="auto"/>
        <w:bottom w:val="none" w:sz="0" w:space="0" w:color="auto"/>
        <w:right w:val="none" w:sz="0" w:space="0" w:color="auto"/>
      </w:divBdr>
    </w:div>
    <w:div w:id="375393299">
      <w:bodyDiv w:val="1"/>
      <w:marLeft w:val="0"/>
      <w:marRight w:val="0"/>
      <w:marTop w:val="0"/>
      <w:marBottom w:val="0"/>
      <w:divBdr>
        <w:top w:val="none" w:sz="0" w:space="0" w:color="auto"/>
        <w:left w:val="none" w:sz="0" w:space="0" w:color="auto"/>
        <w:bottom w:val="none" w:sz="0" w:space="0" w:color="auto"/>
        <w:right w:val="none" w:sz="0" w:space="0" w:color="auto"/>
      </w:divBdr>
    </w:div>
    <w:div w:id="436947674">
      <w:bodyDiv w:val="1"/>
      <w:marLeft w:val="0"/>
      <w:marRight w:val="0"/>
      <w:marTop w:val="0"/>
      <w:marBottom w:val="0"/>
      <w:divBdr>
        <w:top w:val="none" w:sz="0" w:space="0" w:color="auto"/>
        <w:left w:val="none" w:sz="0" w:space="0" w:color="auto"/>
        <w:bottom w:val="none" w:sz="0" w:space="0" w:color="auto"/>
        <w:right w:val="none" w:sz="0" w:space="0" w:color="auto"/>
      </w:divBdr>
    </w:div>
    <w:div w:id="439644150">
      <w:bodyDiv w:val="1"/>
      <w:marLeft w:val="0"/>
      <w:marRight w:val="0"/>
      <w:marTop w:val="0"/>
      <w:marBottom w:val="0"/>
      <w:divBdr>
        <w:top w:val="none" w:sz="0" w:space="0" w:color="auto"/>
        <w:left w:val="none" w:sz="0" w:space="0" w:color="auto"/>
        <w:bottom w:val="none" w:sz="0" w:space="0" w:color="auto"/>
        <w:right w:val="none" w:sz="0" w:space="0" w:color="auto"/>
      </w:divBdr>
    </w:div>
    <w:div w:id="471869425">
      <w:bodyDiv w:val="1"/>
      <w:marLeft w:val="0"/>
      <w:marRight w:val="0"/>
      <w:marTop w:val="0"/>
      <w:marBottom w:val="0"/>
      <w:divBdr>
        <w:top w:val="none" w:sz="0" w:space="0" w:color="auto"/>
        <w:left w:val="none" w:sz="0" w:space="0" w:color="auto"/>
        <w:bottom w:val="none" w:sz="0" w:space="0" w:color="auto"/>
        <w:right w:val="none" w:sz="0" w:space="0" w:color="auto"/>
      </w:divBdr>
    </w:div>
    <w:div w:id="491682578">
      <w:bodyDiv w:val="1"/>
      <w:marLeft w:val="0"/>
      <w:marRight w:val="0"/>
      <w:marTop w:val="0"/>
      <w:marBottom w:val="0"/>
      <w:divBdr>
        <w:top w:val="none" w:sz="0" w:space="0" w:color="auto"/>
        <w:left w:val="none" w:sz="0" w:space="0" w:color="auto"/>
        <w:bottom w:val="none" w:sz="0" w:space="0" w:color="auto"/>
        <w:right w:val="none" w:sz="0" w:space="0" w:color="auto"/>
      </w:divBdr>
    </w:div>
    <w:div w:id="570653658">
      <w:bodyDiv w:val="1"/>
      <w:marLeft w:val="0"/>
      <w:marRight w:val="0"/>
      <w:marTop w:val="0"/>
      <w:marBottom w:val="0"/>
      <w:divBdr>
        <w:top w:val="none" w:sz="0" w:space="0" w:color="auto"/>
        <w:left w:val="none" w:sz="0" w:space="0" w:color="auto"/>
        <w:bottom w:val="none" w:sz="0" w:space="0" w:color="auto"/>
        <w:right w:val="none" w:sz="0" w:space="0" w:color="auto"/>
      </w:divBdr>
    </w:div>
    <w:div w:id="767577266">
      <w:bodyDiv w:val="1"/>
      <w:marLeft w:val="0"/>
      <w:marRight w:val="0"/>
      <w:marTop w:val="0"/>
      <w:marBottom w:val="0"/>
      <w:divBdr>
        <w:top w:val="none" w:sz="0" w:space="0" w:color="auto"/>
        <w:left w:val="none" w:sz="0" w:space="0" w:color="auto"/>
        <w:bottom w:val="none" w:sz="0" w:space="0" w:color="auto"/>
        <w:right w:val="none" w:sz="0" w:space="0" w:color="auto"/>
      </w:divBdr>
    </w:div>
    <w:div w:id="808669309">
      <w:bodyDiv w:val="1"/>
      <w:marLeft w:val="0"/>
      <w:marRight w:val="0"/>
      <w:marTop w:val="0"/>
      <w:marBottom w:val="0"/>
      <w:divBdr>
        <w:top w:val="none" w:sz="0" w:space="0" w:color="auto"/>
        <w:left w:val="none" w:sz="0" w:space="0" w:color="auto"/>
        <w:bottom w:val="none" w:sz="0" w:space="0" w:color="auto"/>
        <w:right w:val="none" w:sz="0" w:space="0" w:color="auto"/>
      </w:divBdr>
    </w:div>
    <w:div w:id="809708845">
      <w:bodyDiv w:val="1"/>
      <w:marLeft w:val="0"/>
      <w:marRight w:val="0"/>
      <w:marTop w:val="0"/>
      <w:marBottom w:val="0"/>
      <w:divBdr>
        <w:top w:val="none" w:sz="0" w:space="0" w:color="auto"/>
        <w:left w:val="none" w:sz="0" w:space="0" w:color="auto"/>
        <w:bottom w:val="none" w:sz="0" w:space="0" w:color="auto"/>
        <w:right w:val="none" w:sz="0" w:space="0" w:color="auto"/>
      </w:divBdr>
    </w:div>
    <w:div w:id="850949652">
      <w:bodyDiv w:val="1"/>
      <w:marLeft w:val="0"/>
      <w:marRight w:val="0"/>
      <w:marTop w:val="0"/>
      <w:marBottom w:val="0"/>
      <w:divBdr>
        <w:top w:val="none" w:sz="0" w:space="0" w:color="auto"/>
        <w:left w:val="none" w:sz="0" w:space="0" w:color="auto"/>
        <w:bottom w:val="none" w:sz="0" w:space="0" w:color="auto"/>
        <w:right w:val="none" w:sz="0" w:space="0" w:color="auto"/>
      </w:divBdr>
    </w:div>
    <w:div w:id="853957095">
      <w:bodyDiv w:val="1"/>
      <w:marLeft w:val="0"/>
      <w:marRight w:val="0"/>
      <w:marTop w:val="0"/>
      <w:marBottom w:val="0"/>
      <w:divBdr>
        <w:top w:val="none" w:sz="0" w:space="0" w:color="auto"/>
        <w:left w:val="none" w:sz="0" w:space="0" w:color="auto"/>
        <w:bottom w:val="none" w:sz="0" w:space="0" w:color="auto"/>
        <w:right w:val="none" w:sz="0" w:space="0" w:color="auto"/>
      </w:divBdr>
    </w:div>
    <w:div w:id="1090466517">
      <w:bodyDiv w:val="1"/>
      <w:marLeft w:val="0"/>
      <w:marRight w:val="0"/>
      <w:marTop w:val="0"/>
      <w:marBottom w:val="0"/>
      <w:divBdr>
        <w:top w:val="none" w:sz="0" w:space="0" w:color="auto"/>
        <w:left w:val="none" w:sz="0" w:space="0" w:color="auto"/>
        <w:bottom w:val="none" w:sz="0" w:space="0" w:color="auto"/>
        <w:right w:val="none" w:sz="0" w:space="0" w:color="auto"/>
      </w:divBdr>
    </w:div>
    <w:div w:id="1251429450">
      <w:bodyDiv w:val="1"/>
      <w:marLeft w:val="0"/>
      <w:marRight w:val="0"/>
      <w:marTop w:val="0"/>
      <w:marBottom w:val="0"/>
      <w:divBdr>
        <w:top w:val="none" w:sz="0" w:space="0" w:color="auto"/>
        <w:left w:val="none" w:sz="0" w:space="0" w:color="auto"/>
        <w:bottom w:val="none" w:sz="0" w:space="0" w:color="auto"/>
        <w:right w:val="none" w:sz="0" w:space="0" w:color="auto"/>
      </w:divBdr>
    </w:div>
    <w:div w:id="1286738240">
      <w:bodyDiv w:val="1"/>
      <w:marLeft w:val="0"/>
      <w:marRight w:val="0"/>
      <w:marTop w:val="0"/>
      <w:marBottom w:val="0"/>
      <w:divBdr>
        <w:top w:val="none" w:sz="0" w:space="0" w:color="auto"/>
        <w:left w:val="none" w:sz="0" w:space="0" w:color="auto"/>
        <w:bottom w:val="none" w:sz="0" w:space="0" w:color="auto"/>
        <w:right w:val="none" w:sz="0" w:space="0" w:color="auto"/>
      </w:divBdr>
    </w:div>
    <w:div w:id="1329406894">
      <w:bodyDiv w:val="1"/>
      <w:marLeft w:val="0"/>
      <w:marRight w:val="0"/>
      <w:marTop w:val="0"/>
      <w:marBottom w:val="0"/>
      <w:divBdr>
        <w:top w:val="none" w:sz="0" w:space="0" w:color="auto"/>
        <w:left w:val="none" w:sz="0" w:space="0" w:color="auto"/>
        <w:bottom w:val="none" w:sz="0" w:space="0" w:color="auto"/>
        <w:right w:val="none" w:sz="0" w:space="0" w:color="auto"/>
      </w:divBdr>
    </w:div>
    <w:div w:id="1333412462">
      <w:bodyDiv w:val="1"/>
      <w:marLeft w:val="0"/>
      <w:marRight w:val="0"/>
      <w:marTop w:val="0"/>
      <w:marBottom w:val="0"/>
      <w:divBdr>
        <w:top w:val="none" w:sz="0" w:space="0" w:color="auto"/>
        <w:left w:val="none" w:sz="0" w:space="0" w:color="auto"/>
        <w:bottom w:val="none" w:sz="0" w:space="0" w:color="auto"/>
        <w:right w:val="none" w:sz="0" w:space="0" w:color="auto"/>
      </w:divBdr>
    </w:div>
    <w:div w:id="1387677315">
      <w:bodyDiv w:val="1"/>
      <w:marLeft w:val="0"/>
      <w:marRight w:val="0"/>
      <w:marTop w:val="0"/>
      <w:marBottom w:val="0"/>
      <w:divBdr>
        <w:top w:val="none" w:sz="0" w:space="0" w:color="auto"/>
        <w:left w:val="none" w:sz="0" w:space="0" w:color="auto"/>
        <w:bottom w:val="none" w:sz="0" w:space="0" w:color="auto"/>
        <w:right w:val="none" w:sz="0" w:space="0" w:color="auto"/>
      </w:divBdr>
    </w:div>
    <w:div w:id="1412122386">
      <w:bodyDiv w:val="1"/>
      <w:marLeft w:val="0"/>
      <w:marRight w:val="0"/>
      <w:marTop w:val="0"/>
      <w:marBottom w:val="0"/>
      <w:divBdr>
        <w:top w:val="none" w:sz="0" w:space="0" w:color="auto"/>
        <w:left w:val="none" w:sz="0" w:space="0" w:color="auto"/>
        <w:bottom w:val="none" w:sz="0" w:space="0" w:color="auto"/>
        <w:right w:val="none" w:sz="0" w:space="0" w:color="auto"/>
      </w:divBdr>
      <w:divsChild>
        <w:div w:id="1727534877">
          <w:marLeft w:val="0"/>
          <w:marRight w:val="0"/>
          <w:marTop w:val="0"/>
          <w:marBottom w:val="0"/>
          <w:divBdr>
            <w:top w:val="none" w:sz="0" w:space="0" w:color="auto"/>
            <w:left w:val="none" w:sz="0" w:space="0" w:color="auto"/>
            <w:bottom w:val="none" w:sz="0" w:space="0" w:color="auto"/>
            <w:right w:val="none" w:sz="0" w:space="0" w:color="auto"/>
          </w:divBdr>
          <w:divsChild>
            <w:div w:id="1055931669">
              <w:marLeft w:val="0"/>
              <w:marRight w:val="0"/>
              <w:marTop w:val="0"/>
              <w:marBottom w:val="0"/>
              <w:divBdr>
                <w:top w:val="none" w:sz="0" w:space="0" w:color="auto"/>
                <w:left w:val="none" w:sz="0" w:space="0" w:color="auto"/>
                <w:bottom w:val="none" w:sz="0" w:space="0" w:color="auto"/>
                <w:right w:val="none" w:sz="0" w:space="0" w:color="auto"/>
              </w:divBdr>
              <w:divsChild>
                <w:div w:id="2145999416">
                  <w:marLeft w:val="0"/>
                  <w:marRight w:val="0"/>
                  <w:marTop w:val="0"/>
                  <w:marBottom w:val="0"/>
                  <w:divBdr>
                    <w:top w:val="none" w:sz="0" w:space="0" w:color="auto"/>
                    <w:left w:val="none" w:sz="0" w:space="0" w:color="auto"/>
                    <w:bottom w:val="none" w:sz="0" w:space="0" w:color="auto"/>
                    <w:right w:val="none" w:sz="0" w:space="0" w:color="auto"/>
                  </w:divBdr>
                  <w:divsChild>
                    <w:div w:id="1385372891">
                      <w:marLeft w:val="0"/>
                      <w:marRight w:val="0"/>
                      <w:marTop w:val="0"/>
                      <w:marBottom w:val="0"/>
                      <w:divBdr>
                        <w:top w:val="none" w:sz="0" w:space="0" w:color="auto"/>
                        <w:left w:val="none" w:sz="0" w:space="0" w:color="auto"/>
                        <w:bottom w:val="none" w:sz="0" w:space="0" w:color="auto"/>
                        <w:right w:val="none" w:sz="0" w:space="0" w:color="auto"/>
                      </w:divBdr>
                      <w:divsChild>
                        <w:div w:id="962076463">
                          <w:marLeft w:val="0"/>
                          <w:marRight w:val="0"/>
                          <w:marTop w:val="0"/>
                          <w:marBottom w:val="0"/>
                          <w:divBdr>
                            <w:top w:val="none" w:sz="0" w:space="0" w:color="auto"/>
                            <w:left w:val="none" w:sz="0" w:space="0" w:color="auto"/>
                            <w:bottom w:val="none" w:sz="0" w:space="0" w:color="auto"/>
                            <w:right w:val="none" w:sz="0" w:space="0" w:color="auto"/>
                          </w:divBdr>
                          <w:divsChild>
                            <w:div w:id="18622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03795">
      <w:bodyDiv w:val="1"/>
      <w:marLeft w:val="0"/>
      <w:marRight w:val="0"/>
      <w:marTop w:val="0"/>
      <w:marBottom w:val="0"/>
      <w:divBdr>
        <w:top w:val="none" w:sz="0" w:space="0" w:color="auto"/>
        <w:left w:val="none" w:sz="0" w:space="0" w:color="auto"/>
        <w:bottom w:val="none" w:sz="0" w:space="0" w:color="auto"/>
        <w:right w:val="none" w:sz="0" w:space="0" w:color="auto"/>
      </w:divBdr>
    </w:div>
    <w:div w:id="1492479459">
      <w:bodyDiv w:val="1"/>
      <w:marLeft w:val="0"/>
      <w:marRight w:val="0"/>
      <w:marTop w:val="0"/>
      <w:marBottom w:val="0"/>
      <w:divBdr>
        <w:top w:val="none" w:sz="0" w:space="0" w:color="auto"/>
        <w:left w:val="none" w:sz="0" w:space="0" w:color="auto"/>
        <w:bottom w:val="none" w:sz="0" w:space="0" w:color="auto"/>
        <w:right w:val="none" w:sz="0" w:space="0" w:color="auto"/>
      </w:divBdr>
    </w:div>
    <w:div w:id="1508212329">
      <w:bodyDiv w:val="1"/>
      <w:marLeft w:val="0"/>
      <w:marRight w:val="0"/>
      <w:marTop w:val="0"/>
      <w:marBottom w:val="0"/>
      <w:divBdr>
        <w:top w:val="none" w:sz="0" w:space="0" w:color="auto"/>
        <w:left w:val="none" w:sz="0" w:space="0" w:color="auto"/>
        <w:bottom w:val="none" w:sz="0" w:space="0" w:color="auto"/>
        <w:right w:val="none" w:sz="0" w:space="0" w:color="auto"/>
      </w:divBdr>
    </w:div>
    <w:div w:id="1522402645">
      <w:bodyDiv w:val="1"/>
      <w:marLeft w:val="0"/>
      <w:marRight w:val="0"/>
      <w:marTop w:val="0"/>
      <w:marBottom w:val="0"/>
      <w:divBdr>
        <w:top w:val="none" w:sz="0" w:space="0" w:color="auto"/>
        <w:left w:val="none" w:sz="0" w:space="0" w:color="auto"/>
        <w:bottom w:val="none" w:sz="0" w:space="0" w:color="auto"/>
        <w:right w:val="none" w:sz="0" w:space="0" w:color="auto"/>
      </w:divBdr>
    </w:div>
    <w:div w:id="1537159752">
      <w:bodyDiv w:val="1"/>
      <w:marLeft w:val="0"/>
      <w:marRight w:val="0"/>
      <w:marTop w:val="0"/>
      <w:marBottom w:val="0"/>
      <w:divBdr>
        <w:top w:val="none" w:sz="0" w:space="0" w:color="auto"/>
        <w:left w:val="none" w:sz="0" w:space="0" w:color="auto"/>
        <w:bottom w:val="none" w:sz="0" w:space="0" w:color="auto"/>
        <w:right w:val="none" w:sz="0" w:space="0" w:color="auto"/>
      </w:divBdr>
    </w:div>
    <w:div w:id="1590656993">
      <w:bodyDiv w:val="1"/>
      <w:marLeft w:val="0"/>
      <w:marRight w:val="0"/>
      <w:marTop w:val="0"/>
      <w:marBottom w:val="0"/>
      <w:divBdr>
        <w:top w:val="none" w:sz="0" w:space="0" w:color="auto"/>
        <w:left w:val="none" w:sz="0" w:space="0" w:color="auto"/>
        <w:bottom w:val="none" w:sz="0" w:space="0" w:color="auto"/>
        <w:right w:val="none" w:sz="0" w:space="0" w:color="auto"/>
      </w:divBdr>
    </w:div>
    <w:div w:id="1690794163">
      <w:bodyDiv w:val="1"/>
      <w:marLeft w:val="0"/>
      <w:marRight w:val="0"/>
      <w:marTop w:val="0"/>
      <w:marBottom w:val="0"/>
      <w:divBdr>
        <w:top w:val="none" w:sz="0" w:space="0" w:color="auto"/>
        <w:left w:val="none" w:sz="0" w:space="0" w:color="auto"/>
        <w:bottom w:val="none" w:sz="0" w:space="0" w:color="auto"/>
        <w:right w:val="none" w:sz="0" w:space="0" w:color="auto"/>
      </w:divBdr>
    </w:div>
    <w:div w:id="1761442708">
      <w:bodyDiv w:val="1"/>
      <w:marLeft w:val="0"/>
      <w:marRight w:val="0"/>
      <w:marTop w:val="0"/>
      <w:marBottom w:val="0"/>
      <w:divBdr>
        <w:top w:val="none" w:sz="0" w:space="0" w:color="auto"/>
        <w:left w:val="none" w:sz="0" w:space="0" w:color="auto"/>
        <w:bottom w:val="none" w:sz="0" w:space="0" w:color="auto"/>
        <w:right w:val="none" w:sz="0" w:space="0" w:color="auto"/>
      </w:divBdr>
    </w:div>
    <w:div w:id="1878663418">
      <w:bodyDiv w:val="1"/>
      <w:marLeft w:val="0"/>
      <w:marRight w:val="0"/>
      <w:marTop w:val="0"/>
      <w:marBottom w:val="0"/>
      <w:divBdr>
        <w:top w:val="none" w:sz="0" w:space="0" w:color="auto"/>
        <w:left w:val="none" w:sz="0" w:space="0" w:color="auto"/>
        <w:bottom w:val="none" w:sz="0" w:space="0" w:color="auto"/>
        <w:right w:val="none" w:sz="0" w:space="0" w:color="auto"/>
      </w:divBdr>
    </w:div>
    <w:div w:id="1894269655">
      <w:bodyDiv w:val="1"/>
      <w:marLeft w:val="0"/>
      <w:marRight w:val="0"/>
      <w:marTop w:val="0"/>
      <w:marBottom w:val="0"/>
      <w:divBdr>
        <w:top w:val="none" w:sz="0" w:space="0" w:color="auto"/>
        <w:left w:val="none" w:sz="0" w:space="0" w:color="auto"/>
        <w:bottom w:val="none" w:sz="0" w:space="0" w:color="auto"/>
        <w:right w:val="none" w:sz="0" w:space="0" w:color="auto"/>
      </w:divBdr>
    </w:div>
    <w:div w:id="1900480337">
      <w:bodyDiv w:val="1"/>
      <w:marLeft w:val="0"/>
      <w:marRight w:val="0"/>
      <w:marTop w:val="0"/>
      <w:marBottom w:val="0"/>
      <w:divBdr>
        <w:top w:val="none" w:sz="0" w:space="0" w:color="auto"/>
        <w:left w:val="none" w:sz="0" w:space="0" w:color="auto"/>
        <w:bottom w:val="none" w:sz="0" w:space="0" w:color="auto"/>
        <w:right w:val="none" w:sz="0" w:space="0" w:color="auto"/>
      </w:divBdr>
    </w:div>
    <w:div w:id="1904758282">
      <w:bodyDiv w:val="1"/>
      <w:marLeft w:val="0"/>
      <w:marRight w:val="0"/>
      <w:marTop w:val="0"/>
      <w:marBottom w:val="0"/>
      <w:divBdr>
        <w:top w:val="none" w:sz="0" w:space="0" w:color="auto"/>
        <w:left w:val="none" w:sz="0" w:space="0" w:color="auto"/>
        <w:bottom w:val="none" w:sz="0" w:space="0" w:color="auto"/>
        <w:right w:val="none" w:sz="0" w:space="0" w:color="auto"/>
      </w:divBdr>
      <w:divsChild>
        <w:div w:id="1655448057">
          <w:marLeft w:val="0"/>
          <w:marRight w:val="0"/>
          <w:marTop w:val="0"/>
          <w:marBottom w:val="0"/>
          <w:divBdr>
            <w:top w:val="none" w:sz="0" w:space="0" w:color="auto"/>
            <w:left w:val="none" w:sz="0" w:space="0" w:color="auto"/>
            <w:bottom w:val="none" w:sz="0" w:space="0" w:color="auto"/>
            <w:right w:val="none" w:sz="0" w:space="0" w:color="auto"/>
          </w:divBdr>
          <w:divsChild>
            <w:div w:id="82459795">
              <w:marLeft w:val="0"/>
              <w:marRight w:val="0"/>
              <w:marTop w:val="0"/>
              <w:marBottom w:val="0"/>
              <w:divBdr>
                <w:top w:val="none" w:sz="0" w:space="0" w:color="auto"/>
                <w:left w:val="none" w:sz="0" w:space="0" w:color="auto"/>
                <w:bottom w:val="none" w:sz="0" w:space="0" w:color="auto"/>
                <w:right w:val="none" w:sz="0" w:space="0" w:color="auto"/>
              </w:divBdr>
              <w:divsChild>
                <w:div w:id="1180654582">
                  <w:marLeft w:val="0"/>
                  <w:marRight w:val="0"/>
                  <w:marTop w:val="0"/>
                  <w:marBottom w:val="0"/>
                  <w:divBdr>
                    <w:top w:val="none" w:sz="0" w:space="0" w:color="auto"/>
                    <w:left w:val="none" w:sz="0" w:space="0" w:color="auto"/>
                    <w:bottom w:val="none" w:sz="0" w:space="0" w:color="auto"/>
                    <w:right w:val="none" w:sz="0" w:space="0" w:color="auto"/>
                  </w:divBdr>
                  <w:divsChild>
                    <w:div w:id="476604915">
                      <w:marLeft w:val="0"/>
                      <w:marRight w:val="0"/>
                      <w:marTop w:val="0"/>
                      <w:marBottom w:val="0"/>
                      <w:divBdr>
                        <w:top w:val="none" w:sz="0" w:space="0" w:color="auto"/>
                        <w:left w:val="none" w:sz="0" w:space="0" w:color="auto"/>
                        <w:bottom w:val="none" w:sz="0" w:space="0" w:color="auto"/>
                        <w:right w:val="none" w:sz="0" w:space="0" w:color="auto"/>
                      </w:divBdr>
                      <w:divsChild>
                        <w:div w:id="1960721920">
                          <w:marLeft w:val="0"/>
                          <w:marRight w:val="0"/>
                          <w:marTop w:val="0"/>
                          <w:marBottom w:val="0"/>
                          <w:divBdr>
                            <w:top w:val="none" w:sz="0" w:space="0" w:color="auto"/>
                            <w:left w:val="none" w:sz="0" w:space="0" w:color="auto"/>
                            <w:bottom w:val="none" w:sz="0" w:space="0" w:color="auto"/>
                            <w:right w:val="none" w:sz="0" w:space="0" w:color="auto"/>
                          </w:divBdr>
                          <w:divsChild>
                            <w:div w:id="540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5362">
      <w:bodyDiv w:val="1"/>
      <w:marLeft w:val="0"/>
      <w:marRight w:val="0"/>
      <w:marTop w:val="0"/>
      <w:marBottom w:val="0"/>
      <w:divBdr>
        <w:top w:val="none" w:sz="0" w:space="0" w:color="auto"/>
        <w:left w:val="none" w:sz="0" w:space="0" w:color="auto"/>
        <w:bottom w:val="none" w:sz="0" w:space="0" w:color="auto"/>
        <w:right w:val="none" w:sz="0" w:space="0" w:color="auto"/>
      </w:divBdr>
    </w:div>
    <w:div w:id="2074237732">
      <w:bodyDiv w:val="1"/>
      <w:marLeft w:val="0"/>
      <w:marRight w:val="0"/>
      <w:marTop w:val="0"/>
      <w:marBottom w:val="0"/>
      <w:divBdr>
        <w:top w:val="none" w:sz="0" w:space="0" w:color="auto"/>
        <w:left w:val="none" w:sz="0" w:space="0" w:color="auto"/>
        <w:bottom w:val="none" w:sz="0" w:space="0" w:color="auto"/>
        <w:right w:val="none" w:sz="0" w:space="0" w:color="auto"/>
      </w:divBdr>
    </w:div>
    <w:div w:id="2095660966">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 w:id="21416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unetbootin.sourceforge.net/"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Asi50</b:Tag>
    <b:SourceType>Book</b:SourceType>
    <b:Guid>{0AD7D8CA-319E-EA43-8D5E-D3161B7CED8B}</b:Guid>
    <b:Author>
      <b:Author>
        <b:NameList>
          <b:Person>
            <b:Last>Asimov</b:Last>
            <b:First>Isaac</b:First>
          </b:Person>
        </b:NameList>
      </b:Author>
    </b:Author>
    <b:Title>I, Robot</b:Title>
    <b:City>Colección Diamante</b:City>
    <b:Year>1950</b:Year>
    <b:RefOrder>2</b:RefOrder>
  </b:Source>
  <b:Source>
    <b:Tag>Rea10</b:Tag>
    <b:SourceType>Book</b:SourceType>
    <b:Guid>{8AC0EA47-0BFC-4328-9806-86D69E753686}</b:Guid>
    <b:Title>Diccionario de la lengua española</b:Title>
    <b:Year>2010</b:Year>
    <b:City>Madrid</b:City>
    <b:Publisher>RAE</b:Publisher>
    <b:Author>
      <b:Author>
        <b:NameList>
          <b:Person>
            <b:Last>Española</b:Last>
            <b:First>Real</b:First>
            <b:Middle>Academia</b:Middle>
          </b:Person>
        </b:NameList>
      </b:Author>
    </b:Author>
    <b:RefOrder>3</b:RefOrder>
  </b:Source>
  <b:Source>
    <b:Tag>The10</b:Tag>
    <b:SourceType>InternetSite</b:SourceType>
    <b:Guid>{D90291F3-1FFC-4E55-8B80-B791FBA0DFFA}</b:Guid>
    <b:Title>LEGO Mindstorm</b:Title>
    <b:Author>
      <b:Author>
        <b:NameList>
          <b:Person>
            <b:Last>Group</b:Last>
            <b:First>The</b:First>
            <b:Middle>LEGO</b:Middle>
          </b:Person>
        </b:NameList>
      </b:Author>
    </b:Author>
    <b:YearAccessed>2010</b:YearAccessed>
    <b:MonthAccessed>Septiembre</b:MonthAccessed>
    <b:DayAccessed>15</b:DayAccessed>
    <b:URL>http://mindstorms.lego.com/en-us/Default.aspx</b:URL>
    <b:RefOrder>4</b:RefOrder>
  </b:Source>
  <b:Source>
    <b:Tag>LEG4</b:Tag>
    <b:SourceType>InternetSite</b:SourceType>
    <b:Guid>{985D163A-FE7D-472F-A2B2-3D3E25EF44B7}</b:Guid>
    <b:Author>
      <b:Author>
        <b:NameList>
          <b:Person>
            <b:Last>Microsystems</b:Last>
            <b:First>LEGO</b:First>
            <b:Middle>&amp; Sun</b:Middle>
          </b:Person>
        </b:NameList>
      </b:Author>
    </b:Author>
    <b:Title>Lejos, Java for LEGO</b:Title>
    <b:YearAccessed>2010</b:YearAccessed>
    <b:MonthAccessed>Octubre</b:MonthAccessed>
    <b:URL>http://lejos.sourceforge.net/</b:URL>
    <b:DayAccessed>4</b:DayAccessed>
    <b:RefOrder>5</b:RefOrder>
  </b:Source>
  <b:Source>
    <b:Tag>Hur07</b:Tag>
    <b:SourceType>Book</b:SourceType>
    <b:Guid>{C50FE74D-DBCF-4B59-B3AF-DCC521A4E88B}</b:Guid>
    <b:Author>
      <b:Author>
        <b:NameList>
          <b:Person>
            <b:Last>Hurbain</b:Last>
            <b:First>Michael</b:First>
            <b:Middle>Gasperi &amp; Phillipe</b:Middle>
          </b:Person>
        </b:NameList>
      </b:Author>
    </b:Author>
    <b:Title>Extreme NXT</b:Title>
    <b:Year>2007</b:Year>
    <b:Publisher>Apress</b:Publisher>
    <b:RefOrder>6</b:RefOrder>
  </b:Source>
  <b:Source>
    <b:Tag>NXT08</b:Tag>
    <b:SourceType>DocumentFromInternetSite</b:SourceType>
    <b:Guid>{9CC62BAF-9479-43CC-9ECD-24FA62C12332}</b:Guid>
    <b:Title>NXT® motor internals</b:Title>
    <b:Year>2008</b:Year>
    <b:Month>Noviembre</b:Month>
    <b:YearAccessed>2010</b:YearAccessed>
    <b:MonthAccessed>Diciembre</b:MonthAccessed>
    <b:DayAccessed>5</b:DayAccessed>
    <b:URL>http://www.philohome.com/nxtmotor/nxtmotor.htm</b:URL>
    <b:RefOrder>1</b:RefOrder>
  </b:Source>
  <b:Source>
    <b:Tag>leJ09</b:Tag>
    <b:SourceType>DocumentFromInternetSite</b:SourceType>
    <b:Guid>{02854714-5322-4B4C-A820-E7B92F7CAE4C}</b:Guid>
    <b:Author>
      <b:Author>
        <b:NameList>
          <b:Person>
            <b:Last>leJOS</b:Last>
          </b:Person>
        </b:NameList>
      </b:Author>
    </b:Author>
    <b:Title>Java for LEGO Mindstorms</b:Title>
    <b:InternetSiteTitle>Java for LEGO Mindstorms</b:InternetSiteTitle>
    <b:Year>2009</b:Year>
    <b:Month>Septiembre</b:Month>
    <b:Day>2</b:Day>
    <b:URL>http://lejos.sourceforge.net/</b:URL>
    <b:RefOrder>8</b:RefOrder>
  </b:Source>
  <b:Source>
    <b:Tag>Jua10</b:Tag>
    <b:SourceType>Report</b:SourceType>
    <b:Guid>{A236A2FB-A48A-40E9-A761-306D96253DD8}</b:Guid>
    <b:Title>Instalación del proyecto LeJOS</b:Title>
    <b:Year>2010</b:Year>
    <b:Author>
      <b:Author>
        <b:NameList>
          <b:Person>
            <b:Last>Moral</b:Last>
            <b:First>Juan</b:First>
            <b:Middle>Antonio Breña</b:Middle>
          </b:Person>
        </b:NameList>
      </b:Author>
    </b:Author>
    <b:City>Universidad de Alclá, Madrid.</b:City>
    <b:RefOrder>1</b:RefOrder>
  </b:Source>
</b:Sources>
</file>

<file path=customXml/itemProps1.xml><?xml version="1.0" encoding="utf-8"?>
<ds:datastoreItem xmlns:ds="http://schemas.openxmlformats.org/officeDocument/2006/customXml" ds:itemID="{FC8D2A24-C3E0-467A-9B1E-78F7D034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64</Pages>
  <Words>7842</Words>
  <Characters>43131</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50872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Miguel</cp:lastModifiedBy>
  <cp:revision>113</cp:revision>
  <cp:lastPrinted>2010-12-27T20:50:00Z</cp:lastPrinted>
  <dcterms:created xsi:type="dcterms:W3CDTF">2010-04-07T13:45:00Z</dcterms:created>
  <dcterms:modified xsi:type="dcterms:W3CDTF">2011-04-26T16:32:00Z</dcterms:modified>
</cp:coreProperties>
</file>